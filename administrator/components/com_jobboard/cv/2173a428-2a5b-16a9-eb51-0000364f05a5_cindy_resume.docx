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>Cynthia Kulas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>187 McClintock Street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>New Britain, CT. 06053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>860-826-7926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>Email: Cin2cool@yahoo.com</w:t>
      </w:r>
    </w:p>
    <w:p w:rsidR="00247210" w:rsidRDefault="00247210">
      <w:pPr>
        <w:rPr>
          <w:sz w:val="24"/>
          <w:szCs w:val="24"/>
        </w:rPr>
      </w:pP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Objective: </w:t>
      </w:r>
      <w:r>
        <w:rPr>
          <w:sz w:val="24"/>
          <w:szCs w:val="24"/>
        </w:rPr>
        <w:t>To obtain a position where I may integrate my previous experience in the Hartford to take on new challenges in this field.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Previous Experience: </w:t>
      </w:r>
      <w:r>
        <w:rPr>
          <w:sz w:val="24"/>
          <w:szCs w:val="24"/>
        </w:rPr>
        <w:t xml:space="preserve"> Hartford Insurance Company, Bloomfield Office: 3/4/84-6/22/10.</w:t>
      </w:r>
    </w:p>
    <w:p w:rsidR="00247210" w:rsidRDefault="00247210">
      <w:pPr>
        <w:rPr>
          <w:sz w:val="24"/>
          <w:szCs w:val="24"/>
        </w:rPr>
      </w:pP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Duties: </w:t>
      </w:r>
      <w:r>
        <w:rPr>
          <w:sz w:val="24"/>
          <w:szCs w:val="24"/>
        </w:rPr>
        <w:t>Semi Machine Operator</w:t>
      </w:r>
    </w:p>
    <w:p w:rsidR="00247210" w:rsidRDefault="00247210" w:rsidP="00CC7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machine setup and maintained machine, collating Auto/Home Owner Policies for manual mailing to customer.</w:t>
      </w:r>
    </w:p>
    <w:p w:rsidR="00247210" w:rsidRDefault="00247210" w:rsidP="00CC7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in manual assembly unit putting policies together with inserts and double checking accuracy before final mailing.</w:t>
      </w:r>
    </w:p>
    <w:p w:rsidR="00247210" w:rsidRDefault="00247210" w:rsidP="00CC7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in the Outgoing mail department, processed all mail by hand, then worked on processing postage.  </w:t>
      </w:r>
    </w:p>
    <w:p w:rsidR="00247210" w:rsidRDefault="00247210" w:rsidP="001C46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all other departments assisting with work as needed. </w:t>
      </w:r>
    </w:p>
    <w:p w:rsidR="00247210" w:rsidRPr="001C4676" w:rsidRDefault="00247210" w:rsidP="001C4676">
      <w:pPr>
        <w:pStyle w:val="ListParagraph"/>
        <w:ind w:left="2880"/>
        <w:rPr>
          <w:sz w:val="24"/>
          <w:szCs w:val="24"/>
        </w:rPr>
      </w:pPr>
    </w:p>
    <w:p w:rsidR="00247210" w:rsidRDefault="002472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Previous Experience:  </w:t>
      </w:r>
      <w:r>
        <w:rPr>
          <w:sz w:val="24"/>
          <w:szCs w:val="24"/>
        </w:rPr>
        <w:t xml:space="preserve"> Fireman's Fund Insurance Company 1/10/80 -2/21/84  Avon Park South, Avon, CT. </w:t>
      </w: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Duties:  </w:t>
      </w:r>
      <w:r>
        <w:rPr>
          <w:sz w:val="24"/>
          <w:szCs w:val="24"/>
        </w:rPr>
        <w:t>Record Department, Filing.</w:t>
      </w:r>
    </w:p>
    <w:p w:rsidR="00247210" w:rsidRDefault="00247210" w:rsidP="001C46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Records Department Collating mail for Insurance Policies, worked on the switchboard as needed.  Major concentration in the mailroom filing and sorting.</w:t>
      </w:r>
    </w:p>
    <w:p w:rsidR="00247210" w:rsidRDefault="00247210" w:rsidP="001C4676">
      <w:pPr>
        <w:pStyle w:val="ListParagraph"/>
        <w:ind w:left="3600"/>
        <w:jc w:val="both"/>
        <w:rPr>
          <w:sz w:val="24"/>
          <w:szCs w:val="24"/>
        </w:rPr>
      </w:pPr>
    </w:p>
    <w:p w:rsidR="00247210" w:rsidRPr="001C4676" w:rsidRDefault="00247210" w:rsidP="001C4676">
      <w:pPr>
        <w:pStyle w:val="ListParagraph"/>
        <w:ind w:left="3600"/>
        <w:rPr>
          <w:b/>
          <w:bCs/>
          <w:sz w:val="24"/>
          <w:szCs w:val="24"/>
        </w:rPr>
      </w:pPr>
    </w:p>
    <w:p w:rsidR="00247210" w:rsidRDefault="0024721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F42AD">
        <w:rPr>
          <w:b/>
          <w:bCs/>
          <w:sz w:val="24"/>
          <w:szCs w:val="24"/>
        </w:rPr>
        <w:t xml:space="preserve">Education: </w:t>
      </w:r>
      <w:r w:rsidRPr="00FF42AD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Southington High School Southington, CT. Graduated June, 1978.</w:t>
      </w:r>
    </w:p>
    <w:p w:rsidR="00247210" w:rsidRDefault="00247210">
      <w:pPr>
        <w:rPr>
          <w:sz w:val="24"/>
          <w:szCs w:val="24"/>
        </w:rPr>
      </w:pPr>
    </w:p>
    <w:p w:rsidR="00247210" w:rsidRDefault="002472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References on Request:   </w:t>
      </w:r>
      <w:r>
        <w:rPr>
          <w:sz w:val="24"/>
          <w:szCs w:val="24"/>
        </w:rPr>
        <w:t>Joe Russo, Previous Supervisor 860-798-9309</w:t>
      </w:r>
    </w:p>
    <w:p w:rsidR="00247210" w:rsidRPr="00FF42AD" w:rsidRDefault="0024721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Linda Longueuil Manager 860-454-0297</w:t>
      </w:r>
      <w:r w:rsidRPr="00FF42AD">
        <w:rPr>
          <w:b/>
          <w:bCs/>
          <w:sz w:val="24"/>
          <w:szCs w:val="24"/>
        </w:rPr>
        <w:tab/>
      </w:r>
      <w:r w:rsidRPr="00FF42AD">
        <w:rPr>
          <w:b/>
          <w:bCs/>
          <w:sz w:val="24"/>
          <w:szCs w:val="24"/>
        </w:rPr>
        <w:tab/>
      </w:r>
    </w:p>
    <w:sectPr w:rsidR="00247210" w:rsidRPr="00FF42AD" w:rsidSect="009F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737D5"/>
    <w:multiLevelType w:val="hybridMultilevel"/>
    <w:tmpl w:val="B8AA0B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5E175E69"/>
    <w:multiLevelType w:val="hybridMultilevel"/>
    <w:tmpl w:val="DDB4FD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7DE"/>
    <w:rsid w:val="0011081C"/>
    <w:rsid w:val="001408AF"/>
    <w:rsid w:val="00140A73"/>
    <w:rsid w:val="001C4676"/>
    <w:rsid w:val="00247210"/>
    <w:rsid w:val="003D0979"/>
    <w:rsid w:val="00423E6E"/>
    <w:rsid w:val="004E56F2"/>
    <w:rsid w:val="005171FA"/>
    <w:rsid w:val="009D2520"/>
    <w:rsid w:val="009F494C"/>
    <w:rsid w:val="00CC77DE"/>
    <w:rsid w:val="00FF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94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C77D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188</Words>
  <Characters>1072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Cynthia Kulas</dc:title>
  <dc:subject/>
  <dc:creator>kgraves2000</dc:creator>
  <cp:keywords/>
  <dc:description/>
  <cp:lastModifiedBy>Chris Kulas</cp:lastModifiedBy>
  <cp:revision>2</cp:revision>
  <cp:lastPrinted>2011-07-20T00:55:00Z</cp:lastPrinted>
  <dcterms:created xsi:type="dcterms:W3CDTF">2011-08-09T21:59:00Z</dcterms:created>
  <dcterms:modified xsi:type="dcterms:W3CDTF">2011-08-09T21:59:00Z</dcterms:modified>
</cp:coreProperties>
</file>