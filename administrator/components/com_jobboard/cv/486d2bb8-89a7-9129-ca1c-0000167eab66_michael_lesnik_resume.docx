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478" w:rsidRPr="004B5CAF" w:rsidRDefault="00A61E97">
      <w:pPr>
        <w:spacing w:line="240" w:lineRule="atLeast"/>
        <w:jc w:val="center"/>
        <w:rPr>
          <w:sz w:val="22"/>
        </w:rPr>
      </w:pPr>
      <w:r>
        <w:rPr>
          <w:b/>
          <w:sz w:val="22"/>
        </w:rPr>
        <w:t>MICHAEL LESNIK</w:t>
      </w:r>
    </w:p>
    <w:p w:rsidR="00FC662F" w:rsidRDefault="00FC662F" w:rsidP="00576176">
      <w:pPr>
        <w:spacing w:line="240" w:lineRule="atLeast"/>
        <w:jc w:val="center"/>
      </w:pPr>
      <w:r>
        <w:t>15 Lothian Rd.</w:t>
      </w:r>
      <w:r w:rsidR="00576176">
        <w:t xml:space="preserve"> </w:t>
      </w:r>
      <w:r>
        <w:t>Apt 101</w:t>
      </w:r>
    </w:p>
    <w:p w:rsidR="00FC662F" w:rsidRPr="004B5CAF" w:rsidRDefault="00FC662F">
      <w:pPr>
        <w:spacing w:line="240" w:lineRule="atLeast"/>
        <w:jc w:val="center"/>
      </w:pPr>
      <w:r>
        <w:t>Brighton, MA 02135</w:t>
      </w:r>
    </w:p>
    <w:p w:rsidR="00840478" w:rsidRPr="004B5CAF" w:rsidRDefault="005A09D8">
      <w:pPr>
        <w:spacing w:line="240" w:lineRule="atLeast"/>
        <w:jc w:val="center"/>
      </w:pPr>
      <w:r>
        <w:t>Michaelalesnik@gmail.com</w:t>
      </w:r>
      <w:r w:rsidR="00576176">
        <w:t xml:space="preserve"> </w:t>
      </w:r>
      <w:r>
        <w:t xml:space="preserve"> </w:t>
      </w:r>
      <w:r w:rsidR="00576176">
        <w:t xml:space="preserve"> 860-917-1170</w:t>
      </w:r>
    </w:p>
    <w:p w:rsidR="00840478" w:rsidRPr="005B1409" w:rsidRDefault="00840478">
      <w:pPr>
        <w:tabs>
          <w:tab w:val="left" w:pos="1440"/>
          <w:tab w:val="right" w:pos="9360"/>
        </w:tabs>
        <w:spacing w:before="240" w:line="240" w:lineRule="atLeast"/>
        <w:ind w:left="1440" w:hanging="1440"/>
        <w:rPr>
          <w:sz w:val="22"/>
          <w:szCs w:val="22"/>
        </w:rPr>
      </w:pPr>
      <w:r w:rsidRPr="005B1409">
        <w:rPr>
          <w:b/>
          <w:sz w:val="22"/>
          <w:szCs w:val="22"/>
        </w:rPr>
        <w:t>Education</w:t>
      </w:r>
    </w:p>
    <w:p w:rsidR="00840478" w:rsidRPr="004B5CAF" w:rsidRDefault="00840478" w:rsidP="00576176">
      <w:pPr>
        <w:tabs>
          <w:tab w:val="right" w:pos="1260"/>
          <w:tab w:val="left" w:pos="1440"/>
          <w:tab w:val="right" w:pos="10800"/>
        </w:tabs>
        <w:spacing w:line="240" w:lineRule="atLeast"/>
        <w:ind w:left="1440" w:hanging="1440"/>
        <w:rPr>
          <w:sz w:val="22"/>
        </w:rPr>
      </w:pPr>
      <w:r w:rsidRPr="004B5CAF">
        <w:rPr>
          <w:sz w:val="22"/>
          <w:szCs w:val="22"/>
        </w:rPr>
        <w:t>May 20</w:t>
      </w:r>
      <w:r w:rsidR="001372EE">
        <w:rPr>
          <w:sz w:val="22"/>
          <w:szCs w:val="22"/>
        </w:rPr>
        <w:t>1</w:t>
      </w:r>
      <w:r w:rsidR="000F265F">
        <w:rPr>
          <w:sz w:val="22"/>
          <w:szCs w:val="22"/>
        </w:rPr>
        <w:t>1</w:t>
      </w:r>
      <w:r w:rsidRPr="004B5CAF">
        <w:tab/>
      </w:r>
      <w:r w:rsidRPr="004B5CAF">
        <w:tab/>
      </w:r>
      <w:r w:rsidRPr="004B5CAF">
        <w:rPr>
          <w:b/>
          <w:sz w:val="22"/>
        </w:rPr>
        <w:t>BOSTON COLLEGE</w:t>
      </w:r>
      <w:r w:rsidRPr="004B5CAF">
        <w:rPr>
          <w:b/>
          <w:sz w:val="22"/>
        </w:rPr>
        <w:tab/>
        <w:t>CHESTNUT HILL, MA</w:t>
      </w:r>
    </w:p>
    <w:p w:rsidR="00840478" w:rsidRPr="004B5CAF" w:rsidRDefault="00840478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40" w:lineRule="atLeast"/>
        <w:ind w:left="1440"/>
        <w:jc w:val="both"/>
        <w:rPr>
          <w:b/>
          <w:sz w:val="22"/>
        </w:rPr>
      </w:pPr>
      <w:smartTag w:uri="urn:schemas-microsoft-com:office:smarttags" w:element="place">
        <w:smartTag w:uri="urn:schemas-microsoft-com:office:smarttags" w:element="PlaceName">
          <w:r w:rsidRPr="004B5CAF">
            <w:rPr>
              <w:b/>
              <w:sz w:val="22"/>
            </w:rPr>
            <w:t>CARROLL</w:t>
          </w:r>
        </w:smartTag>
        <w:r w:rsidRPr="004B5CAF">
          <w:rPr>
            <w:b/>
            <w:sz w:val="22"/>
          </w:rPr>
          <w:t xml:space="preserve"> </w:t>
        </w:r>
        <w:smartTag w:uri="urn:schemas-microsoft-com:office:smarttags" w:element="PlaceName">
          <w:r w:rsidRPr="004B5CAF">
            <w:rPr>
              <w:b/>
              <w:sz w:val="22"/>
            </w:rPr>
            <w:t>GRADUATE</w:t>
          </w:r>
        </w:smartTag>
        <w:r w:rsidRPr="004B5CAF">
          <w:rPr>
            <w:b/>
            <w:sz w:val="22"/>
          </w:rPr>
          <w:t xml:space="preserve"> </w:t>
        </w:r>
        <w:smartTag w:uri="urn:schemas-microsoft-com:office:smarttags" w:element="PlaceType">
          <w:r w:rsidRPr="004B5CAF">
            <w:rPr>
              <w:b/>
              <w:sz w:val="22"/>
            </w:rPr>
            <w:t>SCHOOL</w:t>
          </w:r>
        </w:smartTag>
      </w:smartTag>
      <w:r w:rsidRPr="004B5CAF">
        <w:rPr>
          <w:b/>
          <w:sz w:val="22"/>
        </w:rPr>
        <w:t xml:space="preserve"> OF MANAGEMENT</w:t>
      </w:r>
    </w:p>
    <w:p w:rsidR="00D7346C" w:rsidRPr="004B5CAF" w:rsidRDefault="00840478" w:rsidP="00D7346C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40" w:lineRule="atLeast"/>
        <w:ind w:left="1440"/>
        <w:jc w:val="both"/>
      </w:pPr>
      <w:proofErr w:type="gramStart"/>
      <w:r w:rsidRPr="004B5CAF">
        <w:t xml:space="preserve">Candidate for Master of </w:t>
      </w:r>
      <w:r w:rsidR="00437463" w:rsidRPr="004B5CAF">
        <w:t>Business Administration degree</w:t>
      </w:r>
      <w:r w:rsidR="00D7346C">
        <w:t>, and President of Entrepreneurship club.</w:t>
      </w:r>
      <w:proofErr w:type="gramEnd"/>
    </w:p>
    <w:p w:rsidR="00840478" w:rsidRPr="004B5CAF" w:rsidRDefault="00840478" w:rsidP="00576176">
      <w:pPr>
        <w:tabs>
          <w:tab w:val="right" w:pos="10800"/>
        </w:tabs>
        <w:spacing w:before="240" w:line="240" w:lineRule="atLeast"/>
        <w:ind w:left="1440" w:hanging="1440"/>
        <w:rPr>
          <w:sz w:val="22"/>
        </w:rPr>
      </w:pPr>
      <w:r w:rsidRPr="004B5CAF">
        <w:rPr>
          <w:sz w:val="22"/>
          <w:szCs w:val="22"/>
        </w:rPr>
        <w:t xml:space="preserve">May </w:t>
      </w:r>
      <w:r w:rsidR="004A7659">
        <w:rPr>
          <w:sz w:val="22"/>
          <w:szCs w:val="22"/>
        </w:rPr>
        <w:t>200</w:t>
      </w:r>
      <w:r w:rsidR="00A61E97">
        <w:rPr>
          <w:sz w:val="22"/>
          <w:szCs w:val="22"/>
        </w:rPr>
        <w:t>4</w:t>
      </w:r>
      <w:r w:rsidR="00306777">
        <w:tab/>
      </w:r>
      <w:smartTag w:uri="urn:schemas-microsoft-com:office:smarttags" w:element="City">
        <w:r w:rsidR="00A61E97">
          <w:rPr>
            <w:b/>
            <w:sz w:val="22"/>
            <w:szCs w:val="22"/>
          </w:rPr>
          <w:t>FAIRFIELD</w:t>
        </w:r>
      </w:smartTag>
      <w:r w:rsidRPr="004B5CAF">
        <w:rPr>
          <w:b/>
          <w:sz w:val="22"/>
        </w:rPr>
        <w:t xml:space="preserve"> UNIVERSITY</w:t>
      </w:r>
      <w:r w:rsidRPr="004B5CAF">
        <w:rPr>
          <w:b/>
          <w:sz w:val="22"/>
        </w:rPr>
        <w:tab/>
      </w:r>
      <w:smartTag w:uri="urn:schemas-microsoft-com:office:smarttags" w:element="place">
        <w:smartTag w:uri="urn:schemas-microsoft-com:office:smarttags" w:element="City">
          <w:r w:rsidR="00A61E97">
            <w:rPr>
              <w:b/>
              <w:sz w:val="22"/>
            </w:rPr>
            <w:t>FAIRFIELD</w:t>
          </w:r>
        </w:smartTag>
        <w:r w:rsidR="00A61E97">
          <w:rPr>
            <w:b/>
            <w:sz w:val="22"/>
          </w:rPr>
          <w:t xml:space="preserve">, </w:t>
        </w:r>
        <w:smartTag w:uri="urn:schemas-microsoft-com:office:smarttags" w:element="State">
          <w:r w:rsidR="00A61E97">
            <w:rPr>
              <w:b/>
              <w:sz w:val="22"/>
            </w:rPr>
            <w:t>CT</w:t>
          </w:r>
        </w:smartTag>
      </w:smartTag>
    </w:p>
    <w:p w:rsidR="00841989" w:rsidRDefault="00840478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40" w:lineRule="atLeast"/>
        <w:ind w:left="1440"/>
        <w:jc w:val="both"/>
      </w:pPr>
      <w:proofErr w:type="gramStart"/>
      <w:r w:rsidRPr="004B5CAF">
        <w:t>Bachelor of</w:t>
      </w:r>
      <w:r w:rsidR="001E5DCC">
        <w:t xml:space="preserve"> S</w:t>
      </w:r>
      <w:r w:rsidR="00A61E97">
        <w:t>cience</w:t>
      </w:r>
      <w:r w:rsidRPr="004B5CAF">
        <w:t xml:space="preserve"> degree in</w:t>
      </w:r>
      <w:r w:rsidR="00A61E97">
        <w:t xml:space="preserve"> Economics</w:t>
      </w:r>
      <w:r w:rsidRPr="004B5CAF">
        <w:t>.</w:t>
      </w:r>
      <w:proofErr w:type="gramEnd"/>
      <w:r w:rsidR="001E5DCC">
        <w:t xml:space="preserve"> Dean’s list 7 of 8 semesters, Cum Laude, 3.6 GPA.</w:t>
      </w:r>
      <w:r w:rsidRPr="004B5CAF">
        <w:t xml:space="preserve">  </w:t>
      </w:r>
    </w:p>
    <w:p w:rsidR="00840478" w:rsidRPr="004B5CAF" w:rsidRDefault="001E5DCC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40" w:lineRule="atLeast"/>
        <w:ind w:left="1440"/>
        <w:jc w:val="both"/>
      </w:pPr>
      <w:r>
        <w:rPr>
          <w:noProof/>
        </w:rPr>
        <w:t xml:space="preserve">Study Abroad: University of Otago, Dunedin, New Zealand. </w:t>
      </w:r>
    </w:p>
    <w:p w:rsidR="00D7346C" w:rsidRDefault="00840478" w:rsidP="00D7346C">
      <w:pPr>
        <w:tabs>
          <w:tab w:val="left" w:pos="1440"/>
          <w:tab w:val="right" w:pos="8640"/>
        </w:tabs>
        <w:spacing w:before="240"/>
        <w:ind w:left="1440" w:hanging="1440"/>
        <w:rPr>
          <w:b/>
          <w:sz w:val="22"/>
          <w:szCs w:val="22"/>
        </w:rPr>
      </w:pPr>
      <w:r w:rsidRPr="005B1409">
        <w:rPr>
          <w:b/>
          <w:sz w:val="22"/>
          <w:szCs w:val="22"/>
        </w:rPr>
        <w:t>Experience</w:t>
      </w:r>
    </w:p>
    <w:p w:rsidR="00D7346C" w:rsidRDefault="00D7346C" w:rsidP="00576176">
      <w:pPr>
        <w:tabs>
          <w:tab w:val="right" w:pos="10800"/>
        </w:tabs>
        <w:spacing w:line="240" w:lineRule="atLeast"/>
        <w:ind w:left="1440" w:hanging="1440"/>
        <w:rPr>
          <w:b/>
          <w:sz w:val="22"/>
          <w:szCs w:val="22"/>
        </w:rPr>
      </w:pPr>
      <w:r>
        <w:rPr>
          <w:sz w:val="22"/>
          <w:szCs w:val="22"/>
        </w:rPr>
        <w:t>2010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MYSTIC BASEBALL, LLC</w:t>
      </w:r>
      <w:r>
        <w:rPr>
          <w:b/>
          <w:sz w:val="22"/>
          <w:szCs w:val="22"/>
        </w:rPr>
        <w:tab/>
        <w:t>MYSTIC, CT</w:t>
      </w:r>
    </w:p>
    <w:p w:rsidR="00D7346C" w:rsidRDefault="00D7346C" w:rsidP="00306777">
      <w:pPr>
        <w:tabs>
          <w:tab w:val="right" w:pos="9360"/>
        </w:tabs>
        <w:spacing w:line="240" w:lineRule="atLeast"/>
        <w:ind w:left="1440" w:hanging="1440"/>
        <w:rPr>
          <w:b/>
        </w:rPr>
      </w:pPr>
      <w:r>
        <w:rPr>
          <w:b/>
          <w:sz w:val="22"/>
          <w:szCs w:val="22"/>
        </w:rPr>
        <w:tab/>
      </w:r>
      <w:r w:rsidR="001A7AE6" w:rsidRPr="00B92DE2">
        <w:rPr>
          <w:b/>
        </w:rPr>
        <w:t>Interim</w:t>
      </w:r>
      <w:r w:rsidR="001A7AE6">
        <w:rPr>
          <w:b/>
          <w:sz w:val="22"/>
          <w:szCs w:val="22"/>
        </w:rPr>
        <w:t xml:space="preserve"> </w:t>
      </w:r>
      <w:r>
        <w:rPr>
          <w:b/>
        </w:rPr>
        <w:t>Chief Operating Officer</w:t>
      </w:r>
    </w:p>
    <w:p w:rsidR="00D7346C" w:rsidRDefault="00D7346C" w:rsidP="00306777">
      <w:pPr>
        <w:tabs>
          <w:tab w:val="right" w:pos="9360"/>
        </w:tabs>
        <w:spacing w:line="240" w:lineRule="atLeast"/>
        <w:ind w:left="1440" w:hanging="1440"/>
      </w:pPr>
      <w:r>
        <w:rPr>
          <w:b/>
        </w:rPr>
        <w:tab/>
      </w:r>
      <w:r w:rsidR="00E3754D">
        <w:t>Successfully drove</w:t>
      </w:r>
      <w:r w:rsidR="00346CAF">
        <w:t xml:space="preserve"> </w:t>
      </w:r>
      <w:r w:rsidR="00E3754D">
        <w:t xml:space="preserve">a </w:t>
      </w:r>
      <w:r w:rsidR="00346CAF">
        <w:t>sta</w:t>
      </w:r>
      <w:r w:rsidR="00E3754D">
        <w:t>rt-up company to its</w:t>
      </w:r>
      <w:r w:rsidR="00346CAF">
        <w:t xml:space="preserve"> mission of bring</w:t>
      </w:r>
      <w:r w:rsidR="00CF2484">
        <w:t>ing</w:t>
      </w:r>
      <w:r w:rsidR="00346CAF">
        <w:t xml:space="preserve"> a minor league style baseball team to Mystic, CT</w:t>
      </w:r>
      <w:r w:rsidR="00CF2484">
        <w:t>.</w:t>
      </w:r>
    </w:p>
    <w:p w:rsidR="00D7346C" w:rsidRDefault="00E3754D" w:rsidP="00CF2484">
      <w:pPr>
        <w:numPr>
          <w:ilvl w:val="0"/>
          <w:numId w:val="12"/>
        </w:numPr>
        <w:tabs>
          <w:tab w:val="right" w:pos="1800"/>
        </w:tabs>
        <w:spacing w:line="240" w:lineRule="atLeast"/>
        <w:ind w:left="1800"/>
      </w:pPr>
      <w:r>
        <w:t>Engaged</w:t>
      </w:r>
      <w:r w:rsidR="00CF2484">
        <w:t xml:space="preserve"> local government agencies and selectman, non-profit organizations</w:t>
      </w:r>
      <w:r w:rsidR="005E3FC1">
        <w:t>, and businesses</w:t>
      </w:r>
      <w:r w:rsidR="00CF2484">
        <w:t xml:space="preserve"> to develop interest in having a team locally, and to </w:t>
      </w:r>
      <w:r w:rsidR="005E3FC1">
        <w:t>evaluate</w:t>
      </w:r>
      <w:r w:rsidR="00CF2484">
        <w:t xml:space="preserve"> viable site</w:t>
      </w:r>
      <w:r w:rsidR="005E3FC1">
        <w:t>s</w:t>
      </w:r>
      <w:r w:rsidR="00CF2484">
        <w:t>.</w:t>
      </w:r>
    </w:p>
    <w:p w:rsidR="00CF2484" w:rsidRDefault="00E3754D" w:rsidP="00CF2484">
      <w:pPr>
        <w:numPr>
          <w:ilvl w:val="0"/>
          <w:numId w:val="12"/>
        </w:numPr>
        <w:tabs>
          <w:tab w:val="right" w:pos="1800"/>
        </w:tabs>
        <w:spacing w:line="240" w:lineRule="atLeast"/>
        <w:ind w:left="1800"/>
      </w:pPr>
      <w:r>
        <w:t>Initiated</w:t>
      </w:r>
      <w:r w:rsidR="00576176">
        <w:t xml:space="preserve"> </w:t>
      </w:r>
      <w:r>
        <w:t xml:space="preserve">and held </w:t>
      </w:r>
      <w:r w:rsidR="00576176">
        <w:t>discussions with</w:t>
      </w:r>
      <w:r w:rsidR="00CF2484">
        <w:t xml:space="preserve"> league representatives to generate interest in Mystic as a host city</w:t>
      </w:r>
      <w:r w:rsidR="00686072">
        <w:t>, and</w:t>
      </w:r>
      <w:r w:rsidR="005E3FC1">
        <w:t xml:space="preserve"> </w:t>
      </w:r>
      <w:r w:rsidR="001A7AE6">
        <w:t xml:space="preserve">to </w:t>
      </w:r>
      <w:r w:rsidR="005E3FC1">
        <w:t>secure a team</w:t>
      </w:r>
      <w:r w:rsidR="00CF2484">
        <w:t>.</w:t>
      </w:r>
    </w:p>
    <w:p w:rsidR="00E3754D" w:rsidRDefault="001A7AE6" w:rsidP="00CF2484">
      <w:pPr>
        <w:numPr>
          <w:ilvl w:val="0"/>
          <w:numId w:val="12"/>
        </w:numPr>
        <w:tabs>
          <w:tab w:val="right" w:pos="1800"/>
        </w:tabs>
        <w:spacing w:line="240" w:lineRule="atLeast"/>
        <w:ind w:left="1800"/>
      </w:pPr>
      <w:r>
        <w:t>It is e</w:t>
      </w:r>
      <w:r w:rsidR="00E3754D">
        <w:t>xpected that a New England Collegiate Baseball league (NECBL) team will be playing on an upgraded facility in Mystic in 2011</w:t>
      </w:r>
      <w:r>
        <w:t xml:space="preserve"> (www.mysticbaseball.org).</w:t>
      </w:r>
    </w:p>
    <w:p w:rsidR="00D7346C" w:rsidRPr="00D7346C" w:rsidRDefault="00D7346C" w:rsidP="00306777">
      <w:pPr>
        <w:tabs>
          <w:tab w:val="right" w:pos="9360"/>
        </w:tabs>
        <w:spacing w:line="240" w:lineRule="atLeast"/>
        <w:ind w:left="1440" w:hanging="144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D7346C" w:rsidRDefault="00D7346C" w:rsidP="001971A0">
      <w:pPr>
        <w:tabs>
          <w:tab w:val="right" w:pos="9360"/>
        </w:tabs>
        <w:spacing w:line="240" w:lineRule="atLeast"/>
        <w:rPr>
          <w:sz w:val="22"/>
          <w:szCs w:val="22"/>
        </w:rPr>
      </w:pPr>
    </w:p>
    <w:p w:rsidR="00840478" w:rsidRPr="004B5CAF" w:rsidRDefault="000A275F" w:rsidP="00576176">
      <w:pPr>
        <w:tabs>
          <w:tab w:val="right" w:pos="10800"/>
        </w:tabs>
        <w:spacing w:line="240" w:lineRule="atLeast"/>
        <w:ind w:left="1440" w:hanging="1440"/>
      </w:pPr>
      <w:r w:rsidRPr="004B5CAF">
        <w:rPr>
          <w:sz w:val="22"/>
          <w:szCs w:val="22"/>
        </w:rPr>
        <w:t>2005-200</w:t>
      </w:r>
      <w:r w:rsidR="001E5DCC">
        <w:rPr>
          <w:sz w:val="22"/>
          <w:szCs w:val="22"/>
        </w:rPr>
        <w:t>9</w:t>
      </w:r>
      <w:r w:rsidRPr="004B5CAF">
        <w:t xml:space="preserve">     </w:t>
      </w:r>
      <w:r w:rsidR="005559EE" w:rsidRPr="004B5CAF">
        <w:t xml:space="preserve">    </w:t>
      </w:r>
      <w:r w:rsidR="00840478" w:rsidRPr="004B5CAF">
        <w:tab/>
      </w:r>
      <w:r w:rsidR="001E5DCC">
        <w:rPr>
          <w:b/>
          <w:sz w:val="22"/>
        </w:rPr>
        <w:t>THE HARTFORD FINANCIAL SERVICES CO.</w:t>
      </w:r>
      <w:r w:rsidR="00840478" w:rsidRPr="004B5CAF">
        <w:rPr>
          <w:b/>
          <w:sz w:val="22"/>
        </w:rPr>
        <w:t xml:space="preserve"> </w:t>
      </w:r>
      <w:r w:rsidR="001E5DCC">
        <w:rPr>
          <w:b/>
          <w:sz w:val="22"/>
        </w:rPr>
        <w:t xml:space="preserve">                             </w:t>
      </w:r>
      <w:r w:rsidR="00576176">
        <w:rPr>
          <w:b/>
          <w:sz w:val="22"/>
        </w:rPr>
        <w:t xml:space="preserve">                          </w:t>
      </w:r>
      <w:r w:rsidR="001E5DCC">
        <w:rPr>
          <w:b/>
          <w:sz w:val="22"/>
        </w:rPr>
        <w:t xml:space="preserve"> </w:t>
      </w:r>
      <w:smartTag w:uri="urn:schemas-microsoft-com:office:smarttags" w:element="place">
        <w:smartTag w:uri="urn:schemas-microsoft-com:office:smarttags" w:element="City">
          <w:r w:rsidR="001E5DCC">
            <w:rPr>
              <w:b/>
              <w:sz w:val="22"/>
            </w:rPr>
            <w:t>WINDSOR</w:t>
          </w:r>
        </w:smartTag>
        <w:r w:rsidR="001E5DCC">
          <w:rPr>
            <w:b/>
            <w:sz w:val="22"/>
          </w:rPr>
          <w:t xml:space="preserve">, </w:t>
        </w:r>
        <w:smartTag w:uri="urn:schemas-microsoft-com:office:smarttags" w:element="State">
          <w:r w:rsidR="001E5DCC">
            <w:rPr>
              <w:b/>
              <w:sz w:val="22"/>
            </w:rPr>
            <w:t>CT</w:t>
          </w:r>
        </w:smartTag>
      </w:smartTag>
      <w:r w:rsidR="001E5DCC">
        <w:rPr>
          <w:b/>
          <w:sz w:val="22"/>
        </w:rPr>
        <w:t xml:space="preserve"> </w:t>
      </w:r>
    </w:p>
    <w:p w:rsidR="000A275F" w:rsidRPr="004B5CAF" w:rsidRDefault="001E5DCC">
      <w:pPr>
        <w:tabs>
          <w:tab w:val="left" w:pos="1800"/>
          <w:tab w:val="right" w:pos="9360"/>
        </w:tabs>
        <w:spacing w:line="240" w:lineRule="atLeast"/>
        <w:ind w:left="1800" w:hanging="360"/>
        <w:jc w:val="both"/>
        <w:rPr>
          <w:b/>
        </w:rPr>
      </w:pPr>
      <w:r>
        <w:rPr>
          <w:b/>
        </w:rPr>
        <w:t xml:space="preserve">Contact </w:t>
      </w:r>
      <w:smartTag w:uri="urn:schemas-microsoft-com:office:smarttags" w:element="PlaceType">
        <w:r>
          <w:rPr>
            <w:b/>
          </w:rPr>
          <w:t>Center</w:t>
        </w:r>
      </w:smartTag>
      <w:r>
        <w:rPr>
          <w:b/>
        </w:rPr>
        <w:t xml:space="preserve"> Manager</w:t>
      </w:r>
      <w:r w:rsidR="00840478" w:rsidRPr="004B5CAF">
        <w:rPr>
          <w:b/>
        </w:rPr>
        <w:t xml:space="preserve"> </w:t>
      </w:r>
    </w:p>
    <w:p w:rsidR="003028B9" w:rsidRPr="004B5CAF" w:rsidRDefault="00840478" w:rsidP="00686072">
      <w:pPr>
        <w:pStyle w:val="StyleJustifiedLeft1Hanging025LinespacingAtleas"/>
        <w:spacing w:line="240" w:lineRule="auto"/>
      </w:pPr>
      <w:r w:rsidRPr="004B5CAF">
        <w:t>•</w:t>
      </w:r>
      <w:r w:rsidRPr="004B5CAF">
        <w:tab/>
      </w:r>
      <w:r w:rsidR="00E65618">
        <w:t>Managed team of 8-12 Customer Service Representatives</w:t>
      </w:r>
      <w:r w:rsidR="00E65618">
        <w:rPr>
          <w:rFonts w:ascii="Arial" w:hAnsi="Arial" w:cs="Arial"/>
          <w:b/>
        </w:rPr>
        <w:t xml:space="preserve"> </w:t>
      </w:r>
      <w:r w:rsidR="00E65618">
        <w:t>fielding phone inquiries on The Hartford’s Retirement Plans, 529 College Savings Plans, Annuities, and Offshore Product.</w:t>
      </w:r>
    </w:p>
    <w:p w:rsidR="00840478" w:rsidRPr="004B5CAF" w:rsidRDefault="00840478" w:rsidP="00686072">
      <w:pPr>
        <w:pStyle w:val="StyleJustifiedLeft1Hanging025LinespacingAtleas"/>
        <w:spacing w:line="240" w:lineRule="auto"/>
      </w:pPr>
      <w:r w:rsidRPr="004B5CAF">
        <w:t>•</w:t>
      </w:r>
      <w:r w:rsidRPr="004B5CAF">
        <w:tab/>
      </w:r>
      <w:r w:rsidR="00E65618">
        <w:t>Implemented</w:t>
      </w:r>
      <w:r w:rsidR="00FF5D0B">
        <w:t xml:space="preserve"> </w:t>
      </w:r>
      <w:r w:rsidR="00E65618">
        <w:t>procedural, product, and tax law changes into departmental workflows</w:t>
      </w:r>
      <w:r w:rsidR="001971A0">
        <w:t>.</w:t>
      </w:r>
    </w:p>
    <w:p w:rsidR="00840478" w:rsidRDefault="003028B9" w:rsidP="00686072">
      <w:pPr>
        <w:pStyle w:val="Achievement"/>
        <w:spacing w:after="0" w:line="240" w:lineRule="auto"/>
      </w:pPr>
      <w:r w:rsidRPr="004B5CAF">
        <w:t>•</w:t>
      </w:r>
      <w:r w:rsidRPr="004B5CAF">
        <w:tab/>
      </w:r>
      <w:r w:rsidR="00D161E8">
        <w:t>I</w:t>
      </w:r>
      <w:r w:rsidR="00E65618">
        <w:t>nterview</w:t>
      </w:r>
      <w:r w:rsidR="00D161E8">
        <w:t>ed</w:t>
      </w:r>
      <w:r w:rsidR="00E65618">
        <w:t xml:space="preserve"> candidates, organiz</w:t>
      </w:r>
      <w:r w:rsidR="00D161E8">
        <w:t>ed</w:t>
      </w:r>
      <w:r w:rsidR="00E65618">
        <w:t xml:space="preserve"> training, review</w:t>
      </w:r>
      <w:r w:rsidR="00D161E8">
        <w:t>ed</w:t>
      </w:r>
      <w:r w:rsidR="00E65618">
        <w:t xml:space="preserve"> calls, provid</w:t>
      </w:r>
      <w:r w:rsidR="00D161E8">
        <w:t>ed</w:t>
      </w:r>
      <w:r w:rsidR="00E65618">
        <w:t xml:space="preserve"> rewards for performance, and </w:t>
      </w:r>
      <w:r w:rsidR="00D161E8">
        <w:t>addressed performance issues to ensure exceptional quality of service</w:t>
      </w:r>
      <w:r w:rsidR="00E65618">
        <w:t>.</w:t>
      </w:r>
    </w:p>
    <w:p w:rsidR="00D90FFE" w:rsidRDefault="004A7659" w:rsidP="00686072">
      <w:pPr>
        <w:pStyle w:val="Achievement"/>
        <w:spacing w:after="0" w:line="240" w:lineRule="auto"/>
      </w:pPr>
      <w:r w:rsidRPr="004B5CAF">
        <w:t>•</w:t>
      </w:r>
      <w:r w:rsidR="00E65618">
        <w:t xml:space="preserve">      Made dec</w:t>
      </w:r>
      <w:r w:rsidR="000E0538">
        <w:t>isions on escalated issues by</w:t>
      </w:r>
      <w:r w:rsidR="00E65618">
        <w:t xml:space="preserve"> balancing the customer’s interests </w:t>
      </w:r>
      <w:r w:rsidR="00D161E8">
        <w:t xml:space="preserve">and </w:t>
      </w:r>
      <w:r w:rsidR="00E65618">
        <w:t>The Hartford</w:t>
      </w:r>
      <w:r w:rsidR="00165255">
        <w:t>’s</w:t>
      </w:r>
      <w:r w:rsidR="00E65618">
        <w:t>.</w:t>
      </w:r>
    </w:p>
    <w:p w:rsidR="00D90FFE" w:rsidRDefault="00D90FFE" w:rsidP="00686072">
      <w:pPr>
        <w:pStyle w:val="Achievement"/>
        <w:spacing w:after="0" w:line="240" w:lineRule="auto"/>
      </w:pPr>
      <w:r w:rsidRPr="004B5CAF">
        <w:t>•</w:t>
      </w:r>
      <w:r>
        <w:t xml:space="preserve">      </w:t>
      </w:r>
      <w:r w:rsidR="00D161E8">
        <w:t>Introduced sharing of best practices and i</w:t>
      </w:r>
      <w:r>
        <w:t xml:space="preserve">ncreased team productivity by 20%. </w:t>
      </w:r>
    </w:p>
    <w:p w:rsidR="00D90FFE" w:rsidRDefault="00D90FFE" w:rsidP="00686072">
      <w:pPr>
        <w:pStyle w:val="Achievement"/>
        <w:spacing w:after="0" w:line="240" w:lineRule="auto"/>
      </w:pPr>
    </w:p>
    <w:p w:rsidR="00D90FFE" w:rsidRDefault="00D90FFE" w:rsidP="00686072">
      <w:pPr>
        <w:pStyle w:val="Achievement"/>
        <w:spacing w:after="0" w:line="240" w:lineRule="auto"/>
        <w:rPr>
          <w:b/>
        </w:rPr>
      </w:pPr>
      <w:r>
        <w:rPr>
          <w:b/>
        </w:rPr>
        <w:t>Team Captain</w:t>
      </w:r>
    </w:p>
    <w:p w:rsidR="00D90FFE" w:rsidRDefault="00D90FFE" w:rsidP="00686072">
      <w:pPr>
        <w:pStyle w:val="Achievement"/>
        <w:tabs>
          <w:tab w:val="clear" w:pos="710"/>
          <w:tab w:val="clear" w:pos="1440"/>
        </w:tabs>
        <w:spacing w:after="0" w:line="240" w:lineRule="auto"/>
      </w:pPr>
      <w:r w:rsidRPr="004B5CAF">
        <w:t>•</w:t>
      </w:r>
      <w:r>
        <w:t xml:space="preserve">      Researched and resolved exceptional and/or escalated issues for 80 team members and management</w:t>
      </w:r>
      <w:r w:rsidR="00D161E8">
        <w:t xml:space="preserve"> leading t</w:t>
      </w:r>
      <w:r w:rsidR="00FF5D0B">
        <w:t>o closure of outstanding</w:t>
      </w:r>
      <w:r w:rsidR="00A514C1">
        <w:t xml:space="preserve"> tasks.</w:t>
      </w:r>
    </w:p>
    <w:p w:rsidR="00D90FFE" w:rsidRPr="001971A0" w:rsidRDefault="00D90FFE" w:rsidP="00686072">
      <w:pPr>
        <w:pStyle w:val="Achievement"/>
        <w:tabs>
          <w:tab w:val="clear" w:pos="710"/>
          <w:tab w:val="clear" w:pos="1440"/>
          <w:tab w:val="num" w:pos="260"/>
        </w:tabs>
        <w:spacing w:after="0" w:line="240" w:lineRule="auto"/>
      </w:pPr>
      <w:r w:rsidRPr="004B5CAF">
        <w:t>•</w:t>
      </w:r>
      <w:r>
        <w:t xml:space="preserve">      </w:t>
      </w:r>
      <w:r w:rsidR="00D161E8">
        <w:t>Acted as l</w:t>
      </w:r>
      <w:r>
        <w:t>iaison between Management, Customer Service Representatives, and other departments</w:t>
      </w:r>
      <w:r w:rsidR="00A514C1">
        <w:t>,</w:t>
      </w:r>
      <w:r w:rsidR="00D161E8">
        <w:t xml:space="preserve"> </w:t>
      </w:r>
      <w:r w:rsidR="00A514C1">
        <w:t xml:space="preserve">enhancing business relationships to transparently resolve service related issues. </w:t>
      </w:r>
    </w:p>
    <w:p w:rsidR="00D90FFE" w:rsidRDefault="00D90FFE" w:rsidP="00D90FFE">
      <w:pPr>
        <w:pStyle w:val="Achievement"/>
        <w:tabs>
          <w:tab w:val="clear" w:pos="710"/>
          <w:tab w:val="clear" w:pos="1440"/>
          <w:tab w:val="num" w:pos="260"/>
        </w:tabs>
        <w:rPr>
          <w:b/>
          <w:bCs/>
        </w:rPr>
      </w:pPr>
    </w:p>
    <w:p w:rsidR="00D90FFE" w:rsidRDefault="00D90FFE" w:rsidP="00D90FFE">
      <w:pPr>
        <w:pStyle w:val="Achievement"/>
        <w:tabs>
          <w:tab w:val="clear" w:pos="710"/>
          <w:tab w:val="clear" w:pos="1440"/>
        </w:tabs>
        <w:rPr>
          <w:b/>
        </w:rPr>
      </w:pPr>
      <w:r>
        <w:rPr>
          <w:b/>
        </w:rPr>
        <w:t>Customer Service Specialist</w:t>
      </w:r>
    </w:p>
    <w:p w:rsidR="00D90FFE" w:rsidRDefault="00D90FFE" w:rsidP="00D90FFE">
      <w:pPr>
        <w:pStyle w:val="Achievement"/>
        <w:tabs>
          <w:tab w:val="clear" w:pos="710"/>
          <w:tab w:val="clear" w:pos="1440"/>
        </w:tabs>
      </w:pPr>
      <w:r w:rsidRPr="004B5CAF">
        <w:t>•</w:t>
      </w:r>
      <w:r>
        <w:t xml:space="preserve">       Assisted Participants with </w:t>
      </w:r>
      <w:smartTag w:uri="urn:schemas-microsoft-com:office:smarttags" w:element="place">
        <w:smartTag w:uri="urn:schemas-microsoft-com:office:smarttags" w:element="City">
          <w:r>
            <w:t>Hartford</w:t>
          </w:r>
        </w:smartTag>
      </w:smartTag>
      <w:r>
        <w:t xml:space="preserve"> 401(k) products; loans, withdrawals, financial transactions, taxes, website.</w:t>
      </w:r>
    </w:p>
    <w:p w:rsidR="001971A0" w:rsidRDefault="001971A0" w:rsidP="00D90FFE">
      <w:pPr>
        <w:pStyle w:val="Achievement"/>
        <w:tabs>
          <w:tab w:val="clear" w:pos="710"/>
          <w:tab w:val="clear" w:pos="1440"/>
        </w:tabs>
      </w:pPr>
    </w:p>
    <w:p w:rsidR="00576176" w:rsidRDefault="00576176" w:rsidP="00576176">
      <w:pPr>
        <w:pStyle w:val="Achievement"/>
        <w:tabs>
          <w:tab w:val="clear" w:pos="710"/>
          <w:tab w:val="clear" w:pos="1440"/>
        </w:tabs>
        <w:ind w:hanging="1800"/>
        <w:rPr>
          <w:b/>
        </w:rPr>
      </w:pPr>
      <w:r w:rsidRPr="00B92DE2">
        <w:rPr>
          <w:sz w:val="22"/>
          <w:szCs w:val="22"/>
        </w:rPr>
        <w:t>2004-2005</w:t>
      </w:r>
      <w:r>
        <w:rPr>
          <w:rFonts w:ascii="Arial" w:hAnsi="Arial" w:cs="Arial"/>
        </w:rPr>
        <w:t xml:space="preserve">         </w:t>
      </w:r>
      <w:r>
        <w:rPr>
          <w:b/>
          <w:sz w:val="22"/>
          <w:szCs w:val="22"/>
        </w:rPr>
        <w:t xml:space="preserve">COASTAL CABINETS AND MILLWORK                                                                    </w:t>
      </w:r>
      <w:r w:rsidRPr="00576176">
        <w:rPr>
          <w:b/>
          <w:sz w:val="22"/>
          <w:szCs w:val="22"/>
        </w:rPr>
        <w:t>NIANTIC, CT</w:t>
      </w:r>
    </w:p>
    <w:p w:rsidR="00576176" w:rsidRDefault="00576176" w:rsidP="00686072">
      <w:pPr>
        <w:pStyle w:val="Achievement"/>
        <w:tabs>
          <w:tab w:val="clear" w:pos="710"/>
          <w:tab w:val="clear" w:pos="1440"/>
        </w:tabs>
        <w:rPr>
          <w:b/>
        </w:rPr>
      </w:pPr>
      <w:r w:rsidRPr="004B5CAF">
        <w:t>•</w:t>
      </w:r>
      <w:r>
        <w:t xml:space="preserve">      </w:t>
      </w:r>
      <w:r>
        <w:rPr>
          <w:rFonts w:cs="Arial"/>
          <w:bCs/>
          <w:iCs/>
        </w:rPr>
        <w:t>Performed</w:t>
      </w:r>
      <w:r w:rsidRPr="003572F9">
        <w:rPr>
          <w:rFonts w:cs="Arial"/>
          <w:bCs/>
          <w:iCs/>
        </w:rPr>
        <w:t xml:space="preserve"> an independent research project to investigate the possible reallocation of labor and capital resources from a </w:t>
      </w:r>
      <w:r>
        <w:rPr>
          <w:rFonts w:cs="Arial"/>
          <w:bCs/>
          <w:iCs/>
        </w:rPr>
        <w:t xml:space="preserve">custom </w:t>
      </w:r>
      <w:r w:rsidRPr="003572F9">
        <w:rPr>
          <w:rFonts w:cs="Arial"/>
          <w:bCs/>
          <w:iCs/>
        </w:rPr>
        <w:t>basis to production of more homogenous products</w:t>
      </w:r>
      <w:r>
        <w:rPr>
          <w:rFonts w:cs="Arial"/>
          <w:bCs/>
          <w:iCs/>
        </w:rPr>
        <w:t>.</w:t>
      </w:r>
    </w:p>
    <w:p w:rsidR="00686072" w:rsidRPr="00686072" w:rsidRDefault="00686072" w:rsidP="00686072">
      <w:pPr>
        <w:pStyle w:val="Achievement"/>
        <w:tabs>
          <w:tab w:val="clear" w:pos="710"/>
          <w:tab w:val="clear" w:pos="1440"/>
        </w:tabs>
        <w:rPr>
          <w:b/>
        </w:rPr>
      </w:pPr>
    </w:p>
    <w:p w:rsidR="001971A0" w:rsidRDefault="005B1409" w:rsidP="001971A0">
      <w:pPr>
        <w:pStyle w:val="Achievement"/>
        <w:tabs>
          <w:tab w:val="clear" w:pos="710"/>
          <w:tab w:val="clear" w:pos="1440"/>
        </w:tabs>
        <w:spacing w:after="0" w:line="240" w:lineRule="auto"/>
        <w:ind w:left="1440" w:hanging="1440"/>
      </w:pPr>
      <w:r>
        <w:rPr>
          <w:b/>
          <w:sz w:val="22"/>
          <w:szCs w:val="22"/>
        </w:rPr>
        <w:t>Technical</w:t>
      </w:r>
      <w:r w:rsidR="00840478" w:rsidRPr="004B5CAF">
        <w:rPr>
          <w:b/>
        </w:rPr>
        <w:tab/>
      </w:r>
      <w:r w:rsidR="00840478" w:rsidRPr="004B5CAF">
        <w:t>MS Office (Word, Excel, PowerPoint)</w:t>
      </w:r>
      <w:r w:rsidR="003B12FF">
        <w:t>, OMNI, Power Image,</w:t>
      </w:r>
      <w:r w:rsidR="00314604">
        <w:t xml:space="preserve"> </w:t>
      </w:r>
      <w:r w:rsidR="003B12FF">
        <w:t xml:space="preserve">Some html experience. </w:t>
      </w:r>
    </w:p>
    <w:p w:rsidR="001971A0" w:rsidRPr="001971A0" w:rsidRDefault="005B1409" w:rsidP="001971A0">
      <w:pPr>
        <w:pStyle w:val="Achievement"/>
        <w:tabs>
          <w:tab w:val="clear" w:pos="710"/>
          <w:tab w:val="clear" w:pos="1440"/>
        </w:tabs>
        <w:spacing w:after="0" w:line="240" w:lineRule="auto"/>
        <w:ind w:left="1440" w:hanging="1440"/>
      </w:pPr>
      <w:r w:rsidRPr="005B1409">
        <w:rPr>
          <w:b/>
          <w:sz w:val="22"/>
          <w:szCs w:val="22"/>
        </w:rPr>
        <w:t>Licenses</w:t>
      </w:r>
      <w:r>
        <w:rPr>
          <w:b/>
          <w:sz w:val="22"/>
          <w:szCs w:val="22"/>
        </w:rPr>
        <w:tab/>
      </w:r>
      <w:r w:rsidR="001971A0">
        <w:t>S</w:t>
      </w:r>
      <w:r w:rsidR="003B12FF">
        <w:t>eries 6 (</w:t>
      </w:r>
      <w:r w:rsidR="00D161E8">
        <w:t>expired</w:t>
      </w:r>
      <w:r w:rsidR="003B12FF">
        <w:t xml:space="preserve">) </w:t>
      </w:r>
    </w:p>
    <w:p w:rsidR="00D24BE7" w:rsidRDefault="005559EE" w:rsidP="001971A0">
      <w:pPr>
        <w:ind w:left="1440" w:hanging="1440"/>
        <w:jc w:val="both"/>
      </w:pPr>
      <w:r w:rsidRPr="005B1409">
        <w:rPr>
          <w:b/>
          <w:sz w:val="22"/>
          <w:szCs w:val="22"/>
        </w:rPr>
        <w:t>Activities</w:t>
      </w:r>
      <w:r w:rsidRPr="004B5CAF">
        <w:rPr>
          <w:b/>
        </w:rPr>
        <w:tab/>
      </w:r>
      <w:r w:rsidR="005837EA">
        <w:t>United Way volunteer,</w:t>
      </w:r>
      <w:r w:rsidR="003B12FF">
        <w:t xml:space="preserve"> Surfing, </w:t>
      </w:r>
      <w:r w:rsidR="000E0538">
        <w:t xml:space="preserve">Skiing, </w:t>
      </w:r>
      <w:r w:rsidR="003B12FF">
        <w:t>Golf</w:t>
      </w:r>
      <w:r w:rsidR="00686072">
        <w:t>ing</w:t>
      </w:r>
      <w:r w:rsidR="002F1A77">
        <w:t>, Running,</w:t>
      </w:r>
      <w:r w:rsidR="003B12FF">
        <w:t xml:space="preserve"> </w:t>
      </w:r>
      <w:r w:rsidR="005837EA">
        <w:t>Hockey</w:t>
      </w:r>
    </w:p>
    <w:p w:rsidR="00576176" w:rsidRPr="003B12FF" w:rsidRDefault="00576176" w:rsidP="001971A0">
      <w:pPr>
        <w:ind w:left="1440" w:hanging="1440"/>
        <w:jc w:val="both"/>
      </w:pPr>
    </w:p>
    <w:sectPr w:rsidR="00576176" w:rsidRPr="003B12FF" w:rsidSect="00576176">
      <w:pgSz w:w="12240" w:h="15840"/>
      <w:pgMar w:top="1440" w:right="720" w:bottom="144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66D6" w:rsidRDefault="00DE66D6">
      <w:r>
        <w:separator/>
      </w:r>
    </w:p>
  </w:endnote>
  <w:endnote w:type="continuationSeparator" w:id="0">
    <w:p w:rsidR="00DE66D6" w:rsidRDefault="00DE66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66D6" w:rsidRDefault="00DE66D6">
      <w:r>
        <w:separator/>
      </w:r>
    </w:p>
  </w:footnote>
  <w:footnote w:type="continuationSeparator" w:id="0">
    <w:p w:rsidR="00DE66D6" w:rsidRDefault="00DE66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B1100"/>
    <w:multiLevelType w:val="hybridMultilevel"/>
    <w:tmpl w:val="C8E69E00"/>
    <w:lvl w:ilvl="0" w:tplc="038C56D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297A5F03"/>
    <w:multiLevelType w:val="hybridMultilevel"/>
    <w:tmpl w:val="B7421060"/>
    <w:lvl w:ilvl="0" w:tplc="A668928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AC14B15"/>
    <w:multiLevelType w:val="hybridMultilevel"/>
    <w:tmpl w:val="2D464CA6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3C944B07"/>
    <w:multiLevelType w:val="hybridMultilevel"/>
    <w:tmpl w:val="0B8C5DC2"/>
    <w:lvl w:ilvl="0" w:tplc="982EB4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2C518F"/>
    <w:multiLevelType w:val="hybridMultilevel"/>
    <w:tmpl w:val="21A41D32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5094127B"/>
    <w:multiLevelType w:val="hybridMultilevel"/>
    <w:tmpl w:val="6E4CE622"/>
    <w:lvl w:ilvl="0" w:tplc="CE16C77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30228C2"/>
    <w:multiLevelType w:val="hybridMultilevel"/>
    <w:tmpl w:val="2DA2E440"/>
    <w:lvl w:ilvl="0" w:tplc="003446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91073AF"/>
    <w:multiLevelType w:val="hybridMultilevel"/>
    <w:tmpl w:val="8A986B3E"/>
    <w:lvl w:ilvl="0" w:tplc="E5D0F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1F699B"/>
    <w:multiLevelType w:val="hybridMultilevel"/>
    <w:tmpl w:val="202CBFE4"/>
    <w:lvl w:ilvl="0" w:tplc="26B8ECC0">
      <w:start w:val="1"/>
      <w:numFmt w:val="bullet"/>
      <w:lvlText w:val=""/>
      <w:lvlJc w:val="left"/>
      <w:pPr>
        <w:ind w:left="2160" w:hanging="360"/>
      </w:pPr>
      <w:rPr>
        <w:rFonts w:ascii="Symbol" w:hAnsi="Symbol" w:cs="Times New Roman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CCC3F3E"/>
    <w:multiLevelType w:val="hybridMultilevel"/>
    <w:tmpl w:val="B86A4700"/>
    <w:lvl w:ilvl="0" w:tplc="E5D0F3BA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480" w:hanging="360"/>
      </w:pPr>
      <w:rPr>
        <w:rFonts w:ascii="Wingdings" w:hAnsi="Wingdings" w:hint="default"/>
      </w:rPr>
    </w:lvl>
  </w:abstractNum>
  <w:abstractNum w:abstractNumId="10">
    <w:nsid w:val="68AE298B"/>
    <w:multiLevelType w:val="hybridMultilevel"/>
    <w:tmpl w:val="06AC6EF4"/>
    <w:lvl w:ilvl="0" w:tplc="0409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11">
    <w:nsid w:val="69396B12"/>
    <w:multiLevelType w:val="hybridMultilevel"/>
    <w:tmpl w:val="E5C8F0DE"/>
    <w:lvl w:ilvl="0" w:tplc="0409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11"/>
  </w:num>
  <w:num w:numId="8">
    <w:abstractNumId w:val="10"/>
  </w:num>
  <w:num w:numId="9">
    <w:abstractNumId w:val="7"/>
  </w:num>
  <w:num w:numId="10">
    <w:abstractNumId w:val="9"/>
  </w:num>
  <w:num w:numId="11">
    <w:abstractNumId w:val="1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336E3E"/>
    <w:rsid w:val="00032C1D"/>
    <w:rsid w:val="000A275F"/>
    <w:rsid w:val="000A3A17"/>
    <w:rsid w:val="000E0538"/>
    <w:rsid w:val="000F265F"/>
    <w:rsid w:val="001372EE"/>
    <w:rsid w:val="00165255"/>
    <w:rsid w:val="001868F1"/>
    <w:rsid w:val="001954BD"/>
    <w:rsid w:val="001971A0"/>
    <w:rsid w:val="001A7AE6"/>
    <w:rsid w:val="001E5DCC"/>
    <w:rsid w:val="00217714"/>
    <w:rsid w:val="00292601"/>
    <w:rsid w:val="002F1A77"/>
    <w:rsid w:val="003028B9"/>
    <w:rsid w:val="00306777"/>
    <w:rsid w:val="00314604"/>
    <w:rsid w:val="00336E3E"/>
    <w:rsid w:val="00346CAF"/>
    <w:rsid w:val="00394D27"/>
    <w:rsid w:val="003A0C8B"/>
    <w:rsid w:val="003B12FF"/>
    <w:rsid w:val="004153D1"/>
    <w:rsid w:val="0042791D"/>
    <w:rsid w:val="00436710"/>
    <w:rsid w:val="00437463"/>
    <w:rsid w:val="00447ECD"/>
    <w:rsid w:val="00454ED6"/>
    <w:rsid w:val="004A7659"/>
    <w:rsid w:val="004B5CAF"/>
    <w:rsid w:val="004C7A6E"/>
    <w:rsid w:val="004F6EE6"/>
    <w:rsid w:val="00500497"/>
    <w:rsid w:val="005559EE"/>
    <w:rsid w:val="00576176"/>
    <w:rsid w:val="005837EA"/>
    <w:rsid w:val="005A09D8"/>
    <w:rsid w:val="005B1409"/>
    <w:rsid w:val="005E3FC1"/>
    <w:rsid w:val="006135C2"/>
    <w:rsid w:val="0063381F"/>
    <w:rsid w:val="00686072"/>
    <w:rsid w:val="006D76F4"/>
    <w:rsid w:val="00701071"/>
    <w:rsid w:val="0074110C"/>
    <w:rsid w:val="007F64D8"/>
    <w:rsid w:val="007F6EE2"/>
    <w:rsid w:val="00840478"/>
    <w:rsid w:val="00841989"/>
    <w:rsid w:val="00844B88"/>
    <w:rsid w:val="008606EA"/>
    <w:rsid w:val="00891270"/>
    <w:rsid w:val="008F6ECA"/>
    <w:rsid w:val="00906291"/>
    <w:rsid w:val="00910CBD"/>
    <w:rsid w:val="00930F16"/>
    <w:rsid w:val="00972EBD"/>
    <w:rsid w:val="009A1CBD"/>
    <w:rsid w:val="009E30A8"/>
    <w:rsid w:val="00A06500"/>
    <w:rsid w:val="00A10C16"/>
    <w:rsid w:val="00A45BF1"/>
    <w:rsid w:val="00A514C1"/>
    <w:rsid w:val="00A61E97"/>
    <w:rsid w:val="00A9364C"/>
    <w:rsid w:val="00AA02DC"/>
    <w:rsid w:val="00AF34AD"/>
    <w:rsid w:val="00B156A4"/>
    <w:rsid w:val="00B35D23"/>
    <w:rsid w:val="00B755AF"/>
    <w:rsid w:val="00B92DE2"/>
    <w:rsid w:val="00BD6632"/>
    <w:rsid w:val="00C71FE0"/>
    <w:rsid w:val="00CF2484"/>
    <w:rsid w:val="00CF7789"/>
    <w:rsid w:val="00D073F2"/>
    <w:rsid w:val="00D161E8"/>
    <w:rsid w:val="00D24BE7"/>
    <w:rsid w:val="00D7346C"/>
    <w:rsid w:val="00D90FFE"/>
    <w:rsid w:val="00D93D22"/>
    <w:rsid w:val="00DE66D6"/>
    <w:rsid w:val="00E05B8B"/>
    <w:rsid w:val="00E1426D"/>
    <w:rsid w:val="00E3754D"/>
    <w:rsid w:val="00E65618"/>
    <w:rsid w:val="00EB2C5E"/>
    <w:rsid w:val="00EB761E"/>
    <w:rsid w:val="00F22886"/>
    <w:rsid w:val="00F32A0E"/>
    <w:rsid w:val="00F33B98"/>
    <w:rsid w:val="00F436EF"/>
    <w:rsid w:val="00F911C3"/>
    <w:rsid w:val="00F93AFC"/>
    <w:rsid w:val="00FC662F"/>
    <w:rsid w:val="00FF5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1FE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71FE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71FE0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rsid w:val="00C71FE0"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semiHidden/>
    <w:rsid w:val="00A10C16"/>
    <w:rPr>
      <w:rFonts w:ascii="Tahoma" w:hAnsi="Tahoma" w:cs="Tahoma"/>
      <w:sz w:val="16"/>
      <w:szCs w:val="16"/>
    </w:rPr>
  </w:style>
  <w:style w:type="paragraph" w:customStyle="1" w:styleId="StyleJustifiedLeft1Hanging025LinespacingAtleas">
    <w:name w:val="Style Justified Left:  1&quot; Hanging:  0.25&quot; Line spacing:  At leas..."/>
    <w:basedOn w:val="Normal"/>
    <w:rsid w:val="00D24BE7"/>
    <w:pPr>
      <w:spacing w:line="240" w:lineRule="atLeast"/>
      <w:ind w:left="1800" w:hanging="360"/>
      <w:jc w:val="both"/>
    </w:pPr>
  </w:style>
  <w:style w:type="paragraph" w:customStyle="1" w:styleId="Achievement">
    <w:name w:val="Achievement"/>
    <w:basedOn w:val="BodyText"/>
    <w:autoRedefine/>
    <w:rsid w:val="00D90FFE"/>
    <w:pPr>
      <w:tabs>
        <w:tab w:val="num" w:pos="710"/>
        <w:tab w:val="left" w:pos="1440"/>
      </w:tabs>
      <w:overflowPunct/>
      <w:autoSpaceDE/>
      <w:autoSpaceDN/>
      <w:adjustRightInd/>
      <w:spacing w:after="60" w:line="220" w:lineRule="atLeast"/>
      <w:ind w:left="1800" w:right="42" w:hanging="360"/>
      <w:textAlignment w:val="auto"/>
    </w:pPr>
  </w:style>
  <w:style w:type="paragraph" w:styleId="BodyText">
    <w:name w:val="Body Text"/>
    <w:basedOn w:val="Normal"/>
    <w:rsid w:val="00E65618"/>
    <w:pPr>
      <w:spacing w:after="120"/>
    </w:pPr>
  </w:style>
  <w:style w:type="character" w:styleId="Hyperlink">
    <w:name w:val="Hyperlink"/>
    <w:basedOn w:val="DefaultParagraphFont"/>
    <w:rsid w:val="005761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MILLERJU\MSOFFICE\A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ANORMAL</Template>
  <TotalTime>1316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WRITING</vt:lpstr>
    </vt:vector>
  </TitlesOfParts>
  <Company>Boston College</Company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WRITING</dc:title>
  <dc:creator>Julie Miller</dc:creator>
  <cp:lastModifiedBy>Michael</cp:lastModifiedBy>
  <cp:revision>11</cp:revision>
  <cp:lastPrinted>2008-05-29T15:45:00Z</cp:lastPrinted>
  <dcterms:created xsi:type="dcterms:W3CDTF">2010-08-10T19:34:00Z</dcterms:created>
  <dcterms:modified xsi:type="dcterms:W3CDTF">2011-03-10T17:07:00Z</dcterms:modified>
</cp:coreProperties>
</file>