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38" w:rsidRDefault="009E7E77">
      <w:pPr>
        <w:pStyle w:val="ResumeSectionsHeadings"/>
      </w:pPr>
      <w:bookmarkStart w:id="0" w:name="_GoBack"/>
      <w:bookmarkEnd w:id="0"/>
      <w:r>
        <w:t>Employment History</w:t>
      </w:r>
    </w:p>
    <w:p w:rsidR="009E7E77" w:rsidRDefault="009E7E77" w:rsidP="009E7E77">
      <w:pPr>
        <w:pStyle w:val="EmploymentHistoryLocations"/>
        <w:rPr>
          <w:rStyle w:val="ProfileDetailsChar"/>
        </w:rPr>
      </w:pPr>
      <w:r>
        <w:rPr>
          <w:rStyle w:val="HeadingAllCapsChar"/>
        </w:rPr>
        <w:t>Rite aid customer support center</w:t>
      </w:r>
      <w:r>
        <w:t xml:space="preserve"> – Dayville, CT</w:t>
      </w:r>
    </w:p>
    <w:p w:rsidR="009E7E77" w:rsidRDefault="009E7E77" w:rsidP="009E7E77">
      <w:pPr>
        <w:pStyle w:val="Jobtitles-employmenthistory"/>
        <w:rPr>
          <w:rStyle w:val="EmploymentHistoryLocationsCharChar"/>
        </w:rPr>
      </w:pPr>
      <w:r>
        <w:t>Order Selector, August 2011 to November 2011</w:t>
      </w:r>
    </w:p>
    <w:p w:rsidR="00B36638" w:rsidRDefault="00533955">
      <w:pPr>
        <w:pStyle w:val="BulletList1"/>
      </w:pPr>
      <w:r>
        <w:t>Prepare incoming work orders –</w:t>
      </w:r>
      <w:r w:rsidR="001F2D40">
        <w:t xml:space="preserve"> select and pack</w:t>
      </w:r>
      <w:r>
        <w:t xml:space="preserve"> inventory o</w:t>
      </w:r>
      <w:r w:rsidR="001F2D40">
        <w:t>f products, fill work orders and distribute bins to assembly line</w:t>
      </w:r>
    </w:p>
    <w:p w:rsidR="00581FD0" w:rsidRDefault="00581FD0" w:rsidP="001F2D40">
      <w:pPr>
        <w:pStyle w:val="EmploymentHistoryLocations"/>
        <w:ind w:left="0" w:firstLine="446"/>
        <w:rPr>
          <w:rStyle w:val="HeadingAllCapsChar"/>
        </w:rPr>
      </w:pPr>
    </w:p>
    <w:p w:rsidR="001F2D40" w:rsidRDefault="001F2D40" w:rsidP="001F2D40">
      <w:pPr>
        <w:pStyle w:val="EmploymentHistoryLocations"/>
        <w:ind w:left="0" w:firstLine="446"/>
        <w:rPr>
          <w:rStyle w:val="ProfileDetailsChar"/>
        </w:rPr>
      </w:pPr>
      <w:r>
        <w:rPr>
          <w:rStyle w:val="HeadingAllCapsChar"/>
        </w:rPr>
        <w:t>KELLY SERVICES</w:t>
      </w:r>
      <w:r>
        <w:t xml:space="preserve"> – Moosic, PA</w:t>
      </w:r>
    </w:p>
    <w:p w:rsidR="001F2D40" w:rsidRDefault="001F2D40" w:rsidP="001F2D40">
      <w:pPr>
        <w:pStyle w:val="Jobtitles-employmenthistory"/>
        <w:rPr>
          <w:rStyle w:val="EmploymentHistoryLocationsCharChar"/>
        </w:rPr>
      </w:pPr>
      <w:r>
        <w:t>Mail Clerk, March 2011 to June 2011</w:t>
      </w:r>
    </w:p>
    <w:p w:rsidR="00B36638" w:rsidRDefault="001F2D40">
      <w:pPr>
        <w:pStyle w:val="BulletList1"/>
      </w:pPr>
      <w:r>
        <w:t>Prep/sort, copy, and identify claim form documents</w:t>
      </w:r>
    </w:p>
    <w:p w:rsidR="00702F39" w:rsidRDefault="00581FD0" w:rsidP="00581FD0">
      <w:pPr>
        <w:pStyle w:val="BulletList1"/>
      </w:pPr>
      <w:r>
        <w:t>Data entry - repetitive data entry, check work for errors</w:t>
      </w:r>
    </w:p>
    <w:p w:rsidR="00581FD0" w:rsidRDefault="00581FD0" w:rsidP="00581FD0">
      <w:pPr>
        <w:pStyle w:val="BulletList1"/>
      </w:pPr>
      <w:r>
        <w:t>Perform pre-export audit</w:t>
      </w:r>
    </w:p>
    <w:p w:rsidR="00581FD0" w:rsidRDefault="00581FD0" w:rsidP="00581FD0">
      <w:pPr>
        <w:pStyle w:val="BulletList1"/>
      </w:pPr>
      <w:r>
        <w:t>Process and package/box claim form documents for FedEx delivery</w:t>
      </w:r>
    </w:p>
    <w:p w:rsidR="00581FD0" w:rsidRDefault="00581FD0" w:rsidP="00581FD0">
      <w:pPr>
        <w:pStyle w:val="EmploymentHistoryLocations"/>
        <w:ind w:left="0" w:firstLine="446"/>
        <w:rPr>
          <w:rStyle w:val="HeadingAllCapsChar"/>
        </w:rPr>
      </w:pPr>
    </w:p>
    <w:p w:rsidR="00581FD0" w:rsidRDefault="000346BA" w:rsidP="00581FD0">
      <w:pPr>
        <w:pStyle w:val="EmploymentHistoryLocations"/>
        <w:ind w:left="0" w:firstLine="446"/>
        <w:rPr>
          <w:rStyle w:val="ProfileDetailsChar"/>
        </w:rPr>
      </w:pPr>
      <w:r>
        <w:rPr>
          <w:rStyle w:val="HeadingAllCapsChar"/>
        </w:rPr>
        <w:t>SECURITAS SECURITY SERVICES USA, INC.</w:t>
      </w:r>
      <w:r w:rsidR="00581FD0">
        <w:t xml:space="preserve"> – </w:t>
      </w:r>
      <w:r>
        <w:t>Dunmore, PA</w:t>
      </w:r>
    </w:p>
    <w:p w:rsidR="00581FD0" w:rsidRDefault="000346BA" w:rsidP="00581FD0">
      <w:pPr>
        <w:pStyle w:val="Jobtitles-employmenthistory"/>
        <w:rPr>
          <w:rStyle w:val="EmploymentHistoryLocationsCharChar"/>
        </w:rPr>
      </w:pPr>
      <w:r>
        <w:t>Security Officer</w:t>
      </w:r>
      <w:r w:rsidR="00581FD0">
        <w:t xml:space="preserve">, </w:t>
      </w:r>
      <w:r>
        <w:t>October 2009</w:t>
      </w:r>
    </w:p>
    <w:p w:rsidR="00581FD0" w:rsidRDefault="000346BA" w:rsidP="00581FD0">
      <w:pPr>
        <w:pStyle w:val="BulletList1"/>
      </w:pPr>
      <w:r>
        <w:t>Monitor inbound/outbound traffic and verify seals on tractor trailers</w:t>
      </w:r>
    </w:p>
    <w:p w:rsidR="000346BA" w:rsidRDefault="000346BA" w:rsidP="00581FD0">
      <w:pPr>
        <w:pStyle w:val="BulletList1"/>
      </w:pPr>
      <w:r>
        <w:t xml:space="preserve">Perform vehicle/foot patrol and inspection services </w:t>
      </w:r>
      <w:r w:rsidR="00702F39">
        <w:t>in distribution center, storage lot, stagin</w:t>
      </w:r>
      <w:r>
        <w:t>g area</w:t>
      </w:r>
    </w:p>
    <w:p w:rsidR="000346BA" w:rsidRDefault="000346BA" w:rsidP="00581FD0">
      <w:pPr>
        <w:pStyle w:val="BulletList1"/>
      </w:pPr>
      <w:r>
        <w:t>Perform fire patrol and equipment checks</w:t>
      </w:r>
    </w:p>
    <w:p w:rsidR="000346BA" w:rsidRDefault="000346BA" w:rsidP="00581FD0">
      <w:pPr>
        <w:pStyle w:val="BulletList1"/>
      </w:pPr>
      <w:r>
        <w:t xml:space="preserve">Monitor access of employees, contractors, and visitors </w:t>
      </w:r>
      <w:r w:rsidR="00702F39">
        <w:t>utilizing</w:t>
      </w:r>
      <w:r>
        <w:t xml:space="preserve"> CCTV</w:t>
      </w:r>
    </w:p>
    <w:p w:rsidR="00702F39" w:rsidRDefault="00702F39" w:rsidP="00581FD0">
      <w:pPr>
        <w:pStyle w:val="BulletList1"/>
      </w:pPr>
      <w:r>
        <w:t>Inspect bags and packages</w:t>
      </w:r>
    </w:p>
    <w:p w:rsidR="00702F39" w:rsidRDefault="00702F39" w:rsidP="00702F39">
      <w:pPr>
        <w:pStyle w:val="BulletList1"/>
        <w:numPr>
          <w:ilvl w:val="0"/>
          <w:numId w:val="0"/>
        </w:numPr>
        <w:ind w:left="936" w:hanging="360"/>
      </w:pPr>
    </w:p>
    <w:p w:rsidR="00702F39" w:rsidRDefault="00702F39" w:rsidP="00702F39">
      <w:pPr>
        <w:pStyle w:val="EmploymentHistoryLocations"/>
        <w:ind w:left="0" w:firstLine="446"/>
        <w:rPr>
          <w:rStyle w:val="ProfileDetailsChar"/>
        </w:rPr>
      </w:pPr>
      <w:r>
        <w:rPr>
          <w:rStyle w:val="HeadingAllCapsChar"/>
        </w:rPr>
        <w:t>SECURITAS SECURITY SERVICES USA, INC.</w:t>
      </w:r>
      <w:r>
        <w:t xml:space="preserve"> – East Hartford, CT</w:t>
      </w:r>
    </w:p>
    <w:p w:rsidR="00702F39" w:rsidRDefault="00702F39" w:rsidP="00702F39">
      <w:pPr>
        <w:pStyle w:val="Jobtitles-employmenthistory"/>
        <w:rPr>
          <w:rStyle w:val="EmploymentHistoryLocationsCharChar"/>
        </w:rPr>
      </w:pPr>
      <w:r>
        <w:t>Security Officer, March 2008 to September 2009</w:t>
      </w:r>
    </w:p>
    <w:p w:rsidR="00702F39" w:rsidRDefault="00702F39" w:rsidP="00702F39">
      <w:pPr>
        <w:pStyle w:val="BulletList1"/>
      </w:pPr>
      <w:r>
        <w:t>Monitor inbound/outbound traffic and verify seals on tractor trailers</w:t>
      </w:r>
    </w:p>
    <w:p w:rsidR="00702F39" w:rsidRDefault="00702F39" w:rsidP="00702F39">
      <w:pPr>
        <w:pStyle w:val="BulletList1"/>
      </w:pPr>
      <w:r>
        <w:t>Perform vehicle/foot patrol and inspection services in distribution center, storage lot, staging area</w:t>
      </w:r>
    </w:p>
    <w:p w:rsidR="00702F39" w:rsidRDefault="00702F39" w:rsidP="00702F39">
      <w:pPr>
        <w:pStyle w:val="BulletList1"/>
      </w:pPr>
      <w:r>
        <w:t>Perform fire patrol and equipment checks</w:t>
      </w:r>
    </w:p>
    <w:p w:rsidR="00702F39" w:rsidRDefault="00702F39" w:rsidP="00702F39">
      <w:pPr>
        <w:pStyle w:val="BulletList1"/>
      </w:pPr>
      <w:r>
        <w:t>Monitor access of employees, contractors, and visitors utilizing CCTV</w:t>
      </w:r>
    </w:p>
    <w:p w:rsidR="00702F39" w:rsidRDefault="00702F39" w:rsidP="00702F39">
      <w:pPr>
        <w:pStyle w:val="BulletList1"/>
      </w:pPr>
      <w:r>
        <w:t>Inspect bags and packages</w:t>
      </w:r>
    </w:p>
    <w:p w:rsidR="00702F39" w:rsidRDefault="00702F39" w:rsidP="00702F39">
      <w:pPr>
        <w:pStyle w:val="BulletList1"/>
      </w:pPr>
      <w:r>
        <w:t xml:space="preserve">Perform office duties – </w:t>
      </w:r>
      <w:r w:rsidR="00381A20">
        <w:t>produce</w:t>
      </w:r>
      <w:r>
        <w:t xml:space="preserve"> </w:t>
      </w:r>
      <w:r w:rsidR="00381A20">
        <w:t xml:space="preserve">reports, </w:t>
      </w:r>
      <w:r>
        <w:t>maintain daily inbound/outbound traffic logs</w:t>
      </w:r>
    </w:p>
    <w:p w:rsidR="00381A20" w:rsidRDefault="00381A20" w:rsidP="00381A20">
      <w:pPr>
        <w:pStyle w:val="BulletList1"/>
        <w:numPr>
          <w:ilvl w:val="0"/>
          <w:numId w:val="0"/>
        </w:numPr>
        <w:ind w:left="936" w:hanging="360"/>
      </w:pPr>
    </w:p>
    <w:p w:rsidR="00381A20" w:rsidRDefault="00381A20" w:rsidP="00381A20">
      <w:pPr>
        <w:pStyle w:val="EmploymentHistoryLocations"/>
        <w:ind w:left="0" w:firstLine="446"/>
        <w:rPr>
          <w:rStyle w:val="ProfileDetailsChar"/>
        </w:rPr>
      </w:pPr>
      <w:r>
        <w:rPr>
          <w:rStyle w:val="HeadingAllCapsChar"/>
        </w:rPr>
        <w:t>Danielson superior court</w:t>
      </w:r>
      <w:r>
        <w:t xml:space="preserve"> – Danielson, CT</w:t>
      </w:r>
    </w:p>
    <w:p w:rsidR="00381A20" w:rsidRDefault="00381A20" w:rsidP="00381A20">
      <w:pPr>
        <w:pStyle w:val="Jobtitles-employmenthistory"/>
        <w:rPr>
          <w:rStyle w:val="EmploymentHistoryLocationsCharChar"/>
        </w:rPr>
      </w:pPr>
      <w:r>
        <w:t>Intern, May 2007 to October 2007</w:t>
      </w:r>
    </w:p>
    <w:p w:rsidR="00381A20" w:rsidRDefault="00381A20" w:rsidP="00381A20">
      <w:pPr>
        <w:pStyle w:val="BulletList1"/>
      </w:pPr>
      <w:r>
        <w:t>File and review small claims and housing, motor-vehicle, and criminal files</w:t>
      </w:r>
    </w:p>
    <w:p w:rsidR="00381A20" w:rsidRDefault="00381A20" w:rsidP="00381A20">
      <w:pPr>
        <w:pStyle w:val="BulletList1"/>
      </w:pPr>
      <w:r>
        <w:t>Observe both hearings and court trials</w:t>
      </w:r>
    </w:p>
    <w:p w:rsidR="00381A20" w:rsidRDefault="00381A20" w:rsidP="00381A20">
      <w:pPr>
        <w:pStyle w:val="BulletList1"/>
      </w:pPr>
      <w:r>
        <w:t>Perform clerical and administrative tasks – data entry, photocopy files, work with computer databases such as CR39</w:t>
      </w:r>
    </w:p>
    <w:p w:rsidR="00381A20" w:rsidRDefault="00381A20" w:rsidP="00381A20">
      <w:pPr>
        <w:pStyle w:val="BulletList1"/>
      </w:pPr>
      <w:r>
        <w:t>Assist with special projects – computer destroy out dated small claims and housing files, alphabetize and move sealed criminal files to vault</w:t>
      </w:r>
    </w:p>
    <w:p w:rsidR="00581FD0" w:rsidRDefault="00581FD0" w:rsidP="00581FD0">
      <w:pPr>
        <w:pStyle w:val="BulletList1"/>
        <w:numPr>
          <w:ilvl w:val="0"/>
          <w:numId w:val="0"/>
        </w:numPr>
        <w:ind w:left="936" w:hanging="360"/>
      </w:pPr>
    </w:p>
    <w:p w:rsidR="00381A20" w:rsidRDefault="00381A20" w:rsidP="00381A20">
      <w:pPr>
        <w:pStyle w:val="EmploymentHistoryLocations"/>
        <w:ind w:left="0" w:firstLine="446"/>
        <w:rPr>
          <w:rStyle w:val="ProfileDetailsChar"/>
        </w:rPr>
      </w:pPr>
      <w:r>
        <w:rPr>
          <w:rStyle w:val="HeadingAllCapsChar"/>
        </w:rPr>
        <w:t>WALMART STORES, INC.</w:t>
      </w:r>
      <w:r>
        <w:t xml:space="preserve"> – Putnam, CT</w:t>
      </w:r>
    </w:p>
    <w:p w:rsidR="00381A20" w:rsidRDefault="00381A20" w:rsidP="00381A20">
      <w:pPr>
        <w:pStyle w:val="Jobtitles-employmenthistory"/>
        <w:rPr>
          <w:rStyle w:val="EmploymentHistoryLocationsCharChar"/>
        </w:rPr>
      </w:pPr>
      <w:r>
        <w:t xml:space="preserve">Sales Associate, </w:t>
      </w:r>
      <w:r w:rsidR="003E1761">
        <w:t>June 2001 to August 2005</w:t>
      </w:r>
    </w:p>
    <w:p w:rsidR="00381A20" w:rsidRDefault="003E1761" w:rsidP="00381A20">
      <w:pPr>
        <w:pStyle w:val="BulletList1"/>
      </w:pPr>
      <w:r>
        <w:t>Provide prompt and friendly service to customers</w:t>
      </w:r>
    </w:p>
    <w:p w:rsidR="003E1761" w:rsidRDefault="003E1761" w:rsidP="00381A20">
      <w:pPr>
        <w:pStyle w:val="BulletList1"/>
      </w:pPr>
      <w:r>
        <w:t>Unload freight, merchandise stock</w:t>
      </w:r>
    </w:p>
    <w:p w:rsidR="003E1761" w:rsidRDefault="003E1761" w:rsidP="00381A20">
      <w:pPr>
        <w:pStyle w:val="BulletList1"/>
      </w:pPr>
      <w:r>
        <w:t>Perform price changes for weekly sales</w:t>
      </w:r>
    </w:p>
    <w:p w:rsidR="003E1761" w:rsidRDefault="003E1761" w:rsidP="00381A20">
      <w:pPr>
        <w:pStyle w:val="BulletList1"/>
      </w:pPr>
      <w:r>
        <w:t>Repair and replace watch bands and batteries</w:t>
      </w:r>
    </w:p>
    <w:p w:rsidR="00912B44" w:rsidRDefault="003E1761" w:rsidP="00912B44">
      <w:pPr>
        <w:pStyle w:val="BulletList1"/>
      </w:pPr>
      <w:r>
        <w:t>Perform order entry</w:t>
      </w:r>
    </w:p>
    <w:p w:rsidR="00912B44" w:rsidRDefault="00912B44" w:rsidP="00912B44">
      <w:pPr>
        <w:pStyle w:val="BulletList1"/>
        <w:numPr>
          <w:ilvl w:val="0"/>
          <w:numId w:val="0"/>
        </w:numPr>
        <w:ind w:left="936" w:hanging="360"/>
      </w:pPr>
    </w:p>
    <w:p w:rsidR="00B36638" w:rsidRDefault="00912B44">
      <w:pPr>
        <w:pStyle w:val="ResumeSectionsHeadings"/>
      </w:pPr>
      <w:r>
        <w:lastRenderedPageBreak/>
        <w:br/>
      </w:r>
      <w:r w:rsidR="00846D6E">
        <w:t>Education</w:t>
      </w:r>
    </w:p>
    <w:p w:rsidR="00B36638" w:rsidRDefault="003E1761">
      <w:pPr>
        <w:pStyle w:val="HeadingAllCaps"/>
      </w:pPr>
      <w:r>
        <w:t>Central Connecticut state university</w:t>
      </w:r>
      <w:r w:rsidR="00846D6E">
        <w:t xml:space="preserve"> – </w:t>
      </w:r>
      <w:r>
        <w:t>nEW BRITAIN, CT</w:t>
      </w:r>
    </w:p>
    <w:p w:rsidR="00B36638" w:rsidRDefault="003E1761" w:rsidP="003E1761">
      <w:pPr>
        <w:pStyle w:val="Jobtitles-employmenthistory"/>
      </w:pPr>
      <w:r>
        <w:t>Bachelor of Arts Degree in History, Criminology and Criminal Justice</w:t>
      </w:r>
      <w:r w:rsidR="00846D6E">
        <w:t xml:space="preserve">, </w:t>
      </w:r>
      <w:r w:rsidR="00645954">
        <w:t>May</w:t>
      </w:r>
      <w:r>
        <w:t xml:space="preserve"> 2008</w:t>
      </w:r>
    </w:p>
    <w:p w:rsidR="00B36638" w:rsidRDefault="003E1761">
      <w:pPr>
        <w:pStyle w:val="HeadingAllCaps"/>
      </w:pPr>
      <w:r>
        <w:t>Quinebaug valley community college</w:t>
      </w:r>
      <w:r w:rsidR="00846D6E">
        <w:t xml:space="preserve"> – </w:t>
      </w:r>
      <w:r>
        <w:t>danielson, ct</w:t>
      </w:r>
    </w:p>
    <w:p w:rsidR="00B36638" w:rsidRDefault="003E1761" w:rsidP="003E1761">
      <w:pPr>
        <w:pStyle w:val="Jobtitles-employmenthistory"/>
      </w:pPr>
      <w:r>
        <w:t>Liberal Arts and Sciences, 2003 to 2005</w:t>
      </w:r>
    </w:p>
    <w:p w:rsidR="003E1761" w:rsidRDefault="003E1761" w:rsidP="003E1761">
      <w:pPr>
        <w:pStyle w:val="Jobtitles-employmenthistory"/>
        <w:rPr>
          <w:b w:val="0"/>
        </w:rPr>
      </w:pPr>
      <w:r w:rsidRPr="003E1761">
        <w:rPr>
          <w:b w:val="0"/>
        </w:rPr>
        <w:t>(Transferred 61 credits to Central Connecticut State University, no degree attained at Quinebaug Valley Community College)</w:t>
      </w:r>
    </w:p>
    <w:p w:rsidR="00645954" w:rsidRDefault="00645954" w:rsidP="00645954">
      <w:pPr>
        <w:pStyle w:val="HeadingAllCaps"/>
      </w:pPr>
      <w:r>
        <w:t>WOODSTOCK ACADEMY – WOODSTOCK, CT</w:t>
      </w:r>
    </w:p>
    <w:p w:rsidR="00645954" w:rsidRDefault="00645954" w:rsidP="00645954">
      <w:pPr>
        <w:pStyle w:val="Jobtitles-employmenthistory"/>
      </w:pPr>
      <w:r>
        <w:t>High School Diploma, June 2003</w:t>
      </w:r>
    </w:p>
    <w:p w:rsidR="00912B44" w:rsidRDefault="00912B44" w:rsidP="00912B44">
      <w:pPr>
        <w:pStyle w:val="ResumeSectionsHeadings"/>
      </w:pPr>
      <w:r>
        <w:t>Skills</w:t>
      </w:r>
    </w:p>
    <w:p w:rsidR="00912B44" w:rsidRPr="00912B44" w:rsidRDefault="00912B44" w:rsidP="00912B44">
      <w:pPr>
        <w:pStyle w:val="HeadingAllCaps"/>
        <w:rPr>
          <w:bCs/>
          <w:caps w:val="0"/>
          <w:color w:val="000000"/>
          <w:sz w:val="20"/>
        </w:rPr>
      </w:pPr>
      <w:r>
        <w:rPr>
          <w:bCs/>
          <w:caps w:val="0"/>
          <w:color w:val="000000"/>
          <w:sz w:val="20"/>
        </w:rPr>
        <w:t>Proficient in Microsoft Office products (Word, Excel, PowerPoint, Works, Publisher), typing skills of 45 WPM</w:t>
      </w:r>
    </w:p>
    <w:p w:rsidR="00912B44" w:rsidRDefault="00912B44" w:rsidP="00912B44">
      <w:pPr>
        <w:pStyle w:val="Jobtitles-employmenthistory"/>
        <w:ind w:left="0"/>
      </w:pPr>
    </w:p>
    <w:sectPr w:rsidR="00912B44" w:rsidSect="00B36638">
      <w:headerReference w:type="default" r:id="rId10"/>
      <w:footerReference w:type="default" r:id="rId11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5D1" w:rsidRDefault="002875D1">
      <w:r>
        <w:separator/>
      </w:r>
    </w:p>
  </w:endnote>
  <w:endnote w:type="continuationSeparator" w:id="0">
    <w:p w:rsidR="002875D1" w:rsidRDefault="0028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846D6E">
    <w:pPr>
      <w:pStyle w:val="Footer"/>
    </w:pPr>
    <w:r>
      <w:t xml:space="preserve">Page | </w:t>
    </w:r>
    <w:r w:rsidR="00A332FE">
      <w:fldChar w:fldCharType="begin"/>
    </w:r>
    <w:r w:rsidR="00A332FE">
      <w:instrText xml:space="preserve"> PAGE   \* MERGEFORMAT </w:instrText>
    </w:r>
    <w:r w:rsidR="00A332FE">
      <w:fldChar w:fldCharType="separate"/>
    </w:r>
    <w:r w:rsidR="00540544">
      <w:rPr>
        <w:noProof/>
      </w:rPr>
      <w:t>1</w:t>
    </w:r>
    <w:r w:rsidR="00A332F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5D1" w:rsidRDefault="002875D1">
      <w:r>
        <w:separator/>
      </w:r>
    </w:p>
  </w:footnote>
  <w:footnote w:type="continuationSeparator" w:id="0">
    <w:p w:rsidR="002875D1" w:rsidRDefault="00287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B36638">
    <w:pPr>
      <w:pStyle w:val="Name"/>
      <w:ind w:left="0"/>
    </w:pPr>
  </w:p>
  <w:p w:rsidR="00B36638" w:rsidRDefault="009E7E77">
    <w:pPr>
      <w:pStyle w:val="Name"/>
    </w:pPr>
    <w:r>
      <w:t>Sarah Orszulak</w:t>
    </w:r>
  </w:p>
  <w:p w:rsidR="00B36638" w:rsidRDefault="009E7E77">
    <w:pPr>
      <w:pStyle w:val="Address"/>
      <w:tabs>
        <w:tab w:val="right" w:pos="9360"/>
      </w:tabs>
    </w:pPr>
    <w:r w:rsidRPr="009E7E77">
      <w:t xml:space="preserve">41 </w:t>
    </w:r>
    <w:proofErr w:type="spellStart"/>
    <w:r w:rsidRPr="009E7E77">
      <w:t>Tucki</w:t>
    </w:r>
    <w:r w:rsidR="00846D6E" w:rsidRPr="009E7E77">
      <w:t>e</w:t>
    </w:r>
    <w:proofErr w:type="spellEnd"/>
    <w:r w:rsidRPr="009E7E77">
      <w:t xml:space="preserve"> Road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Pr="009E7E77">
      <w:t>North Windham, CT 06256</w:t>
    </w:r>
    <w:r w:rsidR="00846D6E">
      <w:t xml:space="preserve"> </w:t>
    </w:r>
    <w:r w:rsidR="00846D6E">
      <w:sym w:font="Wingdings" w:char="F075"/>
    </w:r>
    <w:r w:rsidR="00846D6E">
      <w:t xml:space="preserve"> (</w:t>
    </w:r>
    <w:r>
      <w:t>860</w:t>
    </w:r>
    <w:r w:rsidR="00846D6E">
      <w:t xml:space="preserve">) </w:t>
    </w:r>
    <w:r>
      <w:t>634</w:t>
    </w:r>
    <w:r w:rsidR="00846D6E">
      <w:t>-</w:t>
    </w:r>
    <w:r>
      <w:t>0131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540544">
      <w:rPr>
        <w:szCs w:val="18"/>
      </w:rPr>
      <w:t>sarieors@gmail.com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77"/>
    <w:rsid w:val="000346BA"/>
    <w:rsid w:val="00167A61"/>
    <w:rsid w:val="001F2D40"/>
    <w:rsid w:val="00227856"/>
    <w:rsid w:val="002875D1"/>
    <w:rsid w:val="00297447"/>
    <w:rsid w:val="00381A20"/>
    <w:rsid w:val="003E1761"/>
    <w:rsid w:val="004B4D20"/>
    <w:rsid w:val="00533955"/>
    <w:rsid w:val="00540544"/>
    <w:rsid w:val="00581FD0"/>
    <w:rsid w:val="00645954"/>
    <w:rsid w:val="00702F39"/>
    <w:rsid w:val="00785E6A"/>
    <w:rsid w:val="00846D6E"/>
    <w:rsid w:val="00912B44"/>
    <w:rsid w:val="00913E38"/>
    <w:rsid w:val="009B5F92"/>
    <w:rsid w:val="009E7E77"/>
    <w:rsid w:val="00A332FE"/>
    <w:rsid w:val="00B17A1F"/>
    <w:rsid w:val="00B36638"/>
    <w:rsid w:val="00C31E0C"/>
    <w:rsid w:val="00C73A71"/>
    <w:rsid w:val="00E9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81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cp:lastPrinted>2009-03-17T14:40:00Z</cp:lastPrinted>
  <dcterms:created xsi:type="dcterms:W3CDTF">2012-02-22T14:34:00Z</dcterms:created>
  <dcterms:modified xsi:type="dcterms:W3CDTF">2012-02-28T18:29:00Z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