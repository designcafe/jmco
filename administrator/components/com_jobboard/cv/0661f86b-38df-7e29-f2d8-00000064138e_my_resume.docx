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7023"/>
        <w:gridCol w:w="3659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F90F31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William J.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Comrie</w:t>
                  </w:r>
                  <w:proofErr w:type="spellEnd"/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90F31">
                    <w:rPr>
                      <w:rFonts w:ascii="Arial" w:hAnsi="Arial" w:cs="Arial"/>
                      <w:b/>
                      <w:bCs/>
                      <w:color w:val="6D83B3"/>
                    </w:rPr>
                    <w:t>United States</w:t>
                  </w:r>
                  <w:r w:rsidR="007266E9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DOB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90F31">
                    <w:rPr>
                      <w:rFonts w:ascii="Arial" w:hAnsi="Arial" w:cs="Arial"/>
                      <w:b/>
                      <w:bCs/>
                      <w:color w:val="6D83B3"/>
                    </w:rPr>
                    <w:t>22 September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F90F31">
                    <w:rPr>
                      <w:rFonts w:ascii="Arial" w:hAnsi="Arial" w:cs="Arial"/>
                      <w:b/>
                      <w:bCs/>
                      <w:color w:val="6D83B3"/>
                    </w:rPr>
                    <w:t>1989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423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F90F31">
                    <w:rPr>
                      <w:rFonts w:ascii="Arial" w:hAnsi="Arial" w:cs="Arial"/>
                      <w:b/>
                      <w:bCs/>
                      <w:color w:val="3B3E42"/>
                    </w:rPr>
                    <w:t>1-708-334-4576</w:t>
                  </w:r>
                </w:p>
                <w:p w:rsidR="009F2958" w:rsidRPr="00FA7B5B" w:rsidRDefault="00FA7B5B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F90F31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wjcomrie@gmail.com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7A0E11" w:rsidP="008649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43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Shillingford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Rd., Springfield, Massachusetts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F95FFD" w:rsidP="00E475B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Seeking a career to gain more experience</w:t>
                        </w:r>
                        <w:r w:rsidR="00E475B6">
                          <w:rPr>
                            <w:rFonts w:ascii="Arial" w:hAnsi="Arial" w:cs="Arial"/>
                            <w:color w:val="3B3E42"/>
                          </w:rPr>
                          <w:t xml:space="preserve"> in Human Resources Management</w:t>
                        </w: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F90F31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From </w:t>
                        </w:r>
                        <w:r w:rsidR="007A0E11">
                          <w:rPr>
                            <w:rFonts w:ascii="Arial" w:hAnsi="Arial" w:cs="Arial"/>
                            <w:color w:val="3B3E42"/>
                          </w:rPr>
                          <w:t>September 2011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7A0E11">
        <w:trPr>
          <w:trHeight w:val="2250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875730">
              <w:trPr>
                <w:trHeight w:val="1512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315076" w:rsidP="00F90F31">
                  <w:pPr>
                    <w:spacing w:before="80" w:after="12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tbl>
                  <w:tblPr>
                    <w:tblW w:w="10620" w:type="dxa"/>
                    <w:tblLook w:val="04A0"/>
                  </w:tblPr>
                  <w:tblGrid>
                    <w:gridCol w:w="3330"/>
                    <w:gridCol w:w="3510"/>
                    <w:gridCol w:w="3780"/>
                  </w:tblGrid>
                  <w:tr w:rsidR="00DE16C3" w:rsidRPr="002D44B0" w:rsidTr="007266E9">
                    <w:trPr>
                      <w:trHeight w:val="702"/>
                    </w:trPr>
                    <w:tc>
                      <w:tcPr>
                        <w:tcW w:w="3330" w:type="dxa"/>
                        <w:tcBorders>
                          <w:right w:val="single" w:sz="4" w:space="0" w:color="6D83B3"/>
                        </w:tcBorders>
                      </w:tcPr>
                      <w:p w:rsidR="00DE16C3" w:rsidRPr="002D44B0" w:rsidRDefault="007A0E11" w:rsidP="008757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Proficient with Technology: cash register skills, computer programs, and head sets. </w:t>
                        </w:r>
                      </w:p>
                    </w:tc>
                    <w:tc>
                      <w:tcPr>
                        <w:tcW w:w="351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DE16C3" w:rsidRPr="00627D52" w:rsidRDefault="007A0E11" w:rsidP="008757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Able to provide quick, efficient, and friendly customer service; Bilingual (English/Spanish) capabilities allowing for better conversational skills</w:t>
                        </w:r>
                      </w:p>
                    </w:tc>
                    <w:tc>
                      <w:tcPr>
                        <w:tcW w:w="378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DE16C3" w:rsidRPr="00627D52" w:rsidRDefault="007A0E11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Managing experience in several domains; comfortable with leading teams in group work; comfortable with extensive paperwork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627D52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2004 to 2008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627D52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High School Diploma (May 2008) </w:t>
                        </w:r>
                      </w:p>
                      <w:p w:rsidR="00DB5A85" w:rsidRPr="002D44B0" w:rsidRDefault="00627D52" w:rsidP="00627D52">
                        <w:pPr>
                          <w:tabs>
                            <w:tab w:val="left" w:pos="5580"/>
                          </w:tabs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Riverside Brookfield High School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Riverside, IL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627D52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2008 to </w:t>
                        </w:r>
                        <w:r w:rsidR="00084484">
                          <w:rPr>
                            <w:rFonts w:ascii="Arial" w:hAnsi="Arial" w:cs="Arial"/>
                            <w:b/>
                            <w:color w:val="3B3E42"/>
                          </w:rPr>
                          <w:t>2011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627D52" w:rsidRDefault="00627D52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Bachelor’s Degree in Psychology</w:t>
                        </w:r>
                        <w:r w:rsidR="00E475B6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(I/O)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and Spanish</w:t>
                        </w:r>
                        <w:r w:rsidR="007A0E11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(Received August 2011)</w:t>
                        </w:r>
                      </w:p>
                      <w:p w:rsidR="00DB5A85" w:rsidRPr="002D44B0" w:rsidRDefault="00627D52" w:rsidP="00627D52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University of Illinois Urbana-Champaign, IL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084484" w:rsidP="00627D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2011 to present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Default="00084484" w:rsidP="00627D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Master’s Degree in Industrial and Organizational Psychology</w:t>
                        </w:r>
                        <w:r w:rsidR="007A0E11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(In Pursuit)</w:t>
                        </w:r>
                      </w:p>
                      <w:p w:rsidR="00084484" w:rsidRPr="00084484" w:rsidRDefault="00084484" w:rsidP="00627D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Springfield College, Massachusetts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5107"/>
                    <w:gridCol w:w="5108"/>
                  </w:tblGrid>
                  <w:tr w:rsidR="008312AB" w:rsidRPr="002D44B0" w:rsidTr="002D44B0">
                    <w:tc>
                      <w:tcPr>
                        <w:tcW w:w="5107" w:type="dxa"/>
                      </w:tcPr>
                      <w:p w:rsidR="00CB6CD0" w:rsidRPr="002D44B0" w:rsidRDefault="00084484" w:rsidP="0087573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Express, Champaign, IL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CB6CD0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084484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Sales Associate and Sales Lead Manager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084484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August 2009 to August 2011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084484" w:rsidRPr="007C56B4" w:rsidRDefault="00084484" w:rsidP="000844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Office work, including Opening and Closi</w:t>
                        </w:r>
                        <w:r w:rsidR="007A0E1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ng Registers, Calling the DM to talk Daily and Weekly Figures</w:t>
                        </w:r>
                      </w:p>
                      <w:p w:rsidR="00084484" w:rsidRDefault="007A0E11" w:rsidP="000844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Managing the Sales Floor during CSL segments;</w:t>
                        </w:r>
                        <w:r w:rsidR="007266E9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assisting co-managers with their duties</w:t>
                        </w:r>
                      </w:p>
                      <w:p w:rsidR="00CB6CD0" w:rsidRDefault="007A0E11" w:rsidP="000844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Visual Team leader and member; setting the floor with new products on a biweekly or monthly basis. </w:t>
                        </w:r>
                      </w:p>
                      <w:p w:rsidR="007A0E11" w:rsidRDefault="007266E9" w:rsidP="000844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Associate Observations; training new workers on the registers and on product knowledge</w:t>
                        </w:r>
                      </w:p>
                      <w:p w:rsidR="007266E9" w:rsidRPr="00084484" w:rsidRDefault="007266E9" w:rsidP="000844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Working closely with the SM to develop my own capabilities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084484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St. John’s Lutheran Church and School, La Grange IL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084484" w:rsidP="00641208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Nursery Attendant and Assistant Manager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084484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September 2007</w:t>
                        </w:r>
                        <w:r w:rsidR="00CB6CD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July 2010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084484" w:rsidRPr="007A0E11" w:rsidRDefault="00084484" w:rsidP="007A0E1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P</w:t>
                        </w:r>
                        <w:r w:rsidRPr="007C56B4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romoted to Assistant manager from the Nursery Attendant position</w:t>
                        </w:r>
                        <w:r w:rsidR="007A0E1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; managed pager system and scheduling duties</w:t>
                        </w:r>
                      </w:p>
                      <w:p w:rsidR="00CB6CD0" w:rsidRPr="007C56B4" w:rsidRDefault="00084484" w:rsidP="000844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Helping</w:t>
                        </w:r>
                        <w:r w:rsidRPr="007C56B4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with children under 4 years, including those with Down Syndrome and Autism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084484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Forever 21, Lombard, IL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CB6CD0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CB6CD0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Sales </w:t>
                        </w:r>
                        <w:r w:rsidR="00084484">
                          <w:rPr>
                            <w:rFonts w:ascii="Arial" w:hAnsi="Arial" w:cs="Arial"/>
                            <w:b/>
                            <w:color w:val="3B3E42"/>
                          </w:rPr>
                          <w:t>Associate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CB6CD0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Ju</w:t>
                        </w:r>
                        <w:r w:rsidR="00084484">
                          <w:rPr>
                            <w:rFonts w:ascii="Arial" w:hAnsi="Arial" w:cs="Arial"/>
                            <w:b/>
                            <w:color w:val="3B3E42"/>
                          </w:rPr>
                          <w:t>ly to August, 2009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084484" w:rsidRDefault="00084484" w:rsidP="000844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7C56B4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Managing the go-backs and assisting customers on the floor</w:t>
                        </w:r>
                      </w:p>
                      <w:p w:rsidR="008312AB" w:rsidRPr="00084484" w:rsidRDefault="00084484" w:rsidP="000844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084484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Greeting customers and returning items to their rooms from the dressing room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; </w:t>
                        </w:r>
                        <w:r w:rsidRPr="00084484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register and stock experience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084484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Vector Marketing, Lombard, IL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084484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084484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Sales Representative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084484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June to August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8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084484" w:rsidRDefault="00084484" w:rsidP="0008448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7C56B4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Learning the sales pitch and undergoing extensive training programs and events</w:t>
                        </w:r>
                      </w:p>
                      <w:p w:rsidR="008312AB" w:rsidRPr="00084484" w:rsidRDefault="00084484" w:rsidP="0008448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084484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Calling references, setting up appointments via telephone, performing demonstrations</w:t>
                        </w:r>
                        <w:r w:rsidRPr="00084484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084484" w:rsidRPr="002D44B0" w:rsidTr="002D44B0">
                    <w:tc>
                      <w:tcPr>
                        <w:tcW w:w="10215" w:type="dxa"/>
                        <w:gridSpan w:val="2"/>
                      </w:tcPr>
                      <w:p w:rsidR="00084484" w:rsidRPr="00084484" w:rsidRDefault="00084484" w:rsidP="00084484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7C56B4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Volunteer Experience and Clubs/Extra-</w:t>
                  </w:r>
                  <w:r w:rsidR="00875730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Curricular Activities 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7C56B4" w:rsidRDefault="007266E9" w:rsidP="007C56B4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Clubs and Athletics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7C56B4" w:rsidRDefault="007266E9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CEP Youth Leadership (PR Executive for the YAB); Association for Students for Tolerance; Volleyball Captain(2005 to 2008), Basketball Team Leader (2004 to 2007)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04C88">
        <w:tc>
          <w:tcPr>
            <w:tcW w:w="1068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90F31"/>
    <w:rsid w:val="000128EE"/>
    <w:rsid w:val="00062AD3"/>
    <w:rsid w:val="00083491"/>
    <w:rsid w:val="00084484"/>
    <w:rsid w:val="001211DC"/>
    <w:rsid w:val="00130370"/>
    <w:rsid w:val="00215B45"/>
    <w:rsid w:val="002C344A"/>
    <w:rsid w:val="002D44B0"/>
    <w:rsid w:val="00315076"/>
    <w:rsid w:val="003303B1"/>
    <w:rsid w:val="00504C88"/>
    <w:rsid w:val="00532D43"/>
    <w:rsid w:val="00562696"/>
    <w:rsid w:val="005D2801"/>
    <w:rsid w:val="006068F3"/>
    <w:rsid w:val="00606CB9"/>
    <w:rsid w:val="00627D52"/>
    <w:rsid w:val="00641208"/>
    <w:rsid w:val="0069319E"/>
    <w:rsid w:val="00694E29"/>
    <w:rsid w:val="006E5165"/>
    <w:rsid w:val="006F4294"/>
    <w:rsid w:val="007266E9"/>
    <w:rsid w:val="007A0E11"/>
    <w:rsid w:val="007C56B4"/>
    <w:rsid w:val="007E70AC"/>
    <w:rsid w:val="008312AB"/>
    <w:rsid w:val="00864960"/>
    <w:rsid w:val="00875730"/>
    <w:rsid w:val="008D653C"/>
    <w:rsid w:val="00914EC1"/>
    <w:rsid w:val="009F2958"/>
    <w:rsid w:val="009F79C8"/>
    <w:rsid w:val="00A34C4E"/>
    <w:rsid w:val="00B34E7A"/>
    <w:rsid w:val="00B508D4"/>
    <w:rsid w:val="00B765B2"/>
    <w:rsid w:val="00BB17F5"/>
    <w:rsid w:val="00BE76CE"/>
    <w:rsid w:val="00BF0E24"/>
    <w:rsid w:val="00CA4EDD"/>
    <w:rsid w:val="00CB6CD0"/>
    <w:rsid w:val="00D51AE4"/>
    <w:rsid w:val="00DB5A85"/>
    <w:rsid w:val="00DD1C22"/>
    <w:rsid w:val="00DE16C3"/>
    <w:rsid w:val="00DE2EAE"/>
    <w:rsid w:val="00E475B6"/>
    <w:rsid w:val="00E81809"/>
    <w:rsid w:val="00E93F7B"/>
    <w:rsid w:val="00ED023E"/>
    <w:rsid w:val="00F90F31"/>
    <w:rsid w:val="00F95FFD"/>
    <w:rsid w:val="00FA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comrie\AppData\Roaming\Microsoft\Templates\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11694-DE88-46F7-AEE8-C4D9D4FE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30000607</Template>
  <TotalTime>106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My Resume</vt:lpstr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wjcomrie</dc:creator>
  <cp:keywords>cv</cp:keywords>
  <cp:lastModifiedBy>wjcomrie</cp:lastModifiedBy>
  <cp:revision>10</cp:revision>
  <dcterms:created xsi:type="dcterms:W3CDTF">2009-08-16T19:57:00Z</dcterms:created>
  <dcterms:modified xsi:type="dcterms:W3CDTF">2011-09-05T05:13:00Z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