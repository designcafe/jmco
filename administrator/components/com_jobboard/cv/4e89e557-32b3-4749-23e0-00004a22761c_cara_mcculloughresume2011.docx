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52" w:rsidRPr="005D0149" w:rsidRDefault="003D7152">
      <w:pPr>
        <w:rPr>
          <w:rFonts w:ascii="Gill Sans MT" w:hAnsi="Gill Sans MT"/>
        </w:rPr>
      </w:pPr>
    </w:p>
    <w:tbl>
      <w:tblPr>
        <w:tblpPr w:leftFromText="180" w:rightFromText="180" w:vertAnchor="text" w:horzAnchor="margin" w:tblpXSpec="center" w:tblpY="140"/>
        <w:tblW w:w="10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51"/>
        <w:gridCol w:w="2288"/>
        <w:gridCol w:w="2541"/>
        <w:gridCol w:w="952"/>
        <w:gridCol w:w="2958"/>
      </w:tblGrid>
      <w:tr w:rsidR="002D7D5D" w:rsidRPr="005D0149" w:rsidTr="00E129DD">
        <w:trPr>
          <w:cantSplit/>
          <w:trHeight w:val="288"/>
        </w:trPr>
        <w:tc>
          <w:tcPr>
            <w:tcW w:w="108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D7D5D" w:rsidRPr="005D0149" w:rsidRDefault="002D7D5D" w:rsidP="003D192D">
            <w:pPr>
              <w:pStyle w:val="ContactInformation"/>
              <w:ind w:right="-198"/>
              <w:rPr>
                <w:rFonts w:ascii="Gill Sans MT" w:hAnsi="Gill Sans MT"/>
                <w:sz w:val="32"/>
                <w:szCs w:val="32"/>
              </w:rPr>
            </w:pPr>
            <w:r w:rsidRPr="005D0149">
              <w:rPr>
                <w:rFonts w:ascii="Gill Sans MT" w:hAnsi="Gill Sans MT"/>
                <w:sz w:val="32"/>
                <w:szCs w:val="32"/>
              </w:rPr>
              <w:t>Cara McCullough</w:t>
            </w:r>
          </w:p>
        </w:tc>
      </w:tr>
      <w:tr w:rsidR="002D7D5D" w:rsidRPr="005D0149" w:rsidTr="00E129DD">
        <w:trPr>
          <w:cantSplit/>
          <w:trHeight w:val="288"/>
        </w:trPr>
        <w:tc>
          <w:tcPr>
            <w:tcW w:w="108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D7D5D" w:rsidRPr="005D0149" w:rsidRDefault="002D7D5D" w:rsidP="002D7D5D">
            <w:pPr>
              <w:pStyle w:val="ContactInformation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45 Colonial Street, West Hartford, CT 06110</w:t>
            </w:r>
          </w:p>
        </w:tc>
      </w:tr>
      <w:tr w:rsidR="002D7D5D" w:rsidRPr="005D0149" w:rsidTr="00E129DD">
        <w:trPr>
          <w:cantSplit/>
          <w:trHeight w:val="288"/>
        </w:trPr>
        <w:tc>
          <w:tcPr>
            <w:tcW w:w="108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D7D5D" w:rsidRPr="005D0149" w:rsidRDefault="002D7D5D" w:rsidP="00D511B8">
            <w:pPr>
              <w:pStyle w:val="ContactInformation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860.906.8476</w:t>
            </w:r>
          </w:p>
        </w:tc>
      </w:tr>
      <w:tr w:rsidR="002D7D5D" w:rsidRPr="005D0149" w:rsidTr="00E129DD">
        <w:trPr>
          <w:cantSplit/>
          <w:trHeight w:val="288"/>
        </w:trPr>
        <w:tc>
          <w:tcPr>
            <w:tcW w:w="10890" w:type="dxa"/>
            <w:gridSpan w:val="5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2D7D5D" w:rsidRPr="005D0149" w:rsidRDefault="005D7D06" w:rsidP="002D7D5D">
            <w:pPr>
              <w:pStyle w:val="ContactInformation"/>
              <w:rPr>
                <w:rFonts w:ascii="Gill Sans MT" w:hAnsi="Gill Sans MT"/>
              </w:rPr>
            </w:pPr>
            <w:hyperlink r:id="rId5" w:history="1">
              <w:r w:rsidR="002D7D5D" w:rsidRPr="005D0149">
                <w:rPr>
                  <w:rStyle w:val="Hyperlink"/>
                  <w:rFonts w:ascii="Gill Sans MT" w:hAnsi="Gill Sans MT"/>
                </w:rPr>
                <w:t>mccullough.cara@gmail.com</w:t>
              </w:r>
            </w:hyperlink>
          </w:p>
        </w:tc>
      </w:tr>
      <w:tr w:rsidR="002D7D5D" w:rsidRPr="005D0149" w:rsidTr="00E129DD">
        <w:trPr>
          <w:trHeight w:val="538"/>
        </w:trPr>
        <w:tc>
          <w:tcPr>
            <w:tcW w:w="2151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2D7D5D" w:rsidRPr="005D0149" w:rsidRDefault="002D7D5D" w:rsidP="002D7D5D">
            <w:pPr>
              <w:pStyle w:val="Heading2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Objective</w:t>
            </w:r>
          </w:p>
        </w:tc>
        <w:tc>
          <w:tcPr>
            <w:tcW w:w="8739" w:type="dxa"/>
            <w:gridSpan w:val="4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D7D5D" w:rsidRPr="005D0149" w:rsidRDefault="002D7D5D" w:rsidP="002D7D5D">
            <w:pPr>
              <w:rPr>
                <w:rFonts w:ascii="Gill Sans MT" w:hAnsi="Gill Sans MT"/>
              </w:rPr>
            </w:pPr>
            <w:r w:rsidRPr="005D0149">
              <w:rPr>
                <w:rFonts w:ascii="Gill Sans MT" w:hAnsi="Gill Sans MT" w:cs="Arial"/>
                <w:szCs w:val="20"/>
              </w:rPr>
              <w:t>To obtain an administrative position as a key member of an office support team, where I am able to maximize my abilities and further enhance my skills.</w:t>
            </w:r>
          </w:p>
        </w:tc>
      </w:tr>
      <w:tr w:rsidR="002D7D5D" w:rsidRPr="005D0149" w:rsidTr="00E129DD">
        <w:trPr>
          <w:cantSplit/>
          <w:trHeight w:val="2132"/>
        </w:trPr>
        <w:tc>
          <w:tcPr>
            <w:tcW w:w="215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2D7D5D" w:rsidRPr="005D0149" w:rsidRDefault="002D7D5D" w:rsidP="00E129DD">
            <w:pPr>
              <w:pStyle w:val="Heading2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Professional Skills</w:t>
            </w:r>
          </w:p>
        </w:tc>
        <w:tc>
          <w:tcPr>
            <w:tcW w:w="2288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D7D5D" w:rsidRPr="005D0149" w:rsidRDefault="002D7D5D" w:rsidP="002D7D5D">
            <w:pPr>
              <w:pStyle w:val="Bulleted1stline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 xml:space="preserve">Microsoft Office Suite 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Microsoft One Note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Microsoft Windows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 xml:space="preserve">Oracle Calendar 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Mac OS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Adobe Creative Suite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Lotus Notes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First Class</w:t>
            </w:r>
          </w:p>
          <w:p w:rsidR="002D7D5D" w:rsidRPr="005D0149" w:rsidRDefault="002D7D5D" w:rsidP="002D7D5D">
            <w:pPr>
              <w:pStyle w:val="Bulletedlist"/>
              <w:numPr>
                <w:ilvl w:val="0"/>
                <w:numId w:val="0"/>
              </w:numPr>
              <w:ind w:left="216"/>
              <w:rPr>
                <w:rFonts w:ascii="Gill Sans MT" w:hAnsi="Gill Sans MT"/>
              </w:rPr>
            </w:pPr>
          </w:p>
        </w:tc>
        <w:tc>
          <w:tcPr>
            <w:tcW w:w="2541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D7D5D" w:rsidRPr="005D0149" w:rsidRDefault="002D7D5D" w:rsidP="002D7D5D">
            <w:pPr>
              <w:pStyle w:val="Bulletedlist"/>
              <w:numPr>
                <w:ilvl w:val="0"/>
                <w:numId w:val="0"/>
              </w:numPr>
              <w:rPr>
                <w:rFonts w:ascii="Gill Sans MT" w:hAnsi="Gill Sans MT"/>
              </w:rPr>
            </w:pP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Filing/Editing/Proofreading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Typing (50+ wpm)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Note Taking/ Minutes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Implementing Office Procedures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Office Management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Calendar Management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Confidentiality Practices</w:t>
            </w:r>
          </w:p>
        </w:tc>
        <w:tc>
          <w:tcPr>
            <w:tcW w:w="391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D7D5D" w:rsidRPr="005D0149" w:rsidRDefault="002D7D5D" w:rsidP="002D7D5D">
            <w:pPr>
              <w:pStyle w:val="Bulletedlist"/>
              <w:numPr>
                <w:ilvl w:val="0"/>
                <w:numId w:val="0"/>
              </w:numPr>
              <w:rPr>
                <w:rFonts w:ascii="Gill Sans MT" w:hAnsi="Gill Sans MT"/>
              </w:rPr>
            </w:pP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Meeting Coordination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New Hire Coordination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Special Events Coordination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Training Coordination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Travel Coordination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Customer Service Skills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Interpersonal Skills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Telephone Skills</w:t>
            </w:r>
          </w:p>
        </w:tc>
      </w:tr>
      <w:tr w:rsidR="002D7D5D" w:rsidRPr="005D0149" w:rsidTr="00E129DD">
        <w:trPr>
          <w:cantSplit/>
          <w:trHeight w:val="251"/>
        </w:trPr>
        <w:tc>
          <w:tcPr>
            <w:tcW w:w="2151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2D7D5D" w:rsidRPr="005D0149" w:rsidRDefault="002D7D5D" w:rsidP="002D7D5D">
            <w:pPr>
              <w:pStyle w:val="Heading2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Education</w:t>
            </w:r>
          </w:p>
        </w:tc>
        <w:tc>
          <w:tcPr>
            <w:tcW w:w="8739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2D7D5D" w:rsidRPr="005D0149" w:rsidRDefault="002D7D5D" w:rsidP="002D7D5D">
            <w:pPr>
              <w:rPr>
                <w:rFonts w:ascii="Gill Sans MT" w:hAnsi="Gill Sans MT"/>
                <w:szCs w:val="20"/>
              </w:rPr>
            </w:pPr>
            <w:r w:rsidRPr="005D0149">
              <w:rPr>
                <w:rFonts w:ascii="Gill Sans MT" w:hAnsi="Gill Sans MT"/>
                <w:b/>
              </w:rPr>
              <w:t>Connecticut Center for Massage Therapy, LMT Program</w:t>
            </w:r>
            <w:r w:rsidRPr="005D0149">
              <w:rPr>
                <w:rFonts w:ascii="Gill Sans MT" w:hAnsi="Gill Sans MT"/>
                <w:b/>
                <w:i/>
              </w:rPr>
              <w:t xml:space="preserve">       </w:t>
            </w:r>
            <w:r w:rsidRPr="005D0149">
              <w:rPr>
                <w:rFonts w:ascii="Gill Sans MT" w:hAnsi="Gill Sans MT"/>
                <w:i/>
              </w:rPr>
              <w:t xml:space="preserve">August       2008 </w:t>
            </w:r>
          </w:p>
        </w:tc>
      </w:tr>
      <w:tr w:rsidR="002D7D5D" w:rsidRPr="005D0149" w:rsidTr="00E129DD">
        <w:trPr>
          <w:cantSplit/>
          <w:trHeight w:val="306"/>
        </w:trPr>
        <w:tc>
          <w:tcPr>
            <w:tcW w:w="215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D7D5D" w:rsidRPr="005D0149" w:rsidRDefault="002D7D5D" w:rsidP="002D7D5D">
            <w:pPr>
              <w:rPr>
                <w:rFonts w:ascii="Gill Sans MT" w:hAnsi="Gill Sans MT"/>
              </w:rPr>
            </w:pPr>
          </w:p>
        </w:tc>
        <w:tc>
          <w:tcPr>
            <w:tcW w:w="8739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2D7D5D" w:rsidRPr="005D0149" w:rsidRDefault="002D7D5D" w:rsidP="002D7D5D">
            <w:pPr>
              <w:tabs>
                <w:tab w:val="right" w:pos="8640"/>
              </w:tabs>
              <w:rPr>
                <w:rFonts w:ascii="Gill Sans MT" w:hAnsi="Gill Sans MT"/>
                <w:b/>
                <w:bCs/>
              </w:rPr>
            </w:pPr>
            <w:r w:rsidRPr="005D0149">
              <w:rPr>
                <w:rStyle w:val="PositionCharChar"/>
                <w:rFonts w:ascii="Gill Sans MT" w:hAnsi="Gill Sans MT"/>
                <w:sz w:val="20"/>
                <w:szCs w:val="20"/>
              </w:rPr>
              <w:t xml:space="preserve">Eastern Connecticut State University </w:t>
            </w:r>
            <w:r w:rsidRPr="005D0149">
              <w:rPr>
                <w:rFonts w:ascii="Gill Sans MT" w:hAnsi="Gill Sans MT"/>
                <w:szCs w:val="20"/>
              </w:rPr>
              <w:t>,</w:t>
            </w:r>
            <w:r w:rsidRPr="005D0149">
              <w:rPr>
                <w:rFonts w:ascii="Gill Sans MT" w:hAnsi="Gill Sans MT"/>
                <w:i/>
                <w:szCs w:val="20"/>
              </w:rPr>
              <w:t xml:space="preserve">  </w:t>
            </w:r>
            <w:r w:rsidRPr="005D0149">
              <w:rPr>
                <w:rFonts w:ascii="Gill Sans MT" w:hAnsi="Gill Sans MT"/>
                <w:b/>
                <w:i/>
                <w:szCs w:val="20"/>
              </w:rPr>
              <w:t>BA Fine Arts</w:t>
            </w:r>
            <w:r w:rsidRPr="005D0149">
              <w:rPr>
                <w:rFonts w:ascii="Gill Sans MT" w:hAnsi="Gill Sans MT"/>
                <w:i/>
                <w:szCs w:val="20"/>
              </w:rPr>
              <w:t xml:space="preserve">                 December  2004</w:t>
            </w:r>
          </w:p>
        </w:tc>
      </w:tr>
      <w:tr w:rsidR="002D7D5D" w:rsidRPr="005D0149" w:rsidTr="00E129DD">
        <w:trPr>
          <w:cantSplit/>
          <w:trHeight w:val="305"/>
        </w:trPr>
        <w:tc>
          <w:tcPr>
            <w:tcW w:w="215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2D7D5D" w:rsidRPr="005D0149" w:rsidRDefault="002D7D5D" w:rsidP="002D7D5D">
            <w:pPr>
              <w:pStyle w:val="Heading2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Employment Skills</w:t>
            </w:r>
          </w:p>
        </w:tc>
        <w:tc>
          <w:tcPr>
            <w:tcW w:w="8739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bottom"/>
          </w:tcPr>
          <w:p w:rsidR="002D7D5D" w:rsidRPr="005D0149" w:rsidRDefault="002D7D5D" w:rsidP="002D7D5D">
            <w:pPr>
              <w:pStyle w:val="Bulletedlist"/>
              <w:numPr>
                <w:ilvl w:val="0"/>
                <w:numId w:val="0"/>
              </w:numPr>
              <w:ind w:left="216"/>
              <w:rPr>
                <w:rFonts w:ascii="Gill Sans MT" w:hAnsi="Gill Sans MT"/>
              </w:rPr>
            </w:pP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Ability to prioritize responsibilities and multitask in a fast-paced, time-sensitive environment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Ability to follow instructions well and make decisions independently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Manage Community Service, Engineer Staff, Events, Projects, and Meeting Room Calendars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 xml:space="preserve">Secretarial duties, coordinate schedule, meetings, note taking, prepare meeting minutes, process expense accounts, travel arrangements, </w:t>
            </w:r>
            <w:r w:rsidR="003D192D">
              <w:rPr>
                <w:rFonts w:ascii="Gill Sans MT" w:hAnsi="Gill Sans MT"/>
              </w:rPr>
              <w:t>distribute</w:t>
            </w:r>
            <w:r w:rsidRPr="005D0149">
              <w:rPr>
                <w:rFonts w:ascii="Gill Sans MT" w:hAnsi="Gill Sans MT"/>
              </w:rPr>
              <w:t xml:space="preserve"> mail, notes, memos for action required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Prepare meeting materials, including reports, meeting agenda, talking points, handouts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Office Management, ordering supplies, attendance/ time records, prioritize office workflow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Maintain company website, revise and add new products and pages, update events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 xml:space="preserve">Exceptional telephone skills, managing multiple phone lines, high volume setting 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Troubleshoot technical issues, computers, printers, faxes, scanners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Excellent organizational capabilities, establish procedures to facilitate efficient workflow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Process meeting room reservations and requisitions for services and set-up for special events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Correspondence handling, screening emails and phone calls, referring to appropriate staff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Business Communication, proofreading, editing, grammar, and punctuation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Maintain various reports, attendance, billable days, contract activity, expense, mileage, project revenue, staffing requirements, and time</w:t>
            </w:r>
            <w:r w:rsidR="003D192D">
              <w:rPr>
                <w:rFonts w:ascii="Gill Sans MT" w:hAnsi="Gill Sans MT"/>
              </w:rPr>
              <w:t>, prepare and distribute quarterly newsletter</w:t>
            </w:r>
          </w:p>
          <w:p w:rsidR="002D7D5D" w:rsidRPr="005D0149" w:rsidRDefault="002D7D5D" w:rsidP="002D7D5D">
            <w:pPr>
              <w:pStyle w:val="Bulletedlist"/>
              <w:rPr>
                <w:rStyle w:val="PositionCharChar"/>
                <w:rFonts w:ascii="Gill Sans MT" w:hAnsi="Gill Sans MT"/>
                <w:b w:val="0"/>
                <w:sz w:val="20"/>
                <w:szCs w:val="20"/>
              </w:rPr>
            </w:pPr>
            <w:r w:rsidRPr="005D0149">
              <w:rPr>
                <w:rStyle w:val="PositionCharChar"/>
                <w:rFonts w:ascii="Gill Sans MT" w:hAnsi="Gill Sans MT"/>
                <w:b w:val="0"/>
                <w:sz w:val="20"/>
                <w:szCs w:val="20"/>
              </w:rPr>
              <w:t>Provide exceptional customer service to clients, customers, patients, fellow office staff, service providers, vendors, and visitors</w:t>
            </w:r>
          </w:p>
          <w:p w:rsidR="002D7D5D" w:rsidRPr="005D0149" w:rsidRDefault="002D7D5D" w:rsidP="002D7D5D">
            <w:pPr>
              <w:pStyle w:val="Bulletedlist"/>
              <w:rPr>
                <w:rStyle w:val="PositionCharChar"/>
                <w:rFonts w:ascii="Gill Sans MT" w:hAnsi="Gill Sans MT"/>
                <w:b w:val="0"/>
                <w:sz w:val="20"/>
                <w:szCs w:val="20"/>
              </w:rPr>
            </w:pPr>
            <w:r w:rsidRPr="005D0149">
              <w:rPr>
                <w:rStyle w:val="PositionCharChar"/>
                <w:rFonts w:ascii="Gill Sans MT" w:hAnsi="Gill Sans MT"/>
                <w:b w:val="0"/>
                <w:sz w:val="20"/>
                <w:szCs w:val="20"/>
              </w:rPr>
              <w:t>Diplomatically and tactfully resolve concerns as needed</w:t>
            </w:r>
          </w:p>
          <w:p w:rsidR="002D7D5D" w:rsidRPr="005D0149" w:rsidRDefault="002D7D5D" w:rsidP="002D7D5D">
            <w:pPr>
              <w:pStyle w:val="Bulletedlist"/>
              <w:rPr>
                <w:rStyle w:val="PositionCharChar"/>
                <w:rFonts w:ascii="Gill Sans MT" w:hAnsi="Gill Sans MT"/>
                <w:b w:val="0"/>
                <w:sz w:val="20"/>
                <w:szCs w:val="20"/>
              </w:rPr>
            </w:pPr>
            <w:r w:rsidRPr="005D0149">
              <w:rPr>
                <w:rStyle w:val="PositionCharChar"/>
                <w:rFonts w:ascii="Gill Sans MT" w:hAnsi="Gill Sans MT"/>
                <w:b w:val="0"/>
                <w:sz w:val="20"/>
                <w:szCs w:val="20"/>
              </w:rPr>
              <w:t>Post employment openings, screen employment candidates, schedule interviews, interview applicants, perform reference checks, and process new hire paperwork</w:t>
            </w:r>
          </w:p>
          <w:p w:rsidR="002D7D5D" w:rsidRPr="005D0149" w:rsidRDefault="003D192D" w:rsidP="002D7D5D">
            <w:pPr>
              <w:pStyle w:val="Bulletedlis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Plan &amp; schedule major school events, parent conferences, commencement, training sessions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Maintain confidentiality, and professional etiquette standards</w:t>
            </w:r>
          </w:p>
          <w:p w:rsidR="002D7D5D" w:rsidRPr="005D0149" w:rsidRDefault="002D7D5D" w:rsidP="002D7D5D">
            <w:pPr>
              <w:pStyle w:val="Bulletedlist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Manage monthly invoices, prepare invoices for payment, and monitor budget to stay within department’s allotted budget</w:t>
            </w:r>
          </w:p>
          <w:p w:rsidR="002D7D5D" w:rsidRPr="005D0149" w:rsidRDefault="003D192D" w:rsidP="002D7D5D">
            <w:pPr>
              <w:pStyle w:val="Bulletedlis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Prepare and maintain all student records, prepare for parents, town offices, and records requests</w:t>
            </w:r>
          </w:p>
          <w:p w:rsidR="002D7D5D" w:rsidRDefault="003D192D" w:rsidP="002D7D5D">
            <w:pPr>
              <w:pStyle w:val="Bulletedlist"/>
              <w:rPr>
                <w:rStyle w:val="PositionCharChar"/>
                <w:rFonts w:ascii="Gill Sans MT" w:hAnsi="Gill Sans MT"/>
                <w:b w:val="0"/>
                <w:sz w:val="20"/>
                <w:szCs w:val="20"/>
              </w:rPr>
            </w:pPr>
            <w:r>
              <w:rPr>
                <w:rStyle w:val="PositionCharChar"/>
                <w:rFonts w:ascii="Gill Sans MT" w:hAnsi="Gill Sans MT"/>
                <w:b w:val="0"/>
                <w:sz w:val="20"/>
                <w:szCs w:val="20"/>
              </w:rPr>
              <w:t xml:space="preserve">Schedule PPT meetings for students annually and as needed </w:t>
            </w:r>
          </w:p>
          <w:p w:rsidR="003D192D" w:rsidRPr="005D0149" w:rsidRDefault="003D192D" w:rsidP="002D7D5D">
            <w:pPr>
              <w:pStyle w:val="Bulletedlist"/>
              <w:rPr>
                <w:rFonts w:ascii="Gill Sans MT" w:hAnsi="Gill Sans MT"/>
              </w:rPr>
            </w:pPr>
            <w:r>
              <w:rPr>
                <w:rStyle w:val="PositionCharChar"/>
                <w:rFonts w:ascii="Gill Sans MT" w:hAnsi="Gill Sans MT"/>
                <w:b w:val="0"/>
                <w:sz w:val="20"/>
                <w:szCs w:val="20"/>
              </w:rPr>
              <w:t>Update and maintain student database, registrations, contracts, mailing lists, prepare school mailings</w:t>
            </w:r>
          </w:p>
        </w:tc>
      </w:tr>
      <w:tr w:rsidR="002D7D5D" w:rsidRPr="005D0149" w:rsidTr="00E129DD">
        <w:trPr>
          <w:cantSplit/>
          <w:trHeight w:val="305"/>
        </w:trPr>
        <w:tc>
          <w:tcPr>
            <w:tcW w:w="1089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D7D5D" w:rsidRPr="005D0149" w:rsidRDefault="002D7D5D" w:rsidP="002D7D5D">
            <w:pPr>
              <w:pStyle w:val="Heading2"/>
              <w:rPr>
                <w:rFonts w:ascii="Gill Sans MT" w:hAnsi="Gill Sans MT"/>
              </w:rPr>
            </w:pPr>
            <w:r w:rsidRPr="005D0149">
              <w:rPr>
                <w:rFonts w:ascii="Gill Sans MT" w:hAnsi="Gill Sans MT"/>
              </w:rPr>
              <w:t>Employment History</w:t>
            </w:r>
          </w:p>
        </w:tc>
      </w:tr>
      <w:tr w:rsidR="002D7D5D" w:rsidRPr="005D0149" w:rsidTr="00E129DD">
        <w:trPr>
          <w:cantSplit/>
          <w:trHeight w:val="360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:rsidR="002D7D5D" w:rsidRPr="005D0149" w:rsidRDefault="002D7D5D" w:rsidP="002D7D5D">
            <w:pPr>
              <w:rPr>
                <w:rFonts w:ascii="Gill Sans MT" w:hAnsi="Gill Sans MT"/>
              </w:rPr>
            </w:pPr>
          </w:p>
        </w:tc>
        <w:tc>
          <w:tcPr>
            <w:tcW w:w="5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D5D" w:rsidRDefault="002D7D5D" w:rsidP="002D7D5D">
            <w:pPr>
              <w:pStyle w:val="FirstLine"/>
              <w:spacing w:before="0"/>
              <w:rPr>
                <w:rStyle w:val="Emphasis"/>
                <w:rFonts w:ascii="Gill Sans MT" w:hAnsi="Gill Sans MT"/>
                <w:b w:val="0"/>
              </w:rPr>
            </w:pPr>
            <w:r>
              <w:rPr>
                <w:rStyle w:val="Emphasis"/>
                <w:rFonts w:ascii="Gill Sans MT" w:hAnsi="Gill Sans MT"/>
                <w:b w:val="0"/>
              </w:rPr>
              <w:t xml:space="preserve">The Learning Incentive, Inc. Ben </w:t>
            </w:r>
            <w:proofErr w:type="spellStart"/>
            <w:r>
              <w:rPr>
                <w:rStyle w:val="Emphasis"/>
                <w:rFonts w:ascii="Gill Sans MT" w:hAnsi="Gill Sans MT"/>
                <w:b w:val="0"/>
              </w:rPr>
              <w:t>Bronz</w:t>
            </w:r>
            <w:proofErr w:type="spellEnd"/>
            <w:r>
              <w:rPr>
                <w:rStyle w:val="Emphasis"/>
                <w:rFonts w:ascii="Gill Sans MT" w:hAnsi="Gill Sans MT"/>
                <w:b w:val="0"/>
              </w:rPr>
              <w:t xml:space="preserve"> Academy, W. Hartford, CT</w:t>
            </w:r>
          </w:p>
          <w:p w:rsidR="002D7D5D" w:rsidRPr="002D7D5D" w:rsidRDefault="002D7D5D" w:rsidP="002D7D5D">
            <w:pPr>
              <w:pStyle w:val="FirstLine"/>
              <w:spacing w:before="0"/>
              <w:rPr>
                <w:rStyle w:val="Emphasis"/>
                <w:rFonts w:ascii="Gill Sans MT" w:hAnsi="Gill Sans MT"/>
              </w:rPr>
            </w:pPr>
            <w:r w:rsidRPr="002D7D5D">
              <w:rPr>
                <w:rStyle w:val="Emphasis"/>
                <w:rFonts w:ascii="Gill Sans MT" w:hAnsi="Gill Sans MT"/>
              </w:rPr>
              <w:t>School Secretary</w:t>
            </w:r>
          </w:p>
          <w:p w:rsidR="002D7D5D" w:rsidRDefault="002D7D5D" w:rsidP="002D7D5D">
            <w:pPr>
              <w:pStyle w:val="FirstLine"/>
              <w:spacing w:before="0"/>
              <w:rPr>
                <w:rStyle w:val="Emphasis"/>
                <w:rFonts w:ascii="Gill Sans MT" w:hAnsi="Gill Sans MT"/>
                <w:b w:val="0"/>
              </w:rPr>
            </w:pPr>
          </w:p>
          <w:p w:rsidR="002D7D5D" w:rsidRPr="005D0149" w:rsidRDefault="002D7D5D" w:rsidP="002D7D5D">
            <w:pPr>
              <w:pStyle w:val="FirstLine"/>
              <w:spacing w:before="0"/>
              <w:rPr>
                <w:rStyle w:val="Emphasis"/>
                <w:rFonts w:ascii="Gill Sans MT" w:hAnsi="Gill Sans MT"/>
                <w:b w:val="0"/>
              </w:rPr>
            </w:pPr>
            <w:r w:rsidRPr="005D0149">
              <w:rPr>
                <w:rStyle w:val="Emphasis"/>
                <w:rFonts w:ascii="Gill Sans MT" w:hAnsi="Gill Sans MT"/>
                <w:b w:val="0"/>
              </w:rPr>
              <w:t>Walker Systems Support, Farmington, CT</w:t>
            </w:r>
          </w:p>
          <w:p w:rsidR="002D7D5D" w:rsidRPr="005D0149" w:rsidRDefault="002D7D5D" w:rsidP="002D7D5D">
            <w:pPr>
              <w:pStyle w:val="FirstLine"/>
              <w:spacing w:before="0"/>
              <w:rPr>
                <w:rStyle w:val="Emphasis"/>
                <w:rFonts w:ascii="Gill Sans MT" w:hAnsi="Gill Sans MT"/>
                <w:b w:val="0"/>
              </w:rPr>
            </w:pPr>
            <w:r w:rsidRPr="005D0149">
              <w:rPr>
                <w:rStyle w:val="Emphasis"/>
                <w:rFonts w:ascii="Gill Sans MT" w:hAnsi="Gill Sans MT"/>
              </w:rPr>
              <w:t>Scheduling, Project Coordinator</w:t>
            </w:r>
          </w:p>
          <w:p w:rsidR="002D7D5D" w:rsidRPr="005D0149" w:rsidRDefault="002D7D5D" w:rsidP="002D7D5D">
            <w:pPr>
              <w:pStyle w:val="FirstLine"/>
              <w:spacing w:before="0"/>
              <w:rPr>
                <w:rStyle w:val="Emphasis"/>
                <w:rFonts w:ascii="Gill Sans MT" w:hAnsi="Gill Sans MT"/>
                <w:b w:val="0"/>
              </w:rPr>
            </w:pPr>
          </w:p>
          <w:p w:rsidR="002D7D5D" w:rsidRPr="005D0149" w:rsidRDefault="002D7D5D" w:rsidP="002D7D5D">
            <w:pPr>
              <w:pStyle w:val="FirstLine"/>
              <w:spacing w:before="0"/>
              <w:rPr>
                <w:rStyle w:val="Emphasis"/>
                <w:rFonts w:ascii="Gill Sans MT" w:hAnsi="Gill Sans MT"/>
              </w:rPr>
            </w:pPr>
            <w:r w:rsidRPr="005D0149">
              <w:rPr>
                <w:rStyle w:val="Emphasis"/>
                <w:rFonts w:ascii="Gill Sans MT" w:hAnsi="Gill Sans MT"/>
                <w:b w:val="0"/>
              </w:rPr>
              <w:t>The Ethel Walker School, Simsbury, CT</w:t>
            </w:r>
            <w:r w:rsidRPr="005D0149">
              <w:rPr>
                <w:rStyle w:val="Emphasis"/>
                <w:rFonts w:ascii="Gill Sans MT" w:hAnsi="Gill Sans MT"/>
              </w:rPr>
              <w:t xml:space="preserve"> </w:t>
            </w:r>
          </w:p>
          <w:p w:rsidR="002D7D5D" w:rsidRPr="005D0149" w:rsidRDefault="002D7D5D" w:rsidP="002D7D5D">
            <w:pPr>
              <w:pStyle w:val="FirstLine"/>
              <w:spacing w:before="0"/>
              <w:rPr>
                <w:rStyle w:val="Emphasis"/>
                <w:rFonts w:ascii="Gill Sans MT" w:hAnsi="Gill Sans MT"/>
              </w:rPr>
            </w:pPr>
            <w:r w:rsidRPr="005D0149">
              <w:rPr>
                <w:rStyle w:val="Emphasis"/>
                <w:rFonts w:ascii="Gill Sans MT" w:hAnsi="Gill Sans MT"/>
              </w:rPr>
              <w:t>Executive Assistant to Assistant Head of School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:rsidR="002D7D5D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</w:p>
          <w:p w:rsidR="002D7D5D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07/10-</w:t>
            </w:r>
            <w:r w:rsidR="009B41DB">
              <w:rPr>
                <w:rFonts w:ascii="Gill Sans MT" w:hAnsi="Gill Sans MT"/>
                <w:b/>
              </w:rPr>
              <w:t>11/2011</w:t>
            </w:r>
          </w:p>
          <w:p w:rsidR="002D7D5D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</w:p>
          <w:p w:rsidR="002D7D5D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</w:p>
          <w:p w:rsidR="002D7D5D" w:rsidRPr="005D0149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11/09—07/10</w:t>
            </w:r>
          </w:p>
          <w:p w:rsidR="002D7D5D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</w:p>
          <w:p w:rsidR="002D7D5D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</w:p>
          <w:p w:rsidR="002D7D5D" w:rsidRPr="005D0149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  <w:r w:rsidRPr="005D0149">
              <w:rPr>
                <w:rFonts w:ascii="Gill Sans MT" w:hAnsi="Gill Sans MT"/>
                <w:b/>
              </w:rPr>
              <w:t>10/07</w:t>
            </w:r>
            <w:r w:rsidRPr="005D0149">
              <w:rPr>
                <w:rFonts w:ascii="Gill Sans MT" w:hAnsi="Gill Sans MT"/>
                <w:b/>
              </w:rPr>
              <w:softHyphen/>
            </w:r>
            <w:r w:rsidRPr="005D0149">
              <w:rPr>
                <w:rFonts w:ascii="Gill Sans MT" w:hAnsi="Gill Sans MT"/>
                <w:b/>
              </w:rPr>
              <w:softHyphen/>
              <w:t>--10/09</w:t>
            </w:r>
          </w:p>
        </w:tc>
      </w:tr>
      <w:tr w:rsidR="002D7D5D" w:rsidRPr="005D0149" w:rsidTr="00E129DD">
        <w:trPr>
          <w:cantSplit/>
          <w:trHeight w:val="288"/>
        </w:trPr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:rsidR="002D7D5D" w:rsidRPr="005D0149" w:rsidRDefault="002D7D5D" w:rsidP="002D7D5D">
            <w:pPr>
              <w:rPr>
                <w:rFonts w:ascii="Gill Sans MT" w:hAnsi="Gill Sans MT"/>
              </w:rPr>
            </w:pPr>
          </w:p>
        </w:tc>
        <w:tc>
          <w:tcPr>
            <w:tcW w:w="57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D5D" w:rsidRDefault="002D7D5D" w:rsidP="003D192D">
            <w:pPr>
              <w:pStyle w:val="FirstLine"/>
              <w:spacing w:before="0"/>
              <w:rPr>
                <w:rFonts w:ascii="Gill Sans MT" w:hAnsi="Gill Sans MT"/>
              </w:rPr>
            </w:pPr>
          </w:p>
          <w:p w:rsidR="002D7D5D" w:rsidRPr="005D0149" w:rsidRDefault="002D7D5D" w:rsidP="003D192D">
            <w:pPr>
              <w:pStyle w:val="FirstLine"/>
              <w:spacing w:before="0"/>
              <w:rPr>
                <w:rFonts w:ascii="Gill Sans MT" w:hAnsi="Gill Sans MT"/>
                <w:b/>
                <w:bCs/>
              </w:rPr>
            </w:pPr>
            <w:r w:rsidRPr="005D0149">
              <w:rPr>
                <w:rFonts w:ascii="Gill Sans MT" w:hAnsi="Gill Sans MT"/>
              </w:rPr>
              <w:t xml:space="preserve">Eastern Orthopedics &amp; Sports Medicine, South Windsor, CT </w:t>
            </w:r>
            <w:r w:rsidRPr="005D0149">
              <w:rPr>
                <w:rStyle w:val="Emphasis"/>
                <w:rFonts w:ascii="Gill Sans MT" w:hAnsi="Gill Sans MT"/>
              </w:rPr>
              <w:t>Receptionist/Front Desk Supervisor Assistant to Physician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:rsidR="002D7D5D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</w:p>
          <w:p w:rsidR="002D7D5D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</w:p>
          <w:p w:rsidR="002D7D5D" w:rsidRPr="005D0149" w:rsidRDefault="002D7D5D" w:rsidP="002D7D5D">
            <w:pPr>
              <w:pStyle w:val="Dates"/>
              <w:spacing w:before="0"/>
              <w:jc w:val="left"/>
              <w:rPr>
                <w:rFonts w:ascii="Gill Sans MT" w:hAnsi="Gill Sans MT"/>
                <w:b/>
              </w:rPr>
            </w:pPr>
            <w:r w:rsidRPr="005D0149">
              <w:rPr>
                <w:rFonts w:ascii="Gill Sans MT" w:hAnsi="Gill Sans MT"/>
                <w:b/>
              </w:rPr>
              <w:t>04/06 – 03/07</w:t>
            </w:r>
          </w:p>
        </w:tc>
      </w:tr>
    </w:tbl>
    <w:p w:rsidR="00B81490" w:rsidRPr="005D0149" w:rsidRDefault="00B81490" w:rsidP="00A66B44">
      <w:pPr>
        <w:rPr>
          <w:rFonts w:ascii="Gill Sans MT" w:hAnsi="Gill Sans MT"/>
        </w:rPr>
      </w:pPr>
    </w:p>
    <w:sectPr w:rsidR="00B81490" w:rsidRPr="005D0149" w:rsidSect="002D7D5D">
      <w:pgSz w:w="12240" w:h="15840" w:code="1"/>
      <w:pgMar w:top="0" w:right="108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7E6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8F7172"/>
    <w:multiLevelType w:val="hybridMultilevel"/>
    <w:tmpl w:val="EA9603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2C54A0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7A74C8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845944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9F20D1"/>
    <w:multiLevelType w:val="hybridMultilevel"/>
    <w:tmpl w:val="341A3BF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Trebuchet M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Trebuchet M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6">
    <w:nsid w:val="23855443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3076C0"/>
    <w:multiLevelType w:val="hybridMultilevel"/>
    <w:tmpl w:val="DEA05A94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28FE4E6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6335DD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6E26EC"/>
    <w:multiLevelType w:val="hybridMultilevel"/>
    <w:tmpl w:val="BAC6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B0F74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0999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D67A57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523212"/>
    <w:multiLevelType w:val="hybridMultilevel"/>
    <w:tmpl w:val="7B001C62"/>
    <w:lvl w:ilvl="0" w:tplc="7D406866">
      <w:start w:val="1"/>
      <w:numFmt w:val="bullet"/>
      <w:pStyle w:val="Bulleted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5B33D0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7">
    <w:nsid w:val="54197D00"/>
    <w:multiLevelType w:val="hybridMultilevel"/>
    <w:tmpl w:val="9384D5C0"/>
    <w:lvl w:ilvl="0" w:tplc="AB02E6F2">
      <w:start w:val="1"/>
      <w:numFmt w:val="bullet"/>
      <w:pStyle w:val="bulletedlis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7D266D"/>
    <w:multiLevelType w:val="hybridMultilevel"/>
    <w:tmpl w:val="9F0C218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5BDF3A5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E02ADD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C710023"/>
    <w:multiLevelType w:val="multilevel"/>
    <w:tmpl w:val="4D9E11AA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8E24059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25564B"/>
    <w:multiLevelType w:val="hybridMultilevel"/>
    <w:tmpl w:val="7E028BE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Trebuchet M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Trebuchet M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Trebuchet M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>
    <w:nsid w:val="7A1C5452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82BEE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5"/>
  </w:num>
  <w:num w:numId="4">
    <w:abstractNumId w:val="12"/>
  </w:num>
  <w:num w:numId="5">
    <w:abstractNumId w:val="20"/>
  </w:num>
  <w:num w:numId="6">
    <w:abstractNumId w:val="6"/>
  </w:num>
  <w:num w:numId="7">
    <w:abstractNumId w:val="15"/>
  </w:num>
  <w:num w:numId="8">
    <w:abstractNumId w:val="22"/>
  </w:num>
  <w:num w:numId="9">
    <w:abstractNumId w:val="2"/>
  </w:num>
  <w:num w:numId="10">
    <w:abstractNumId w:val="24"/>
  </w:num>
  <w:num w:numId="11">
    <w:abstractNumId w:val="8"/>
  </w:num>
  <w:num w:numId="12">
    <w:abstractNumId w:val="19"/>
  </w:num>
  <w:num w:numId="13">
    <w:abstractNumId w:val="5"/>
  </w:num>
  <w:num w:numId="14">
    <w:abstractNumId w:val="3"/>
  </w:num>
  <w:num w:numId="15">
    <w:abstractNumId w:val="18"/>
  </w:num>
  <w:num w:numId="16">
    <w:abstractNumId w:val="7"/>
  </w:num>
  <w:num w:numId="17">
    <w:abstractNumId w:val="23"/>
  </w:num>
  <w:num w:numId="18">
    <w:abstractNumId w:val="13"/>
  </w:num>
  <w:num w:numId="19">
    <w:abstractNumId w:val="14"/>
  </w:num>
  <w:num w:numId="20">
    <w:abstractNumId w:val="9"/>
  </w:num>
  <w:num w:numId="21">
    <w:abstractNumId w:val="21"/>
  </w:num>
  <w:num w:numId="22">
    <w:abstractNumId w:val="0"/>
  </w:num>
  <w:num w:numId="23">
    <w:abstractNumId w:val="4"/>
  </w:num>
  <w:num w:numId="2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stylePaneSortMethod w:val="0000"/>
  <w:defaultTabStop w:val="720"/>
  <w:doNotHyphenateCaps/>
  <w:characterSpacingControl w:val="doNotCompress"/>
  <w:compat/>
  <w:rsids>
    <w:rsidRoot w:val="00CF61D5"/>
    <w:rsid w:val="0025115C"/>
    <w:rsid w:val="002D4A73"/>
    <w:rsid w:val="002D7D5D"/>
    <w:rsid w:val="003162B8"/>
    <w:rsid w:val="003D192D"/>
    <w:rsid w:val="003D7152"/>
    <w:rsid w:val="00412B8F"/>
    <w:rsid w:val="0046321D"/>
    <w:rsid w:val="004B0F8B"/>
    <w:rsid w:val="004E14AE"/>
    <w:rsid w:val="00570F08"/>
    <w:rsid w:val="005B52C8"/>
    <w:rsid w:val="005D0149"/>
    <w:rsid w:val="005D7D06"/>
    <w:rsid w:val="007E22C2"/>
    <w:rsid w:val="008922CD"/>
    <w:rsid w:val="00905C53"/>
    <w:rsid w:val="009B41DB"/>
    <w:rsid w:val="00A66B44"/>
    <w:rsid w:val="00B81490"/>
    <w:rsid w:val="00C2733C"/>
    <w:rsid w:val="00CF61D5"/>
    <w:rsid w:val="00D511B8"/>
    <w:rsid w:val="00DD0E33"/>
    <w:rsid w:val="00DE67A4"/>
    <w:rsid w:val="00E129DD"/>
    <w:rsid w:val="00E608C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qFormat/>
    <w:rsid w:val="0025115C"/>
    <w:pPr>
      <w:keepNext/>
      <w:outlineLvl w:val="0"/>
    </w:pPr>
    <w:rPr>
      <w:b/>
      <w:bCs/>
      <w:sz w:val="32"/>
      <w:szCs w:val="20"/>
    </w:rPr>
  </w:style>
  <w:style w:type="paragraph" w:styleId="Heading2">
    <w:name w:val="heading 2"/>
    <w:basedOn w:val="Normal"/>
    <w:next w:val="Normal"/>
    <w:qFormat/>
    <w:rsid w:val="00656EB4"/>
    <w:pPr>
      <w:tabs>
        <w:tab w:val="right" w:pos="6480"/>
      </w:tabs>
      <w:spacing w:before="120"/>
      <w:outlineLvl w:val="1"/>
    </w:pPr>
    <w:rPr>
      <w:rFonts w:cs="Arial"/>
      <w:b/>
      <w:bCs/>
      <w:sz w:val="22"/>
      <w:szCs w:val="20"/>
    </w:rPr>
  </w:style>
  <w:style w:type="paragraph" w:styleId="Heading3">
    <w:name w:val="heading 3"/>
    <w:basedOn w:val="Normal"/>
    <w:next w:val="Normal"/>
    <w:qFormat/>
    <w:rsid w:val="00656EB4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paragraph" w:customStyle="1" w:styleId="Bulleted1stline">
    <w:name w:val="Bulleted 1st line"/>
    <w:basedOn w:val="Normal"/>
    <w:link w:val="Bulleted1stlineCharChar"/>
    <w:rsid w:val="00344C6C"/>
    <w:pPr>
      <w:numPr>
        <w:numId w:val="1"/>
      </w:numPr>
      <w:tabs>
        <w:tab w:val="right" w:pos="6480"/>
      </w:tabs>
      <w:spacing w:before="140"/>
    </w:pPr>
  </w:style>
  <w:style w:type="character" w:customStyle="1" w:styleId="Bulleted1stlineCharChar">
    <w:name w:val="Bulleted 1st line Char Char"/>
    <w:basedOn w:val="DefaultParagraphFont"/>
    <w:link w:val="Bulleted1stline"/>
    <w:rsid w:val="00344C6C"/>
    <w:rPr>
      <w:rFonts w:ascii="Garamond" w:hAnsi="Garamond"/>
      <w:szCs w:val="24"/>
      <w:lang w:val="en-US" w:eastAsia="en-US" w:bidi="ar-SA"/>
    </w:rPr>
  </w:style>
  <w:style w:type="paragraph" w:customStyle="1" w:styleId="FirstLine">
    <w:name w:val="First Line"/>
    <w:basedOn w:val="Normal"/>
    <w:rsid w:val="00656EB4"/>
    <w:pPr>
      <w:spacing w:before="120"/>
    </w:pPr>
    <w:rPr>
      <w:szCs w:val="20"/>
    </w:rPr>
  </w:style>
  <w:style w:type="paragraph" w:customStyle="1" w:styleId="Bulletedlist">
    <w:name w:val="Bulleted list"/>
    <w:basedOn w:val="Normal"/>
    <w:rsid w:val="003B1FD4"/>
    <w:pPr>
      <w:numPr>
        <w:numId w:val="19"/>
      </w:numPr>
      <w:spacing w:before="0"/>
    </w:pPr>
    <w:rPr>
      <w:szCs w:val="20"/>
    </w:rPr>
  </w:style>
  <w:style w:type="paragraph" w:customStyle="1" w:styleId="Dates">
    <w:name w:val="Dates"/>
    <w:basedOn w:val="Normal"/>
    <w:rsid w:val="003B1FD4"/>
    <w:pPr>
      <w:spacing w:before="120"/>
      <w:jc w:val="right"/>
    </w:pPr>
    <w:rPr>
      <w:szCs w:val="20"/>
    </w:rPr>
  </w:style>
  <w:style w:type="paragraph" w:customStyle="1" w:styleId="bulletedlist0">
    <w:name w:val="bulleted list"/>
    <w:basedOn w:val="Normal"/>
    <w:rsid w:val="00CF61D5"/>
    <w:pPr>
      <w:numPr>
        <w:numId w:val="24"/>
      </w:numPr>
      <w:spacing w:before="0" w:after="80" w:line="260" w:lineRule="exact"/>
    </w:pPr>
    <w:rPr>
      <w:rFonts w:ascii="Verdana" w:hAnsi="Verdana"/>
      <w:sz w:val="16"/>
    </w:rPr>
  </w:style>
  <w:style w:type="character" w:customStyle="1" w:styleId="PositionCharChar">
    <w:name w:val="Position Char Char"/>
    <w:basedOn w:val="DefaultParagraphFont"/>
    <w:link w:val="Position"/>
    <w:locked/>
    <w:rsid w:val="00CF61D5"/>
    <w:rPr>
      <w:rFonts w:ascii="Verdana" w:hAnsi="Verdana"/>
      <w:b/>
      <w:sz w:val="16"/>
      <w:szCs w:val="24"/>
      <w:lang w:val="en-US" w:eastAsia="en-US" w:bidi="ar-SA"/>
    </w:rPr>
  </w:style>
  <w:style w:type="paragraph" w:customStyle="1" w:styleId="Position">
    <w:name w:val="Position"/>
    <w:basedOn w:val="Normal"/>
    <w:link w:val="PositionCharChar"/>
    <w:rsid w:val="00CF61D5"/>
    <w:pPr>
      <w:spacing w:before="0" w:line="260" w:lineRule="exact"/>
    </w:pPr>
    <w:rPr>
      <w:rFonts w:ascii="Verdana" w:hAnsi="Verdana"/>
      <w:b/>
      <w:sz w:val="16"/>
    </w:rPr>
  </w:style>
  <w:style w:type="character" w:styleId="Emphasis">
    <w:name w:val="Emphasis"/>
    <w:qFormat/>
    <w:rsid w:val="00656EB4"/>
    <w:rPr>
      <w:b/>
      <w:bCs/>
    </w:rPr>
  </w:style>
  <w:style w:type="character" w:styleId="Hyperlink">
    <w:name w:val="Hyperlink"/>
    <w:basedOn w:val="DefaultParagraphFont"/>
    <w:rsid w:val="002044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cullough.cara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ara\LOCALS~1\Temp\TCD12.tmp\Secretary-receptionis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Secretary-receptionist resume.dot</Template>
  <TotalTime>128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 McCullough</vt:lpstr>
    </vt:vector>
  </TitlesOfParts>
  <Company>Career Press</Company>
  <LinksUpToDate>false</LinksUpToDate>
  <CharactersWithSpaces>3688</CharactersWithSpaces>
  <SharedDoc>false</SharedDoc>
  <HLinks>
    <vt:vector size="6" baseType="variant">
      <vt:variant>
        <vt:i4>4325433</vt:i4>
      </vt:variant>
      <vt:variant>
        <vt:i4>0</vt:i4>
      </vt:variant>
      <vt:variant>
        <vt:i4>0</vt:i4>
      </vt:variant>
      <vt:variant>
        <vt:i4>5</vt:i4>
      </vt:variant>
      <vt:variant>
        <vt:lpwstr>mailto:mccullough.cara@gmail.com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 McCullough</dc:title>
  <dc:subject/>
  <dc:creator>Cara</dc:creator>
  <cp:keywords/>
  <cp:lastModifiedBy>Cara</cp:lastModifiedBy>
  <cp:revision>5</cp:revision>
  <cp:lastPrinted>2008-07-29T17:28:00Z</cp:lastPrinted>
  <dcterms:created xsi:type="dcterms:W3CDTF">2011-07-11T19:42:00Z</dcterms:created>
  <dcterms:modified xsi:type="dcterms:W3CDTF">2012-01-20T16:58:00Z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TC063686981033</vt:lpwstr>
  </property>
</Properties>
</file>