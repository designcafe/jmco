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C" w:rsidRDefault="00DC3BDC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JOAN  ECKSTEIN  RN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914-472-2353</w:t>
      </w: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EDUCATION: Cochran  School  of  Nursing,1990 AD</w:t>
      </w: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Mercy  College  BSN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EXPERIENCE:Rn  supervisor,Greenwich  Woods,supervisor  in  210  bed  LTC  facility  sub acute unit,dementia  supervises 25+</w:t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Employees,duties  include  determining  if  resident  goes  to acute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Facility,if  need  be,family  interaction,  staffing,  assisting  with  admissions,ensuring  proper  technique  ,  is  utilized /CNAS/NURSES.1/19/2011  TO  PRESENT  Mary  DiPalo ADNS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 xml:space="preserve">At  (203)531-1335  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Maxim  Healthcare ,Rn  homecare,teaching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Seizure  disorder,school  nursing  adults,children  9/09//1/5/11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>Contact  Matt  (914)793-7800</w:t>
      </w: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Hebrew  Home  Rn  supervisor  150  bed  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 xml:space="preserve">LTC/facility  4/07/8/09/11  HR  (914)681-9100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</w:t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Licensed  in  Ny,  and  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Cpr  certified</w:t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3BDC" w:rsidRDefault="00DC3B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References  Available</w:t>
      </w:r>
      <w:r>
        <w:rPr>
          <w:sz w:val="32"/>
          <w:szCs w:val="32"/>
        </w:rPr>
        <w:tab/>
      </w:r>
    </w:p>
    <w:sectPr w:rsidR="00DC3BDC" w:rsidSect="00DC3BDC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BDC" w:rsidRDefault="00DC3BDC" w:rsidP="00DC3BDC">
      <w:r>
        <w:separator/>
      </w:r>
    </w:p>
  </w:endnote>
  <w:endnote w:type="continuationSeparator" w:id="0">
    <w:p w:rsidR="00DC3BDC" w:rsidRDefault="00DC3BDC" w:rsidP="00DC3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DC" w:rsidRDefault="00DC3BDC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DC3BDC" w:rsidRDefault="00DC3BDC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BDC" w:rsidRDefault="00DC3BDC" w:rsidP="00DC3BDC">
      <w:r>
        <w:separator/>
      </w:r>
    </w:p>
  </w:footnote>
  <w:footnote w:type="continuationSeparator" w:id="0">
    <w:p w:rsidR="00DC3BDC" w:rsidRDefault="00DC3BDC" w:rsidP="00DC3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DC" w:rsidRDefault="00DC3BDC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DC3BDC" w:rsidRDefault="00DC3BDC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DC3BDC"/>
    <w:rsid w:val="00DC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