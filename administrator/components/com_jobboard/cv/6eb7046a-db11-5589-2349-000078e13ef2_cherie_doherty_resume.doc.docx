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EC7" w:rsidRPr="003E6F39" w:rsidRDefault="006A7EC7" w:rsidP="007F7782">
      <w:pPr>
        <w:pStyle w:val="Header"/>
        <w:jc w:val="center"/>
        <w:outlineLvl w:val="0"/>
        <w:rPr>
          <w:caps/>
          <w:sz w:val="22"/>
          <w:szCs w:val="22"/>
        </w:rPr>
      </w:pPr>
      <w:r w:rsidRPr="003E6F39">
        <w:rPr>
          <w:caps/>
          <w:sz w:val="22"/>
          <w:szCs w:val="22"/>
        </w:rPr>
        <w:t>Cherie Doherty</w:t>
      </w:r>
    </w:p>
    <w:p w:rsidR="006A7EC7" w:rsidRPr="003E6F39" w:rsidRDefault="006A7EC7" w:rsidP="007F7782">
      <w:pPr>
        <w:pStyle w:val="Header"/>
        <w:jc w:val="center"/>
        <w:outlineLvl w:val="0"/>
        <w:rPr>
          <w:sz w:val="22"/>
          <w:szCs w:val="22"/>
        </w:rPr>
      </w:pPr>
      <w:r w:rsidRPr="003E6F39">
        <w:rPr>
          <w:sz w:val="22"/>
          <w:szCs w:val="22"/>
        </w:rPr>
        <w:t>6 Sequoia Drive, Cromwell, CT  06416</w:t>
      </w:r>
    </w:p>
    <w:p w:rsidR="006A7EC7" w:rsidRPr="003E6F39" w:rsidRDefault="006A7EC7" w:rsidP="007F7782">
      <w:pPr>
        <w:pStyle w:val="Header"/>
        <w:jc w:val="center"/>
        <w:outlineLvl w:val="0"/>
        <w:rPr>
          <w:sz w:val="22"/>
          <w:szCs w:val="22"/>
        </w:rPr>
      </w:pPr>
      <w:r w:rsidRPr="003E6F39">
        <w:rPr>
          <w:sz w:val="22"/>
          <w:szCs w:val="22"/>
        </w:rPr>
        <w:t>Home: 860-788-3242 * Cell:  860-985-8920</w:t>
      </w:r>
    </w:p>
    <w:p w:rsidR="006A7EC7" w:rsidRPr="003E6F39" w:rsidRDefault="006A7EC7" w:rsidP="007F7782">
      <w:pPr>
        <w:pStyle w:val="Header"/>
        <w:pBdr>
          <w:bottom w:val="single" w:sz="4" w:space="1" w:color="auto"/>
        </w:pBdr>
        <w:jc w:val="center"/>
        <w:outlineLvl w:val="0"/>
        <w:rPr>
          <w:sz w:val="22"/>
          <w:szCs w:val="22"/>
        </w:rPr>
      </w:pPr>
      <w:r w:rsidRPr="003E6F39">
        <w:rPr>
          <w:sz w:val="22"/>
          <w:szCs w:val="22"/>
        </w:rPr>
        <w:t>cherie.doherty@yahoo.com</w:t>
      </w:r>
    </w:p>
    <w:p w:rsidR="006A7EC7" w:rsidRPr="003E6F39" w:rsidRDefault="006A7EC7" w:rsidP="006A7EC7">
      <w:pPr>
        <w:pStyle w:val="JobTitle"/>
        <w:spacing w:before="0" w:after="0"/>
        <w:jc w:val="center"/>
        <w:rPr>
          <w:rFonts w:ascii="Times New Roman" w:eastAsia="Arial Unicode MS" w:hAnsi="Times New Roman" w:cs="Times New Roman"/>
          <w:b w:val="0"/>
          <w:i w:val="0"/>
          <w:sz w:val="22"/>
          <w:szCs w:val="22"/>
        </w:rPr>
      </w:pPr>
    </w:p>
    <w:p w:rsidR="00AC13CC" w:rsidRPr="003E6F39" w:rsidRDefault="00AC13CC" w:rsidP="007F7782">
      <w:pPr>
        <w:pStyle w:val="JobTitle"/>
        <w:spacing w:before="0" w:after="0"/>
        <w:jc w:val="center"/>
        <w:outlineLvl w:val="0"/>
        <w:rPr>
          <w:rFonts w:ascii="Times New Roman" w:eastAsia="Arial Unicode MS" w:hAnsi="Times New Roman" w:cs="Times New Roman"/>
          <w:bCs/>
          <w:i w:val="0"/>
          <w:sz w:val="22"/>
          <w:szCs w:val="22"/>
        </w:rPr>
      </w:pPr>
      <w:r w:rsidRPr="003E6F39">
        <w:rPr>
          <w:rFonts w:ascii="Times New Roman" w:eastAsia="Arial Unicode MS" w:hAnsi="Times New Roman" w:cs="Times New Roman"/>
          <w:bCs/>
          <w:i w:val="0"/>
          <w:sz w:val="22"/>
          <w:szCs w:val="22"/>
        </w:rPr>
        <w:t>SUMMARY</w:t>
      </w:r>
    </w:p>
    <w:p w:rsidR="00AC13CC" w:rsidRPr="003E6F39" w:rsidRDefault="00AC13CC" w:rsidP="006A7EC7">
      <w:pPr>
        <w:rPr>
          <w:sz w:val="22"/>
          <w:szCs w:val="22"/>
        </w:rPr>
      </w:pPr>
    </w:p>
    <w:p w:rsidR="004455F0" w:rsidRPr="003E6F39" w:rsidRDefault="00AC13CC" w:rsidP="004455F0">
      <w:pPr>
        <w:rPr>
          <w:sz w:val="22"/>
          <w:szCs w:val="22"/>
        </w:rPr>
      </w:pPr>
      <w:r w:rsidRPr="003E6F39">
        <w:rPr>
          <w:sz w:val="22"/>
          <w:szCs w:val="22"/>
        </w:rPr>
        <w:t xml:space="preserve">Professional executive assistant offering versatile office management skills and Insurance Industry experience with superior communication and organizational skills coupled with </w:t>
      </w:r>
      <w:r w:rsidR="001E5336" w:rsidRPr="003E6F39">
        <w:rPr>
          <w:sz w:val="22"/>
          <w:szCs w:val="22"/>
        </w:rPr>
        <w:t xml:space="preserve">a </w:t>
      </w:r>
      <w:r w:rsidRPr="003E6F39">
        <w:rPr>
          <w:sz w:val="22"/>
          <w:szCs w:val="22"/>
        </w:rPr>
        <w:t xml:space="preserve">high level proficiency in Microsoft office programs.  Effectively adapts to change, works independently and exceeds expectations.  </w:t>
      </w:r>
      <w:r w:rsidR="004455F0" w:rsidRPr="003E6F39">
        <w:rPr>
          <w:sz w:val="22"/>
          <w:szCs w:val="22"/>
        </w:rPr>
        <w:t>Ability to work under pressure, meet deadlines, multi-task and operate effectively and efficiently in a fast-paced environment.</w:t>
      </w:r>
    </w:p>
    <w:p w:rsidR="00AC13CC" w:rsidRPr="003E6F39" w:rsidRDefault="00AC13CC" w:rsidP="006A7EC7">
      <w:pPr>
        <w:rPr>
          <w:sz w:val="22"/>
          <w:szCs w:val="22"/>
        </w:rPr>
      </w:pPr>
      <w:r w:rsidRPr="003E6F39">
        <w:rPr>
          <w:sz w:val="22"/>
          <w:szCs w:val="22"/>
        </w:rPr>
        <w:t>Core Competencies:</w:t>
      </w:r>
    </w:p>
    <w:p w:rsidR="00AC13CC" w:rsidRPr="003E6F39" w:rsidRDefault="00AC13CC" w:rsidP="006A7EC7">
      <w:pPr>
        <w:rPr>
          <w:sz w:val="22"/>
          <w:szCs w:val="22"/>
        </w:rPr>
      </w:pPr>
    </w:p>
    <w:tbl>
      <w:tblPr>
        <w:tblW w:w="0" w:type="auto"/>
        <w:tblLook w:val="01E0"/>
      </w:tblPr>
      <w:tblGrid>
        <w:gridCol w:w="3192"/>
        <w:gridCol w:w="3192"/>
        <w:gridCol w:w="3192"/>
      </w:tblGrid>
      <w:tr w:rsidR="006A7EC7" w:rsidRPr="003E6F39" w:rsidTr="00277DE2"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Calendaring</w:t>
            </w:r>
          </w:p>
        </w:tc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HR/Payroll</w:t>
            </w:r>
          </w:p>
        </w:tc>
        <w:tc>
          <w:tcPr>
            <w:tcW w:w="3192" w:type="dxa"/>
          </w:tcPr>
          <w:p w:rsidR="006A7EC7" w:rsidRPr="003E6F39" w:rsidRDefault="006A7EC7" w:rsidP="00296FCB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Team Communication</w:t>
            </w:r>
          </w:p>
        </w:tc>
      </w:tr>
      <w:tr w:rsidR="006A7EC7" w:rsidRPr="003E6F39" w:rsidTr="00277DE2"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Travel</w:t>
            </w:r>
          </w:p>
        </w:tc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Event Planning</w:t>
            </w:r>
          </w:p>
        </w:tc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Project Management</w:t>
            </w:r>
          </w:p>
        </w:tc>
      </w:tr>
      <w:tr w:rsidR="006A7EC7" w:rsidRPr="003E6F39" w:rsidTr="00277DE2"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Procurement</w:t>
            </w:r>
          </w:p>
        </w:tc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Presentations</w:t>
            </w:r>
          </w:p>
        </w:tc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Cost Efficiencies</w:t>
            </w:r>
          </w:p>
        </w:tc>
      </w:tr>
    </w:tbl>
    <w:p w:rsidR="006A7EC7" w:rsidRPr="003E6F39" w:rsidRDefault="006A7EC7" w:rsidP="006A7EC7">
      <w:pPr>
        <w:rPr>
          <w:sz w:val="22"/>
          <w:szCs w:val="22"/>
        </w:rPr>
      </w:pPr>
    </w:p>
    <w:p w:rsidR="00AC13CC" w:rsidRPr="003E6F39" w:rsidRDefault="006A7EC7" w:rsidP="007F7782">
      <w:pPr>
        <w:jc w:val="center"/>
        <w:outlineLvl w:val="0"/>
        <w:rPr>
          <w:b/>
          <w:bCs/>
          <w:sz w:val="22"/>
          <w:szCs w:val="22"/>
        </w:rPr>
      </w:pPr>
      <w:r w:rsidRPr="003E6F39">
        <w:rPr>
          <w:b/>
          <w:bCs/>
          <w:sz w:val="22"/>
          <w:szCs w:val="22"/>
        </w:rPr>
        <w:t>TECHNOLOGY SKILLS</w:t>
      </w:r>
    </w:p>
    <w:p w:rsidR="00AC13CC" w:rsidRPr="003E6F39" w:rsidRDefault="00AC13CC" w:rsidP="006A7EC7">
      <w:pPr>
        <w:jc w:val="center"/>
        <w:rPr>
          <w:sz w:val="22"/>
          <w:szCs w:val="22"/>
        </w:rPr>
      </w:pPr>
    </w:p>
    <w:tbl>
      <w:tblPr>
        <w:tblW w:w="0" w:type="auto"/>
        <w:tblLook w:val="01E0"/>
      </w:tblPr>
      <w:tblGrid>
        <w:gridCol w:w="3192"/>
        <w:gridCol w:w="3192"/>
        <w:gridCol w:w="3192"/>
      </w:tblGrid>
      <w:tr w:rsidR="006A7EC7" w:rsidRPr="003E6F39" w:rsidTr="00277DE2"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Microsoft Word</w:t>
            </w:r>
          </w:p>
        </w:tc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PowerPoint</w:t>
            </w:r>
          </w:p>
        </w:tc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Excel</w:t>
            </w:r>
          </w:p>
        </w:tc>
      </w:tr>
      <w:tr w:rsidR="006A7EC7" w:rsidRPr="003E6F39" w:rsidTr="00277DE2"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SharePoint</w:t>
            </w:r>
          </w:p>
        </w:tc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Microsoft Outlook</w:t>
            </w:r>
          </w:p>
        </w:tc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Lotus Notes</w:t>
            </w:r>
          </w:p>
        </w:tc>
      </w:tr>
      <w:tr w:rsidR="006A7EC7" w:rsidRPr="003E6F39" w:rsidTr="00277DE2"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Oracle</w:t>
            </w:r>
          </w:p>
        </w:tc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PeopleSoft</w:t>
            </w:r>
          </w:p>
        </w:tc>
        <w:tc>
          <w:tcPr>
            <w:tcW w:w="3192" w:type="dxa"/>
          </w:tcPr>
          <w:p w:rsidR="006A7EC7" w:rsidRPr="003E6F39" w:rsidRDefault="006A7EC7" w:rsidP="00277DE2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</w:rPr>
              <w:t>Garber Travel Systems</w:t>
            </w:r>
          </w:p>
        </w:tc>
      </w:tr>
      <w:tr w:rsidR="0052730E" w:rsidRPr="003E6F39" w:rsidTr="00277DE2">
        <w:tc>
          <w:tcPr>
            <w:tcW w:w="3192" w:type="dxa"/>
          </w:tcPr>
          <w:p w:rsidR="0052730E" w:rsidRPr="003E6F39" w:rsidRDefault="0052730E" w:rsidP="00277DE2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  <w:lang w:val="pt-BR"/>
              </w:rPr>
              <w:t>SABRETravel System</w:t>
            </w:r>
          </w:p>
        </w:tc>
        <w:tc>
          <w:tcPr>
            <w:tcW w:w="3192" w:type="dxa"/>
          </w:tcPr>
          <w:p w:rsidR="0052730E" w:rsidRPr="003E6F39" w:rsidRDefault="0052730E" w:rsidP="00277DE2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3E6F39">
              <w:rPr>
                <w:sz w:val="22"/>
                <w:szCs w:val="22"/>
                <w:lang w:val="pt-BR"/>
              </w:rPr>
              <w:t>Concur Travel Systems</w:t>
            </w:r>
          </w:p>
        </w:tc>
        <w:tc>
          <w:tcPr>
            <w:tcW w:w="3192" w:type="dxa"/>
          </w:tcPr>
          <w:p w:rsidR="0052730E" w:rsidRPr="003E6F39" w:rsidRDefault="0052730E" w:rsidP="009D3129">
            <w:pPr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RedTail</w:t>
            </w:r>
            <w:proofErr w:type="spellEnd"/>
            <w:r w:rsidR="00CB4215">
              <w:rPr>
                <w:sz w:val="22"/>
                <w:szCs w:val="22"/>
              </w:rPr>
              <w:t xml:space="preserve"> / </w:t>
            </w:r>
            <w:proofErr w:type="spellStart"/>
            <w:r w:rsidR="00CB4215">
              <w:rPr>
                <w:sz w:val="22"/>
                <w:szCs w:val="22"/>
              </w:rPr>
              <w:t>DocSTAR</w:t>
            </w:r>
            <w:proofErr w:type="spellEnd"/>
          </w:p>
        </w:tc>
      </w:tr>
    </w:tbl>
    <w:p w:rsidR="006A7EC7" w:rsidRPr="003E6F39" w:rsidRDefault="006A7EC7" w:rsidP="006A7EC7">
      <w:pPr>
        <w:rPr>
          <w:sz w:val="22"/>
          <w:szCs w:val="22"/>
        </w:rPr>
      </w:pPr>
    </w:p>
    <w:p w:rsidR="00AC13CC" w:rsidRPr="003E6F39" w:rsidRDefault="00AC13CC" w:rsidP="007F7782">
      <w:pPr>
        <w:jc w:val="center"/>
        <w:outlineLvl w:val="0"/>
        <w:rPr>
          <w:rFonts w:eastAsia="Arial Unicode MS"/>
          <w:b/>
          <w:bCs/>
          <w:sz w:val="22"/>
          <w:szCs w:val="22"/>
        </w:rPr>
      </w:pPr>
      <w:r w:rsidRPr="003E6F39">
        <w:rPr>
          <w:rFonts w:eastAsia="Arial Unicode MS"/>
          <w:b/>
          <w:bCs/>
          <w:sz w:val="22"/>
          <w:szCs w:val="22"/>
        </w:rPr>
        <w:t>PROFESSIONAL EXPERIENCE</w:t>
      </w:r>
    </w:p>
    <w:p w:rsidR="006C6C35" w:rsidRPr="003E6F39" w:rsidRDefault="006C6C35" w:rsidP="007F7782">
      <w:pPr>
        <w:jc w:val="center"/>
        <w:outlineLvl w:val="0"/>
        <w:rPr>
          <w:rFonts w:eastAsia="Arial Unicode MS"/>
          <w:b/>
          <w:bCs/>
          <w:sz w:val="22"/>
          <w:szCs w:val="22"/>
        </w:rPr>
      </w:pPr>
    </w:p>
    <w:p w:rsidR="006C6C35" w:rsidRPr="003E6F39" w:rsidRDefault="006C6C35" w:rsidP="006C6C35">
      <w:pPr>
        <w:outlineLvl w:val="0"/>
        <w:rPr>
          <w:rFonts w:eastAsia="Arial Unicode MS"/>
          <w:sz w:val="22"/>
          <w:szCs w:val="22"/>
        </w:rPr>
      </w:pPr>
      <w:r w:rsidRPr="003E6F39">
        <w:rPr>
          <w:rFonts w:eastAsia="Arial Unicode MS"/>
          <w:smallCaps/>
          <w:sz w:val="22"/>
          <w:szCs w:val="22"/>
        </w:rPr>
        <w:t>Aetna Life Insurance Company</w:t>
      </w:r>
      <w:r w:rsidRPr="003E6F39">
        <w:rPr>
          <w:rFonts w:eastAsia="Arial Unicode MS"/>
          <w:sz w:val="22"/>
          <w:szCs w:val="22"/>
        </w:rPr>
        <w:t>, Hartford, CT</w:t>
      </w:r>
      <w:r w:rsidRPr="003E6F39">
        <w:rPr>
          <w:rFonts w:eastAsia="Arial Unicode MS"/>
          <w:sz w:val="22"/>
          <w:szCs w:val="22"/>
        </w:rPr>
        <w:tab/>
      </w:r>
      <w:r w:rsidRPr="003E6F39">
        <w:rPr>
          <w:rFonts w:eastAsia="Arial Unicode MS"/>
          <w:sz w:val="22"/>
          <w:szCs w:val="22"/>
        </w:rPr>
        <w:tab/>
      </w:r>
      <w:r w:rsidRPr="003E6F39">
        <w:rPr>
          <w:rFonts w:eastAsia="Arial Unicode MS"/>
          <w:sz w:val="22"/>
          <w:szCs w:val="22"/>
        </w:rPr>
        <w:tab/>
      </w:r>
      <w:r w:rsidRPr="003E6F39">
        <w:rPr>
          <w:rFonts w:eastAsia="Arial Unicode MS"/>
          <w:sz w:val="22"/>
          <w:szCs w:val="22"/>
        </w:rPr>
        <w:tab/>
      </w:r>
      <w:r w:rsidRPr="003E6F39">
        <w:rPr>
          <w:rFonts w:eastAsia="Arial Unicode MS"/>
          <w:sz w:val="22"/>
          <w:szCs w:val="22"/>
        </w:rPr>
        <w:tab/>
        <w:t xml:space="preserve">    </w:t>
      </w:r>
      <w:r w:rsidR="00EB5BE7" w:rsidRPr="003E6F39">
        <w:rPr>
          <w:rFonts w:eastAsia="Arial Unicode MS"/>
          <w:sz w:val="22"/>
          <w:szCs w:val="22"/>
        </w:rPr>
        <w:t>9/10 -</w:t>
      </w:r>
      <w:r w:rsidR="00C370D5">
        <w:rPr>
          <w:rFonts w:eastAsia="Arial Unicode MS"/>
          <w:sz w:val="22"/>
          <w:szCs w:val="22"/>
        </w:rPr>
        <w:t xml:space="preserve"> 12/10</w:t>
      </w:r>
    </w:p>
    <w:p w:rsidR="006C6C35" w:rsidRPr="00BB1522" w:rsidRDefault="006C6C35" w:rsidP="006C6C35">
      <w:pPr>
        <w:outlineLvl w:val="0"/>
        <w:rPr>
          <w:rFonts w:eastAsia="Arial Unicode MS"/>
          <w:sz w:val="22"/>
          <w:szCs w:val="22"/>
        </w:rPr>
      </w:pPr>
      <w:r w:rsidRPr="003E6F39">
        <w:rPr>
          <w:rFonts w:eastAsia="Arial Unicode MS"/>
          <w:b/>
          <w:sz w:val="22"/>
          <w:szCs w:val="22"/>
        </w:rPr>
        <w:t xml:space="preserve">Executive Assistant </w:t>
      </w:r>
      <w:r w:rsidRPr="00BB1522">
        <w:rPr>
          <w:rFonts w:eastAsia="Arial Unicode MS"/>
          <w:sz w:val="22"/>
          <w:szCs w:val="22"/>
        </w:rPr>
        <w:t>(</w:t>
      </w:r>
      <w:r w:rsidR="00BB1522" w:rsidRPr="00BB1522">
        <w:rPr>
          <w:rFonts w:eastAsia="Arial Unicode MS"/>
          <w:sz w:val="22"/>
          <w:szCs w:val="22"/>
        </w:rPr>
        <w:t>contract</w:t>
      </w:r>
      <w:r w:rsidRPr="00BB1522">
        <w:rPr>
          <w:rFonts w:eastAsia="Arial Unicode MS"/>
          <w:sz w:val="22"/>
          <w:szCs w:val="22"/>
        </w:rPr>
        <w:t>)</w:t>
      </w:r>
    </w:p>
    <w:p w:rsidR="00C8794A" w:rsidRPr="003E6F39" w:rsidRDefault="00C8794A" w:rsidP="00C8794A">
      <w:pPr>
        <w:ind w:right="-440"/>
        <w:outlineLvl w:val="0"/>
        <w:rPr>
          <w:rFonts w:eastAsia="Arial Unicode MS"/>
          <w:i/>
          <w:sz w:val="22"/>
          <w:szCs w:val="22"/>
        </w:rPr>
      </w:pPr>
      <w:r w:rsidRPr="003E6F39">
        <w:rPr>
          <w:rFonts w:eastAsia="Arial Unicode MS"/>
          <w:i/>
          <w:sz w:val="22"/>
          <w:szCs w:val="22"/>
        </w:rPr>
        <w:t>Responsible for administrative support to the</w:t>
      </w:r>
      <w:r w:rsidR="003E6F39" w:rsidRPr="003E6F39">
        <w:rPr>
          <w:rFonts w:eastAsia="Arial Unicode MS"/>
          <w:i/>
          <w:sz w:val="22"/>
          <w:szCs w:val="22"/>
        </w:rPr>
        <w:t xml:space="preserve"> Public and Labor </w:t>
      </w:r>
      <w:r w:rsidRPr="003E6F39">
        <w:rPr>
          <w:rFonts w:eastAsia="Arial Unicode MS"/>
          <w:i/>
          <w:sz w:val="22"/>
          <w:szCs w:val="22"/>
        </w:rPr>
        <w:t>Department</w:t>
      </w:r>
    </w:p>
    <w:p w:rsidR="004455F0" w:rsidRPr="003E6F39" w:rsidRDefault="00476FAF" w:rsidP="004455F0">
      <w:pPr>
        <w:numPr>
          <w:ilvl w:val="0"/>
          <w:numId w:val="11"/>
        </w:numPr>
        <w:rPr>
          <w:sz w:val="22"/>
          <w:szCs w:val="22"/>
        </w:rPr>
      </w:pPr>
      <w:r w:rsidRPr="003E6F39">
        <w:rPr>
          <w:sz w:val="22"/>
          <w:szCs w:val="22"/>
        </w:rPr>
        <w:t xml:space="preserve">Provide </w:t>
      </w:r>
      <w:r w:rsidR="004455F0" w:rsidRPr="003E6F39">
        <w:rPr>
          <w:sz w:val="22"/>
          <w:szCs w:val="22"/>
        </w:rPr>
        <w:t xml:space="preserve">administrative support to the Chief of </w:t>
      </w:r>
      <w:r w:rsidR="003E6F39">
        <w:rPr>
          <w:sz w:val="22"/>
          <w:szCs w:val="22"/>
        </w:rPr>
        <w:t>S</w:t>
      </w:r>
      <w:r w:rsidR="004455F0" w:rsidRPr="003E6F39">
        <w:rPr>
          <w:sz w:val="22"/>
          <w:szCs w:val="22"/>
        </w:rPr>
        <w:t xml:space="preserve">taff and </w:t>
      </w:r>
      <w:r w:rsidR="007A2E5C" w:rsidRPr="003E6F39">
        <w:rPr>
          <w:sz w:val="22"/>
          <w:szCs w:val="22"/>
        </w:rPr>
        <w:t xml:space="preserve">team. </w:t>
      </w:r>
    </w:p>
    <w:p w:rsidR="007A2E5C" w:rsidRDefault="007A2E5C" w:rsidP="004455F0">
      <w:pPr>
        <w:numPr>
          <w:ilvl w:val="0"/>
          <w:numId w:val="11"/>
        </w:numPr>
        <w:rPr>
          <w:sz w:val="22"/>
          <w:szCs w:val="22"/>
        </w:rPr>
      </w:pPr>
      <w:r w:rsidRPr="003E6F39">
        <w:rPr>
          <w:sz w:val="22"/>
          <w:szCs w:val="22"/>
        </w:rPr>
        <w:t>Manage calendar</w:t>
      </w:r>
      <w:r w:rsidR="003E6F39">
        <w:rPr>
          <w:sz w:val="22"/>
          <w:szCs w:val="22"/>
        </w:rPr>
        <w:t>s</w:t>
      </w:r>
      <w:r w:rsidRPr="003E6F39">
        <w:rPr>
          <w:sz w:val="22"/>
          <w:szCs w:val="22"/>
        </w:rPr>
        <w:t xml:space="preserve"> to effectively coordinate meetings.</w:t>
      </w:r>
    </w:p>
    <w:p w:rsidR="00BB1522" w:rsidRPr="00BB1522" w:rsidRDefault="00BB1522" w:rsidP="00BB1522">
      <w:pPr>
        <w:widowControl/>
        <w:numPr>
          <w:ilvl w:val="0"/>
          <w:numId w:val="11"/>
        </w:numPr>
        <w:overflowPunct/>
        <w:autoSpaceDE/>
        <w:autoSpaceDN/>
        <w:adjustRightInd/>
        <w:rPr>
          <w:rFonts w:ascii="Arial" w:hAnsi="Arial" w:cs="Arial"/>
          <w:kern w:val="0"/>
          <w:sz w:val="22"/>
          <w:szCs w:val="22"/>
        </w:rPr>
      </w:pPr>
      <w:r w:rsidRPr="00BB1522">
        <w:rPr>
          <w:kern w:val="0"/>
          <w:sz w:val="22"/>
          <w:szCs w:val="22"/>
        </w:rPr>
        <w:t>Enhances and builds relationships and interactions with the senior level contacts and colleagues of the assigned executive(s), both internally and externally</w:t>
      </w:r>
      <w:r>
        <w:rPr>
          <w:kern w:val="0"/>
          <w:sz w:val="22"/>
          <w:szCs w:val="22"/>
        </w:rPr>
        <w:t>.</w:t>
      </w:r>
    </w:p>
    <w:p w:rsidR="004455F0" w:rsidRPr="003E6F39" w:rsidRDefault="004455F0" w:rsidP="00C8794A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</w:rPr>
        <w:t>Conduct research, compile data, and update databases</w:t>
      </w:r>
      <w:r w:rsidR="003E6F39">
        <w:rPr>
          <w:sz w:val="22"/>
          <w:szCs w:val="22"/>
        </w:rPr>
        <w:t>.</w:t>
      </w:r>
    </w:p>
    <w:p w:rsidR="003E6F39" w:rsidRPr="003E6F39" w:rsidRDefault="003E6F39" w:rsidP="00C8794A">
      <w:pPr>
        <w:numPr>
          <w:ilvl w:val="0"/>
          <w:numId w:val="11"/>
        </w:numPr>
        <w:rPr>
          <w:sz w:val="22"/>
          <w:szCs w:val="22"/>
          <w:lang w:val="pt-BR"/>
        </w:rPr>
      </w:pPr>
      <w:r>
        <w:rPr>
          <w:sz w:val="22"/>
          <w:szCs w:val="22"/>
        </w:rPr>
        <w:t>Submit team information on share drives.</w:t>
      </w:r>
    </w:p>
    <w:p w:rsidR="004455F0" w:rsidRPr="00934A92" w:rsidRDefault="00476FAF" w:rsidP="00C8794A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</w:rPr>
        <w:t>A</w:t>
      </w:r>
      <w:r w:rsidRPr="003E6F39">
        <w:rPr>
          <w:color w:val="000000"/>
          <w:sz w:val="22"/>
          <w:szCs w:val="22"/>
        </w:rPr>
        <w:t>rrange</w:t>
      </w:r>
      <w:r w:rsidR="003E6F39">
        <w:rPr>
          <w:color w:val="000000"/>
          <w:sz w:val="22"/>
          <w:szCs w:val="22"/>
        </w:rPr>
        <w:t xml:space="preserve"> </w:t>
      </w:r>
      <w:r w:rsidRPr="003E6F39">
        <w:rPr>
          <w:color w:val="000000"/>
          <w:sz w:val="22"/>
          <w:szCs w:val="22"/>
        </w:rPr>
        <w:t>and coordinat</w:t>
      </w:r>
      <w:r w:rsidR="003E6F39">
        <w:rPr>
          <w:color w:val="000000"/>
          <w:sz w:val="22"/>
          <w:szCs w:val="22"/>
        </w:rPr>
        <w:t xml:space="preserve">e </w:t>
      </w:r>
      <w:r w:rsidRPr="003E6F39">
        <w:rPr>
          <w:color w:val="000000"/>
          <w:sz w:val="22"/>
          <w:szCs w:val="22"/>
        </w:rPr>
        <w:t>conferences, agendas, and customer visits.</w:t>
      </w:r>
    </w:p>
    <w:p w:rsidR="00934A92" w:rsidRPr="003E6F39" w:rsidRDefault="00934A92" w:rsidP="00C8794A">
      <w:pPr>
        <w:numPr>
          <w:ilvl w:val="0"/>
          <w:numId w:val="11"/>
        </w:numPr>
        <w:rPr>
          <w:sz w:val="22"/>
          <w:szCs w:val="22"/>
          <w:lang w:val="pt-BR"/>
        </w:rPr>
      </w:pPr>
      <w:r>
        <w:rPr>
          <w:color w:val="000000"/>
          <w:sz w:val="22"/>
          <w:szCs w:val="22"/>
        </w:rPr>
        <w:t>Coordinate Travel Arrangements.</w:t>
      </w:r>
    </w:p>
    <w:p w:rsidR="007A2E5C" w:rsidRPr="003E6F39" w:rsidRDefault="007A2E5C" w:rsidP="00C8794A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color w:val="000000"/>
          <w:sz w:val="22"/>
          <w:szCs w:val="22"/>
        </w:rPr>
        <w:t>Assist on special projects.</w:t>
      </w:r>
    </w:p>
    <w:p w:rsidR="007F7782" w:rsidRPr="003E6F39" w:rsidRDefault="007F7782" w:rsidP="007F7782">
      <w:pPr>
        <w:ind w:right="-440"/>
        <w:outlineLvl w:val="0"/>
        <w:rPr>
          <w:rFonts w:eastAsia="Arial Unicode MS"/>
          <w:b/>
          <w:bCs/>
          <w:sz w:val="22"/>
          <w:szCs w:val="22"/>
        </w:rPr>
      </w:pPr>
    </w:p>
    <w:p w:rsidR="007F7782" w:rsidRPr="003E6F39" w:rsidRDefault="007F7782" w:rsidP="007F7782">
      <w:pPr>
        <w:ind w:right="-440"/>
        <w:outlineLvl w:val="0"/>
        <w:rPr>
          <w:rFonts w:eastAsia="Arial Unicode MS"/>
          <w:sz w:val="22"/>
          <w:szCs w:val="22"/>
        </w:rPr>
      </w:pPr>
      <w:r w:rsidRPr="003E6F39">
        <w:rPr>
          <w:rFonts w:eastAsia="Arial Unicode MS"/>
          <w:smallCaps/>
          <w:sz w:val="22"/>
          <w:szCs w:val="22"/>
        </w:rPr>
        <w:t>Aetna Life Insurance Company</w:t>
      </w:r>
      <w:r w:rsidRPr="003E6F39">
        <w:rPr>
          <w:rFonts w:eastAsia="Arial Unicode MS"/>
          <w:sz w:val="22"/>
          <w:szCs w:val="22"/>
        </w:rPr>
        <w:t>, Hartford, CT</w:t>
      </w:r>
      <w:r w:rsidRPr="003E6F39">
        <w:rPr>
          <w:rFonts w:eastAsia="Arial Unicode MS"/>
          <w:sz w:val="22"/>
          <w:szCs w:val="22"/>
        </w:rPr>
        <w:tab/>
      </w:r>
      <w:r w:rsidRPr="003E6F39">
        <w:rPr>
          <w:rFonts w:eastAsia="Arial Unicode MS"/>
          <w:sz w:val="22"/>
          <w:szCs w:val="22"/>
        </w:rPr>
        <w:tab/>
      </w:r>
      <w:r w:rsidRPr="003E6F39">
        <w:rPr>
          <w:rFonts w:eastAsia="Arial Unicode MS"/>
          <w:sz w:val="22"/>
          <w:szCs w:val="22"/>
        </w:rPr>
        <w:tab/>
      </w:r>
      <w:r w:rsidRPr="003E6F39">
        <w:rPr>
          <w:rFonts w:eastAsia="Arial Unicode MS"/>
          <w:sz w:val="22"/>
          <w:szCs w:val="22"/>
        </w:rPr>
        <w:tab/>
      </w:r>
      <w:r w:rsidRPr="003E6F39">
        <w:rPr>
          <w:rFonts w:eastAsia="Arial Unicode MS"/>
          <w:sz w:val="22"/>
          <w:szCs w:val="22"/>
        </w:rPr>
        <w:tab/>
        <w:t xml:space="preserve">    </w:t>
      </w:r>
      <w:r w:rsidR="006C6C35" w:rsidRPr="003E6F39">
        <w:rPr>
          <w:rFonts w:eastAsia="Arial Unicode MS"/>
          <w:sz w:val="22"/>
          <w:szCs w:val="22"/>
        </w:rPr>
        <w:t>7/</w:t>
      </w:r>
      <w:r w:rsidRPr="003E6F39">
        <w:rPr>
          <w:rFonts w:eastAsia="Arial Unicode MS"/>
          <w:sz w:val="22"/>
          <w:szCs w:val="22"/>
        </w:rPr>
        <w:t xml:space="preserve">2010 – </w:t>
      </w:r>
      <w:r w:rsidR="006C6C35" w:rsidRPr="003E6F39">
        <w:rPr>
          <w:rFonts w:eastAsia="Arial Unicode MS"/>
          <w:sz w:val="22"/>
          <w:szCs w:val="22"/>
        </w:rPr>
        <w:t>9/10</w:t>
      </w:r>
    </w:p>
    <w:p w:rsidR="007F7782" w:rsidRPr="00BB1522" w:rsidRDefault="007F7782" w:rsidP="007F7782">
      <w:pPr>
        <w:outlineLvl w:val="0"/>
        <w:rPr>
          <w:rFonts w:eastAsia="Arial Unicode MS"/>
          <w:bCs/>
          <w:sz w:val="22"/>
          <w:szCs w:val="22"/>
        </w:rPr>
      </w:pPr>
      <w:r w:rsidRPr="003E6F39">
        <w:rPr>
          <w:rFonts w:eastAsia="Arial Unicode MS"/>
          <w:b/>
          <w:bCs/>
          <w:sz w:val="22"/>
          <w:szCs w:val="22"/>
        </w:rPr>
        <w:t>Senior Administrative Assistant</w:t>
      </w:r>
      <w:r w:rsidR="006C6C35" w:rsidRPr="003E6F39">
        <w:rPr>
          <w:rFonts w:eastAsia="Arial Unicode MS"/>
          <w:b/>
          <w:bCs/>
          <w:sz w:val="22"/>
          <w:szCs w:val="22"/>
        </w:rPr>
        <w:t xml:space="preserve"> </w:t>
      </w:r>
      <w:r w:rsidR="006C6C35" w:rsidRPr="00BB1522">
        <w:rPr>
          <w:rFonts w:eastAsia="Arial Unicode MS"/>
          <w:bCs/>
          <w:sz w:val="22"/>
          <w:szCs w:val="22"/>
        </w:rPr>
        <w:t>(</w:t>
      </w:r>
      <w:r w:rsidR="00BB1522" w:rsidRPr="00BB1522">
        <w:rPr>
          <w:rFonts w:eastAsia="Arial Unicode MS"/>
          <w:bCs/>
          <w:sz w:val="22"/>
          <w:szCs w:val="22"/>
        </w:rPr>
        <w:t>contract</w:t>
      </w:r>
      <w:r w:rsidR="006C6C35" w:rsidRPr="00BB1522">
        <w:rPr>
          <w:rFonts w:eastAsia="Arial Unicode MS"/>
          <w:bCs/>
          <w:sz w:val="22"/>
          <w:szCs w:val="22"/>
        </w:rPr>
        <w:t>)</w:t>
      </w:r>
    </w:p>
    <w:p w:rsidR="007F7782" w:rsidRPr="003E6F39" w:rsidRDefault="007F7782" w:rsidP="007F7782">
      <w:pPr>
        <w:ind w:right="-440"/>
        <w:outlineLvl w:val="0"/>
        <w:rPr>
          <w:rFonts w:eastAsia="Arial Unicode MS"/>
          <w:i/>
          <w:sz w:val="22"/>
          <w:szCs w:val="22"/>
        </w:rPr>
      </w:pPr>
      <w:r w:rsidRPr="003E6F39">
        <w:rPr>
          <w:rFonts w:eastAsia="Arial Unicode MS"/>
          <w:i/>
          <w:sz w:val="22"/>
          <w:szCs w:val="22"/>
        </w:rPr>
        <w:t>Responsible for administrative support to Counsel and paralegals in the Law &amp; Regulatory Affairs</w:t>
      </w:r>
    </w:p>
    <w:p w:rsidR="007F7782" w:rsidRPr="003E6F39" w:rsidRDefault="007F7782" w:rsidP="007F7782">
      <w:pPr>
        <w:ind w:right="-440"/>
        <w:outlineLvl w:val="0"/>
        <w:rPr>
          <w:rFonts w:eastAsia="Arial Unicode MS"/>
          <w:i/>
          <w:sz w:val="22"/>
          <w:szCs w:val="22"/>
        </w:rPr>
      </w:pPr>
      <w:r w:rsidRPr="003E6F39">
        <w:rPr>
          <w:rFonts w:eastAsia="Arial Unicode MS"/>
          <w:i/>
          <w:sz w:val="22"/>
          <w:szCs w:val="22"/>
        </w:rPr>
        <w:t>Department</w:t>
      </w:r>
    </w:p>
    <w:p w:rsidR="00907FFA" w:rsidRPr="003E6F39" w:rsidRDefault="007F7782" w:rsidP="007F7782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 xml:space="preserve">Effectively manages, coordinates and facilitates multiple complex calendars to </w:t>
      </w:r>
    </w:p>
    <w:p w:rsidR="007F7782" w:rsidRPr="003E6F39" w:rsidRDefault="00907FFA" w:rsidP="00907FFA">
      <w:p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 xml:space="preserve">         ac</w:t>
      </w:r>
      <w:r w:rsidR="007F7782" w:rsidRPr="003E6F39">
        <w:rPr>
          <w:sz w:val="22"/>
          <w:szCs w:val="22"/>
          <w:lang w:val="pt-BR"/>
        </w:rPr>
        <w:t>commodate demanding schedules.</w:t>
      </w:r>
    </w:p>
    <w:p w:rsidR="00907FFA" w:rsidRPr="003E6F39" w:rsidRDefault="00907FFA" w:rsidP="007F7782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</w:rPr>
        <w:t>Coordinates Manager's time commitments both internally and externally</w:t>
      </w:r>
      <w:r w:rsidR="00FF440B" w:rsidRPr="003E6F39">
        <w:rPr>
          <w:sz w:val="22"/>
          <w:szCs w:val="22"/>
        </w:rPr>
        <w:t>.</w:t>
      </w:r>
    </w:p>
    <w:p w:rsidR="007F7782" w:rsidRDefault="00907FFA" w:rsidP="007F7782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Arranges</w:t>
      </w:r>
      <w:r w:rsidR="007F7782" w:rsidRPr="003E6F39">
        <w:rPr>
          <w:sz w:val="22"/>
          <w:szCs w:val="22"/>
          <w:lang w:val="pt-BR"/>
        </w:rPr>
        <w:t xml:space="preserve"> interviews for outside individuals and handles arrangements for outside vendors.</w:t>
      </w:r>
    </w:p>
    <w:p w:rsidR="00B92FCF" w:rsidRPr="00B92FCF" w:rsidRDefault="00B92FCF" w:rsidP="007F7782">
      <w:pPr>
        <w:widowControl/>
        <w:numPr>
          <w:ilvl w:val="0"/>
          <w:numId w:val="11"/>
        </w:numPr>
        <w:overflowPunct/>
        <w:autoSpaceDE/>
        <w:autoSpaceDN/>
        <w:adjustRightInd/>
        <w:rPr>
          <w:rFonts w:ascii="Arial" w:hAnsi="Arial" w:cs="Arial"/>
          <w:kern w:val="0"/>
          <w:sz w:val="22"/>
          <w:szCs w:val="22"/>
          <w:lang w:val="pt-BR"/>
        </w:rPr>
      </w:pPr>
      <w:r w:rsidRPr="00B92FCF">
        <w:rPr>
          <w:kern w:val="0"/>
          <w:sz w:val="22"/>
          <w:szCs w:val="22"/>
        </w:rPr>
        <w:t>Coordinates the administration, logistics and flow of the work; tracks and follows-up on key “to-do” items</w:t>
      </w:r>
      <w:r>
        <w:rPr>
          <w:kern w:val="0"/>
          <w:sz w:val="22"/>
          <w:szCs w:val="22"/>
        </w:rPr>
        <w:t>.</w:t>
      </w:r>
    </w:p>
    <w:p w:rsidR="007F7782" w:rsidRPr="003E6F39" w:rsidRDefault="007F7782" w:rsidP="007F7782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Back-up for other assistants in the department.</w:t>
      </w:r>
    </w:p>
    <w:p w:rsidR="00907FFA" w:rsidRPr="003E6F39" w:rsidRDefault="00907FFA" w:rsidP="00907FFA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Files confidential correspondence.</w:t>
      </w:r>
    </w:p>
    <w:p w:rsidR="00907FFA" w:rsidRPr="003E6F39" w:rsidRDefault="00907FFA" w:rsidP="00907FFA">
      <w:pPr>
        <w:rPr>
          <w:sz w:val="22"/>
          <w:szCs w:val="22"/>
          <w:lang w:val="pt-BR"/>
        </w:rPr>
      </w:pPr>
    </w:p>
    <w:p w:rsidR="00BB1522" w:rsidRDefault="00BB1522" w:rsidP="006A7EC7">
      <w:pPr>
        <w:tabs>
          <w:tab w:val="right" w:pos="9360"/>
        </w:tabs>
        <w:rPr>
          <w:rFonts w:eastAsia="Arial Unicode MS"/>
          <w:smallCaps/>
          <w:sz w:val="22"/>
          <w:szCs w:val="22"/>
        </w:rPr>
      </w:pPr>
    </w:p>
    <w:p w:rsidR="00BB1522" w:rsidRDefault="00BB1522" w:rsidP="006A7EC7">
      <w:pPr>
        <w:tabs>
          <w:tab w:val="right" w:pos="9360"/>
        </w:tabs>
        <w:rPr>
          <w:rFonts w:eastAsia="Arial Unicode MS"/>
          <w:smallCaps/>
          <w:sz w:val="22"/>
          <w:szCs w:val="22"/>
        </w:rPr>
      </w:pPr>
    </w:p>
    <w:p w:rsidR="00BB1522" w:rsidRDefault="00BB1522" w:rsidP="006A7EC7">
      <w:pPr>
        <w:tabs>
          <w:tab w:val="right" w:pos="9360"/>
        </w:tabs>
        <w:rPr>
          <w:rFonts w:eastAsia="Arial Unicode MS"/>
          <w:smallCaps/>
          <w:sz w:val="22"/>
          <w:szCs w:val="22"/>
        </w:rPr>
      </w:pPr>
    </w:p>
    <w:p w:rsidR="00AC13CC" w:rsidRPr="003E6F39" w:rsidRDefault="00AC13CC" w:rsidP="006A7EC7">
      <w:pPr>
        <w:tabs>
          <w:tab w:val="right" w:pos="9360"/>
        </w:tabs>
        <w:rPr>
          <w:rFonts w:eastAsia="Arial Unicode MS"/>
          <w:sz w:val="22"/>
          <w:szCs w:val="22"/>
        </w:rPr>
      </w:pPr>
      <w:r w:rsidRPr="003E6F39">
        <w:rPr>
          <w:rFonts w:eastAsia="Arial Unicode MS"/>
          <w:smallCaps/>
          <w:sz w:val="22"/>
          <w:szCs w:val="22"/>
        </w:rPr>
        <w:t>Aetna Life Insurance Company</w:t>
      </w:r>
      <w:r w:rsidRPr="003E6F39">
        <w:rPr>
          <w:rFonts w:eastAsia="Arial Unicode MS"/>
          <w:sz w:val="22"/>
          <w:szCs w:val="22"/>
        </w:rPr>
        <w:t>, Hartford, CT</w:t>
      </w:r>
      <w:r w:rsidRPr="003E6F39">
        <w:rPr>
          <w:rFonts w:eastAsia="Arial Unicode MS"/>
          <w:sz w:val="22"/>
          <w:szCs w:val="22"/>
        </w:rPr>
        <w:tab/>
        <w:t>2006 – 2010</w:t>
      </w:r>
    </w:p>
    <w:p w:rsidR="00AC13CC" w:rsidRPr="003E6F39" w:rsidRDefault="00AC13CC" w:rsidP="007F7782">
      <w:pPr>
        <w:outlineLvl w:val="0"/>
        <w:rPr>
          <w:rFonts w:eastAsia="Arial Unicode MS"/>
          <w:b/>
          <w:bCs/>
          <w:sz w:val="22"/>
          <w:szCs w:val="22"/>
        </w:rPr>
      </w:pPr>
      <w:r w:rsidRPr="003E6F39">
        <w:rPr>
          <w:rFonts w:eastAsia="Arial Unicode MS"/>
          <w:b/>
          <w:bCs/>
          <w:sz w:val="22"/>
          <w:szCs w:val="22"/>
        </w:rPr>
        <w:t>Senior Administrative Assistant</w:t>
      </w:r>
    </w:p>
    <w:p w:rsidR="00AC13CC" w:rsidRPr="003E6F39" w:rsidRDefault="00AC13CC" w:rsidP="006A7EC7">
      <w:pPr>
        <w:rPr>
          <w:rFonts w:eastAsia="Arial Unicode MS"/>
          <w:i/>
          <w:color w:val="1F497D"/>
          <w:sz w:val="22"/>
          <w:szCs w:val="22"/>
        </w:rPr>
      </w:pPr>
      <w:r w:rsidRPr="003E6F39">
        <w:rPr>
          <w:rFonts w:eastAsia="Arial Unicode MS"/>
          <w:i/>
          <w:sz w:val="22"/>
          <w:szCs w:val="22"/>
        </w:rPr>
        <w:t xml:space="preserve">Responsible for administrative support to </w:t>
      </w:r>
      <w:r w:rsidR="00C8794A" w:rsidRPr="003E6F39">
        <w:rPr>
          <w:rFonts w:eastAsia="Arial Unicode MS"/>
          <w:i/>
          <w:sz w:val="22"/>
          <w:szCs w:val="22"/>
        </w:rPr>
        <w:t xml:space="preserve">the Head of </w:t>
      </w:r>
      <w:r w:rsidRPr="003E6F39">
        <w:rPr>
          <w:rFonts w:eastAsia="Arial Unicode MS"/>
          <w:i/>
          <w:sz w:val="22"/>
          <w:szCs w:val="22"/>
        </w:rPr>
        <w:t>IT Strategy</w:t>
      </w:r>
      <w:r w:rsidR="004455F0" w:rsidRPr="003E6F39">
        <w:rPr>
          <w:rFonts w:eastAsia="Arial Unicode MS"/>
          <w:i/>
          <w:sz w:val="22"/>
          <w:szCs w:val="22"/>
        </w:rPr>
        <w:t xml:space="preserve"> </w:t>
      </w:r>
      <w:r w:rsidR="00476FAF" w:rsidRPr="003E6F39">
        <w:rPr>
          <w:rFonts w:eastAsia="Arial Unicode MS"/>
          <w:i/>
          <w:sz w:val="22"/>
          <w:szCs w:val="22"/>
        </w:rPr>
        <w:t>&amp; Planning Division and team, and the Managers and teams of</w:t>
      </w:r>
      <w:r w:rsidR="004455F0" w:rsidRPr="003E6F39">
        <w:rPr>
          <w:rFonts w:eastAsia="Arial Unicode MS"/>
          <w:i/>
          <w:sz w:val="22"/>
          <w:szCs w:val="22"/>
        </w:rPr>
        <w:t xml:space="preserve"> </w:t>
      </w:r>
      <w:r w:rsidRPr="003E6F39">
        <w:rPr>
          <w:rFonts w:eastAsia="Arial Unicode MS"/>
          <w:i/>
          <w:sz w:val="22"/>
          <w:szCs w:val="22"/>
        </w:rPr>
        <w:t>Consumer</w:t>
      </w:r>
      <w:r w:rsidR="006A7EC7" w:rsidRPr="003E6F39">
        <w:rPr>
          <w:rFonts w:eastAsia="Arial Unicode MS"/>
          <w:i/>
          <w:sz w:val="22"/>
          <w:szCs w:val="22"/>
        </w:rPr>
        <w:t xml:space="preserve"> </w:t>
      </w:r>
      <w:r w:rsidRPr="003E6F39">
        <w:rPr>
          <w:rFonts w:eastAsia="Arial Unicode MS"/>
          <w:i/>
          <w:sz w:val="22"/>
          <w:szCs w:val="22"/>
        </w:rPr>
        <w:t xml:space="preserve">Segment/Medicare Division and </w:t>
      </w:r>
      <w:r w:rsidR="00476FAF" w:rsidRPr="003E6F39">
        <w:rPr>
          <w:rFonts w:eastAsia="Arial Unicode MS"/>
          <w:i/>
          <w:sz w:val="22"/>
          <w:szCs w:val="22"/>
        </w:rPr>
        <w:t>Co</w:t>
      </w:r>
      <w:r w:rsidRPr="003E6F39">
        <w:rPr>
          <w:rFonts w:eastAsia="Arial Unicode MS"/>
          <w:i/>
          <w:sz w:val="22"/>
          <w:szCs w:val="22"/>
        </w:rPr>
        <w:t>rporate/Group Insurance Division.</w:t>
      </w:r>
    </w:p>
    <w:p w:rsidR="00AC13CC" w:rsidRPr="003E6F39" w:rsidRDefault="00AC13CC" w:rsidP="006A7EC7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 xml:space="preserve">Exceeded expectations by effectively providing a wide variety of administrative support to </w:t>
      </w:r>
      <w:r w:rsidR="00A97999">
        <w:rPr>
          <w:sz w:val="22"/>
          <w:szCs w:val="22"/>
          <w:lang w:val="pt-BR"/>
        </w:rPr>
        <w:t xml:space="preserve">multiple </w:t>
      </w:r>
      <w:r w:rsidR="00947EAE">
        <w:rPr>
          <w:sz w:val="22"/>
          <w:szCs w:val="22"/>
          <w:lang w:val="pt-BR"/>
        </w:rPr>
        <w:t>m</w:t>
      </w:r>
      <w:r w:rsidRPr="003E6F39">
        <w:rPr>
          <w:sz w:val="22"/>
          <w:szCs w:val="22"/>
          <w:lang w:val="pt-BR"/>
        </w:rPr>
        <w:t>anagers and teams in the various IT divisions ensuring that department goals were met.</w:t>
      </w:r>
    </w:p>
    <w:p w:rsidR="00AC13CC" w:rsidRPr="003E6F39" w:rsidRDefault="00AC13CC" w:rsidP="006A7EC7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Effectively managed, coordinated and facilitated multiple complex senior level calendars to accommodate demanding schedules.</w:t>
      </w:r>
    </w:p>
    <w:p w:rsidR="00AC13CC" w:rsidRPr="003E6F39" w:rsidRDefault="00AC13CC" w:rsidP="006A7EC7">
      <w:pPr>
        <w:numPr>
          <w:ilvl w:val="0"/>
          <w:numId w:val="11"/>
        </w:numPr>
        <w:rPr>
          <w:sz w:val="22"/>
          <w:szCs w:val="22"/>
        </w:rPr>
      </w:pPr>
      <w:r w:rsidRPr="003E6F39">
        <w:rPr>
          <w:sz w:val="22"/>
          <w:szCs w:val="22"/>
        </w:rPr>
        <w:t xml:space="preserve">Leveraged media to appropriately maintain team </w:t>
      </w:r>
      <w:r w:rsidR="007F7782" w:rsidRPr="003E6F39">
        <w:rPr>
          <w:sz w:val="22"/>
          <w:szCs w:val="22"/>
        </w:rPr>
        <w:t>communications</w:t>
      </w:r>
      <w:r w:rsidRPr="003E6F39">
        <w:rPr>
          <w:sz w:val="22"/>
          <w:szCs w:val="22"/>
        </w:rPr>
        <w:t xml:space="preserve"> publish</w:t>
      </w:r>
      <w:r w:rsidR="006A7EC7" w:rsidRPr="003E6F39">
        <w:rPr>
          <w:sz w:val="22"/>
          <w:szCs w:val="22"/>
        </w:rPr>
        <w:t>ed</w:t>
      </w:r>
      <w:r w:rsidRPr="003E6F39">
        <w:rPr>
          <w:sz w:val="22"/>
          <w:szCs w:val="22"/>
        </w:rPr>
        <w:t xml:space="preserve"> relevant content and track</w:t>
      </w:r>
      <w:r w:rsidR="006A7EC7" w:rsidRPr="003E6F39">
        <w:rPr>
          <w:sz w:val="22"/>
          <w:szCs w:val="22"/>
        </w:rPr>
        <w:t>ed</w:t>
      </w:r>
      <w:r w:rsidRPr="003E6F39">
        <w:rPr>
          <w:sz w:val="22"/>
          <w:szCs w:val="22"/>
        </w:rPr>
        <w:t xml:space="preserve"> deliverables on share drive making information easily accessible to department members.</w:t>
      </w:r>
    </w:p>
    <w:p w:rsidR="00476FAF" w:rsidRPr="003E6F39" w:rsidRDefault="00476FAF" w:rsidP="00476FAF">
      <w:pPr>
        <w:numPr>
          <w:ilvl w:val="0"/>
          <w:numId w:val="11"/>
        </w:numPr>
        <w:rPr>
          <w:sz w:val="22"/>
          <w:szCs w:val="22"/>
        </w:rPr>
      </w:pPr>
      <w:r w:rsidRPr="003E6F39">
        <w:rPr>
          <w:sz w:val="22"/>
          <w:szCs w:val="22"/>
        </w:rPr>
        <w:t>Prepared materials fo</w:t>
      </w:r>
      <w:r w:rsidR="00947EAE">
        <w:rPr>
          <w:sz w:val="22"/>
          <w:szCs w:val="22"/>
        </w:rPr>
        <w:t>r the Board of Directors and mad</w:t>
      </w:r>
      <w:r w:rsidRPr="003E6F39">
        <w:rPr>
          <w:sz w:val="22"/>
          <w:szCs w:val="22"/>
        </w:rPr>
        <w:t>e arrangement</w:t>
      </w:r>
      <w:r w:rsidR="00947EAE">
        <w:rPr>
          <w:sz w:val="22"/>
          <w:szCs w:val="22"/>
        </w:rPr>
        <w:t>s</w:t>
      </w:r>
      <w:r w:rsidRPr="003E6F39">
        <w:rPr>
          <w:sz w:val="22"/>
          <w:szCs w:val="22"/>
        </w:rPr>
        <w:t xml:space="preserve"> for Board meetings.</w:t>
      </w:r>
    </w:p>
    <w:p w:rsidR="00AC13CC" w:rsidRPr="003E6F39" w:rsidRDefault="00AC13CC" w:rsidP="006A7EC7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Coordinated calendars and facilities for departmental events such as staff meetings, interviews, and training by successfully ordering supplies, setting up equipment, and arranging appropriate space.</w:t>
      </w:r>
    </w:p>
    <w:p w:rsidR="00AC13CC" w:rsidRPr="003E6F39" w:rsidRDefault="00AC13CC" w:rsidP="006A7EC7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Coordinated travel arrangements and prepared and processed expense reports ensuring completion was within expense guidelines and processed on time.</w:t>
      </w:r>
    </w:p>
    <w:p w:rsidR="00AC13CC" w:rsidRPr="003E6F39" w:rsidRDefault="00AC13CC" w:rsidP="006A7EC7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Processed and approved purchase orders and tracked invoices for vendor contracts, consultants’ timesheets, employee equipment requirements, and office supplies by creating a system that ensured all deliverables were met.</w:t>
      </w:r>
    </w:p>
    <w:p w:rsidR="006A7EC7" w:rsidRPr="003E6F39" w:rsidRDefault="006A7EC7" w:rsidP="006A7EC7">
      <w:pPr>
        <w:rPr>
          <w:rFonts w:eastAsia="Arial Unicode MS"/>
          <w:bCs/>
          <w:sz w:val="22"/>
          <w:szCs w:val="22"/>
        </w:rPr>
      </w:pPr>
    </w:p>
    <w:p w:rsidR="00AC13CC" w:rsidRPr="003E6F39" w:rsidRDefault="00AC13CC" w:rsidP="006A7EC7">
      <w:pPr>
        <w:tabs>
          <w:tab w:val="right" w:pos="9360"/>
        </w:tabs>
        <w:rPr>
          <w:rFonts w:eastAsia="Arial Unicode MS"/>
          <w:bCs/>
          <w:sz w:val="22"/>
          <w:szCs w:val="22"/>
        </w:rPr>
      </w:pPr>
      <w:r w:rsidRPr="003E6F39">
        <w:rPr>
          <w:rFonts w:eastAsia="Arial Unicode MS"/>
          <w:bCs/>
          <w:smallCaps/>
          <w:sz w:val="22"/>
          <w:szCs w:val="22"/>
        </w:rPr>
        <w:t>Travelers Insurance Company</w:t>
      </w:r>
      <w:r w:rsidRPr="003E6F39">
        <w:rPr>
          <w:rFonts w:eastAsia="Arial Unicode MS"/>
          <w:bCs/>
          <w:sz w:val="22"/>
          <w:szCs w:val="22"/>
        </w:rPr>
        <w:t>, Hartford, CT</w:t>
      </w:r>
      <w:r w:rsidRPr="003E6F39">
        <w:rPr>
          <w:rFonts w:eastAsia="Arial Unicode MS"/>
          <w:bCs/>
          <w:sz w:val="22"/>
          <w:szCs w:val="22"/>
        </w:rPr>
        <w:tab/>
        <w:t>1996 –2005</w:t>
      </w:r>
    </w:p>
    <w:p w:rsidR="00AC13CC" w:rsidRPr="003E6F39" w:rsidRDefault="00AC13CC" w:rsidP="007F7782">
      <w:pPr>
        <w:outlineLvl w:val="0"/>
        <w:rPr>
          <w:rFonts w:eastAsia="Arial Unicode MS"/>
          <w:b/>
          <w:sz w:val="22"/>
          <w:szCs w:val="22"/>
        </w:rPr>
      </w:pPr>
      <w:r w:rsidRPr="003E6F39">
        <w:rPr>
          <w:rFonts w:eastAsia="Arial Unicode MS"/>
          <w:b/>
          <w:sz w:val="22"/>
          <w:szCs w:val="22"/>
        </w:rPr>
        <w:t>Senior Administrative Assistant</w:t>
      </w:r>
    </w:p>
    <w:p w:rsidR="00AC13CC" w:rsidRPr="003E6F39" w:rsidRDefault="00AC13CC" w:rsidP="006A7EC7">
      <w:pPr>
        <w:rPr>
          <w:rFonts w:eastAsia="Arial Unicode MS"/>
          <w:bCs/>
          <w:i/>
          <w:sz w:val="22"/>
          <w:szCs w:val="22"/>
        </w:rPr>
      </w:pPr>
      <w:proofErr w:type="gramStart"/>
      <w:r w:rsidRPr="003E6F39">
        <w:rPr>
          <w:rFonts w:eastAsia="Arial Unicode MS"/>
          <w:bCs/>
          <w:i/>
          <w:sz w:val="22"/>
          <w:szCs w:val="22"/>
        </w:rPr>
        <w:t>Responsible for administrative support to CIO of IT department and Senior Management.</w:t>
      </w:r>
      <w:proofErr w:type="gramEnd"/>
    </w:p>
    <w:p w:rsidR="00AC13CC" w:rsidRPr="003E6F39" w:rsidRDefault="00AC13CC" w:rsidP="00D21B3A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Managed multiple complex calendars and assisted in various database related projects such as tracking milestones for projects within our department.</w:t>
      </w:r>
    </w:p>
    <w:p w:rsidR="00AC13CC" w:rsidRPr="003E6F39" w:rsidRDefault="00AC13CC" w:rsidP="00D21B3A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Handled highly confidential information and acted as initial contact for information on administrative, payroll, and human resource policies and procedures.</w:t>
      </w:r>
    </w:p>
    <w:p w:rsidR="00AC13CC" w:rsidRPr="003E6F39" w:rsidRDefault="00AC13CC" w:rsidP="00D21B3A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Coordinated with facilities regarding moves, workstation reviews and floor plans to best utilize open space.</w:t>
      </w:r>
    </w:p>
    <w:p w:rsidR="00AC13CC" w:rsidRPr="003E6F39" w:rsidRDefault="00AC13CC" w:rsidP="00D21B3A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Maintained the purchase-tracking database for all hardware/software purchases.</w:t>
      </w:r>
    </w:p>
    <w:p w:rsidR="00AC13CC" w:rsidRPr="003E6F39" w:rsidRDefault="00AC13CC" w:rsidP="00D21B3A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Prepared various monthly reports, performance graphs, organizational charts and formal presentations.</w:t>
      </w:r>
    </w:p>
    <w:p w:rsidR="00AC13CC" w:rsidRPr="003E6F39" w:rsidRDefault="00AC13CC" w:rsidP="00D21B3A">
      <w:pPr>
        <w:numPr>
          <w:ilvl w:val="0"/>
          <w:numId w:val="11"/>
        </w:numPr>
        <w:rPr>
          <w:rFonts w:eastAsia="Arial Unicode MS"/>
          <w:bCs/>
          <w:sz w:val="22"/>
          <w:szCs w:val="22"/>
        </w:rPr>
      </w:pPr>
      <w:r w:rsidRPr="003E6F39">
        <w:rPr>
          <w:sz w:val="22"/>
          <w:szCs w:val="22"/>
          <w:lang w:val="pt-BR"/>
        </w:rPr>
        <w:t>Event Planner for on and off site events.  Coordinated travel arrangements and monitored expense accounts</w:t>
      </w:r>
      <w:r w:rsidRPr="003E6F39">
        <w:rPr>
          <w:rFonts w:eastAsia="Arial Unicode MS"/>
          <w:bCs/>
          <w:sz w:val="22"/>
          <w:szCs w:val="22"/>
        </w:rPr>
        <w:t>.</w:t>
      </w:r>
      <w:r w:rsidR="00EB5BE7" w:rsidRPr="003E6F39">
        <w:rPr>
          <w:rFonts w:eastAsia="Arial Unicode MS"/>
          <w:bCs/>
          <w:sz w:val="22"/>
          <w:szCs w:val="22"/>
        </w:rPr>
        <w:t xml:space="preserve">  </w:t>
      </w:r>
    </w:p>
    <w:p w:rsidR="00AC13CC" w:rsidRPr="003E6F39" w:rsidRDefault="00AC13CC" w:rsidP="006A7EC7">
      <w:pPr>
        <w:rPr>
          <w:rFonts w:eastAsia="Arial Unicode MS"/>
          <w:bCs/>
          <w:sz w:val="22"/>
          <w:szCs w:val="22"/>
        </w:rPr>
      </w:pPr>
    </w:p>
    <w:p w:rsidR="00AC13CC" w:rsidRPr="003E6F39" w:rsidRDefault="00AC13CC" w:rsidP="00D21B3A">
      <w:pPr>
        <w:tabs>
          <w:tab w:val="right" w:pos="9360"/>
        </w:tabs>
        <w:rPr>
          <w:rFonts w:eastAsia="Arial Unicode MS"/>
          <w:bCs/>
          <w:sz w:val="22"/>
          <w:szCs w:val="22"/>
        </w:rPr>
      </w:pPr>
      <w:r w:rsidRPr="003E6F39">
        <w:rPr>
          <w:rFonts w:eastAsia="Arial Unicode MS"/>
          <w:bCs/>
          <w:smallCaps/>
          <w:sz w:val="22"/>
          <w:szCs w:val="22"/>
        </w:rPr>
        <w:t>Aetna Life &amp; Casualty</w:t>
      </w:r>
      <w:r w:rsidRPr="003E6F39">
        <w:rPr>
          <w:rFonts w:eastAsia="Arial Unicode MS"/>
          <w:bCs/>
          <w:sz w:val="22"/>
          <w:szCs w:val="22"/>
        </w:rPr>
        <w:t>, Winds</w:t>
      </w:r>
      <w:r w:rsidR="000054F6" w:rsidRPr="003E6F39">
        <w:rPr>
          <w:rFonts w:eastAsia="Arial Unicode MS"/>
          <w:bCs/>
          <w:sz w:val="22"/>
          <w:szCs w:val="22"/>
        </w:rPr>
        <w:t>or, CT</w:t>
      </w:r>
      <w:r w:rsidRPr="003E6F39">
        <w:rPr>
          <w:rFonts w:eastAsia="Arial Unicode MS"/>
          <w:bCs/>
          <w:sz w:val="22"/>
          <w:szCs w:val="22"/>
        </w:rPr>
        <w:tab/>
        <w:t>1985 –</w:t>
      </w:r>
      <w:r w:rsidR="00D21B3A" w:rsidRPr="003E6F39">
        <w:rPr>
          <w:rFonts w:eastAsia="Arial Unicode MS"/>
          <w:bCs/>
          <w:sz w:val="22"/>
          <w:szCs w:val="22"/>
        </w:rPr>
        <w:t xml:space="preserve"> </w:t>
      </w:r>
      <w:r w:rsidRPr="003E6F39">
        <w:rPr>
          <w:rFonts w:eastAsia="Arial Unicode MS"/>
          <w:bCs/>
          <w:sz w:val="22"/>
          <w:szCs w:val="22"/>
        </w:rPr>
        <w:t>1996</w:t>
      </w:r>
    </w:p>
    <w:p w:rsidR="00AC13CC" w:rsidRPr="003E6F39" w:rsidRDefault="00AC13CC" w:rsidP="007F7782">
      <w:pPr>
        <w:outlineLvl w:val="0"/>
        <w:rPr>
          <w:rFonts w:eastAsia="Arial Unicode MS"/>
          <w:b/>
          <w:bCs/>
          <w:iCs/>
          <w:sz w:val="22"/>
          <w:szCs w:val="22"/>
        </w:rPr>
      </w:pPr>
      <w:r w:rsidRPr="003E6F39">
        <w:rPr>
          <w:rFonts w:eastAsia="Arial Unicode MS"/>
          <w:b/>
          <w:bCs/>
          <w:iCs/>
          <w:sz w:val="22"/>
          <w:szCs w:val="22"/>
        </w:rPr>
        <w:t>Executive Assistant</w:t>
      </w:r>
    </w:p>
    <w:p w:rsidR="00AC13CC" w:rsidRPr="003E6F39" w:rsidRDefault="00AC13CC" w:rsidP="00D21B3A">
      <w:pPr>
        <w:rPr>
          <w:rFonts w:eastAsia="Arial Unicode MS"/>
          <w:i/>
          <w:iCs/>
          <w:sz w:val="22"/>
          <w:szCs w:val="22"/>
        </w:rPr>
      </w:pPr>
      <w:proofErr w:type="gramStart"/>
      <w:r w:rsidRPr="003E6F39">
        <w:rPr>
          <w:rFonts w:eastAsia="Arial Unicode MS"/>
          <w:i/>
          <w:iCs/>
          <w:sz w:val="22"/>
          <w:szCs w:val="22"/>
        </w:rPr>
        <w:t>Responsible for administrative support to Unit Directors and teams in the Electronic Publishing Division.</w:t>
      </w:r>
      <w:proofErr w:type="gramEnd"/>
    </w:p>
    <w:p w:rsidR="00AC13CC" w:rsidRPr="003E6F39" w:rsidRDefault="00AC13CC" w:rsidP="00D21B3A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Performed and prioritized personnel administration tasks for business unit directors.</w:t>
      </w:r>
    </w:p>
    <w:p w:rsidR="00AC13CC" w:rsidRPr="003E6F39" w:rsidRDefault="00AC13CC" w:rsidP="00D21B3A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Regularly interacted with customers, vendors, subordinates, peers and supervisors.</w:t>
      </w:r>
    </w:p>
    <w:p w:rsidR="00AC13CC" w:rsidRPr="003E6F39" w:rsidRDefault="00AC13CC" w:rsidP="00D21B3A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Reduced communication costs by 20k.</w:t>
      </w:r>
    </w:p>
    <w:p w:rsidR="00AC13CC" w:rsidRPr="003E6F39" w:rsidRDefault="00AC13CC" w:rsidP="00D21B3A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Assisted in education and budget planning activities.  Coordinated conferences, meetings and business travel.</w:t>
      </w:r>
    </w:p>
    <w:p w:rsidR="00AC13CC" w:rsidRPr="003E6F39" w:rsidRDefault="00AC13CC" w:rsidP="00D21B3A">
      <w:pPr>
        <w:numPr>
          <w:ilvl w:val="0"/>
          <w:numId w:val="11"/>
        </w:numPr>
        <w:rPr>
          <w:sz w:val="22"/>
          <w:szCs w:val="22"/>
          <w:lang w:val="pt-BR"/>
        </w:rPr>
      </w:pPr>
      <w:r w:rsidRPr="003E6F39">
        <w:rPr>
          <w:sz w:val="22"/>
          <w:szCs w:val="22"/>
          <w:lang w:val="pt-BR"/>
        </w:rPr>
        <w:t>Area coordinator for paymaster, record maintenance of personnel files, equipment services and supply inventory.</w:t>
      </w:r>
    </w:p>
    <w:p w:rsidR="004455F0" w:rsidRPr="003E6F39" w:rsidRDefault="004455F0" w:rsidP="007F7782">
      <w:pPr>
        <w:jc w:val="center"/>
        <w:outlineLvl w:val="0"/>
        <w:rPr>
          <w:rFonts w:eastAsia="Arial Unicode MS"/>
          <w:b/>
          <w:caps/>
          <w:sz w:val="22"/>
          <w:szCs w:val="22"/>
        </w:rPr>
      </w:pPr>
    </w:p>
    <w:p w:rsidR="00AC13CC" w:rsidRPr="003E6F39" w:rsidRDefault="00AC13CC" w:rsidP="007F7782">
      <w:pPr>
        <w:jc w:val="center"/>
        <w:outlineLvl w:val="0"/>
        <w:rPr>
          <w:rFonts w:eastAsia="Arial Unicode MS"/>
          <w:b/>
          <w:caps/>
          <w:sz w:val="22"/>
          <w:szCs w:val="22"/>
        </w:rPr>
      </w:pPr>
      <w:r w:rsidRPr="003E6F39">
        <w:rPr>
          <w:rFonts w:eastAsia="Arial Unicode MS"/>
          <w:b/>
          <w:caps/>
          <w:sz w:val="22"/>
          <w:szCs w:val="22"/>
        </w:rPr>
        <w:t>Education</w:t>
      </w:r>
    </w:p>
    <w:p w:rsidR="00AC13CC" w:rsidRPr="003E6F39" w:rsidRDefault="00AC13CC" w:rsidP="006A7EC7">
      <w:pPr>
        <w:jc w:val="center"/>
        <w:rPr>
          <w:rFonts w:eastAsia="Arial Unicode MS"/>
          <w:sz w:val="22"/>
          <w:szCs w:val="22"/>
        </w:rPr>
      </w:pPr>
    </w:p>
    <w:p w:rsidR="00AC13CC" w:rsidRPr="003E6F39" w:rsidRDefault="00AC13CC" w:rsidP="007F7782">
      <w:pPr>
        <w:jc w:val="center"/>
        <w:outlineLvl w:val="0"/>
        <w:rPr>
          <w:rFonts w:eastAsia="Arial Unicode MS"/>
          <w:sz w:val="22"/>
          <w:szCs w:val="22"/>
        </w:rPr>
      </w:pPr>
      <w:r w:rsidRPr="003E6F39">
        <w:rPr>
          <w:rFonts w:eastAsia="Arial Unicode MS"/>
          <w:sz w:val="22"/>
          <w:szCs w:val="22"/>
        </w:rPr>
        <w:t>CT Institute of Art and Design, Wethersfield, CT, Commercial Art Certificate</w:t>
      </w:r>
    </w:p>
    <w:p w:rsidR="00D21B3A" w:rsidRPr="003E6F39" w:rsidRDefault="00D21B3A" w:rsidP="006A7EC7">
      <w:pPr>
        <w:rPr>
          <w:rFonts w:eastAsia="Arial Unicode MS"/>
          <w:sz w:val="22"/>
          <w:szCs w:val="22"/>
        </w:rPr>
      </w:pPr>
    </w:p>
    <w:p w:rsidR="00C712BE" w:rsidRDefault="00C712BE" w:rsidP="007F7782">
      <w:pPr>
        <w:jc w:val="center"/>
        <w:outlineLvl w:val="0"/>
        <w:rPr>
          <w:rFonts w:eastAsia="Arial Unicode MS"/>
          <w:b/>
          <w:caps/>
          <w:sz w:val="22"/>
          <w:szCs w:val="22"/>
        </w:rPr>
      </w:pPr>
    </w:p>
    <w:p w:rsidR="00AC13CC" w:rsidRPr="003E6F39" w:rsidRDefault="00AC13CC" w:rsidP="007F7782">
      <w:pPr>
        <w:jc w:val="center"/>
        <w:outlineLvl w:val="0"/>
        <w:rPr>
          <w:rFonts w:eastAsia="Arial Unicode MS"/>
          <w:b/>
          <w:caps/>
          <w:sz w:val="22"/>
          <w:szCs w:val="22"/>
        </w:rPr>
      </w:pPr>
      <w:r w:rsidRPr="003E6F39">
        <w:rPr>
          <w:rFonts w:eastAsia="Arial Unicode MS"/>
          <w:b/>
          <w:caps/>
          <w:sz w:val="22"/>
          <w:szCs w:val="22"/>
        </w:rPr>
        <w:lastRenderedPageBreak/>
        <w:t>Professional Developmen</w:t>
      </w:r>
      <w:r w:rsidR="00D21B3A" w:rsidRPr="003E6F39">
        <w:rPr>
          <w:rFonts w:eastAsia="Arial Unicode MS"/>
          <w:b/>
          <w:caps/>
          <w:sz w:val="22"/>
          <w:szCs w:val="22"/>
        </w:rPr>
        <w:t>t</w:t>
      </w:r>
    </w:p>
    <w:p w:rsidR="00AC13CC" w:rsidRPr="003E6F39" w:rsidRDefault="00AC13CC" w:rsidP="00D21B3A">
      <w:pPr>
        <w:rPr>
          <w:rFonts w:eastAsia="Arial Unicode MS"/>
          <w:sz w:val="22"/>
          <w:szCs w:val="22"/>
        </w:rPr>
      </w:pPr>
    </w:p>
    <w:p w:rsidR="00D21B3A" w:rsidRPr="003E6F39" w:rsidRDefault="00AC13CC" w:rsidP="00D21B3A">
      <w:pPr>
        <w:rPr>
          <w:rFonts w:eastAsia="Arial Unicode MS"/>
          <w:sz w:val="22"/>
          <w:szCs w:val="22"/>
        </w:rPr>
      </w:pPr>
      <w:r w:rsidRPr="003E6F39">
        <w:rPr>
          <w:rFonts w:eastAsia="Arial Unicode MS"/>
          <w:sz w:val="22"/>
          <w:szCs w:val="22"/>
        </w:rPr>
        <w:t>Aetna Learning Center programs, conferences and seminars including</w:t>
      </w:r>
      <w:r w:rsidR="00D21B3A" w:rsidRPr="003E6F39">
        <w:rPr>
          <w:rFonts w:eastAsia="Arial Unicode MS"/>
          <w:sz w:val="22"/>
          <w:szCs w:val="22"/>
        </w:rPr>
        <w:t>:</w:t>
      </w:r>
    </w:p>
    <w:tbl>
      <w:tblPr>
        <w:tblW w:w="0" w:type="auto"/>
        <w:tblLook w:val="01E0"/>
      </w:tblPr>
      <w:tblGrid>
        <w:gridCol w:w="4408"/>
        <w:gridCol w:w="5168"/>
      </w:tblGrid>
      <w:tr w:rsidR="00D21B3A" w:rsidRPr="003E6F39" w:rsidTr="00277DE2">
        <w:tc>
          <w:tcPr>
            <w:tcW w:w="4408" w:type="dxa"/>
          </w:tcPr>
          <w:p w:rsidR="00D21B3A" w:rsidRPr="003E6F39" w:rsidRDefault="00D21B3A" w:rsidP="00277DE2">
            <w:pPr>
              <w:numPr>
                <w:ilvl w:val="0"/>
                <w:numId w:val="13"/>
              </w:numPr>
              <w:rPr>
                <w:rFonts w:eastAsia="Arial Unicode MS"/>
                <w:sz w:val="22"/>
                <w:szCs w:val="22"/>
              </w:rPr>
            </w:pPr>
            <w:r w:rsidRPr="003E6F39">
              <w:rPr>
                <w:rFonts w:eastAsia="Arial Unicode MS"/>
                <w:sz w:val="22"/>
                <w:szCs w:val="22"/>
              </w:rPr>
              <w:t>Time Management</w:t>
            </w:r>
          </w:p>
        </w:tc>
        <w:tc>
          <w:tcPr>
            <w:tcW w:w="5168" w:type="dxa"/>
          </w:tcPr>
          <w:p w:rsidR="00D21B3A" w:rsidRPr="003E6F39" w:rsidRDefault="00D21B3A" w:rsidP="00277DE2">
            <w:pPr>
              <w:numPr>
                <w:ilvl w:val="0"/>
                <w:numId w:val="13"/>
              </w:numPr>
              <w:rPr>
                <w:rFonts w:eastAsia="Arial Unicode MS"/>
                <w:sz w:val="22"/>
                <w:szCs w:val="22"/>
              </w:rPr>
            </w:pPr>
            <w:r w:rsidRPr="003E6F39">
              <w:rPr>
                <w:rFonts w:eastAsia="Arial Unicode MS"/>
                <w:sz w:val="22"/>
                <w:szCs w:val="22"/>
              </w:rPr>
              <w:t>Business Etiquette</w:t>
            </w:r>
          </w:p>
        </w:tc>
      </w:tr>
      <w:tr w:rsidR="00D21B3A" w:rsidRPr="003E6F39" w:rsidTr="00277DE2">
        <w:tc>
          <w:tcPr>
            <w:tcW w:w="4408" w:type="dxa"/>
          </w:tcPr>
          <w:p w:rsidR="00D21B3A" w:rsidRPr="003E6F39" w:rsidRDefault="00D21B3A" w:rsidP="00277DE2">
            <w:pPr>
              <w:numPr>
                <w:ilvl w:val="0"/>
                <w:numId w:val="13"/>
              </w:numPr>
              <w:rPr>
                <w:rFonts w:eastAsia="Arial Unicode MS"/>
                <w:sz w:val="22"/>
                <w:szCs w:val="22"/>
              </w:rPr>
            </w:pPr>
            <w:r w:rsidRPr="003E6F39">
              <w:rPr>
                <w:rFonts w:eastAsia="Arial Unicode MS"/>
                <w:sz w:val="22"/>
                <w:szCs w:val="22"/>
              </w:rPr>
              <w:t>Achieving Success without Authority</w:t>
            </w:r>
          </w:p>
        </w:tc>
        <w:tc>
          <w:tcPr>
            <w:tcW w:w="5168" w:type="dxa"/>
          </w:tcPr>
          <w:p w:rsidR="00D21B3A" w:rsidRPr="003E6F39" w:rsidRDefault="00D21B3A" w:rsidP="00277DE2">
            <w:pPr>
              <w:numPr>
                <w:ilvl w:val="0"/>
                <w:numId w:val="13"/>
              </w:numPr>
              <w:rPr>
                <w:rFonts w:eastAsia="Arial Unicode MS"/>
                <w:sz w:val="22"/>
                <w:szCs w:val="22"/>
              </w:rPr>
            </w:pPr>
            <w:r w:rsidRPr="003E6F39">
              <w:rPr>
                <w:rFonts w:eastAsia="Arial Unicode MS"/>
                <w:sz w:val="22"/>
                <w:szCs w:val="22"/>
              </w:rPr>
              <w:t>Leadership Training - Interpersonal Skills</w:t>
            </w:r>
          </w:p>
        </w:tc>
      </w:tr>
      <w:tr w:rsidR="00D21B3A" w:rsidRPr="003E6F39" w:rsidTr="00277DE2">
        <w:tc>
          <w:tcPr>
            <w:tcW w:w="4408" w:type="dxa"/>
          </w:tcPr>
          <w:p w:rsidR="00D21B3A" w:rsidRDefault="00D21B3A" w:rsidP="00277DE2">
            <w:pPr>
              <w:numPr>
                <w:ilvl w:val="0"/>
                <w:numId w:val="13"/>
              </w:numPr>
              <w:rPr>
                <w:rFonts w:eastAsia="Arial Unicode MS"/>
                <w:sz w:val="22"/>
                <w:szCs w:val="22"/>
              </w:rPr>
            </w:pPr>
            <w:r w:rsidRPr="003E6F39">
              <w:rPr>
                <w:rFonts w:eastAsia="Arial Unicode MS"/>
                <w:sz w:val="22"/>
                <w:szCs w:val="22"/>
              </w:rPr>
              <w:t>Effective Presentations</w:t>
            </w:r>
          </w:p>
          <w:p w:rsidR="00213F56" w:rsidRPr="003E6F39" w:rsidRDefault="00213F56" w:rsidP="00277DE2">
            <w:pPr>
              <w:numPr>
                <w:ilvl w:val="0"/>
                <w:numId w:val="13"/>
              </w:num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E-mail Etiquette</w:t>
            </w:r>
          </w:p>
        </w:tc>
        <w:tc>
          <w:tcPr>
            <w:tcW w:w="5168" w:type="dxa"/>
          </w:tcPr>
          <w:p w:rsidR="00D21B3A" w:rsidRDefault="00D21B3A" w:rsidP="00277DE2">
            <w:pPr>
              <w:numPr>
                <w:ilvl w:val="0"/>
                <w:numId w:val="13"/>
              </w:numPr>
              <w:rPr>
                <w:rFonts w:eastAsia="Arial Unicode MS"/>
                <w:sz w:val="22"/>
                <w:szCs w:val="22"/>
              </w:rPr>
            </w:pPr>
            <w:r w:rsidRPr="003E6F39">
              <w:rPr>
                <w:rFonts w:eastAsia="Arial Unicode MS"/>
                <w:sz w:val="22"/>
                <w:szCs w:val="22"/>
              </w:rPr>
              <w:t>Leadership Training - Communication Skills</w:t>
            </w:r>
          </w:p>
          <w:p w:rsidR="00213F56" w:rsidRPr="003E6F39" w:rsidRDefault="00213F56" w:rsidP="00213F56">
            <w:pPr>
              <w:numPr>
                <w:ilvl w:val="0"/>
                <w:numId w:val="13"/>
              </w:numPr>
              <w:rPr>
                <w:rFonts w:eastAsia="Arial Unicode MS"/>
                <w:sz w:val="22"/>
                <w:szCs w:val="22"/>
              </w:rPr>
            </w:pPr>
            <w:r w:rsidRPr="003E6F39">
              <w:rPr>
                <w:rFonts w:eastAsia="Arial Unicode MS"/>
                <w:sz w:val="22"/>
                <w:szCs w:val="22"/>
              </w:rPr>
              <w:t>Advanced Excel, Word, and PowerPoint</w:t>
            </w:r>
          </w:p>
        </w:tc>
      </w:tr>
      <w:tr w:rsidR="00C80438" w:rsidRPr="003E6F39" w:rsidTr="00277DE2">
        <w:tc>
          <w:tcPr>
            <w:tcW w:w="4408" w:type="dxa"/>
          </w:tcPr>
          <w:p w:rsidR="00C80438" w:rsidRPr="003E6F39" w:rsidRDefault="00C80438" w:rsidP="00277DE2">
            <w:pPr>
              <w:numPr>
                <w:ilvl w:val="0"/>
                <w:numId w:val="13"/>
              </w:numPr>
              <w:rPr>
                <w:rFonts w:eastAsia="Arial Unicode MS"/>
                <w:sz w:val="22"/>
                <w:szCs w:val="22"/>
              </w:rPr>
            </w:pPr>
            <w:r w:rsidRPr="003E6F39">
              <w:rPr>
                <w:rFonts w:eastAsia="Arial Unicode MS"/>
                <w:sz w:val="22"/>
                <w:szCs w:val="22"/>
              </w:rPr>
              <w:t>Aetna Medicare Compliance &amp; Fraud,</w:t>
            </w:r>
          </w:p>
          <w:p w:rsidR="00C80438" w:rsidRDefault="00213F56" w:rsidP="00C80438">
            <w:pPr>
              <w:ind w:left="504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 xml:space="preserve"> </w:t>
            </w:r>
            <w:r w:rsidR="00C80438" w:rsidRPr="003E6F39">
              <w:rPr>
                <w:rFonts w:eastAsia="Arial Unicode MS"/>
                <w:sz w:val="22"/>
                <w:szCs w:val="22"/>
              </w:rPr>
              <w:t>Waste &amp; Abuse training</w:t>
            </w:r>
          </w:p>
          <w:p w:rsidR="00213F56" w:rsidRPr="003E6F39" w:rsidRDefault="00213F56" w:rsidP="00213F56">
            <w:pPr>
              <w:numPr>
                <w:ilvl w:val="0"/>
                <w:numId w:val="13"/>
              </w:num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Business Conduct and Integrity</w:t>
            </w:r>
          </w:p>
          <w:p w:rsidR="00213F56" w:rsidRPr="003E6F39" w:rsidRDefault="00213F56" w:rsidP="00C80438">
            <w:pPr>
              <w:ind w:left="504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5168" w:type="dxa"/>
          </w:tcPr>
          <w:p w:rsidR="00213F56" w:rsidRDefault="004039DD" w:rsidP="007A2E5C">
            <w:pPr>
              <w:numPr>
                <w:ilvl w:val="0"/>
                <w:numId w:val="13"/>
              </w:num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Diversity - Creating an</w:t>
            </w:r>
            <w:r w:rsidR="00213F56">
              <w:rPr>
                <w:rFonts w:eastAsia="Arial Unicode MS"/>
                <w:sz w:val="22"/>
                <w:szCs w:val="22"/>
              </w:rPr>
              <w:t xml:space="preserve"> Inclusive-Productive Work Environment</w:t>
            </w:r>
          </w:p>
          <w:p w:rsidR="00C80438" w:rsidRPr="003E6F39" w:rsidRDefault="00213F56" w:rsidP="00213F56">
            <w:pPr>
              <w:numPr>
                <w:ilvl w:val="0"/>
                <w:numId w:val="13"/>
              </w:numPr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Time Reporting for Non-Exempt and Hourly Employees</w:t>
            </w:r>
          </w:p>
        </w:tc>
      </w:tr>
    </w:tbl>
    <w:p w:rsidR="00D21B3A" w:rsidRPr="003E6F39" w:rsidRDefault="00D21B3A" w:rsidP="00BA30AB">
      <w:pPr>
        <w:rPr>
          <w:rFonts w:eastAsia="Arial Unicode MS"/>
          <w:sz w:val="22"/>
          <w:szCs w:val="22"/>
        </w:rPr>
      </w:pPr>
    </w:p>
    <w:sectPr w:rsidR="00D21B3A" w:rsidRPr="003E6F39" w:rsidSect="00C8794A">
      <w:headerReference w:type="default" r:id="rId7"/>
      <w:footerReference w:type="default" r:id="rId8"/>
      <w:headerReference w:type="first" r:id="rId9"/>
      <w:type w:val="continuous"/>
      <w:pgSz w:w="12240" w:h="15840" w:code="1"/>
      <w:pgMar w:top="1008" w:right="1440" w:bottom="1008" w:left="1440" w:header="720" w:footer="86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703" w:rsidRDefault="00071703">
      <w:r>
        <w:separator/>
      </w:r>
    </w:p>
  </w:endnote>
  <w:endnote w:type="continuationSeparator" w:id="0">
    <w:p w:rsidR="00071703" w:rsidRDefault="000717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438" w:rsidRDefault="00C80438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703" w:rsidRDefault="00071703">
      <w:r>
        <w:separator/>
      </w:r>
    </w:p>
  </w:footnote>
  <w:footnote w:type="continuationSeparator" w:id="0">
    <w:p w:rsidR="00071703" w:rsidRDefault="000717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438" w:rsidRPr="000054F6" w:rsidRDefault="00C80438" w:rsidP="000054F6">
    <w:pPr>
      <w:pStyle w:val="Header"/>
      <w:tabs>
        <w:tab w:val="clear" w:pos="8640"/>
        <w:tab w:val="right" w:pos="9400"/>
      </w:tabs>
      <w:rPr>
        <w:b/>
        <w:bCs/>
        <w:color w:val="808080"/>
        <w:sz w:val="24"/>
        <w:szCs w:val="24"/>
      </w:rPr>
    </w:pPr>
    <w:r w:rsidRPr="000054F6">
      <w:rPr>
        <w:b/>
        <w:bCs/>
        <w:color w:val="808080"/>
        <w:sz w:val="24"/>
        <w:szCs w:val="24"/>
      </w:rPr>
      <w:t>cherie.doherty@yahoo.com</w:t>
    </w:r>
    <w:r w:rsidRPr="000054F6">
      <w:rPr>
        <w:b/>
        <w:bCs/>
        <w:color w:val="808080"/>
        <w:sz w:val="24"/>
        <w:szCs w:val="24"/>
      </w:rPr>
      <w:tab/>
    </w:r>
    <w:r w:rsidRPr="000054F6">
      <w:rPr>
        <w:b/>
        <w:bCs/>
        <w:caps/>
        <w:color w:val="808080"/>
        <w:sz w:val="24"/>
        <w:szCs w:val="24"/>
      </w:rPr>
      <w:t>Cherie Doherty</w:t>
    </w:r>
    <w:r w:rsidRPr="000054F6">
      <w:rPr>
        <w:b/>
        <w:bCs/>
        <w:color w:val="808080"/>
        <w:sz w:val="24"/>
        <w:szCs w:val="24"/>
      </w:rPr>
      <w:t xml:space="preserve"> </w:t>
    </w:r>
    <w:r>
      <w:rPr>
        <w:b/>
        <w:bCs/>
        <w:color w:val="808080"/>
        <w:sz w:val="24"/>
        <w:szCs w:val="24"/>
      </w:rPr>
      <w:tab/>
    </w:r>
    <w:r w:rsidRPr="000054F6">
      <w:rPr>
        <w:b/>
        <w:bCs/>
        <w:color w:val="808080"/>
        <w:sz w:val="24"/>
        <w:szCs w:val="24"/>
      </w:rPr>
      <w:t xml:space="preserve"> Page 2</w:t>
    </w:r>
  </w:p>
  <w:p w:rsidR="00C80438" w:rsidRDefault="00C80438" w:rsidP="000054F6">
    <w:pPr>
      <w:pStyle w:val="Header"/>
      <w:tabs>
        <w:tab w:val="clear" w:pos="8640"/>
        <w:tab w:val="right" w:pos="9400"/>
      </w:tabs>
    </w:pPr>
  </w:p>
  <w:p w:rsidR="00C80438" w:rsidRDefault="00C80438" w:rsidP="000054F6">
    <w:pPr>
      <w:pStyle w:val="Header"/>
      <w:tabs>
        <w:tab w:val="clear" w:pos="8640"/>
        <w:tab w:val="right" w:pos="940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438" w:rsidRDefault="00C80438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D14AA"/>
    <w:multiLevelType w:val="hybridMultilevel"/>
    <w:tmpl w:val="B58A0534"/>
    <w:lvl w:ilvl="0" w:tplc="60680464">
      <w:start w:val="1"/>
      <w:numFmt w:val="bullet"/>
      <w:lvlText w:val="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5948C3"/>
    <w:multiLevelType w:val="multilevel"/>
    <w:tmpl w:val="3D5E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AC2961"/>
    <w:multiLevelType w:val="hybridMultilevel"/>
    <w:tmpl w:val="4E1A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F3747"/>
    <w:multiLevelType w:val="hybridMultilevel"/>
    <w:tmpl w:val="111CBE86"/>
    <w:lvl w:ilvl="0" w:tplc="6068046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F3260"/>
    <w:multiLevelType w:val="hybridMultilevel"/>
    <w:tmpl w:val="8230D95A"/>
    <w:lvl w:ilvl="0" w:tplc="3F82E568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0332B7"/>
    <w:multiLevelType w:val="hybridMultilevel"/>
    <w:tmpl w:val="A05EB74A"/>
    <w:lvl w:ilvl="0" w:tplc="6068046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B6F58"/>
    <w:multiLevelType w:val="multilevel"/>
    <w:tmpl w:val="AF88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F2402B"/>
    <w:multiLevelType w:val="hybridMultilevel"/>
    <w:tmpl w:val="857078A6"/>
    <w:lvl w:ilvl="0" w:tplc="6068046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D5828"/>
    <w:multiLevelType w:val="hybridMultilevel"/>
    <w:tmpl w:val="4C6422C8"/>
    <w:lvl w:ilvl="0" w:tplc="3F82E568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9C6313"/>
    <w:multiLevelType w:val="hybridMultilevel"/>
    <w:tmpl w:val="ABC8A20A"/>
    <w:lvl w:ilvl="0" w:tplc="6068046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534EBE"/>
    <w:multiLevelType w:val="hybridMultilevel"/>
    <w:tmpl w:val="B14E78D8"/>
    <w:lvl w:ilvl="0" w:tplc="60680464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362AA5"/>
    <w:multiLevelType w:val="multilevel"/>
    <w:tmpl w:val="A76C6892"/>
    <w:numStyleLink w:val="Bulletedlist"/>
  </w:abstractNum>
  <w:abstractNum w:abstractNumId="13">
    <w:nsid w:val="5E941E4A"/>
    <w:multiLevelType w:val="hybridMultilevel"/>
    <w:tmpl w:val="518CED72"/>
    <w:lvl w:ilvl="0" w:tplc="3F82E568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  <w:color w:val="auto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8868F7"/>
    <w:multiLevelType w:val="hybridMultilevel"/>
    <w:tmpl w:val="2A7E7422"/>
    <w:lvl w:ilvl="0" w:tplc="60680464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6353953"/>
    <w:multiLevelType w:val="hybridMultilevel"/>
    <w:tmpl w:val="098CA760"/>
    <w:lvl w:ilvl="0" w:tplc="3F82E568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5"/>
  </w:num>
  <w:num w:numId="8">
    <w:abstractNumId w:val="0"/>
  </w:num>
  <w:num w:numId="9">
    <w:abstractNumId w:val="14"/>
  </w:num>
  <w:num w:numId="10">
    <w:abstractNumId w:val="9"/>
  </w:num>
  <w:num w:numId="11">
    <w:abstractNumId w:val="13"/>
  </w:num>
  <w:num w:numId="12">
    <w:abstractNumId w:val="4"/>
  </w:num>
  <w:num w:numId="13">
    <w:abstractNumId w:val="15"/>
  </w:num>
  <w:num w:numId="14">
    <w:abstractNumId w:val="2"/>
  </w:num>
  <w:num w:numId="15">
    <w:abstractNumId w:val="6"/>
  </w:num>
  <w:num w:numId="16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bordersDoNotSurroundHeader/>
  <w:bordersDoNotSurroundFooter/>
  <w:proofState w:spelling="clean" w:grammar="clean"/>
  <w:attachedTemplate r:id="rId1"/>
  <w:stylePaneFormatFilter w:val="3F01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C95982"/>
    <w:rsid w:val="00003047"/>
    <w:rsid w:val="000054F6"/>
    <w:rsid w:val="00021322"/>
    <w:rsid w:val="0002499E"/>
    <w:rsid w:val="0003694B"/>
    <w:rsid w:val="00050F77"/>
    <w:rsid w:val="00071703"/>
    <w:rsid w:val="00085185"/>
    <w:rsid w:val="00085328"/>
    <w:rsid w:val="000A1750"/>
    <w:rsid w:val="000B3C62"/>
    <w:rsid w:val="000B4D04"/>
    <w:rsid w:val="000B6413"/>
    <w:rsid w:val="000C476A"/>
    <w:rsid w:val="000E0C8D"/>
    <w:rsid w:val="000E7454"/>
    <w:rsid w:val="000F28AC"/>
    <w:rsid w:val="000F30AF"/>
    <w:rsid w:val="000F38BE"/>
    <w:rsid w:val="000F7767"/>
    <w:rsid w:val="00130AFB"/>
    <w:rsid w:val="00141595"/>
    <w:rsid w:val="001639CA"/>
    <w:rsid w:val="00165724"/>
    <w:rsid w:val="00165A84"/>
    <w:rsid w:val="00175205"/>
    <w:rsid w:val="0018372F"/>
    <w:rsid w:val="00187506"/>
    <w:rsid w:val="00190A20"/>
    <w:rsid w:val="00192653"/>
    <w:rsid w:val="001931AC"/>
    <w:rsid w:val="001972BB"/>
    <w:rsid w:val="001B3EFF"/>
    <w:rsid w:val="001C3B1D"/>
    <w:rsid w:val="001E5026"/>
    <w:rsid w:val="001E5336"/>
    <w:rsid w:val="001E624B"/>
    <w:rsid w:val="001F2ADE"/>
    <w:rsid w:val="00213F56"/>
    <w:rsid w:val="002160AB"/>
    <w:rsid w:val="00243CBE"/>
    <w:rsid w:val="00253FCA"/>
    <w:rsid w:val="00256B93"/>
    <w:rsid w:val="002637B8"/>
    <w:rsid w:val="00274F4B"/>
    <w:rsid w:val="00277DE2"/>
    <w:rsid w:val="00281DFF"/>
    <w:rsid w:val="0028452D"/>
    <w:rsid w:val="00286AB4"/>
    <w:rsid w:val="00296FCB"/>
    <w:rsid w:val="002B0631"/>
    <w:rsid w:val="002B7381"/>
    <w:rsid w:val="002D3962"/>
    <w:rsid w:val="002D51F2"/>
    <w:rsid w:val="002D55DE"/>
    <w:rsid w:val="002E625F"/>
    <w:rsid w:val="00307C1C"/>
    <w:rsid w:val="003352AF"/>
    <w:rsid w:val="00342F9D"/>
    <w:rsid w:val="00350472"/>
    <w:rsid w:val="003513D0"/>
    <w:rsid w:val="0035703C"/>
    <w:rsid w:val="003728B2"/>
    <w:rsid w:val="003834D4"/>
    <w:rsid w:val="00390B30"/>
    <w:rsid w:val="00392C4D"/>
    <w:rsid w:val="003A3B0B"/>
    <w:rsid w:val="003B705A"/>
    <w:rsid w:val="003D07C6"/>
    <w:rsid w:val="003E6F39"/>
    <w:rsid w:val="003F1976"/>
    <w:rsid w:val="003F36F7"/>
    <w:rsid w:val="003F716C"/>
    <w:rsid w:val="004039DD"/>
    <w:rsid w:val="00404A7B"/>
    <w:rsid w:val="00433BE7"/>
    <w:rsid w:val="00443404"/>
    <w:rsid w:val="004455F0"/>
    <w:rsid w:val="004474BA"/>
    <w:rsid w:val="0046410F"/>
    <w:rsid w:val="00476FAF"/>
    <w:rsid w:val="00481884"/>
    <w:rsid w:val="00486FD2"/>
    <w:rsid w:val="0049704B"/>
    <w:rsid w:val="004A007E"/>
    <w:rsid w:val="004A3E1B"/>
    <w:rsid w:val="004A5CA9"/>
    <w:rsid w:val="004B461B"/>
    <w:rsid w:val="004B471D"/>
    <w:rsid w:val="004B59E2"/>
    <w:rsid w:val="004D3886"/>
    <w:rsid w:val="004F5910"/>
    <w:rsid w:val="004F7F25"/>
    <w:rsid w:val="00502A59"/>
    <w:rsid w:val="00505BF3"/>
    <w:rsid w:val="0052730E"/>
    <w:rsid w:val="00530D67"/>
    <w:rsid w:val="00535E00"/>
    <w:rsid w:val="00544F1D"/>
    <w:rsid w:val="005461E2"/>
    <w:rsid w:val="00551903"/>
    <w:rsid w:val="0055573B"/>
    <w:rsid w:val="005850E7"/>
    <w:rsid w:val="005C76B9"/>
    <w:rsid w:val="005D1794"/>
    <w:rsid w:val="005D5AAC"/>
    <w:rsid w:val="00604E7B"/>
    <w:rsid w:val="006119BD"/>
    <w:rsid w:val="00631E21"/>
    <w:rsid w:val="0064071A"/>
    <w:rsid w:val="00655D15"/>
    <w:rsid w:val="006811CC"/>
    <w:rsid w:val="00687C7A"/>
    <w:rsid w:val="006A28ED"/>
    <w:rsid w:val="006A7EC7"/>
    <w:rsid w:val="006B2955"/>
    <w:rsid w:val="006C6C35"/>
    <w:rsid w:val="0070570F"/>
    <w:rsid w:val="0072384F"/>
    <w:rsid w:val="0076739F"/>
    <w:rsid w:val="0077577A"/>
    <w:rsid w:val="00786291"/>
    <w:rsid w:val="00795F1B"/>
    <w:rsid w:val="007A2E5C"/>
    <w:rsid w:val="007C08FD"/>
    <w:rsid w:val="007D2713"/>
    <w:rsid w:val="007E165C"/>
    <w:rsid w:val="007E4440"/>
    <w:rsid w:val="007F26CC"/>
    <w:rsid w:val="007F451F"/>
    <w:rsid w:val="007F69BD"/>
    <w:rsid w:val="007F7782"/>
    <w:rsid w:val="007F7B67"/>
    <w:rsid w:val="00804D75"/>
    <w:rsid w:val="00821811"/>
    <w:rsid w:val="0083074F"/>
    <w:rsid w:val="00851D9D"/>
    <w:rsid w:val="00851F56"/>
    <w:rsid w:val="008A47FF"/>
    <w:rsid w:val="008C0D44"/>
    <w:rsid w:val="008D5141"/>
    <w:rsid w:val="008E2286"/>
    <w:rsid w:val="00907FFA"/>
    <w:rsid w:val="00934A92"/>
    <w:rsid w:val="00934CB3"/>
    <w:rsid w:val="00947EAE"/>
    <w:rsid w:val="00957D7E"/>
    <w:rsid w:val="00957F35"/>
    <w:rsid w:val="00963835"/>
    <w:rsid w:val="009729D8"/>
    <w:rsid w:val="00975B29"/>
    <w:rsid w:val="00997C6E"/>
    <w:rsid w:val="009A671E"/>
    <w:rsid w:val="009B0C67"/>
    <w:rsid w:val="009C38CE"/>
    <w:rsid w:val="009C4B8A"/>
    <w:rsid w:val="00A030BC"/>
    <w:rsid w:val="00A0671A"/>
    <w:rsid w:val="00A0731D"/>
    <w:rsid w:val="00A07A36"/>
    <w:rsid w:val="00A32E9B"/>
    <w:rsid w:val="00A346CA"/>
    <w:rsid w:val="00A3515B"/>
    <w:rsid w:val="00A404CD"/>
    <w:rsid w:val="00A562B6"/>
    <w:rsid w:val="00A6144E"/>
    <w:rsid w:val="00A63DBC"/>
    <w:rsid w:val="00A65149"/>
    <w:rsid w:val="00A701E8"/>
    <w:rsid w:val="00A859FC"/>
    <w:rsid w:val="00A87BFD"/>
    <w:rsid w:val="00A902C8"/>
    <w:rsid w:val="00A97999"/>
    <w:rsid w:val="00AB0727"/>
    <w:rsid w:val="00AB1DAD"/>
    <w:rsid w:val="00AB40C0"/>
    <w:rsid w:val="00AB4D19"/>
    <w:rsid w:val="00AB6DD6"/>
    <w:rsid w:val="00AC1301"/>
    <w:rsid w:val="00AC13CC"/>
    <w:rsid w:val="00AD3029"/>
    <w:rsid w:val="00AD31F9"/>
    <w:rsid w:val="00AD680B"/>
    <w:rsid w:val="00AE1BF4"/>
    <w:rsid w:val="00AE35CC"/>
    <w:rsid w:val="00AF715E"/>
    <w:rsid w:val="00B008DF"/>
    <w:rsid w:val="00B01CF9"/>
    <w:rsid w:val="00B210AC"/>
    <w:rsid w:val="00B2441C"/>
    <w:rsid w:val="00B3510F"/>
    <w:rsid w:val="00B42E5B"/>
    <w:rsid w:val="00B45C63"/>
    <w:rsid w:val="00B52F01"/>
    <w:rsid w:val="00B649B8"/>
    <w:rsid w:val="00B87BCF"/>
    <w:rsid w:val="00B92FCF"/>
    <w:rsid w:val="00BA30AB"/>
    <w:rsid w:val="00BA4ADB"/>
    <w:rsid w:val="00BA51BA"/>
    <w:rsid w:val="00BA7FBA"/>
    <w:rsid w:val="00BB1522"/>
    <w:rsid w:val="00BB174F"/>
    <w:rsid w:val="00BB5D79"/>
    <w:rsid w:val="00BD410F"/>
    <w:rsid w:val="00BE053A"/>
    <w:rsid w:val="00BF27D6"/>
    <w:rsid w:val="00C02B7A"/>
    <w:rsid w:val="00C02DAD"/>
    <w:rsid w:val="00C10A88"/>
    <w:rsid w:val="00C161C3"/>
    <w:rsid w:val="00C16436"/>
    <w:rsid w:val="00C370D5"/>
    <w:rsid w:val="00C45B1A"/>
    <w:rsid w:val="00C53AE7"/>
    <w:rsid w:val="00C712BE"/>
    <w:rsid w:val="00C7232C"/>
    <w:rsid w:val="00C80438"/>
    <w:rsid w:val="00C86AE5"/>
    <w:rsid w:val="00C8794A"/>
    <w:rsid w:val="00C91C97"/>
    <w:rsid w:val="00C95982"/>
    <w:rsid w:val="00CB4215"/>
    <w:rsid w:val="00CC2374"/>
    <w:rsid w:val="00CC6191"/>
    <w:rsid w:val="00CD07DB"/>
    <w:rsid w:val="00CD3BBB"/>
    <w:rsid w:val="00CD56F6"/>
    <w:rsid w:val="00CE1997"/>
    <w:rsid w:val="00D11CF4"/>
    <w:rsid w:val="00D13ABF"/>
    <w:rsid w:val="00D21B3A"/>
    <w:rsid w:val="00D4479A"/>
    <w:rsid w:val="00D52AB6"/>
    <w:rsid w:val="00D56119"/>
    <w:rsid w:val="00D72F91"/>
    <w:rsid w:val="00D87C13"/>
    <w:rsid w:val="00D91D44"/>
    <w:rsid w:val="00D92FA9"/>
    <w:rsid w:val="00DA5CE0"/>
    <w:rsid w:val="00DC5D1F"/>
    <w:rsid w:val="00DC7C6A"/>
    <w:rsid w:val="00E1348D"/>
    <w:rsid w:val="00E239F3"/>
    <w:rsid w:val="00E3228D"/>
    <w:rsid w:val="00E360BB"/>
    <w:rsid w:val="00E4262E"/>
    <w:rsid w:val="00E620BC"/>
    <w:rsid w:val="00E738BA"/>
    <w:rsid w:val="00E82DA4"/>
    <w:rsid w:val="00EA65C5"/>
    <w:rsid w:val="00EB5BE7"/>
    <w:rsid w:val="00EC272F"/>
    <w:rsid w:val="00EC7EBB"/>
    <w:rsid w:val="00EE036B"/>
    <w:rsid w:val="00EF48E6"/>
    <w:rsid w:val="00F03F41"/>
    <w:rsid w:val="00F13287"/>
    <w:rsid w:val="00F15251"/>
    <w:rsid w:val="00F354B2"/>
    <w:rsid w:val="00F5697A"/>
    <w:rsid w:val="00F74224"/>
    <w:rsid w:val="00FA21E3"/>
    <w:rsid w:val="00FA7B06"/>
    <w:rsid w:val="00FD0467"/>
    <w:rsid w:val="00FF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4D04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030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304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030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C76B9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4474BA"/>
    <w:pPr>
      <w:ind w:left="720"/>
      <w:contextualSpacing/>
    </w:pPr>
  </w:style>
  <w:style w:type="paragraph" w:customStyle="1" w:styleId="Bulletedlistlastitem">
    <w:name w:val="Bulleted list last item"/>
    <w:basedOn w:val="Normal"/>
    <w:rsid w:val="00D87C13"/>
    <w:pPr>
      <w:widowControl/>
      <w:numPr>
        <w:numId w:val="2"/>
      </w:numPr>
      <w:overflowPunct/>
      <w:autoSpaceDE/>
      <w:autoSpaceDN/>
      <w:adjustRightInd/>
      <w:spacing w:before="20" w:after="120"/>
    </w:pPr>
    <w:rPr>
      <w:rFonts w:ascii="Garamond" w:hAnsi="Garamond" w:cs="Arial"/>
      <w:kern w:val="0"/>
    </w:rPr>
  </w:style>
  <w:style w:type="paragraph" w:customStyle="1" w:styleId="ResumeName">
    <w:name w:val="Resume Name"/>
    <w:basedOn w:val="Normal"/>
    <w:rsid w:val="009A671E"/>
    <w:pPr>
      <w:keepNext/>
      <w:widowControl/>
      <w:shd w:val="clear" w:color="auto" w:fill="8DB3E2"/>
      <w:overflowPunct/>
      <w:spacing w:before="240"/>
      <w:jc w:val="right"/>
      <w:outlineLvl w:val="0"/>
    </w:pPr>
    <w:rPr>
      <w:rFonts w:ascii="Verdana" w:hAnsi="Verdana"/>
      <w:b/>
      <w:bCs/>
      <w:spacing w:val="56"/>
      <w:kern w:val="0"/>
      <w:sz w:val="28"/>
    </w:rPr>
  </w:style>
  <w:style w:type="paragraph" w:customStyle="1" w:styleId="ResumeAddressandContact">
    <w:name w:val="Resume Address and Contact"/>
    <w:basedOn w:val="Normal"/>
    <w:rsid w:val="009A671E"/>
    <w:pPr>
      <w:keepNext/>
      <w:widowControl/>
      <w:shd w:val="clear" w:color="auto" w:fill="8DB3E2"/>
      <w:overflowPunct/>
      <w:jc w:val="right"/>
      <w:outlineLvl w:val="0"/>
    </w:pPr>
    <w:rPr>
      <w:rFonts w:ascii="Verdana" w:hAnsi="Verdana"/>
      <w:b/>
      <w:bCs/>
      <w:spacing w:val="56"/>
      <w:kern w:val="0"/>
      <w:sz w:val="16"/>
    </w:rPr>
  </w:style>
  <w:style w:type="paragraph" w:customStyle="1" w:styleId="JobTitle">
    <w:name w:val="Job Title"/>
    <w:basedOn w:val="Normal"/>
    <w:rsid w:val="009A671E"/>
    <w:pPr>
      <w:widowControl/>
      <w:overflowPunct/>
      <w:autoSpaceDE/>
      <w:autoSpaceDN/>
      <w:adjustRightInd/>
      <w:spacing w:before="120" w:after="60"/>
    </w:pPr>
    <w:rPr>
      <w:rFonts w:ascii="Verdana" w:hAnsi="Verdana" w:cs="Courier New"/>
      <w:b/>
      <w:i/>
      <w:noProof/>
      <w:spacing w:val="24"/>
      <w:kern w:val="0"/>
      <w:szCs w:val="30"/>
      <w:lang w:eastAsia="zh-TW"/>
    </w:rPr>
  </w:style>
  <w:style w:type="table" w:customStyle="1" w:styleId="LightList-Accent31">
    <w:name w:val="Light List - Accent 31"/>
    <w:rsid w:val="00997C6E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Bulletedlist">
    <w:name w:val="Bulleted list"/>
    <w:rsid w:val="00685A86"/>
    <w:pPr>
      <w:numPr>
        <w:numId w:val="1"/>
      </w:numPr>
    </w:pPr>
  </w:style>
  <w:style w:type="table" w:styleId="TableGrid">
    <w:name w:val="Table Grid"/>
    <w:basedOn w:val="TableNormal"/>
    <w:rsid w:val="006A7EC7"/>
    <w:pPr>
      <w:widowControl w:val="0"/>
      <w:overflowPunct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7F7782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rie\AppData\Roaming\Microsoft\Templates\Administrative%20Coordinat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Administrative Coordinator</Template>
  <TotalTime>267</TotalTime>
  <Pages>3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Cherie Doherty</vt:lpstr>
    </vt:vector>
  </TitlesOfParts>
  <Company/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Cherie Doherty</dc:title>
  <dc:subject>Resume</dc:subject>
  <dc:creator>Cherie</dc:creator>
  <cp:lastModifiedBy>Cherie</cp:lastModifiedBy>
  <cp:revision>13</cp:revision>
  <cp:lastPrinted>2010-03-17T20:28:00Z</cp:lastPrinted>
  <dcterms:created xsi:type="dcterms:W3CDTF">2010-11-24T17:51:00Z</dcterms:created>
  <dcterms:modified xsi:type="dcterms:W3CDTF">2011-06-02T18:07:00Z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TC300030341033</vt:lpwstr>
  </property>
</Properties>
</file>