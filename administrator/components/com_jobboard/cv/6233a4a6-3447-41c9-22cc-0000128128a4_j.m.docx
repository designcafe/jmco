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E6" w:rsidRDefault="00AD59E6" w:rsidP="00AD59E6">
      <w:pPr>
        <w:spacing w:after="0" w:line="240" w:lineRule="auto"/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>
        <w:rPr>
          <w:b/>
          <w:sz w:val="28"/>
          <w:szCs w:val="28"/>
        </w:rPr>
        <w:t>Sharda</w:t>
      </w:r>
      <w:proofErr w:type="spellEnd"/>
      <w:r>
        <w:rPr>
          <w:b/>
          <w:sz w:val="28"/>
          <w:szCs w:val="28"/>
        </w:rPr>
        <w:t xml:space="preserve"> Stout</w:t>
      </w:r>
    </w:p>
    <w:p w:rsidR="00AD59E6" w:rsidRDefault="00AD59E6" w:rsidP="00AD59E6">
      <w:pPr>
        <w:spacing w:after="0" w:line="240" w:lineRule="auto"/>
        <w:jc w:val="center"/>
      </w:pPr>
      <w:r>
        <w:t xml:space="preserve">79 Myrtle St </w:t>
      </w:r>
      <w:proofErr w:type="gramStart"/>
      <w:r>
        <w:t>Unit</w:t>
      </w:r>
      <w:proofErr w:type="gramEnd"/>
      <w:r>
        <w:t xml:space="preserve"> C1</w:t>
      </w:r>
    </w:p>
    <w:p w:rsidR="00AD59E6" w:rsidRDefault="00AD59E6" w:rsidP="00AD59E6">
      <w:pPr>
        <w:spacing w:after="0" w:line="240" w:lineRule="auto"/>
        <w:jc w:val="center"/>
      </w:pPr>
      <w:r>
        <w:t>Hartford, Ct 06105</w:t>
      </w:r>
    </w:p>
    <w:p w:rsidR="00AD59E6" w:rsidRDefault="00AD59E6" w:rsidP="00AD59E6">
      <w:pPr>
        <w:spacing w:after="0" w:line="240" w:lineRule="auto"/>
        <w:jc w:val="center"/>
      </w:pPr>
      <w:r>
        <w:t>(860)478-8291</w:t>
      </w:r>
    </w:p>
    <w:p w:rsidR="00AD59E6" w:rsidRDefault="00AD59E6" w:rsidP="00AD59E6">
      <w:pPr>
        <w:spacing w:after="0" w:line="240" w:lineRule="auto"/>
        <w:jc w:val="center"/>
      </w:pPr>
      <w:r>
        <w:t>Sstout0288@gmail.com</w:t>
      </w:r>
    </w:p>
    <w:p w:rsidR="00AD59E6" w:rsidRDefault="00AD59E6" w:rsidP="00AD59E6">
      <w:pPr>
        <w:spacing w:after="0" w:line="240" w:lineRule="auto"/>
        <w:jc w:val="center"/>
        <w:rPr>
          <w:b/>
          <w:sz w:val="16"/>
          <w:szCs w:val="16"/>
        </w:rPr>
      </w:pPr>
    </w:p>
    <w:p w:rsidR="00AD59E6" w:rsidRDefault="00AD59E6" w:rsidP="00AD59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obtain </w:t>
      </w:r>
      <w:r w:rsidR="00E16B49">
        <w:rPr>
          <w:rFonts w:ascii="Times New Roman" w:hAnsi="Times New Roman" w:cs="Times New Roman"/>
          <w:b/>
          <w:sz w:val="24"/>
          <w:szCs w:val="24"/>
        </w:rPr>
        <w:t>a</w:t>
      </w:r>
      <w:r w:rsidR="00BD7857">
        <w:rPr>
          <w:rFonts w:ascii="Times New Roman" w:hAnsi="Times New Roman" w:cs="Times New Roman"/>
          <w:b/>
          <w:sz w:val="24"/>
          <w:szCs w:val="24"/>
        </w:rPr>
        <w:t xml:space="preserve"> Nursing Assistant position with </w:t>
      </w:r>
      <w:proofErr w:type="spellStart"/>
      <w:r w:rsidR="00BD7857">
        <w:rPr>
          <w:rFonts w:ascii="Times New Roman" w:hAnsi="Times New Roman" w:cs="Times New Roman"/>
          <w:b/>
          <w:sz w:val="24"/>
          <w:szCs w:val="24"/>
        </w:rPr>
        <w:t>J.Morrissey</w:t>
      </w:r>
      <w:proofErr w:type="spellEnd"/>
    </w:p>
    <w:p w:rsidR="00AD59E6" w:rsidRDefault="00AD59E6" w:rsidP="00AD59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Certified Nursing Assistant</w:t>
      </w:r>
    </w:p>
    <w:p w:rsidR="00AD59E6" w:rsidRDefault="00AD59E6" w:rsidP="00AD59E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, favorable bedside manner</w:t>
      </w:r>
    </w:p>
    <w:p w:rsidR="00AD59E6" w:rsidRDefault="00AD59E6" w:rsidP="00AD59E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Competent to work independently and effectively communicate to other members of health care staff</w:t>
      </w:r>
    </w:p>
    <w:p w:rsidR="00AD59E6" w:rsidRDefault="00AD59E6" w:rsidP="00AD59E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in multi tasking </w:t>
      </w:r>
    </w:p>
    <w:p w:rsidR="00AD59E6" w:rsidRDefault="00AD59E6" w:rsidP="00AD59E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Immense ability to apply common sense to carry out written or oral instructions</w:t>
      </w:r>
    </w:p>
    <w:p w:rsidR="00AD59E6" w:rsidRDefault="00AD59E6" w:rsidP="00AD59E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nursing assistant practices</w:t>
      </w:r>
    </w:p>
    <w:p w:rsidR="00AD59E6" w:rsidRDefault="00AD59E6" w:rsidP="00AD59E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Profound skills in patient care; bathing, </w:t>
      </w:r>
      <w:r w:rsidR="00BD7857">
        <w:rPr>
          <w:rFonts w:ascii="Times New Roman" w:hAnsi="Times New Roman" w:cs="Times New Roman"/>
          <w:sz w:val="24"/>
          <w:szCs w:val="24"/>
        </w:rPr>
        <w:t>transfers</w:t>
      </w:r>
      <w:r>
        <w:rPr>
          <w:rFonts w:ascii="Times New Roman" w:hAnsi="Times New Roman" w:cs="Times New Roman"/>
          <w:sz w:val="24"/>
          <w:szCs w:val="24"/>
        </w:rPr>
        <w:t>, grooming, meals and clothing</w:t>
      </w:r>
    </w:p>
    <w:p w:rsidR="00AD59E6" w:rsidRDefault="00AD59E6" w:rsidP="00AD59E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AD59E6" w:rsidRDefault="00AD59E6" w:rsidP="00AD59E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</w:t>
      </w:r>
      <w:r>
        <w:rPr>
          <w:rFonts w:ascii="Times New Roman" w:eastAsia="Calibri" w:hAnsi="Times New Roman" w:cs="Times New Roman"/>
          <w:b/>
          <w:sz w:val="24"/>
          <w:szCs w:val="24"/>
        </w:rPr>
        <w:t>Experience</w:t>
      </w:r>
    </w:p>
    <w:p w:rsidR="00AD59E6" w:rsidRDefault="00AD59E6" w:rsidP="00AD59E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Patient Care Technician 7/11/2011-Current</w:t>
      </w:r>
    </w:p>
    <w:p w:rsidR="00AD59E6" w:rsidRDefault="00AD59E6" w:rsidP="00AD59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Middlesex Hospital</w:t>
      </w:r>
    </w:p>
    <w:p w:rsidR="00AD59E6" w:rsidRDefault="00AD59E6" w:rsidP="00AD59E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Middletown, Ct 06457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D59E6" w:rsidRDefault="00AD59E6" w:rsidP="00AD59E6">
      <w:pPr>
        <w:pStyle w:val="ListBullet2"/>
        <w:numPr>
          <w:ilvl w:val="0"/>
          <w:numId w:val="0"/>
        </w:numPr>
        <w:tabs>
          <w:tab w:val="left" w:pos="720"/>
        </w:tabs>
        <w:ind w:left="720"/>
      </w:pPr>
    </w:p>
    <w:p w:rsidR="00AD59E6" w:rsidRDefault="00AD59E6" w:rsidP="00AD59E6">
      <w:pPr>
        <w:pStyle w:val="ListBullet2"/>
        <w:numPr>
          <w:ilvl w:val="0"/>
          <w:numId w:val="3"/>
        </w:numPr>
      </w:pPr>
      <w:r>
        <w:t xml:space="preserve">Report all or any unusual circumstances of patient or staff safety or staff well being/  Quickly and calmly responded to patient having a stroke by following hospital protocol </w:t>
      </w:r>
    </w:p>
    <w:p w:rsidR="00AD59E6" w:rsidRDefault="00AD59E6" w:rsidP="00AD59E6">
      <w:pPr>
        <w:pStyle w:val="ListBullet2"/>
        <w:numPr>
          <w:ilvl w:val="0"/>
          <w:numId w:val="3"/>
        </w:numPr>
      </w:pPr>
      <w:r>
        <w:t xml:space="preserve">Change, feed and bathe patients; attending to their personal and grooming needs when unable to perform independently </w:t>
      </w:r>
    </w:p>
    <w:p w:rsidR="00AD59E6" w:rsidRDefault="00AD59E6" w:rsidP="00AD59E6">
      <w:pPr>
        <w:pStyle w:val="ListBullet2"/>
        <w:numPr>
          <w:ilvl w:val="0"/>
          <w:numId w:val="3"/>
        </w:numPr>
      </w:pPr>
      <w:r>
        <w:t>Accurately document patient vitals, inputs and outputs, activities of daily living using hospitals INET computer system and correct patient forms</w:t>
      </w:r>
    </w:p>
    <w:p w:rsidR="00AD59E6" w:rsidRDefault="00AD59E6" w:rsidP="00AD59E6">
      <w:pPr>
        <w:pStyle w:val="ListBullet2"/>
        <w:numPr>
          <w:ilvl w:val="0"/>
          <w:numId w:val="0"/>
        </w:numPr>
        <w:tabs>
          <w:tab w:val="left" w:pos="720"/>
        </w:tabs>
        <w:ind w:left="720"/>
      </w:pPr>
    </w:p>
    <w:p w:rsidR="00AD59E6" w:rsidRDefault="00AD59E6" w:rsidP="00AD59E6">
      <w:pPr>
        <w:pStyle w:val="ListBullet2"/>
        <w:numPr>
          <w:ilvl w:val="0"/>
          <w:numId w:val="0"/>
        </w:numPr>
        <w:tabs>
          <w:tab w:val="left" w:pos="720"/>
        </w:tabs>
        <w:rPr>
          <w:b/>
        </w:rPr>
      </w:pPr>
      <w:r>
        <w:rPr>
          <w:b/>
        </w:rPr>
        <w:t>Certified Nursing Assistant 6/23/2011-Current</w:t>
      </w:r>
    </w:p>
    <w:p w:rsidR="00AD59E6" w:rsidRDefault="00AD59E6" w:rsidP="00AD59E6">
      <w:p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Kimberly Hall South </w:t>
      </w:r>
      <w:r>
        <w:rPr>
          <w:rFonts w:ascii="Times New Roman" w:eastAsia="Calibri" w:hAnsi="Times New Roman" w:cs="Times New Roman"/>
        </w:rPr>
        <w:tab/>
      </w:r>
    </w:p>
    <w:p w:rsidR="00AD59E6" w:rsidRDefault="00AD59E6" w:rsidP="00AD59E6">
      <w:pPr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1 Emerson Dr. Windsor, Ct 06095 </w:t>
      </w:r>
      <w:r>
        <w:rPr>
          <w:rFonts w:ascii="Times New Roman" w:eastAsia="Calibri" w:hAnsi="Times New Roman" w:cs="Times New Roman"/>
        </w:rPr>
        <w:br/>
      </w:r>
    </w:p>
    <w:p w:rsidR="00AD59E6" w:rsidRDefault="00AD59E6" w:rsidP="00AD59E6">
      <w:pPr>
        <w:pStyle w:val="ListBullet2"/>
        <w:numPr>
          <w:ilvl w:val="0"/>
          <w:numId w:val="3"/>
        </w:numPr>
      </w:pPr>
      <w:r>
        <w:t>Assist and encourage residents in obtaining correct goals as stated in care plans</w:t>
      </w:r>
    </w:p>
    <w:p w:rsidR="00AD59E6" w:rsidRDefault="00AD59E6" w:rsidP="00AD59E6">
      <w:pPr>
        <w:pStyle w:val="ListBullet2"/>
        <w:numPr>
          <w:ilvl w:val="0"/>
          <w:numId w:val="3"/>
        </w:numPr>
      </w:pPr>
      <w:r>
        <w:t>Turn and reposition bed ridding patient every two hours to prevent pressure ulcers</w:t>
      </w:r>
    </w:p>
    <w:p w:rsidR="00AD59E6" w:rsidRDefault="00AD59E6" w:rsidP="00AD59E6">
      <w:pPr>
        <w:pStyle w:val="ListBullet2"/>
        <w:numPr>
          <w:ilvl w:val="0"/>
          <w:numId w:val="3"/>
        </w:numPr>
      </w:pPr>
      <w:r>
        <w:t>Perform incontinence and safety checks every half hour</w:t>
      </w:r>
    </w:p>
    <w:p w:rsidR="00AD59E6" w:rsidRDefault="00AD59E6" w:rsidP="00AD59E6">
      <w:pPr>
        <w:pStyle w:val="ListBullet2"/>
        <w:numPr>
          <w:ilvl w:val="0"/>
          <w:numId w:val="0"/>
        </w:numPr>
        <w:tabs>
          <w:tab w:val="left" w:pos="720"/>
        </w:tabs>
        <w:ind w:left="720"/>
      </w:pPr>
    </w:p>
    <w:p w:rsidR="00AD59E6" w:rsidRDefault="00AD59E6" w:rsidP="00AD59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D59E6" w:rsidRDefault="00AD59E6" w:rsidP="00AD59E6">
      <w:pPr>
        <w:spacing w:after="0" w:line="240" w:lineRule="auto"/>
        <w:rPr>
          <w:b/>
        </w:rPr>
      </w:pPr>
      <w:r>
        <w:rPr>
          <w:b/>
        </w:rPr>
        <w:t>Central Piedmont Community College</w:t>
      </w:r>
    </w:p>
    <w:p w:rsidR="00AD59E6" w:rsidRDefault="00AD59E6" w:rsidP="00AD5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 of Arts online 2008-2009</w:t>
      </w:r>
    </w:p>
    <w:p w:rsidR="00AD59E6" w:rsidRDefault="00AD59E6" w:rsidP="00AD59E6">
      <w:pPr>
        <w:spacing w:after="0" w:line="240" w:lineRule="auto"/>
        <w:rPr>
          <w:rFonts w:ascii="Times New Roman" w:hAnsi="Times New Roman" w:cs="Times New Roman"/>
        </w:rPr>
      </w:pPr>
    </w:p>
    <w:p w:rsidR="00AD59E6" w:rsidRDefault="00AD59E6" w:rsidP="00AD59E6">
      <w:pPr>
        <w:spacing w:after="0" w:line="240" w:lineRule="auto"/>
        <w:rPr>
          <w:b/>
        </w:rPr>
      </w:pPr>
      <w:r>
        <w:rPr>
          <w:b/>
        </w:rPr>
        <w:t xml:space="preserve">At Heart Home Care </w:t>
      </w:r>
    </w:p>
    <w:p w:rsidR="00AD59E6" w:rsidRDefault="00AD59E6" w:rsidP="00AD5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Six week CNA training</w:t>
      </w:r>
    </w:p>
    <w:p w:rsidR="00AD59E6" w:rsidRDefault="00AD59E6" w:rsidP="00AD5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Charlotte, NC 28262</w:t>
      </w:r>
    </w:p>
    <w:p w:rsidR="00AD59E6" w:rsidRDefault="00AD59E6" w:rsidP="00AD59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03/9/2011</w:t>
      </w:r>
    </w:p>
    <w:p w:rsidR="00AD59E6" w:rsidRDefault="00AD59E6" w:rsidP="00AD59E6">
      <w:pPr>
        <w:spacing w:after="0" w:line="240" w:lineRule="auto"/>
      </w:pPr>
    </w:p>
    <w:p w:rsidR="00AD59E6" w:rsidRDefault="00AD59E6" w:rsidP="00AD59E6">
      <w:pPr>
        <w:spacing w:after="0" w:line="240" w:lineRule="auto"/>
      </w:pPr>
    </w:p>
    <w:p w:rsidR="003316C9" w:rsidRPr="003316C9" w:rsidRDefault="003316C9" w:rsidP="005E0CC3">
      <w:pPr>
        <w:spacing w:after="0" w:line="240" w:lineRule="auto"/>
        <w:jc w:val="center"/>
        <w:rPr>
          <w:b/>
          <w:sz w:val="16"/>
          <w:szCs w:val="16"/>
        </w:rPr>
      </w:pPr>
    </w:p>
    <w:p w:rsidR="005E0CC3" w:rsidRPr="005E0CC3" w:rsidRDefault="005E0CC3">
      <w:pPr>
        <w:rPr>
          <w:rFonts w:ascii="Times New Roman" w:hAnsi="Times New Roman" w:cs="Times New Roman"/>
          <w:b/>
          <w:sz w:val="24"/>
          <w:szCs w:val="24"/>
        </w:rPr>
      </w:pPr>
      <w:r w:rsidRPr="005E0CC3">
        <w:rPr>
          <w:rFonts w:ascii="Times New Roman" w:hAnsi="Times New Roman" w:cs="Times New Roman"/>
          <w:b/>
          <w:sz w:val="24"/>
          <w:szCs w:val="24"/>
        </w:rPr>
        <w:t xml:space="preserve">Objective: To obtain </w:t>
      </w:r>
      <w:r w:rsidR="00C06F84">
        <w:rPr>
          <w:rFonts w:ascii="Times New Roman" w:hAnsi="Times New Roman" w:cs="Times New Roman"/>
          <w:b/>
          <w:sz w:val="24"/>
          <w:szCs w:val="24"/>
        </w:rPr>
        <w:t>a Patient Care Associate position with Connecticut Children Medical Center</w:t>
      </w:r>
    </w:p>
    <w:p w:rsidR="005E0CC3" w:rsidRPr="005E0CC3" w:rsidRDefault="005E0CC3">
      <w:pPr>
        <w:rPr>
          <w:rFonts w:ascii="Times New Roman" w:hAnsi="Times New Roman" w:cs="Times New Roman"/>
          <w:b/>
          <w:sz w:val="24"/>
          <w:szCs w:val="24"/>
        </w:rPr>
      </w:pPr>
      <w:r w:rsidRPr="005E0CC3">
        <w:rPr>
          <w:rFonts w:ascii="Times New Roman" w:hAnsi="Times New Roman" w:cs="Times New Roman"/>
          <w:b/>
          <w:sz w:val="24"/>
          <w:szCs w:val="24"/>
        </w:rPr>
        <w:t>Certified Nursing Assistant</w:t>
      </w:r>
    </w:p>
    <w:p w:rsidR="00D25926" w:rsidRPr="00BA7507" w:rsidRDefault="005E0CC3" w:rsidP="00D259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507">
        <w:rPr>
          <w:rFonts w:ascii="Times New Roman" w:hAnsi="Times New Roman" w:cs="Times New Roman"/>
          <w:sz w:val="24"/>
          <w:szCs w:val="24"/>
        </w:rPr>
        <w:t>Professional , favorable bedside manner</w:t>
      </w:r>
    </w:p>
    <w:p w:rsidR="00D25926" w:rsidRPr="00BA7507" w:rsidRDefault="00BA7507" w:rsidP="00D259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507">
        <w:rPr>
          <w:rFonts w:ascii="Times New Roman" w:hAnsi="Times New Roman" w:cs="Times New Roman"/>
          <w:sz w:val="24"/>
          <w:szCs w:val="24"/>
        </w:rPr>
        <w:t>Competent</w:t>
      </w:r>
      <w:r w:rsidR="005E0CC3" w:rsidRPr="00BA7507">
        <w:rPr>
          <w:rFonts w:ascii="Times New Roman" w:hAnsi="Times New Roman" w:cs="Times New Roman"/>
          <w:sz w:val="24"/>
          <w:szCs w:val="24"/>
        </w:rPr>
        <w:t xml:space="preserve"> to work independently and </w:t>
      </w:r>
      <w:r w:rsidRPr="00BA7507">
        <w:rPr>
          <w:rFonts w:ascii="Times New Roman" w:hAnsi="Times New Roman" w:cs="Times New Roman"/>
          <w:sz w:val="24"/>
          <w:szCs w:val="24"/>
        </w:rPr>
        <w:t>effectively</w:t>
      </w:r>
      <w:r w:rsidR="005E0CC3" w:rsidRPr="00BA7507">
        <w:rPr>
          <w:rFonts w:ascii="Times New Roman" w:hAnsi="Times New Roman" w:cs="Times New Roman"/>
          <w:sz w:val="24"/>
          <w:szCs w:val="24"/>
        </w:rPr>
        <w:t xml:space="preserve"> communicate to other members of health care staff</w:t>
      </w:r>
    </w:p>
    <w:p w:rsidR="00D25926" w:rsidRPr="00BA7507" w:rsidRDefault="005E0CC3" w:rsidP="00D259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507">
        <w:rPr>
          <w:rFonts w:ascii="Times New Roman" w:hAnsi="Times New Roman" w:cs="Times New Roman"/>
          <w:sz w:val="24"/>
          <w:szCs w:val="24"/>
        </w:rPr>
        <w:t xml:space="preserve">Skilled in multi tasking </w:t>
      </w:r>
    </w:p>
    <w:p w:rsidR="00D25926" w:rsidRPr="00BA7507" w:rsidRDefault="005E0CC3" w:rsidP="00D259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507">
        <w:rPr>
          <w:rFonts w:ascii="Times New Roman" w:hAnsi="Times New Roman" w:cs="Times New Roman"/>
          <w:sz w:val="24"/>
          <w:szCs w:val="24"/>
        </w:rPr>
        <w:t xml:space="preserve">Immense ability to apply common sense to carry out written or oral </w:t>
      </w:r>
      <w:r w:rsidR="00BA7507" w:rsidRPr="00BA7507">
        <w:rPr>
          <w:rFonts w:ascii="Times New Roman" w:hAnsi="Times New Roman" w:cs="Times New Roman"/>
          <w:sz w:val="24"/>
          <w:szCs w:val="24"/>
        </w:rPr>
        <w:t>instructions</w:t>
      </w:r>
    </w:p>
    <w:p w:rsidR="003316C9" w:rsidRPr="00BA7507" w:rsidRDefault="005E0CC3" w:rsidP="00D259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507">
        <w:rPr>
          <w:rFonts w:ascii="Times New Roman" w:hAnsi="Times New Roman" w:cs="Times New Roman"/>
          <w:sz w:val="24"/>
          <w:szCs w:val="24"/>
        </w:rPr>
        <w:t>Knowledge of nursing assistant practices</w:t>
      </w:r>
    </w:p>
    <w:p w:rsidR="003316C9" w:rsidRPr="00BA7507" w:rsidRDefault="005E0CC3" w:rsidP="00D259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507">
        <w:rPr>
          <w:rFonts w:ascii="Times New Roman" w:hAnsi="Times New Roman" w:cs="Times New Roman"/>
          <w:sz w:val="24"/>
          <w:szCs w:val="24"/>
        </w:rPr>
        <w:t xml:space="preserve">Profound skills in patient care; bathing, </w:t>
      </w:r>
      <w:r w:rsidR="00BA7507" w:rsidRPr="00BA7507">
        <w:rPr>
          <w:rFonts w:ascii="Times New Roman" w:hAnsi="Times New Roman" w:cs="Times New Roman"/>
          <w:sz w:val="24"/>
          <w:szCs w:val="24"/>
        </w:rPr>
        <w:t>tranfers, grooming</w:t>
      </w:r>
      <w:r w:rsidRPr="00BA7507">
        <w:rPr>
          <w:rFonts w:ascii="Times New Roman" w:hAnsi="Times New Roman" w:cs="Times New Roman"/>
          <w:sz w:val="24"/>
          <w:szCs w:val="24"/>
        </w:rPr>
        <w:t>, meals and clothing</w:t>
      </w:r>
    </w:p>
    <w:p w:rsidR="00D25926" w:rsidRPr="00BA7507" w:rsidRDefault="00D25926" w:rsidP="00D2592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D25926" w:rsidRPr="005E0CC3" w:rsidRDefault="003316C9" w:rsidP="00D2592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E0CC3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D25926" w:rsidRPr="005E0CC3">
        <w:rPr>
          <w:rFonts w:ascii="Times New Roman" w:eastAsia="Calibri" w:hAnsi="Times New Roman" w:cs="Times New Roman"/>
          <w:b/>
          <w:sz w:val="24"/>
          <w:szCs w:val="24"/>
        </w:rPr>
        <w:t>Experience</w:t>
      </w:r>
    </w:p>
    <w:p w:rsidR="005E0CC3" w:rsidRPr="005E0CC3" w:rsidRDefault="00BA7507" w:rsidP="005E0CC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Patient Care Technician</w:t>
      </w:r>
      <w:r w:rsidRPr="005E0CC3">
        <w:rPr>
          <w:rFonts w:ascii="Times New Roman" w:eastAsia="Calibri" w:hAnsi="Times New Roman" w:cs="Times New Roman"/>
          <w:b/>
          <w:sz w:val="24"/>
          <w:szCs w:val="24"/>
        </w:rPr>
        <w:t xml:space="preserve"> 7/11/2011-Current</w:t>
      </w:r>
    </w:p>
    <w:p w:rsidR="005E0CC3" w:rsidRPr="00BA7507" w:rsidRDefault="005E0CC3" w:rsidP="005E0C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507">
        <w:rPr>
          <w:rFonts w:ascii="Times New Roman" w:hAnsi="Times New Roman" w:cs="Times New Roman"/>
          <w:sz w:val="24"/>
          <w:szCs w:val="24"/>
        </w:rPr>
        <w:t>Middlesex Hospital</w:t>
      </w:r>
    </w:p>
    <w:p w:rsidR="00D25926" w:rsidRPr="00BA7507" w:rsidRDefault="005E0CC3" w:rsidP="005E0CC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A7507">
        <w:rPr>
          <w:rFonts w:ascii="Times New Roman" w:hAnsi="Times New Roman" w:cs="Times New Roman"/>
          <w:sz w:val="24"/>
          <w:szCs w:val="24"/>
        </w:rPr>
        <w:t>Middletown, Ct 06457</w:t>
      </w:r>
      <w:r w:rsidRPr="00BA7507">
        <w:rPr>
          <w:rFonts w:ascii="Times New Roman" w:hAnsi="Times New Roman" w:cs="Times New Roman"/>
          <w:sz w:val="24"/>
          <w:szCs w:val="24"/>
        </w:rPr>
        <w:tab/>
      </w:r>
    </w:p>
    <w:p w:rsidR="005E0CC3" w:rsidRPr="00BA7507" w:rsidRDefault="005E0CC3" w:rsidP="005E0CC3">
      <w:pPr>
        <w:pStyle w:val="ListBullet2"/>
        <w:numPr>
          <w:ilvl w:val="0"/>
          <w:numId w:val="0"/>
        </w:numPr>
        <w:ind w:left="720"/>
      </w:pPr>
    </w:p>
    <w:p w:rsidR="00D25926" w:rsidRPr="00BA7507" w:rsidRDefault="00D25926" w:rsidP="00D25926">
      <w:pPr>
        <w:pStyle w:val="ListBullet2"/>
      </w:pPr>
      <w:r w:rsidRPr="00BA7507">
        <w:t>R</w:t>
      </w:r>
      <w:r w:rsidR="005E0CC3" w:rsidRPr="00BA7507">
        <w:t>eport all or any unusual circumstances of patient or staff safety or staff well being</w:t>
      </w:r>
      <w:r w:rsidRPr="00BA7507">
        <w:t xml:space="preserve">/ </w:t>
      </w:r>
      <w:r w:rsidR="005E0CC3" w:rsidRPr="00BA7507">
        <w:t xml:space="preserve"> Quickly and calmly responded to patient having a stroke by following hospital </w:t>
      </w:r>
      <w:r w:rsidR="00BA7507" w:rsidRPr="00BA7507">
        <w:t>protocol</w:t>
      </w:r>
      <w:r w:rsidR="005E0CC3" w:rsidRPr="00BA7507">
        <w:t xml:space="preserve"> </w:t>
      </w:r>
    </w:p>
    <w:p w:rsidR="00D25926" w:rsidRPr="00BA7507" w:rsidRDefault="005E0CC3" w:rsidP="00D25926">
      <w:pPr>
        <w:pStyle w:val="ListBullet2"/>
      </w:pPr>
      <w:r w:rsidRPr="00BA7507">
        <w:t>Change, feed and bathe patients; attending to their personal and grooming needs when unable to perform independently</w:t>
      </w:r>
      <w:r w:rsidR="00D25926" w:rsidRPr="00BA7507">
        <w:t xml:space="preserve"> </w:t>
      </w:r>
    </w:p>
    <w:p w:rsidR="00D25926" w:rsidRPr="00BA7507" w:rsidRDefault="005E0CC3" w:rsidP="003316C9">
      <w:pPr>
        <w:pStyle w:val="ListBullet2"/>
      </w:pPr>
      <w:r w:rsidRPr="00BA7507">
        <w:t xml:space="preserve">Accurately document patient vitals, inputs and </w:t>
      </w:r>
      <w:r w:rsidR="00BA7507" w:rsidRPr="00BA7507">
        <w:t>outputs</w:t>
      </w:r>
      <w:r w:rsidRPr="00BA7507">
        <w:t>, activities of daily living using hospitals INET computer system and correct patient forms</w:t>
      </w:r>
    </w:p>
    <w:p w:rsidR="003316C9" w:rsidRPr="00BA7507" w:rsidRDefault="003316C9" w:rsidP="003316C9">
      <w:pPr>
        <w:pStyle w:val="ListBullet2"/>
        <w:numPr>
          <w:ilvl w:val="0"/>
          <w:numId w:val="0"/>
        </w:numPr>
        <w:ind w:left="720"/>
      </w:pPr>
    </w:p>
    <w:p w:rsidR="005E0CC3" w:rsidRPr="005E0CC3" w:rsidRDefault="005E0CC3" w:rsidP="005E0CC3">
      <w:pPr>
        <w:pStyle w:val="ListBullet2"/>
        <w:numPr>
          <w:ilvl w:val="0"/>
          <w:numId w:val="0"/>
        </w:numPr>
        <w:rPr>
          <w:b/>
        </w:rPr>
      </w:pPr>
      <w:r w:rsidRPr="005E0CC3">
        <w:rPr>
          <w:b/>
        </w:rPr>
        <w:t>Certified Nursing Assistant</w:t>
      </w:r>
      <w:r>
        <w:rPr>
          <w:b/>
        </w:rPr>
        <w:t xml:space="preserve"> 6/23/2011-Current</w:t>
      </w:r>
    </w:p>
    <w:p w:rsidR="005E0CC3" w:rsidRPr="00BA7507" w:rsidRDefault="005E0CC3" w:rsidP="005E0CC3">
      <w:pPr>
        <w:spacing w:after="0"/>
        <w:rPr>
          <w:rFonts w:ascii="Times New Roman" w:eastAsia="Calibri" w:hAnsi="Times New Roman" w:cs="Times New Roman"/>
        </w:rPr>
      </w:pPr>
      <w:r w:rsidRPr="00BA7507">
        <w:rPr>
          <w:rFonts w:ascii="Times New Roman" w:eastAsia="Calibri" w:hAnsi="Times New Roman" w:cs="Times New Roman"/>
        </w:rPr>
        <w:t xml:space="preserve">Kimberly Hall South </w:t>
      </w:r>
      <w:r w:rsidRPr="00BA7507">
        <w:rPr>
          <w:rFonts w:ascii="Times New Roman" w:eastAsia="Calibri" w:hAnsi="Times New Roman" w:cs="Times New Roman"/>
        </w:rPr>
        <w:tab/>
      </w:r>
    </w:p>
    <w:p w:rsidR="00D25926" w:rsidRPr="00BA7507" w:rsidRDefault="005E0CC3" w:rsidP="005E0CC3">
      <w:pPr>
        <w:spacing w:after="0"/>
        <w:rPr>
          <w:rFonts w:ascii="Times New Roman" w:eastAsia="Calibri" w:hAnsi="Times New Roman" w:cs="Times New Roman"/>
        </w:rPr>
      </w:pPr>
      <w:r w:rsidRPr="00BA7507">
        <w:rPr>
          <w:rFonts w:ascii="Times New Roman" w:eastAsia="Calibri" w:hAnsi="Times New Roman" w:cs="Times New Roman"/>
        </w:rPr>
        <w:t xml:space="preserve">1 Emerson Dr. Windsor, Ct 06095 </w:t>
      </w:r>
      <w:r w:rsidR="00D25926" w:rsidRPr="00BA7507">
        <w:rPr>
          <w:rFonts w:ascii="Times New Roman" w:eastAsia="Calibri" w:hAnsi="Times New Roman" w:cs="Times New Roman"/>
        </w:rPr>
        <w:br/>
      </w:r>
    </w:p>
    <w:p w:rsidR="00D25926" w:rsidRPr="00BA7507" w:rsidRDefault="005E0CC3" w:rsidP="00D25926">
      <w:pPr>
        <w:pStyle w:val="ListBullet2"/>
      </w:pPr>
      <w:r w:rsidRPr="00BA7507">
        <w:t xml:space="preserve">Assist and encourage residents in </w:t>
      </w:r>
      <w:r w:rsidR="00BA7507" w:rsidRPr="00BA7507">
        <w:t>obtaining</w:t>
      </w:r>
      <w:r w:rsidRPr="00BA7507">
        <w:t xml:space="preserve"> correct goals as stated in care plans</w:t>
      </w:r>
    </w:p>
    <w:p w:rsidR="005E0CC3" w:rsidRPr="00BA7507" w:rsidRDefault="005E0CC3" w:rsidP="00D25926">
      <w:pPr>
        <w:pStyle w:val="ListBullet2"/>
      </w:pPr>
      <w:r w:rsidRPr="00BA7507">
        <w:t xml:space="preserve">Turn and </w:t>
      </w:r>
      <w:r w:rsidR="00BA7507" w:rsidRPr="00BA7507">
        <w:t>reposition</w:t>
      </w:r>
      <w:r w:rsidRPr="00BA7507">
        <w:t xml:space="preserve"> bed ridding patient every two hours to prevent pressure ulcers</w:t>
      </w:r>
    </w:p>
    <w:p w:rsidR="005E0CC3" w:rsidRPr="00BA7507" w:rsidRDefault="005E0CC3" w:rsidP="005E0CC3">
      <w:pPr>
        <w:pStyle w:val="ListBullet2"/>
      </w:pPr>
      <w:r w:rsidRPr="00BA7507">
        <w:t>Perform incontinence and safety checks every half hour</w:t>
      </w:r>
    </w:p>
    <w:p w:rsidR="003316C9" w:rsidRPr="00BA7507" w:rsidRDefault="003316C9" w:rsidP="003316C9">
      <w:pPr>
        <w:pStyle w:val="ListBullet2"/>
        <w:numPr>
          <w:ilvl w:val="0"/>
          <w:numId w:val="0"/>
        </w:numPr>
        <w:ind w:left="720"/>
      </w:pPr>
    </w:p>
    <w:p w:rsidR="00D25926" w:rsidRPr="005E0CC3" w:rsidRDefault="00D25926">
      <w:pPr>
        <w:rPr>
          <w:rFonts w:ascii="Times New Roman" w:hAnsi="Times New Roman" w:cs="Times New Roman"/>
          <w:b/>
          <w:sz w:val="24"/>
          <w:szCs w:val="24"/>
        </w:rPr>
      </w:pPr>
      <w:r w:rsidRPr="005E0CC3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5E0CC3" w:rsidRPr="00BA7507" w:rsidRDefault="005E0CC3" w:rsidP="005E0CC3">
      <w:pPr>
        <w:spacing w:after="0" w:line="240" w:lineRule="auto"/>
        <w:rPr>
          <w:b/>
        </w:rPr>
      </w:pPr>
      <w:r w:rsidRPr="00BA7507">
        <w:rPr>
          <w:b/>
        </w:rPr>
        <w:t xml:space="preserve">Central Piedmont Community </w:t>
      </w:r>
      <w:r w:rsidR="00BA7507" w:rsidRPr="00BA7507">
        <w:rPr>
          <w:b/>
        </w:rPr>
        <w:t>College</w:t>
      </w:r>
    </w:p>
    <w:p w:rsidR="00BA7507" w:rsidRPr="00BA7507" w:rsidRDefault="00BA7507" w:rsidP="005E0CC3">
      <w:pPr>
        <w:spacing w:after="0" w:line="240" w:lineRule="auto"/>
        <w:rPr>
          <w:rFonts w:ascii="Times New Roman" w:hAnsi="Times New Roman" w:cs="Times New Roman"/>
        </w:rPr>
      </w:pPr>
      <w:r w:rsidRPr="00BA7507">
        <w:rPr>
          <w:rFonts w:ascii="Times New Roman" w:hAnsi="Times New Roman" w:cs="Times New Roman"/>
        </w:rPr>
        <w:t>Associate of Arts online 2008-2009</w:t>
      </w:r>
    </w:p>
    <w:p w:rsidR="00BA7507" w:rsidRPr="00BA7507" w:rsidRDefault="00BA7507" w:rsidP="005E0CC3">
      <w:pPr>
        <w:spacing w:after="0" w:line="240" w:lineRule="auto"/>
        <w:rPr>
          <w:rFonts w:ascii="Times New Roman" w:hAnsi="Times New Roman" w:cs="Times New Roman"/>
        </w:rPr>
      </w:pPr>
    </w:p>
    <w:p w:rsidR="00BA7507" w:rsidRPr="00BA7507" w:rsidRDefault="00BA7507" w:rsidP="005E0CC3">
      <w:pPr>
        <w:spacing w:after="0" w:line="240" w:lineRule="auto"/>
        <w:rPr>
          <w:b/>
        </w:rPr>
      </w:pPr>
      <w:r w:rsidRPr="00BA7507">
        <w:rPr>
          <w:b/>
        </w:rPr>
        <w:t xml:space="preserve">At Heart Home Care </w:t>
      </w:r>
    </w:p>
    <w:p w:rsidR="00BA7507" w:rsidRPr="00BA7507" w:rsidRDefault="00BA7507" w:rsidP="005E0CC3">
      <w:pPr>
        <w:spacing w:after="0" w:line="240" w:lineRule="auto"/>
        <w:rPr>
          <w:rFonts w:ascii="Times New Roman" w:hAnsi="Times New Roman" w:cs="Times New Roman"/>
        </w:rPr>
      </w:pPr>
      <w:r w:rsidRPr="00BA7507">
        <w:rPr>
          <w:rFonts w:ascii="Times New Roman" w:hAnsi="Times New Roman" w:cs="Times New Roman"/>
        </w:rPr>
        <w:t>Six week CNA training</w:t>
      </w:r>
    </w:p>
    <w:p w:rsidR="00BA7507" w:rsidRPr="00BA7507" w:rsidRDefault="00BA7507" w:rsidP="005E0CC3">
      <w:pPr>
        <w:spacing w:after="0" w:line="240" w:lineRule="auto"/>
        <w:rPr>
          <w:rFonts w:ascii="Times New Roman" w:hAnsi="Times New Roman" w:cs="Times New Roman"/>
        </w:rPr>
      </w:pPr>
      <w:r w:rsidRPr="00BA7507">
        <w:rPr>
          <w:rFonts w:ascii="Times New Roman" w:hAnsi="Times New Roman" w:cs="Times New Roman"/>
        </w:rPr>
        <w:t>Charlotte, NC 28262</w:t>
      </w:r>
    </w:p>
    <w:p w:rsidR="00BA7507" w:rsidRPr="00BA7507" w:rsidRDefault="00BA7507" w:rsidP="005E0CC3">
      <w:pPr>
        <w:spacing w:after="0" w:line="240" w:lineRule="auto"/>
        <w:rPr>
          <w:rFonts w:ascii="Times New Roman" w:hAnsi="Times New Roman" w:cs="Times New Roman"/>
        </w:rPr>
      </w:pPr>
      <w:r w:rsidRPr="00BA7507">
        <w:rPr>
          <w:rFonts w:ascii="Times New Roman" w:hAnsi="Times New Roman" w:cs="Times New Roman"/>
        </w:rPr>
        <w:t>Certified 03/9/2011</w:t>
      </w:r>
    </w:p>
    <w:p w:rsidR="00BA7507" w:rsidRDefault="00BA7507" w:rsidP="005E0CC3">
      <w:pPr>
        <w:spacing w:after="0" w:line="240" w:lineRule="auto"/>
      </w:pPr>
    </w:p>
    <w:p w:rsidR="00BA7507" w:rsidRDefault="00BA7507" w:rsidP="005E0CC3">
      <w:pPr>
        <w:spacing w:after="0" w:line="240" w:lineRule="auto"/>
      </w:pPr>
    </w:p>
    <w:p w:rsidR="00BA7507" w:rsidRDefault="00BA7507" w:rsidP="005E0CC3">
      <w:pPr>
        <w:spacing w:after="0" w:line="240" w:lineRule="auto"/>
      </w:pPr>
    </w:p>
    <w:p w:rsidR="00BA7507" w:rsidRDefault="00BA7507" w:rsidP="005E0CC3">
      <w:pPr>
        <w:spacing w:after="0" w:line="240" w:lineRule="auto"/>
        <w:rPr>
          <w:rFonts w:ascii="Calibri" w:eastAsia="Calibri" w:hAnsi="Calibri" w:cs="Times New Roman"/>
        </w:rPr>
      </w:pPr>
    </w:p>
    <w:p w:rsidR="003316C9" w:rsidRPr="003316C9" w:rsidRDefault="003316C9" w:rsidP="003316C9">
      <w:pPr>
        <w:spacing w:after="0" w:line="240" w:lineRule="auto"/>
        <w:rPr>
          <w:b/>
        </w:rPr>
      </w:pPr>
    </w:p>
    <w:sectPr w:rsidR="003316C9" w:rsidRPr="003316C9" w:rsidSect="003316C9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B763E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1DE7661F"/>
    <w:multiLevelType w:val="hybridMultilevel"/>
    <w:tmpl w:val="E3D6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BA7507"/>
    <w:rsid w:val="00094E93"/>
    <w:rsid w:val="00142761"/>
    <w:rsid w:val="002032A8"/>
    <w:rsid w:val="002B422A"/>
    <w:rsid w:val="003241F4"/>
    <w:rsid w:val="003316C9"/>
    <w:rsid w:val="004D170B"/>
    <w:rsid w:val="005272A3"/>
    <w:rsid w:val="00571103"/>
    <w:rsid w:val="005E0CC3"/>
    <w:rsid w:val="00670A7E"/>
    <w:rsid w:val="006E6327"/>
    <w:rsid w:val="006F0C9C"/>
    <w:rsid w:val="008870CF"/>
    <w:rsid w:val="009E464B"/>
    <w:rsid w:val="00AD59E6"/>
    <w:rsid w:val="00BA7507"/>
    <w:rsid w:val="00BD7857"/>
    <w:rsid w:val="00C06F84"/>
    <w:rsid w:val="00C47AC5"/>
    <w:rsid w:val="00C8294F"/>
    <w:rsid w:val="00D25926"/>
    <w:rsid w:val="00D71843"/>
    <w:rsid w:val="00E05550"/>
    <w:rsid w:val="00E16B49"/>
    <w:rsid w:val="00FB6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2">
    <w:name w:val="List Bullet 2"/>
    <w:basedOn w:val="Normal"/>
    <w:rsid w:val="00D2592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5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2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sic%20Resume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Format</Template>
  <TotalTime>3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2</cp:revision>
  <cp:lastPrinted>2010-11-24T19:54:00Z</cp:lastPrinted>
  <dcterms:created xsi:type="dcterms:W3CDTF">2011-08-24T23:02:00Z</dcterms:created>
  <dcterms:modified xsi:type="dcterms:W3CDTF">2011-08-24T23:02:00Z</dcterms:modified>
</cp:coreProperties>
</file>