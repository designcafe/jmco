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28"/>
        <w:gridCol w:w="1080"/>
        <w:gridCol w:w="2592"/>
      </w:tblGrid>
      <w:tr w:rsidR="003F4E5F" w:rsidRPr="00FC5E0C" w:rsidTr="00F97E6E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3F4E5F" w:rsidRPr="00F97E6E" w:rsidRDefault="009D3283" w:rsidP="00CB2003">
            <w:pPr>
              <w:rPr>
                <w:b/>
              </w:rPr>
            </w:pPr>
            <w:r w:rsidRPr="00F97E6E">
              <w:rPr>
                <w:b/>
              </w:rPr>
              <w:fldChar w:fldCharType="begin"/>
            </w:r>
            <w:r w:rsidR="003F4E5F" w:rsidRPr="00F97E6E">
              <w:rPr>
                <w:b/>
              </w:rPr>
              <w:instrText xml:space="preserve"> MACROBUTTON  DoFieldClick </w:instrText>
            </w:r>
            <w:r w:rsidRPr="00F97E6E">
              <w:rPr>
                <w:b/>
              </w:rPr>
              <w:fldChar w:fldCharType="end"/>
            </w:r>
            <w:r w:rsidR="003F4E5F" w:rsidRPr="00F97E6E">
              <w:rPr>
                <w:b/>
                <w:sz w:val="36"/>
                <w:szCs w:val="36"/>
              </w:rPr>
              <w:t>Chelsea Jeffers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4E5F" w:rsidRDefault="003F4E5F" w:rsidP="00F97E6E">
            <w:pPr>
              <w:jc w:val="right"/>
            </w:pPr>
          </w:p>
          <w:p w:rsidR="003F4E5F" w:rsidRPr="00FC5E0C" w:rsidRDefault="003F4E5F" w:rsidP="00F97E6E">
            <w:pPr>
              <w:jc w:val="right"/>
            </w:pPr>
            <w:smartTag w:uri="urn:schemas-microsoft-com:office:smarttags" w:element="address">
              <w:smartTag w:uri="urn:schemas-microsoft-com:office:smarttags" w:element="Street">
                <w:r w:rsidRPr="00FC5E0C">
                  <w:t>155 Blue Ridge Dr</w:t>
                </w:r>
              </w:smartTag>
            </w:smartTag>
            <w:r w:rsidRPr="00FC5E0C">
              <w:t>.</w:t>
            </w:r>
          </w:p>
          <w:p w:rsidR="003F4E5F" w:rsidRPr="00FC5E0C" w:rsidRDefault="003F4E5F" w:rsidP="00F97E6E">
            <w:pPr>
              <w:jc w:val="right"/>
            </w:pP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FC5E0C">
                    <w:t>Vernon</w:t>
                  </w:r>
                </w:smartTag>
                <w:r w:rsidRPr="00FC5E0C">
                  <w:t xml:space="preserve">, </w:t>
                </w:r>
                <w:smartTag w:uri="urn:schemas-microsoft-com:office:smarttags" w:element="State">
                  <w:r w:rsidRPr="00FC5E0C">
                    <w:t>CT</w:t>
                  </w:r>
                </w:smartTag>
                <w:r w:rsidRPr="00FC5E0C">
                  <w:t xml:space="preserve"> </w:t>
                </w:r>
                <w:smartTag w:uri="urn:schemas-microsoft-com:office:smarttags" w:element="PostalCode">
                  <w:r w:rsidRPr="00FC5E0C">
                    <w:t>06066</w:t>
                  </w:r>
                </w:smartTag>
              </w:smartTag>
            </w:smartTag>
            <w:r w:rsidRPr="00FC5E0C">
              <w:br/>
              <w:t>860-966-2360</w:t>
            </w:r>
          </w:p>
          <w:p w:rsidR="003F4E5F" w:rsidRPr="00F97E6E" w:rsidRDefault="003F4E5F" w:rsidP="00F97E6E">
            <w:pPr>
              <w:jc w:val="right"/>
              <w:rPr>
                <w:b/>
              </w:rPr>
            </w:pPr>
            <w:r>
              <w:t>ChelseaEJeffers@Gmail.com</w:t>
            </w:r>
          </w:p>
        </w:tc>
      </w:tr>
      <w:tr w:rsidR="003F4E5F" w:rsidRPr="009054B7" w:rsidTr="00F97E6E">
        <w:trPr>
          <w:trHeight w:val="600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4E5F" w:rsidRPr="00F97E6E" w:rsidRDefault="003F4E5F" w:rsidP="00F97E6E">
            <w:pPr>
              <w:jc w:val="center"/>
              <w:rPr>
                <w:b/>
                <w:sz w:val="28"/>
                <w:szCs w:val="28"/>
              </w:rPr>
            </w:pPr>
            <w:r w:rsidRPr="00F97E6E">
              <w:rPr>
                <w:b/>
                <w:sz w:val="28"/>
                <w:szCs w:val="28"/>
              </w:rPr>
              <w:t>Education</w:t>
            </w:r>
          </w:p>
        </w:tc>
      </w:tr>
      <w:tr w:rsidR="003F4E5F" w:rsidRPr="009054B7" w:rsidTr="00F97E6E">
        <w:trPr>
          <w:trHeight w:val="500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4E5F" w:rsidRPr="00F97E6E" w:rsidRDefault="003F4E5F" w:rsidP="0037175B">
            <w:pPr>
              <w:rPr>
                <w:b/>
              </w:rPr>
            </w:pPr>
            <w:smartTag w:uri="urn:schemas-microsoft-com:office:smarttags" w:element="State">
              <w:smartTag w:uri="urn:schemas-microsoft-com:office:smarttags" w:element="place">
                <w:smartTag w:uri="urn:schemas-microsoft-com:office:smarttags" w:element="PlaceType">
                  <w:r w:rsidRPr="00F97E6E">
                    <w:rPr>
                      <w:b/>
                    </w:rPr>
                    <w:t>University</w:t>
                  </w:r>
                </w:smartTag>
              </w:smartTag>
              <w:r w:rsidRPr="00F97E6E">
                <w:rPr>
                  <w:b/>
                </w:rPr>
                <w:t xml:space="preserve"> of </w:t>
              </w:r>
              <w:proofErr w:type="spellStart"/>
              <w:smartTag w:uri="urn:schemas-microsoft-com:office:smarttags" w:element="State">
                <w:smartTag w:uri="urn:schemas-microsoft-com:office:smarttags" w:element="PlaceName">
                  <w:r w:rsidRPr="00F97E6E">
                    <w:rPr>
                      <w:b/>
                    </w:rPr>
                    <w:t>Nordland</w:t>
                  </w:r>
                </w:smartTag>
              </w:smartTag>
            </w:smartTag>
            <w:proofErr w:type="spellEnd"/>
            <w:r w:rsidRPr="00F97E6E">
              <w:rPr>
                <w:b/>
              </w:rPr>
              <w:t xml:space="preserve">  </w:t>
            </w:r>
          </w:p>
          <w:p w:rsidR="003F4E5F" w:rsidRPr="00F97E6E" w:rsidRDefault="003F4E5F" w:rsidP="0037175B">
            <w:pPr>
              <w:rPr>
                <w:i/>
              </w:rPr>
            </w:pPr>
            <w:proofErr w:type="spellStart"/>
            <w:smartTag w:uri="urn:schemas-microsoft-com:office:smarttags" w:element="State">
              <w:smartTag w:uri="urn:schemas-microsoft-com:office:smarttags" w:element="place">
                <w:smartTag w:uri="urn:schemas-microsoft-com:office:smarttags" w:element="City">
                  <w:r w:rsidRPr="004227DD">
                    <w:t>Bod</w:t>
                  </w:r>
                  <w:r w:rsidRPr="004227DD">
                    <w:rPr>
                      <w:rStyle w:val="Emphasis"/>
                    </w:rPr>
                    <w:t>ø</w:t>
                  </w:r>
                </w:smartTag>
              </w:smartTag>
              <w:proofErr w:type="spellEnd"/>
              <w:r w:rsidRPr="004227DD">
                <w:rPr>
                  <w:rStyle w:val="Emphasis"/>
                </w:rPr>
                <w:t xml:space="preserve">, </w:t>
              </w:r>
              <w:smartTag w:uri="urn:schemas-microsoft-com:office:smarttags" w:element="State">
                <w:smartTag w:uri="urn:schemas-microsoft-com:office:smarttags" w:element="country-region">
                  <w:r w:rsidRPr="004227DD">
                    <w:rPr>
                      <w:rStyle w:val="Emphasis"/>
                    </w:rPr>
                    <w:t>Norway</w:t>
                  </w:r>
                </w:smartTag>
              </w:smartTag>
            </w:smartTag>
            <w:r w:rsidRPr="00F97E6E">
              <w:rPr>
                <w:b/>
              </w:rPr>
              <w:br/>
            </w:r>
            <w:r w:rsidRPr="00F97E6E">
              <w:rPr>
                <w:i/>
              </w:rPr>
              <w:t>Master’s of Business</w:t>
            </w:r>
          </w:p>
          <w:p w:rsidR="003F4E5F" w:rsidRPr="00FC5E0C" w:rsidRDefault="003F4E5F" w:rsidP="0037175B">
            <w:r w:rsidRPr="00FC5E0C">
              <w:t>Focus Area: Ecological Economics</w:t>
            </w:r>
          </w:p>
          <w:p w:rsidR="003F4E5F" w:rsidRDefault="003F4E5F" w:rsidP="0037175B">
            <w:r w:rsidRPr="00FC5E0C">
              <w:t>Degree Anticipated: Spring 2012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4384"/>
              <w:gridCol w:w="4385"/>
            </w:tblGrid>
            <w:tr w:rsidR="003F4E5F" w:rsidTr="00962160">
              <w:tc>
                <w:tcPr>
                  <w:tcW w:w="87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62160" w:rsidRDefault="00962160" w:rsidP="0037175B">
                  <w:pPr>
                    <w:rPr>
                      <w:b/>
                    </w:rPr>
                  </w:pPr>
                </w:p>
                <w:p w:rsidR="003F4E5F" w:rsidRPr="00F97E6E" w:rsidRDefault="003F4E5F" w:rsidP="0037175B">
                  <w:pPr>
                    <w:rPr>
                      <w:b/>
                    </w:rPr>
                  </w:pPr>
                  <w:r>
                    <w:rPr>
                      <w:b/>
                    </w:rPr>
                    <w:t>Degree Focus</w:t>
                  </w:r>
                  <w:r w:rsidRPr="00F97E6E">
                    <w:rPr>
                      <w:b/>
                    </w:rPr>
                    <w:t>:</w:t>
                  </w:r>
                </w:p>
              </w:tc>
            </w:tr>
            <w:tr w:rsidR="003F4E5F" w:rsidTr="00962160">
              <w:tc>
                <w:tcPr>
                  <w:tcW w:w="43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F4E5F" w:rsidRDefault="003F4E5F" w:rsidP="0037175B">
                  <w:r>
                    <w:t>Sustainable Management</w:t>
                  </w:r>
                </w:p>
              </w:tc>
              <w:tc>
                <w:tcPr>
                  <w:tcW w:w="43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F4E5F" w:rsidRDefault="003F4E5F" w:rsidP="0037175B">
                  <w:r>
                    <w:t>Business Process Management</w:t>
                  </w:r>
                </w:p>
              </w:tc>
            </w:tr>
            <w:tr w:rsidR="003F4E5F" w:rsidTr="00962160">
              <w:tc>
                <w:tcPr>
                  <w:tcW w:w="43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F4E5F" w:rsidRDefault="003F4E5F" w:rsidP="0037175B">
                  <w:r>
                    <w:t>Ecological Economics</w:t>
                  </w:r>
                </w:p>
              </w:tc>
              <w:tc>
                <w:tcPr>
                  <w:tcW w:w="43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F4E5F" w:rsidRDefault="003F4E5F" w:rsidP="0037175B">
                  <w:r>
                    <w:t>Philosophy, Ethics and Environment</w:t>
                  </w:r>
                </w:p>
              </w:tc>
            </w:tr>
          </w:tbl>
          <w:p w:rsidR="003F4E5F" w:rsidRPr="00FC5E0C" w:rsidRDefault="003F4E5F" w:rsidP="0037175B"/>
          <w:p w:rsidR="003F4E5F" w:rsidRPr="00F97E6E" w:rsidRDefault="003F4E5F" w:rsidP="0037175B">
            <w:pPr>
              <w:rPr>
                <w:b/>
              </w:rPr>
            </w:pPr>
            <w:r w:rsidRPr="00F97E6E">
              <w:rPr>
                <w:b/>
              </w:rPr>
              <w:t xml:space="preserve">Eastern </w:t>
            </w:r>
            <w:smartTag w:uri="urn:schemas-microsoft-com:office:smarttags" w:element="State">
              <w:smartTag w:uri="urn:schemas-microsoft-com:office:smarttags" w:element="place">
                <w:smartTag w:uri="urn:schemas-microsoft-com:office:smarttags" w:element="PlaceName">
                  <w:r w:rsidRPr="00F97E6E">
                    <w:rPr>
                      <w:b/>
                    </w:rPr>
                    <w:t>Connecticut</w:t>
                  </w:r>
                </w:smartTag>
              </w:smartTag>
              <w:r w:rsidRPr="00F97E6E">
                <w:rPr>
                  <w:b/>
                </w:rPr>
                <w:t xml:space="preserve"> </w:t>
              </w:r>
              <w:smartTag w:uri="urn:schemas-microsoft-com:office:smarttags" w:element="State">
                <w:smartTag w:uri="urn:schemas-microsoft-com:office:smarttags" w:element="PlaceType">
                  <w:r w:rsidRPr="00F97E6E">
                    <w:rPr>
                      <w:b/>
                    </w:rPr>
                    <w:t>State</w:t>
                  </w:r>
                </w:smartTag>
              </w:smartTag>
              <w:r w:rsidRPr="00F97E6E">
                <w:rPr>
                  <w:b/>
                </w:rPr>
                <w:t xml:space="preserve"> </w:t>
              </w:r>
              <w:smartTag w:uri="urn:schemas-microsoft-com:office:smarttags" w:element="State">
                <w:smartTag w:uri="urn:schemas-microsoft-com:office:smarttags" w:element="PlaceType">
                  <w:r w:rsidRPr="00F97E6E">
                    <w:rPr>
                      <w:b/>
                    </w:rPr>
                    <w:t>University</w:t>
                  </w:r>
                </w:smartTag>
              </w:smartTag>
            </w:smartTag>
          </w:p>
          <w:p w:rsidR="003F4E5F" w:rsidRPr="00F97E6E" w:rsidRDefault="003F4E5F" w:rsidP="0037175B">
            <w:pPr>
              <w:rPr>
                <w:i/>
              </w:rPr>
            </w:pPr>
            <w:r w:rsidRPr="00F97E6E">
              <w:rPr>
                <w:i/>
              </w:rPr>
              <w:t>Bachelor of Science</w:t>
            </w:r>
          </w:p>
          <w:p w:rsidR="003F4E5F" w:rsidRPr="00FC5E0C" w:rsidRDefault="003F4E5F" w:rsidP="0037175B">
            <w:r w:rsidRPr="00FC5E0C">
              <w:t xml:space="preserve">Focus Area: Business Administration </w:t>
            </w:r>
          </w:p>
          <w:p w:rsidR="003F4E5F" w:rsidRDefault="003F4E5F" w:rsidP="0037175B">
            <w:r w:rsidRPr="00FC5E0C">
              <w:t>Degree Received: Spring 2008</w:t>
            </w:r>
          </w:p>
          <w:p w:rsidR="003F4E5F" w:rsidRDefault="003F4E5F" w:rsidP="0037175B"/>
          <w:tbl>
            <w:tblPr>
              <w:tblW w:w="0" w:type="auto"/>
              <w:tblLayout w:type="fixed"/>
              <w:tblLook w:val="00A0"/>
            </w:tblPr>
            <w:tblGrid>
              <w:gridCol w:w="4384"/>
              <w:gridCol w:w="4385"/>
            </w:tblGrid>
            <w:tr w:rsidR="003F4E5F" w:rsidTr="00F97E6E">
              <w:tc>
                <w:tcPr>
                  <w:tcW w:w="8769" w:type="dxa"/>
                  <w:gridSpan w:val="2"/>
                </w:tcPr>
                <w:p w:rsidR="003F4E5F" w:rsidRPr="00F97E6E" w:rsidRDefault="003F4E5F" w:rsidP="0037175B">
                  <w:pPr>
                    <w:rPr>
                      <w:b/>
                    </w:rPr>
                  </w:pPr>
                  <w:r>
                    <w:rPr>
                      <w:b/>
                    </w:rPr>
                    <w:t>Degree Focus</w:t>
                  </w:r>
                  <w:r w:rsidRPr="00F97E6E">
                    <w:rPr>
                      <w:b/>
                    </w:rPr>
                    <w:t>:</w:t>
                  </w:r>
                </w:p>
              </w:tc>
            </w:tr>
            <w:tr w:rsidR="003F4E5F" w:rsidTr="00F97E6E">
              <w:tc>
                <w:tcPr>
                  <w:tcW w:w="4384" w:type="dxa"/>
                </w:tcPr>
                <w:p w:rsidR="003F4E5F" w:rsidRPr="00736212" w:rsidRDefault="003F4E5F" w:rsidP="0037175B">
                  <w:r w:rsidRPr="00736212">
                    <w:t>Lean Production Management</w:t>
                  </w:r>
                </w:p>
              </w:tc>
              <w:tc>
                <w:tcPr>
                  <w:tcW w:w="4385" w:type="dxa"/>
                </w:tcPr>
                <w:p w:rsidR="003F4E5F" w:rsidRPr="00736212" w:rsidRDefault="003F4E5F" w:rsidP="0037175B">
                  <w:r w:rsidRPr="00736212">
                    <w:t>International Financial Management</w:t>
                  </w:r>
                </w:p>
              </w:tc>
            </w:tr>
            <w:tr w:rsidR="003F4E5F" w:rsidTr="00F97E6E">
              <w:tc>
                <w:tcPr>
                  <w:tcW w:w="4384" w:type="dxa"/>
                </w:tcPr>
                <w:p w:rsidR="003F4E5F" w:rsidRPr="00736212" w:rsidRDefault="003F4E5F" w:rsidP="0037175B">
                  <w:r w:rsidRPr="00736212">
                    <w:t>Managerial Accounting</w:t>
                  </w:r>
                </w:p>
              </w:tc>
              <w:tc>
                <w:tcPr>
                  <w:tcW w:w="4385" w:type="dxa"/>
                </w:tcPr>
                <w:p w:rsidR="003F4E5F" w:rsidRPr="00736212" w:rsidRDefault="003F4E5F" w:rsidP="0037175B">
                  <w:r w:rsidRPr="00736212">
                    <w:t>Environmental Issues</w:t>
                  </w:r>
                </w:p>
              </w:tc>
            </w:tr>
            <w:tr w:rsidR="003F4E5F" w:rsidTr="00F97E6E">
              <w:tc>
                <w:tcPr>
                  <w:tcW w:w="4384" w:type="dxa"/>
                </w:tcPr>
                <w:p w:rsidR="003F4E5F" w:rsidRPr="00736212" w:rsidRDefault="003F4E5F" w:rsidP="0037175B">
                  <w:r w:rsidRPr="00736212">
                    <w:t xml:space="preserve">Operations Management </w:t>
                  </w:r>
                </w:p>
              </w:tc>
              <w:tc>
                <w:tcPr>
                  <w:tcW w:w="4385" w:type="dxa"/>
                </w:tcPr>
                <w:p w:rsidR="003F4E5F" w:rsidRPr="00736212" w:rsidRDefault="003F4E5F" w:rsidP="0037175B">
                  <w:r w:rsidRPr="00736212">
                    <w:t>Organizational Behavior</w:t>
                  </w:r>
                </w:p>
              </w:tc>
            </w:tr>
          </w:tbl>
          <w:p w:rsidR="003F4E5F" w:rsidRPr="00F97E6E" w:rsidRDefault="003F4E5F" w:rsidP="0037175B">
            <w:pPr>
              <w:rPr>
                <w:b/>
              </w:rPr>
            </w:pPr>
          </w:p>
        </w:tc>
      </w:tr>
      <w:tr w:rsidR="003F4E5F" w:rsidRPr="009054B7" w:rsidTr="00F97E6E">
        <w:trPr>
          <w:trHeight w:val="600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2160" w:rsidRDefault="00962160" w:rsidP="00F97E6E">
            <w:pPr>
              <w:jc w:val="center"/>
              <w:rPr>
                <w:b/>
                <w:sz w:val="28"/>
                <w:szCs w:val="28"/>
              </w:rPr>
            </w:pPr>
          </w:p>
          <w:p w:rsidR="003F4E5F" w:rsidRDefault="003F4E5F" w:rsidP="00F97E6E">
            <w:pPr>
              <w:jc w:val="center"/>
              <w:rPr>
                <w:b/>
                <w:sz w:val="28"/>
                <w:szCs w:val="28"/>
              </w:rPr>
            </w:pPr>
            <w:r w:rsidRPr="00F97E6E">
              <w:rPr>
                <w:b/>
                <w:sz w:val="28"/>
                <w:szCs w:val="28"/>
              </w:rPr>
              <w:t>Experience</w:t>
            </w:r>
          </w:p>
          <w:p w:rsidR="00962160" w:rsidRPr="00F97E6E" w:rsidRDefault="00962160" w:rsidP="00F97E6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4E5F" w:rsidRPr="00FC5E0C" w:rsidTr="00F97E6E">
        <w:trPr>
          <w:trHeight w:val="680"/>
        </w:trPr>
        <w:tc>
          <w:tcPr>
            <w:tcW w:w="6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4E5F" w:rsidRPr="00F97E6E" w:rsidRDefault="003F4E5F" w:rsidP="00CB2003">
            <w:pPr>
              <w:rPr>
                <w:b/>
              </w:rPr>
            </w:pPr>
            <w:proofErr w:type="spellStart"/>
            <w:r w:rsidRPr="00F97E6E">
              <w:rPr>
                <w:b/>
              </w:rPr>
              <w:t>Bod</w:t>
            </w:r>
            <w:r w:rsidRPr="00F97E6E">
              <w:rPr>
                <w:rStyle w:val="Emphasis"/>
                <w:b/>
              </w:rPr>
              <w:t>ø</w:t>
            </w:r>
            <w:proofErr w:type="spellEnd"/>
            <w:r w:rsidRPr="00F97E6E">
              <w:rPr>
                <w:rStyle w:val="Emphasis"/>
                <w:b/>
              </w:rPr>
              <w:t xml:space="preserve"> College University                    </w:t>
            </w:r>
            <w:r w:rsidRPr="00FC5E0C">
              <w:rPr>
                <w:rStyle w:val="Emphasis"/>
              </w:rPr>
              <w:t>2010</w:t>
            </w:r>
            <w:r w:rsidRPr="00F97E6E">
              <w:rPr>
                <w:b/>
              </w:rPr>
              <w:br/>
            </w:r>
            <w:r w:rsidRPr="00F97E6E">
              <w:rPr>
                <w:i/>
              </w:rPr>
              <w:t xml:space="preserve">Teacher’s Assistant 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3F4E5F" w:rsidRPr="00FC5E0C" w:rsidRDefault="003F4E5F" w:rsidP="00F97E6E">
            <w:pPr>
              <w:jc w:val="right"/>
            </w:pPr>
            <w:proofErr w:type="spellStart"/>
            <w:smartTag w:uri="urn:schemas-microsoft-com:office:smarttags" w:element="State">
              <w:smartTag w:uri="urn:schemas-microsoft-com:office:smarttags" w:element="place">
                <w:smartTag w:uri="urn:schemas-microsoft-com:office:smarttags" w:element="City">
                  <w:r w:rsidRPr="00FC5E0C">
                    <w:t>Bod</w:t>
                  </w:r>
                  <w:r w:rsidRPr="00FC5E0C">
                    <w:rPr>
                      <w:rStyle w:val="Emphasis"/>
                    </w:rPr>
                    <w:t>ø</w:t>
                  </w:r>
                </w:smartTag>
              </w:smartTag>
              <w:proofErr w:type="spellEnd"/>
              <w:r w:rsidRPr="00FC5E0C">
                <w:rPr>
                  <w:rStyle w:val="Emphasis"/>
                </w:rPr>
                <w:t xml:space="preserve">, </w:t>
              </w:r>
              <w:smartTag w:uri="urn:schemas-microsoft-com:office:smarttags" w:element="State">
                <w:smartTag w:uri="urn:schemas-microsoft-com:office:smarttags" w:element="country-region">
                  <w:r w:rsidRPr="00FC5E0C">
                    <w:rPr>
                      <w:rStyle w:val="Emphasis"/>
                    </w:rPr>
                    <w:t>Norway</w:t>
                  </w:r>
                </w:smartTag>
              </w:smartTag>
            </w:smartTag>
          </w:p>
        </w:tc>
      </w:tr>
      <w:tr w:rsidR="003F4E5F" w:rsidRPr="009054B7" w:rsidTr="00F97E6E">
        <w:trPr>
          <w:trHeight w:val="600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4E5F" w:rsidRPr="00FC5E0C" w:rsidRDefault="003F4E5F" w:rsidP="00F97E6E">
            <w:pPr>
              <w:numPr>
                <w:ilvl w:val="0"/>
                <w:numId w:val="1"/>
              </w:numPr>
            </w:pPr>
            <w:r w:rsidRPr="00FC5E0C">
              <w:t>Aided in the teaching of students who were learning English as a second language.</w:t>
            </w:r>
          </w:p>
          <w:p w:rsidR="003F4E5F" w:rsidRPr="00FC5E0C" w:rsidRDefault="003F4E5F" w:rsidP="00F97E6E">
            <w:pPr>
              <w:numPr>
                <w:ilvl w:val="0"/>
                <w:numId w:val="1"/>
              </w:numPr>
            </w:pPr>
            <w:r>
              <w:t xml:space="preserve">Led small group discussions and developed study plans. </w:t>
            </w:r>
          </w:p>
          <w:p w:rsidR="003F4E5F" w:rsidRPr="00FC5E0C" w:rsidRDefault="003F4E5F" w:rsidP="00F97E6E">
            <w:pPr>
              <w:numPr>
                <w:ilvl w:val="0"/>
                <w:numId w:val="1"/>
              </w:numPr>
            </w:pPr>
            <w:r w:rsidRPr="00FC5E0C">
              <w:t xml:space="preserve">Helped to create a positive learning environment where students developed grammatical skills, while also facilitating </w:t>
            </w:r>
            <w:r>
              <w:t>a setting in which to build</w:t>
            </w:r>
            <w:r w:rsidRPr="00FC5E0C">
              <w:t xml:space="preserve"> personal confidence. </w:t>
            </w:r>
          </w:p>
          <w:p w:rsidR="003F4E5F" w:rsidRPr="00FC5E0C" w:rsidRDefault="003F4E5F" w:rsidP="00F97E6E">
            <w:pPr>
              <w:ind w:left="504"/>
            </w:pPr>
          </w:p>
        </w:tc>
      </w:tr>
      <w:tr w:rsidR="003F4E5F" w:rsidRPr="009054B7" w:rsidTr="00F97E6E">
        <w:trPr>
          <w:trHeight w:val="680"/>
        </w:trPr>
        <w:tc>
          <w:tcPr>
            <w:tcW w:w="6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4E5F" w:rsidRPr="00F97E6E" w:rsidRDefault="003F4E5F" w:rsidP="00AE7059">
            <w:pPr>
              <w:rPr>
                <w:b/>
              </w:rPr>
            </w:pPr>
            <w:r w:rsidRPr="00F97E6E">
              <w:rPr>
                <w:b/>
              </w:rPr>
              <w:t xml:space="preserve">HABCO                                            </w:t>
            </w:r>
            <w:r w:rsidRPr="00FC5E0C">
              <w:t>2008</w:t>
            </w:r>
            <w:r w:rsidRPr="00F97E6E">
              <w:rPr>
                <w:b/>
              </w:rPr>
              <w:br/>
            </w:r>
            <w:r w:rsidRPr="00F97E6E">
              <w:rPr>
                <w:i/>
              </w:rPr>
              <w:t>Lean Management Intern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3F4E5F" w:rsidRPr="00F97E6E" w:rsidRDefault="003F4E5F" w:rsidP="00F97E6E">
            <w:pPr>
              <w:jc w:val="center"/>
              <w:rPr>
                <w:i/>
              </w:rPr>
            </w:pPr>
            <w:r w:rsidRPr="00FC5E0C">
              <w:t xml:space="preserve">               </w:t>
            </w:r>
            <w:smartTag w:uri="urn:schemas-microsoft-com:office:smarttags" w:element="State">
              <w:smartTag w:uri="urn:schemas-microsoft-com:office:smarttags" w:element="place">
                <w:smartTag w:uri="urn:schemas-microsoft-com:office:smarttags" w:element="City">
                  <w:r w:rsidRPr="00F97E6E">
                    <w:rPr>
                      <w:i/>
                    </w:rPr>
                    <w:t>Glastonbury</w:t>
                  </w:r>
                </w:smartTag>
              </w:smartTag>
              <w:r w:rsidRPr="00F97E6E">
                <w:rPr>
                  <w:i/>
                </w:rPr>
                <w:t xml:space="preserve">, </w:t>
              </w:r>
              <w:smartTag w:uri="urn:schemas-microsoft-com:office:smarttags" w:element="State">
                <w:r w:rsidRPr="00F97E6E">
                  <w:rPr>
                    <w:i/>
                  </w:rPr>
                  <w:t>CT</w:t>
                </w:r>
              </w:smartTag>
            </w:smartTag>
          </w:p>
        </w:tc>
      </w:tr>
      <w:tr w:rsidR="003F4E5F" w:rsidRPr="009054B7" w:rsidTr="00F97E6E">
        <w:trPr>
          <w:trHeight w:val="600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4E5F" w:rsidRPr="00FC5E0C" w:rsidRDefault="003F4E5F" w:rsidP="00F97E6E">
            <w:pPr>
              <w:numPr>
                <w:ilvl w:val="0"/>
                <w:numId w:val="1"/>
              </w:numPr>
            </w:pPr>
            <w:r w:rsidRPr="00FC5E0C">
              <w:t>Worked with a small group to develop a capacity matrix, focused on more accurately predicting lead time.</w:t>
            </w:r>
          </w:p>
          <w:p w:rsidR="003F4E5F" w:rsidRPr="00FC5E0C" w:rsidRDefault="003F4E5F" w:rsidP="00F97E6E">
            <w:pPr>
              <w:numPr>
                <w:ilvl w:val="0"/>
                <w:numId w:val="1"/>
              </w:numPr>
            </w:pPr>
            <w:r w:rsidRPr="00FC5E0C">
              <w:t>Engaged in tasks which actively required</w:t>
            </w:r>
            <w:r>
              <w:t xml:space="preserve"> the implementation of </w:t>
            </w:r>
            <w:proofErr w:type="spellStart"/>
            <w:r>
              <w:t>Kanban</w:t>
            </w:r>
            <w:proofErr w:type="spellEnd"/>
            <w:r>
              <w:t>, 6</w:t>
            </w:r>
            <w:r w:rsidRPr="00FC5E0C">
              <w:t>S and the Kaizen Philosophy.</w:t>
            </w:r>
          </w:p>
          <w:p w:rsidR="003F4E5F" w:rsidRDefault="003F4E5F" w:rsidP="00F97E6E">
            <w:pPr>
              <w:numPr>
                <w:ilvl w:val="0"/>
                <w:numId w:val="1"/>
              </w:numPr>
            </w:pPr>
            <w:r w:rsidRPr="00FC5E0C">
              <w:t>Organized invoices in coordinates with a “Just-in-time” business strategy.</w:t>
            </w:r>
          </w:p>
          <w:p w:rsidR="003F4E5F" w:rsidRPr="00FC5E0C" w:rsidRDefault="003F4E5F" w:rsidP="00D8074D"/>
        </w:tc>
      </w:tr>
    </w:tbl>
    <w:p w:rsidR="003F4E5F" w:rsidRDefault="003F4E5F" w:rsidP="006F6423">
      <w:pPr>
        <w:ind w:left="2880" w:firstLine="720"/>
        <w:rPr>
          <w:b/>
          <w:color w:val="000000"/>
          <w:sz w:val="28"/>
          <w:szCs w:val="29"/>
        </w:rPr>
      </w:pPr>
      <w:r w:rsidRPr="006F6423">
        <w:rPr>
          <w:b/>
          <w:color w:val="000000"/>
          <w:sz w:val="28"/>
          <w:szCs w:val="29"/>
        </w:rPr>
        <w:t>Computer Skills</w:t>
      </w:r>
    </w:p>
    <w:p w:rsidR="003F4E5F" w:rsidRPr="006375B5" w:rsidRDefault="003F4E5F" w:rsidP="006F6423">
      <w:pPr>
        <w:ind w:firstLine="720"/>
      </w:pPr>
      <w:r>
        <w:rPr>
          <w:color w:val="000000"/>
          <w:szCs w:val="29"/>
        </w:rPr>
        <w:t xml:space="preserve">Software experience in using </w:t>
      </w:r>
      <w:r w:rsidRPr="006F6423">
        <w:rPr>
          <w:color w:val="000000"/>
          <w:szCs w:val="29"/>
        </w:rPr>
        <w:t>Mic</w:t>
      </w:r>
      <w:r>
        <w:rPr>
          <w:color w:val="000000"/>
          <w:szCs w:val="29"/>
        </w:rPr>
        <w:t xml:space="preserve">rosoft Word, Excel and PowerPoint. </w:t>
      </w:r>
    </w:p>
    <w:sectPr w:rsidR="003F4E5F" w:rsidRPr="006375B5" w:rsidSect="00BF6EA8">
      <w:pgSz w:w="12240" w:h="15840"/>
      <w:pgMar w:top="1000" w:right="1800" w:bottom="100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A470F"/>
    <w:multiLevelType w:val="hybridMultilevel"/>
    <w:tmpl w:val="BDE231C4"/>
    <w:lvl w:ilvl="0" w:tplc="B03093D0">
      <w:start w:val="1"/>
      <w:numFmt w:val="bullet"/>
      <w:lvlText w:val=""/>
      <w:lvlJc w:val="left"/>
      <w:pPr>
        <w:tabs>
          <w:tab w:val="num" w:pos="432"/>
        </w:tabs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compat/>
  <w:rsids>
    <w:rsidRoot w:val="00CB2003"/>
    <w:rsid w:val="00016ABD"/>
    <w:rsid w:val="000400FD"/>
    <w:rsid w:val="0004474A"/>
    <w:rsid w:val="000A7508"/>
    <w:rsid w:val="000B6D78"/>
    <w:rsid w:val="0012390E"/>
    <w:rsid w:val="001B78EB"/>
    <w:rsid w:val="002401FC"/>
    <w:rsid w:val="002B08DE"/>
    <w:rsid w:val="002B2BD1"/>
    <w:rsid w:val="002B5696"/>
    <w:rsid w:val="002D0D38"/>
    <w:rsid w:val="002F586A"/>
    <w:rsid w:val="00341148"/>
    <w:rsid w:val="0037175B"/>
    <w:rsid w:val="00374464"/>
    <w:rsid w:val="003A51E7"/>
    <w:rsid w:val="003F4E5F"/>
    <w:rsid w:val="00420C69"/>
    <w:rsid w:val="004227DD"/>
    <w:rsid w:val="00426C82"/>
    <w:rsid w:val="00494BB4"/>
    <w:rsid w:val="004C6BAC"/>
    <w:rsid w:val="004E35EC"/>
    <w:rsid w:val="00577579"/>
    <w:rsid w:val="005820A9"/>
    <w:rsid w:val="006375B5"/>
    <w:rsid w:val="006701E4"/>
    <w:rsid w:val="006F6423"/>
    <w:rsid w:val="00720DFF"/>
    <w:rsid w:val="00736212"/>
    <w:rsid w:val="007F040E"/>
    <w:rsid w:val="009054B7"/>
    <w:rsid w:val="00962160"/>
    <w:rsid w:val="009900AF"/>
    <w:rsid w:val="009C5153"/>
    <w:rsid w:val="009D3283"/>
    <w:rsid w:val="009F64DE"/>
    <w:rsid w:val="00A2717C"/>
    <w:rsid w:val="00AC0892"/>
    <w:rsid w:val="00AE7059"/>
    <w:rsid w:val="00B02392"/>
    <w:rsid w:val="00B4611C"/>
    <w:rsid w:val="00B53D81"/>
    <w:rsid w:val="00BA2056"/>
    <w:rsid w:val="00BE3E29"/>
    <w:rsid w:val="00BF6EA8"/>
    <w:rsid w:val="00C079FC"/>
    <w:rsid w:val="00C2385C"/>
    <w:rsid w:val="00C818C0"/>
    <w:rsid w:val="00CB2003"/>
    <w:rsid w:val="00CC03E5"/>
    <w:rsid w:val="00CF1709"/>
    <w:rsid w:val="00D44088"/>
    <w:rsid w:val="00D459B9"/>
    <w:rsid w:val="00D5522E"/>
    <w:rsid w:val="00D73CC3"/>
    <w:rsid w:val="00D8074D"/>
    <w:rsid w:val="00E309D9"/>
    <w:rsid w:val="00E63A89"/>
    <w:rsid w:val="00EB7F0E"/>
    <w:rsid w:val="00ED0E6C"/>
    <w:rsid w:val="00F55D48"/>
    <w:rsid w:val="00F855BB"/>
    <w:rsid w:val="00F91CD7"/>
    <w:rsid w:val="00F97E6E"/>
    <w:rsid w:val="00FC5E0C"/>
    <w:rsid w:val="00FD40BE"/>
    <w:rsid w:val="00FE0BCC"/>
    <w:rsid w:val="00FF3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0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B569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99"/>
    <w:qFormat/>
    <w:rsid w:val="00CB2003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lsea\AppData\Local\Temp\resume_centertitles_a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resume_centertitles_arial</Template>
  <TotalTime>0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[Your Name Here]</dc:title>
  <dc:subject/>
  <dc:creator>Chelsea</dc:creator>
  <cp:keywords/>
  <dc:description/>
  <cp:lastModifiedBy>Chelsea</cp:lastModifiedBy>
  <cp:revision>2</cp:revision>
  <cp:lastPrinted>2007-11-24T02:24:00Z</cp:lastPrinted>
  <dcterms:created xsi:type="dcterms:W3CDTF">2011-06-17T19:59:00Z</dcterms:created>
  <dcterms:modified xsi:type="dcterms:W3CDTF">2011-06-17T19:59:00Z</dcterms:modified>
</cp:coreProperties>
</file>