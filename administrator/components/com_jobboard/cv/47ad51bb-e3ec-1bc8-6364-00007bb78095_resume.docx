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text" w:horzAnchor="page" w:tblpXSpec="center" w:tblpY="1"/>
        <w:tblOverlap w:val="never"/>
        <w:tblW w:w="8640" w:type="dxa"/>
        <w:tblLayout w:type="fixed"/>
        <w:tblCellMar>
          <w:top w:w="144" w:type="dxa"/>
          <w:left w:w="29" w:type="dxa"/>
          <w:bottom w:w="72" w:type="dxa"/>
          <w:right w:w="115" w:type="dxa"/>
        </w:tblCellMar>
        <w:tblLook w:val="04A0"/>
      </w:tblPr>
      <w:tblGrid>
        <w:gridCol w:w="1559"/>
        <w:gridCol w:w="7081"/>
      </w:tblGrid>
      <w:tr w:rsidR="00591E9C" w:rsidTr="00B251EC">
        <w:trPr>
          <w:trHeight w:val="26"/>
        </w:trPr>
        <w:tc>
          <w:tcPr>
            <w:tcW w:w="1559" w:type="dxa"/>
            <w:vAlign w:val="bottom"/>
          </w:tcPr>
          <w:p w:rsidR="00591E9C" w:rsidRPr="00352B17" w:rsidRDefault="00591E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1" w:type="dxa"/>
            <w:tcBorders>
              <w:bottom w:val="single" w:sz="4" w:space="0" w:color="auto"/>
            </w:tcBorders>
            <w:vAlign w:val="bottom"/>
          </w:tcPr>
          <w:sdt>
            <w:sdtPr>
              <w:rPr>
                <w:rFonts w:ascii="Arial" w:hAnsi="Arial" w:cs="Arial"/>
                <w:sz w:val="32"/>
                <w:szCs w:val="32"/>
              </w:rPr>
              <w:alias w:val="Author"/>
              <w:id w:val="1159751"/>
              <w:placeholder>
                <w:docPart w:val="544E963002324349A218DC1484C1B7C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591E9C" w:rsidRPr="00352B17" w:rsidRDefault="00201794">
                <w:pPr>
                  <w:pStyle w:val="YourName"/>
                  <w:rPr>
                    <w:rFonts w:ascii="Arial" w:hAnsi="Arial" w:cs="Arial"/>
                  </w:rPr>
                </w:pPr>
                <w:r w:rsidRPr="00B251EC">
                  <w:rPr>
                    <w:rFonts w:ascii="Arial" w:hAnsi="Arial" w:cs="Arial"/>
                    <w:sz w:val="32"/>
                    <w:szCs w:val="32"/>
                  </w:rPr>
                  <w:t xml:space="preserve">Kristen Prescott </w:t>
                </w:r>
              </w:p>
            </w:sdtContent>
          </w:sdt>
          <w:p w:rsidR="00B251EC" w:rsidRDefault="00201794" w:rsidP="00201794">
            <w:pPr>
              <w:pStyle w:val="ContactInformation"/>
              <w:rPr>
                <w:rFonts w:ascii="Arial" w:hAnsi="Arial" w:cs="Arial"/>
                <w:sz w:val="20"/>
                <w:szCs w:val="20"/>
              </w:rPr>
            </w:pPr>
            <w:r w:rsidRPr="00352B17">
              <w:rPr>
                <w:rFonts w:ascii="Arial" w:hAnsi="Arial" w:cs="Arial"/>
                <w:sz w:val="20"/>
                <w:szCs w:val="20"/>
              </w:rPr>
              <w:t>357 Washington Road Enfield, CT 06082</w:t>
            </w:r>
            <w:r w:rsidR="00B514F3" w:rsidRPr="00352B1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251EC" w:rsidRDefault="00201794" w:rsidP="00201794">
            <w:pPr>
              <w:pStyle w:val="ContactInformation"/>
              <w:rPr>
                <w:rFonts w:ascii="Arial" w:hAnsi="Arial" w:cs="Arial"/>
                <w:sz w:val="20"/>
                <w:szCs w:val="20"/>
              </w:rPr>
            </w:pPr>
            <w:r w:rsidRPr="00352B17">
              <w:rPr>
                <w:rFonts w:ascii="Arial" w:hAnsi="Arial" w:cs="Arial"/>
                <w:sz w:val="20"/>
                <w:szCs w:val="20"/>
              </w:rPr>
              <w:t>(860)604-8930</w:t>
            </w:r>
          </w:p>
          <w:p w:rsidR="00591E9C" w:rsidRPr="00352B17" w:rsidRDefault="00201794" w:rsidP="00201794">
            <w:pPr>
              <w:pStyle w:val="ContactInformation"/>
              <w:rPr>
                <w:rFonts w:ascii="Arial" w:hAnsi="Arial" w:cs="Arial"/>
                <w:sz w:val="20"/>
                <w:szCs w:val="20"/>
              </w:rPr>
            </w:pPr>
            <w:r w:rsidRPr="00352B17">
              <w:rPr>
                <w:rFonts w:ascii="Arial" w:hAnsi="Arial" w:cs="Arial"/>
                <w:sz w:val="20"/>
                <w:szCs w:val="20"/>
              </w:rPr>
              <w:t>PrescottKristen@yahoo.com</w:t>
            </w:r>
          </w:p>
        </w:tc>
      </w:tr>
      <w:tr w:rsidR="00591E9C" w:rsidTr="00B251EC">
        <w:trPr>
          <w:trHeight w:hRule="exact" w:val="720"/>
        </w:trPr>
        <w:tc>
          <w:tcPr>
            <w:tcW w:w="1559" w:type="dxa"/>
          </w:tcPr>
          <w:p w:rsidR="00591E9C" w:rsidRPr="00352B17" w:rsidRDefault="00591E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1" w:type="dxa"/>
            <w:tcBorders>
              <w:top w:val="single" w:sz="4" w:space="0" w:color="auto"/>
            </w:tcBorders>
          </w:tcPr>
          <w:p w:rsidR="00591E9C" w:rsidRPr="00352B17" w:rsidRDefault="00591E9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3284" w:rsidTr="00B251EC">
        <w:trPr>
          <w:trHeight w:val="531"/>
        </w:trPr>
        <w:tc>
          <w:tcPr>
            <w:tcW w:w="1559" w:type="dxa"/>
          </w:tcPr>
          <w:p w:rsidR="00CE3284" w:rsidRPr="00352B17" w:rsidRDefault="00CE3284" w:rsidP="00CE3284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Arial" w:hAnsi="Arial" w:cs="Arial"/>
                <w:sz w:val="20"/>
                <w:szCs w:val="20"/>
              </w:rPr>
            </w:pPr>
            <w:r w:rsidRPr="00352B17">
              <w:rPr>
                <w:rFonts w:ascii="Arial" w:hAnsi="Arial" w:cs="Arial"/>
                <w:sz w:val="20"/>
                <w:szCs w:val="20"/>
              </w:rPr>
              <w:t>Objective</w:t>
            </w:r>
          </w:p>
        </w:tc>
        <w:tc>
          <w:tcPr>
            <w:tcW w:w="7081" w:type="dxa"/>
          </w:tcPr>
          <w:p w:rsidR="00CE3284" w:rsidRPr="00352B17" w:rsidRDefault="00CE3284" w:rsidP="00CE328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352B17">
              <w:rPr>
                <w:rFonts w:ascii="Arial" w:hAnsi="Arial" w:cs="Arial"/>
                <w:sz w:val="20"/>
                <w:szCs w:val="20"/>
              </w:rPr>
              <w:t xml:space="preserve">To obtain a position as a part of your team that utilizes my </w:t>
            </w:r>
            <w:r w:rsidR="00D35ECC">
              <w:rPr>
                <w:rFonts w:ascii="Arial" w:hAnsi="Arial" w:cs="Arial"/>
                <w:sz w:val="20"/>
                <w:szCs w:val="20"/>
              </w:rPr>
              <w:t>energetic personality, strong work ethic, attention to detail, and productivity.</w:t>
            </w:r>
          </w:p>
          <w:p w:rsidR="00CE3284" w:rsidRPr="00352B17" w:rsidRDefault="00CE3284" w:rsidP="00CE3284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3284" w:rsidTr="00B251EC">
        <w:tc>
          <w:tcPr>
            <w:tcW w:w="1559" w:type="dxa"/>
          </w:tcPr>
          <w:p w:rsidR="00CE3284" w:rsidRPr="00352B17" w:rsidRDefault="00CE3284" w:rsidP="00CE3284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Arial" w:hAnsi="Arial" w:cs="Arial"/>
                <w:sz w:val="20"/>
                <w:szCs w:val="20"/>
              </w:rPr>
            </w:pPr>
            <w:r w:rsidRPr="00352B17">
              <w:rPr>
                <w:rFonts w:ascii="Arial" w:hAnsi="Arial" w:cs="Arial"/>
                <w:sz w:val="20"/>
                <w:szCs w:val="20"/>
              </w:rPr>
              <w:t>Education</w:t>
            </w:r>
          </w:p>
        </w:tc>
        <w:tc>
          <w:tcPr>
            <w:tcW w:w="7081" w:type="dxa"/>
          </w:tcPr>
          <w:p w:rsidR="00CE3284" w:rsidRPr="00352B17" w:rsidRDefault="00CE3284" w:rsidP="00CE3284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Arial" w:hAnsi="Arial" w:cs="Arial"/>
                <w:sz w:val="20"/>
              </w:rPr>
            </w:pPr>
            <w:r w:rsidRPr="00352B17">
              <w:rPr>
                <w:rFonts w:ascii="Arial" w:hAnsi="Arial" w:cs="Arial"/>
                <w:sz w:val="20"/>
              </w:rPr>
              <w:t>BA in English</w:t>
            </w:r>
          </w:p>
          <w:p w:rsidR="00CE3284" w:rsidRPr="00352B17" w:rsidRDefault="00CE3284" w:rsidP="00CE3284">
            <w:pPr>
              <w:pStyle w:val="ContactInformation"/>
              <w:rPr>
                <w:rFonts w:ascii="Arial" w:hAnsi="Arial" w:cs="Arial"/>
                <w:sz w:val="20"/>
                <w:szCs w:val="20"/>
              </w:rPr>
            </w:pPr>
            <w:r w:rsidRPr="00352B17">
              <w:rPr>
                <w:rFonts w:ascii="Arial" w:hAnsi="Arial" w:cs="Arial"/>
                <w:sz w:val="20"/>
                <w:szCs w:val="20"/>
              </w:rPr>
              <w:t>Central Connecticut State University, New Britain, CT</w:t>
            </w:r>
          </w:p>
          <w:sdt>
            <w:sdtPr>
              <w:rPr>
                <w:rFonts w:ascii="Arial" w:hAnsi="Arial" w:cs="Arial"/>
                <w:sz w:val="20"/>
                <w:szCs w:val="20"/>
              </w:rPr>
              <w:id w:val="885277"/>
              <w:placeholder>
                <w:docPart w:val="7C234A3BF1304F39AB479E2BF2FDE92D"/>
              </w:placeholder>
              <w:date>
                <w:dateFormat w:val="MMMM yyyy"/>
                <w:lid w:val="en-US"/>
                <w:storeMappedDataAs w:val="dateTime"/>
                <w:calendar w:val="gregorian"/>
              </w:date>
            </w:sdtPr>
            <w:sdtContent>
              <w:p w:rsidR="00CE3284" w:rsidRPr="00352B17" w:rsidRDefault="00CE3284" w:rsidP="00CE3284">
                <w:pPr>
                  <w:pStyle w:val="BodyText"/>
                  <w:rPr>
                    <w:rFonts w:ascii="Arial" w:hAnsi="Arial" w:cs="Arial"/>
                    <w:sz w:val="20"/>
                    <w:szCs w:val="20"/>
                  </w:rPr>
                </w:pPr>
                <w:r w:rsidRPr="00352B17">
                  <w:rPr>
                    <w:rFonts w:ascii="Arial" w:hAnsi="Arial" w:cs="Arial"/>
                    <w:sz w:val="20"/>
                    <w:szCs w:val="20"/>
                  </w:rPr>
                  <w:t>2004-2008</w:t>
                </w:r>
              </w:p>
            </w:sdtContent>
          </w:sdt>
          <w:p w:rsidR="00CE3284" w:rsidRPr="00352B17" w:rsidRDefault="00CE3284" w:rsidP="00CE3284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352B17">
              <w:rPr>
                <w:rFonts w:ascii="Arial" w:hAnsi="Arial" w:cs="Arial"/>
                <w:sz w:val="20"/>
                <w:szCs w:val="20"/>
              </w:rPr>
              <w:t>Minor in Communication</w:t>
            </w:r>
          </w:p>
        </w:tc>
      </w:tr>
      <w:tr w:rsidR="00591E9C" w:rsidTr="00B251EC">
        <w:tc>
          <w:tcPr>
            <w:tcW w:w="1559" w:type="dxa"/>
          </w:tcPr>
          <w:p w:rsidR="00591E9C" w:rsidRPr="00352B17" w:rsidRDefault="00B514F3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Arial" w:hAnsi="Arial" w:cs="Arial"/>
                <w:sz w:val="20"/>
                <w:szCs w:val="20"/>
              </w:rPr>
            </w:pPr>
            <w:r w:rsidRPr="00352B17">
              <w:rPr>
                <w:rFonts w:ascii="Arial" w:hAnsi="Arial" w:cs="Arial"/>
                <w:sz w:val="20"/>
                <w:szCs w:val="20"/>
              </w:rPr>
              <w:t>Experience</w:t>
            </w:r>
          </w:p>
        </w:tc>
        <w:tc>
          <w:tcPr>
            <w:tcW w:w="7081" w:type="dxa"/>
          </w:tcPr>
          <w:p w:rsidR="002B693F" w:rsidRDefault="002B693F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Library Clerk</w:t>
            </w:r>
            <w:r w:rsidR="005137D3">
              <w:rPr>
                <w:rFonts w:ascii="Arial" w:hAnsi="Arial" w:cs="Arial"/>
                <w:sz w:val="20"/>
              </w:rPr>
              <w:t>/Page</w:t>
            </w:r>
          </w:p>
          <w:p w:rsidR="002B693F" w:rsidRDefault="002B693F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Windsor Locks Public Library, Windsor Locks, CT</w:t>
            </w:r>
          </w:p>
          <w:p w:rsidR="002B693F" w:rsidRPr="002B693F" w:rsidRDefault="002B693F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Arial" w:hAnsi="Arial" w:cs="Arial"/>
                <w:b w:val="0"/>
                <w:i/>
                <w:sz w:val="20"/>
              </w:rPr>
            </w:pPr>
            <w:r w:rsidRPr="002B693F">
              <w:rPr>
                <w:rFonts w:ascii="Arial" w:hAnsi="Arial" w:cs="Arial"/>
                <w:b w:val="0"/>
                <w:i/>
                <w:sz w:val="20"/>
              </w:rPr>
              <w:t>September 2010 - Presen</w:t>
            </w:r>
            <w:r>
              <w:rPr>
                <w:rFonts w:ascii="Arial" w:hAnsi="Arial" w:cs="Arial"/>
                <w:b w:val="0"/>
                <w:i/>
                <w:sz w:val="20"/>
              </w:rPr>
              <w:t>t</w:t>
            </w:r>
          </w:p>
          <w:p w:rsidR="002B693F" w:rsidRDefault="006C794B" w:rsidP="002B693F">
            <w:pPr>
              <w:pStyle w:val="JobTitle"/>
              <w:framePr w:hSpace="0" w:wrap="auto" w:vAnchor="margin" w:hAnchor="text" w:xAlign="left" w:yAlign="inline"/>
              <w:numPr>
                <w:ilvl w:val="0"/>
                <w:numId w:val="16"/>
              </w:numPr>
              <w:suppressOverlap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Charging and discharging materials</w:t>
            </w:r>
            <w:r w:rsidR="002B693F" w:rsidRPr="002B693F">
              <w:rPr>
                <w:rFonts w:ascii="Arial" w:hAnsi="Arial" w:cs="Arial"/>
                <w:b w:val="0"/>
                <w:sz w:val="20"/>
              </w:rPr>
              <w:t xml:space="preserve"> to patrons, as well as answering phones and questions by patrons.</w:t>
            </w:r>
          </w:p>
          <w:p w:rsidR="002B693F" w:rsidRPr="002B693F" w:rsidRDefault="002B693F" w:rsidP="002B693F">
            <w:pPr>
              <w:pStyle w:val="JobTitle"/>
              <w:framePr w:hSpace="0" w:wrap="auto" w:vAnchor="margin" w:hAnchor="text" w:xAlign="left" w:yAlign="inline"/>
              <w:numPr>
                <w:ilvl w:val="0"/>
                <w:numId w:val="16"/>
              </w:numPr>
              <w:suppressOverlap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Shel</w:t>
            </w:r>
            <w:r w:rsidR="006C794B">
              <w:rPr>
                <w:rFonts w:ascii="Arial" w:hAnsi="Arial" w:cs="Arial"/>
                <w:b w:val="0"/>
                <w:sz w:val="20"/>
              </w:rPr>
              <w:t>ving materials and shelf reading in order to</w:t>
            </w:r>
            <w:r>
              <w:rPr>
                <w:rFonts w:ascii="Arial" w:hAnsi="Arial" w:cs="Arial"/>
                <w:b w:val="0"/>
                <w:sz w:val="20"/>
              </w:rPr>
              <w:t xml:space="preserve"> make sure books are in the correct order.</w:t>
            </w:r>
          </w:p>
          <w:p w:rsidR="002B693F" w:rsidRDefault="002B693F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Arial" w:hAnsi="Arial" w:cs="Arial"/>
                <w:sz w:val="20"/>
              </w:rPr>
            </w:pPr>
          </w:p>
          <w:p w:rsidR="00591E9C" w:rsidRPr="00352B17" w:rsidRDefault="00071577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Arial" w:hAnsi="Arial" w:cs="Arial"/>
                <w:sz w:val="20"/>
              </w:rPr>
            </w:pPr>
            <w:r w:rsidRPr="00352B17">
              <w:rPr>
                <w:rFonts w:ascii="Arial" w:hAnsi="Arial" w:cs="Arial"/>
                <w:sz w:val="20"/>
              </w:rPr>
              <w:t>Records Clerk</w:t>
            </w:r>
          </w:p>
          <w:p w:rsidR="00591E9C" w:rsidRPr="00352B17" w:rsidRDefault="00071577">
            <w:pPr>
              <w:pStyle w:val="ContactInformation"/>
              <w:rPr>
                <w:rFonts w:ascii="Arial" w:hAnsi="Arial" w:cs="Arial"/>
                <w:sz w:val="20"/>
                <w:szCs w:val="20"/>
              </w:rPr>
            </w:pPr>
            <w:r w:rsidRPr="00352B17">
              <w:rPr>
                <w:rFonts w:ascii="Arial" w:hAnsi="Arial" w:cs="Arial"/>
                <w:sz w:val="20"/>
                <w:szCs w:val="20"/>
              </w:rPr>
              <w:t>Town of Windsor</w:t>
            </w:r>
            <w:r w:rsidR="00B514F3" w:rsidRPr="00352B1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52B17">
              <w:rPr>
                <w:rFonts w:ascii="Arial" w:hAnsi="Arial" w:cs="Arial"/>
                <w:sz w:val="20"/>
                <w:szCs w:val="20"/>
              </w:rPr>
              <w:t>Windsor, CT</w:t>
            </w:r>
          </w:p>
          <w:p w:rsidR="00591E9C" w:rsidRPr="00352B17" w:rsidRDefault="00DE2184">
            <w:pPr>
              <w:pStyle w:val="Dates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278192188"/>
                <w:placeholder>
                  <w:docPart w:val="4BC5D1B4450F4DEDBF9C520CBADA2C67"/>
                </w:placeholder>
                <w:date w:fullDate="2010-02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Content>
                <w:r w:rsidR="00071577" w:rsidRPr="00352B17">
                  <w:rPr>
                    <w:rFonts w:ascii="Arial" w:hAnsi="Arial" w:cs="Arial"/>
                    <w:sz w:val="20"/>
                  </w:rPr>
                  <w:t>February 2010</w:t>
                </w:r>
              </w:sdtContent>
            </w:sdt>
            <w:r w:rsidR="00B514F3" w:rsidRPr="00352B17">
              <w:rPr>
                <w:rFonts w:ascii="Arial" w:hAnsi="Arial" w:cs="Arial"/>
                <w:sz w:val="20"/>
              </w:rPr>
              <w:t xml:space="preserve"> –</w:t>
            </w:r>
            <w:sdt>
              <w:sdtPr>
                <w:rPr>
                  <w:rFonts w:ascii="Arial" w:hAnsi="Arial" w:cs="Arial"/>
                  <w:sz w:val="20"/>
                </w:rPr>
                <w:id w:val="278192191"/>
                <w:placeholder>
                  <w:docPart w:val="6164F07723974EFBA9749D01AD13F504"/>
                </w:placeholder>
                <w:date w:fullDate="2010-11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Content>
                <w:r w:rsidR="006C794B">
                  <w:rPr>
                    <w:rFonts w:ascii="Arial" w:hAnsi="Arial" w:cs="Arial"/>
                    <w:sz w:val="20"/>
                  </w:rPr>
                  <w:t>November 2010</w:t>
                </w:r>
              </w:sdtContent>
            </w:sdt>
            <w:r w:rsidR="00B514F3" w:rsidRPr="00352B17">
              <w:rPr>
                <w:rFonts w:ascii="Arial" w:hAnsi="Arial" w:cs="Arial"/>
                <w:sz w:val="20"/>
              </w:rPr>
              <w:t xml:space="preserve"> </w:t>
            </w:r>
          </w:p>
          <w:p w:rsidR="00591E9C" w:rsidRPr="00352B17" w:rsidRDefault="00071577" w:rsidP="00071577">
            <w:pPr>
              <w:pStyle w:val="BodyText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352B17">
              <w:rPr>
                <w:rFonts w:ascii="Arial" w:hAnsi="Arial" w:cs="Arial"/>
                <w:sz w:val="20"/>
                <w:szCs w:val="20"/>
              </w:rPr>
              <w:t>Scan</w:t>
            </w:r>
            <w:r w:rsidR="00F1440F">
              <w:rPr>
                <w:rFonts w:ascii="Arial" w:hAnsi="Arial" w:cs="Arial"/>
                <w:sz w:val="20"/>
                <w:szCs w:val="20"/>
              </w:rPr>
              <w:t>ning</w:t>
            </w:r>
            <w:r w:rsidRPr="00352B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1440F">
              <w:rPr>
                <w:rFonts w:ascii="Arial" w:hAnsi="Arial" w:cs="Arial"/>
                <w:sz w:val="20"/>
                <w:szCs w:val="20"/>
              </w:rPr>
              <w:t xml:space="preserve">important </w:t>
            </w:r>
            <w:r w:rsidR="004209BD">
              <w:rPr>
                <w:rFonts w:ascii="Arial" w:hAnsi="Arial" w:cs="Arial"/>
                <w:sz w:val="20"/>
                <w:szCs w:val="20"/>
              </w:rPr>
              <w:t xml:space="preserve">permanent </w:t>
            </w:r>
            <w:r w:rsidR="00F1440F">
              <w:rPr>
                <w:rFonts w:ascii="Arial" w:hAnsi="Arial" w:cs="Arial"/>
                <w:sz w:val="20"/>
                <w:szCs w:val="20"/>
              </w:rPr>
              <w:t xml:space="preserve">documents into </w:t>
            </w:r>
            <w:proofErr w:type="spellStart"/>
            <w:r w:rsidR="00F1440F">
              <w:rPr>
                <w:rFonts w:ascii="Arial" w:hAnsi="Arial" w:cs="Arial"/>
                <w:sz w:val="20"/>
                <w:szCs w:val="20"/>
              </w:rPr>
              <w:t>Laserfiche</w:t>
            </w:r>
            <w:proofErr w:type="spellEnd"/>
            <w:r w:rsidR="00F1440F"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352B17">
              <w:rPr>
                <w:rFonts w:ascii="Arial" w:hAnsi="Arial" w:cs="Arial"/>
                <w:sz w:val="20"/>
                <w:szCs w:val="20"/>
              </w:rPr>
              <w:t>rogram</w:t>
            </w:r>
            <w:r w:rsidR="00F1440F">
              <w:rPr>
                <w:rFonts w:ascii="Arial" w:hAnsi="Arial" w:cs="Arial"/>
                <w:sz w:val="20"/>
                <w:szCs w:val="20"/>
              </w:rPr>
              <w:t xml:space="preserve"> which allows employees to search them by keywords.</w:t>
            </w:r>
          </w:p>
          <w:p w:rsidR="00591E9C" w:rsidRPr="00352B17" w:rsidRDefault="00F1440F" w:rsidP="00071577">
            <w:pPr>
              <w:pStyle w:val="BodyText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Assisting employees with sorting and filing in order to better utilize their workspace.</w:t>
            </w:r>
          </w:p>
        </w:tc>
      </w:tr>
      <w:tr w:rsidR="00591E9C" w:rsidTr="00B251EC">
        <w:tc>
          <w:tcPr>
            <w:tcW w:w="1559" w:type="dxa"/>
          </w:tcPr>
          <w:p w:rsidR="00591E9C" w:rsidRPr="00352B17" w:rsidRDefault="00591E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1" w:type="dxa"/>
          </w:tcPr>
          <w:p w:rsidR="00591E9C" w:rsidRPr="00352B17" w:rsidRDefault="00071577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Arial" w:eastAsiaTheme="minorEastAsia" w:hAnsi="Arial" w:cs="Arial"/>
                <w:b w:val="0"/>
                <w:sz w:val="20"/>
              </w:rPr>
            </w:pPr>
            <w:r w:rsidRPr="00352B17">
              <w:rPr>
                <w:rFonts w:ascii="Arial" w:hAnsi="Arial" w:cs="Arial"/>
                <w:sz w:val="20"/>
              </w:rPr>
              <w:t>Front End Associate</w:t>
            </w:r>
          </w:p>
          <w:p w:rsidR="00591E9C" w:rsidRPr="00352B17" w:rsidRDefault="00071577">
            <w:pPr>
              <w:pStyle w:val="ContactInformation"/>
              <w:rPr>
                <w:rFonts w:ascii="Arial" w:hAnsi="Arial" w:cs="Arial"/>
                <w:sz w:val="20"/>
                <w:szCs w:val="20"/>
              </w:rPr>
            </w:pPr>
            <w:r w:rsidRPr="00352B17">
              <w:rPr>
                <w:rFonts w:ascii="Arial" w:hAnsi="Arial" w:cs="Arial"/>
                <w:sz w:val="20"/>
                <w:szCs w:val="20"/>
              </w:rPr>
              <w:t>Hot Topic</w:t>
            </w:r>
            <w:r w:rsidR="00B514F3" w:rsidRPr="00352B1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52B17">
              <w:rPr>
                <w:rFonts w:ascii="Arial" w:hAnsi="Arial" w:cs="Arial"/>
                <w:sz w:val="20"/>
                <w:szCs w:val="20"/>
              </w:rPr>
              <w:t>Enfield, CT</w:t>
            </w:r>
          </w:p>
          <w:p w:rsidR="00591E9C" w:rsidRPr="00352B17" w:rsidRDefault="00DE2184" w:rsidP="00F1440F">
            <w:pPr>
              <w:pStyle w:val="Dates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278192198"/>
                <w:placeholder>
                  <w:docPart w:val="A535D2D4923A4498AE8F81009EC52208"/>
                </w:placeholder>
                <w:date w:fullDate="2009-07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Content>
                <w:r w:rsidR="00071577" w:rsidRPr="00352B17">
                  <w:rPr>
                    <w:rFonts w:ascii="Arial" w:hAnsi="Arial" w:cs="Arial"/>
                    <w:sz w:val="20"/>
                  </w:rPr>
                  <w:t>July 2009</w:t>
                </w:r>
              </w:sdtContent>
            </w:sdt>
            <w:r w:rsidR="00B514F3" w:rsidRPr="00352B17">
              <w:rPr>
                <w:rFonts w:ascii="Arial" w:hAnsi="Arial" w:cs="Arial"/>
                <w:sz w:val="20"/>
              </w:rPr>
              <w:t xml:space="preserve"> – </w:t>
            </w:r>
            <w:sdt>
              <w:sdtPr>
                <w:rPr>
                  <w:rFonts w:ascii="Arial" w:hAnsi="Arial" w:cs="Arial"/>
                  <w:sz w:val="20"/>
                </w:rPr>
                <w:id w:val="278192200"/>
                <w:placeholder>
                  <w:docPart w:val="3D8437A66B85400EBEEAE51483850E24"/>
                </w:placeholder>
                <w:date w:fullDate="2010-04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Content>
                <w:r w:rsidR="00071577" w:rsidRPr="00352B17">
                  <w:rPr>
                    <w:rFonts w:ascii="Arial" w:hAnsi="Arial" w:cs="Arial"/>
                    <w:sz w:val="20"/>
                  </w:rPr>
                  <w:t>April 2010</w:t>
                </w:r>
              </w:sdtContent>
            </w:sdt>
          </w:p>
          <w:p w:rsidR="00591E9C" w:rsidRPr="00352B17" w:rsidRDefault="00F1440F" w:rsidP="00071577">
            <w:pPr>
              <w:pStyle w:val="BodyText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Provided friendly customer service to customers th</w:t>
            </w:r>
            <w:r w:rsidR="006C794B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ough helpful questions, fast location of products, and quick checkout.</w:t>
            </w:r>
          </w:p>
          <w:p w:rsidR="00591E9C" w:rsidRPr="00352B17" w:rsidRDefault="00F1440F" w:rsidP="00071577">
            <w:pPr>
              <w:pStyle w:val="BodyText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Performed stocking duties, as well as devising new merchandising displays.</w:t>
            </w:r>
          </w:p>
        </w:tc>
      </w:tr>
      <w:tr w:rsidR="00591E9C" w:rsidTr="00B251EC">
        <w:trPr>
          <w:trHeight w:val="1854"/>
        </w:trPr>
        <w:tc>
          <w:tcPr>
            <w:tcW w:w="1559" w:type="dxa"/>
          </w:tcPr>
          <w:p w:rsidR="00591E9C" w:rsidRPr="00352B17" w:rsidRDefault="00591E9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1" w:type="dxa"/>
          </w:tcPr>
          <w:p w:rsidR="00591E9C" w:rsidRPr="00352B17" w:rsidRDefault="00071577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Arial" w:eastAsiaTheme="minorEastAsia" w:hAnsi="Arial" w:cs="Arial"/>
                <w:b w:val="0"/>
                <w:sz w:val="20"/>
              </w:rPr>
            </w:pPr>
            <w:r w:rsidRPr="00352B17">
              <w:rPr>
                <w:rFonts w:ascii="Arial" w:hAnsi="Arial" w:cs="Arial"/>
                <w:sz w:val="20"/>
              </w:rPr>
              <w:t>Party Pro and Balloon Counter Specialist</w:t>
            </w:r>
          </w:p>
          <w:p w:rsidR="00591E9C" w:rsidRPr="00352B17" w:rsidRDefault="00071577">
            <w:pPr>
              <w:pStyle w:val="ContactInformation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2B17">
              <w:rPr>
                <w:rFonts w:ascii="Arial" w:hAnsi="Arial" w:cs="Arial"/>
                <w:sz w:val="20"/>
                <w:szCs w:val="20"/>
              </w:rPr>
              <w:t>iParty</w:t>
            </w:r>
            <w:proofErr w:type="spellEnd"/>
            <w:r w:rsidR="00B514F3" w:rsidRPr="00352B1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52B17">
              <w:rPr>
                <w:rFonts w:ascii="Arial" w:hAnsi="Arial" w:cs="Arial"/>
                <w:sz w:val="20"/>
                <w:szCs w:val="20"/>
              </w:rPr>
              <w:t>Enfield, CT</w:t>
            </w:r>
          </w:p>
          <w:p w:rsidR="00591E9C" w:rsidRPr="00352B17" w:rsidRDefault="00DE2184">
            <w:pPr>
              <w:pStyle w:val="Dates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278192208"/>
                <w:placeholder>
                  <w:docPart w:val="81CD6BCA448049E1BF0254AC642B8428"/>
                </w:placeholder>
                <w:date w:fullDate="2006-09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Content>
                <w:r w:rsidR="00071577" w:rsidRPr="00352B17">
                  <w:rPr>
                    <w:rFonts w:ascii="Arial" w:hAnsi="Arial" w:cs="Arial"/>
                    <w:sz w:val="20"/>
                  </w:rPr>
                  <w:t>September 2006</w:t>
                </w:r>
              </w:sdtContent>
            </w:sdt>
            <w:r w:rsidR="00B514F3" w:rsidRPr="00352B17">
              <w:rPr>
                <w:rFonts w:ascii="Arial" w:hAnsi="Arial" w:cs="Arial"/>
                <w:sz w:val="20"/>
              </w:rPr>
              <w:t xml:space="preserve"> – </w:t>
            </w:r>
            <w:sdt>
              <w:sdtPr>
                <w:rPr>
                  <w:rFonts w:ascii="Arial" w:hAnsi="Arial" w:cs="Arial"/>
                  <w:sz w:val="20"/>
                </w:rPr>
                <w:id w:val="278192210"/>
                <w:placeholder>
                  <w:docPart w:val="CC83D34C8A884C5C8B34F53783BBCEF7"/>
                </w:placeholder>
                <w:date w:fullDate="2009-04-01T00:00:00Z">
                  <w:dateFormat w:val="MMMM yyyy"/>
                  <w:lid w:val="en-US"/>
                  <w:storeMappedDataAs w:val="dateTime"/>
                  <w:calendar w:val="gregorian"/>
                </w:date>
              </w:sdtPr>
              <w:sdtContent>
                <w:r w:rsidR="00071577" w:rsidRPr="00352B17">
                  <w:rPr>
                    <w:rFonts w:ascii="Arial" w:hAnsi="Arial" w:cs="Arial"/>
                    <w:sz w:val="20"/>
                  </w:rPr>
                  <w:t>April 2009</w:t>
                </w:r>
              </w:sdtContent>
            </w:sdt>
          </w:p>
          <w:p w:rsidR="00591E9C" w:rsidRDefault="00071577" w:rsidP="00071577">
            <w:pPr>
              <w:pStyle w:val="BodyText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352B17">
              <w:rPr>
                <w:rFonts w:ascii="Arial" w:hAnsi="Arial" w:cs="Arial"/>
                <w:sz w:val="20"/>
                <w:szCs w:val="20"/>
              </w:rPr>
              <w:t>Front End Associate</w:t>
            </w:r>
            <w:r w:rsidR="00F1440F">
              <w:rPr>
                <w:rFonts w:ascii="Arial" w:hAnsi="Arial" w:cs="Arial"/>
                <w:sz w:val="20"/>
                <w:szCs w:val="20"/>
              </w:rPr>
              <w:t xml:space="preserve"> who assisted customers in locating products, as well as</w:t>
            </w:r>
            <w:r w:rsidR="004209BD">
              <w:rPr>
                <w:rFonts w:ascii="Arial" w:hAnsi="Arial" w:cs="Arial"/>
                <w:sz w:val="20"/>
                <w:szCs w:val="20"/>
              </w:rPr>
              <w:t>,</w:t>
            </w:r>
            <w:r w:rsidR="00F1440F">
              <w:rPr>
                <w:rFonts w:ascii="Arial" w:hAnsi="Arial" w:cs="Arial"/>
                <w:sz w:val="20"/>
                <w:szCs w:val="20"/>
              </w:rPr>
              <w:t xml:space="preserve"> suggesting others that complimented a theme or event.</w:t>
            </w:r>
          </w:p>
          <w:p w:rsidR="00F1440F" w:rsidRPr="00352B17" w:rsidRDefault="00F1440F" w:rsidP="00071577">
            <w:pPr>
              <w:pStyle w:val="BodyText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Efficiently reorganized the balloon counter, replenished stock, and provided superior knowledge about balloon creations, centerpieces, </w:t>
            </w:r>
            <w:r w:rsidR="004209BD">
              <w:rPr>
                <w:rFonts w:ascii="Arial" w:hAnsi="Arial" w:cs="Arial"/>
                <w:sz w:val="20"/>
                <w:szCs w:val="20"/>
              </w:rPr>
              <w:t xml:space="preserve">and </w:t>
            </w:r>
            <w:r>
              <w:rPr>
                <w:rFonts w:ascii="Arial" w:hAnsi="Arial" w:cs="Arial"/>
                <w:sz w:val="20"/>
                <w:szCs w:val="20"/>
              </w:rPr>
              <w:t>prices.</w:t>
            </w:r>
          </w:p>
          <w:p w:rsidR="00591E9C" w:rsidRPr="00352B17" w:rsidRDefault="00071577" w:rsidP="00F1440F">
            <w:pPr>
              <w:pStyle w:val="BodyText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352B17">
              <w:rPr>
                <w:rFonts w:ascii="Arial" w:hAnsi="Arial" w:cs="Arial"/>
                <w:sz w:val="20"/>
                <w:szCs w:val="20"/>
              </w:rPr>
              <w:t>Shift Supervisor Holiday Season 2008</w:t>
            </w:r>
            <w:r w:rsidR="00B251EC">
              <w:rPr>
                <w:rFonts w:ascii="Arial" w:hAnsi="Arial" w:cs="Arial"/>
                <w:sz w:val="20"/>
                <w:szCs w:val="20"/>
              </w:rPr>
              <w:t>.  Supervised employees and directed them in daily tasks.</w:t>
            </w:r>
          </w:p>
        </w:tc>
      </w:tr>
      <w:tr w:rsidR="00CE3284" w:rsidTr="00B251EC">
        <w:tc>
          <w:tcPr>
            <w:tcW w:w="1559" w:type="dxa"/>
          </w:tcPr>
          <w:p w:rsidR="00CE3284" w:rsidRPr="00352B17" w:rsidRDefault="00CE3284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Arial" w:hAnsi="Arial" w:cs="Arial"/>
                <w:sz w:val="20"/>
                <w:szCs w:val="20"/>
              </w:rPr>
            </w:pPr>
            <w:r w:rsidRPr="00352B17">
              <w:rPr>
                <w:rFonts w:ascii="Arial" w:hAnsi="Arial" w:cs="Arial"/>
                <w:sz w:val="20"/>
                <w:szCs w:val="20"/>
              </w:rPr>
              <w:t>Skills</w:t>
            </w:r>
          </w:p>
        </w:tc>
        <w:tc>
          <w:tcPr>
            <w:tcW w:w="7081" w:type="dxa"/>
          </w:tcPr>
          <w:p w:rsidR="00F1440F" w:rsidRDefault="004209BD" w:rsidP="00F1440F">
            <w:pPr>
              <w:pStyle w:val="BodyText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Excellent c</w:t>
            </w:r>
            <w:r w:rsidR="00F1440F">
              <w:rPr>
                <w:rFonts w:ascii="Arial" w:hAnsi="Arial" w:cs="Arial"/>
                <w:sz w:val="20"/>
                <w:szCs w:val="20"/>
              </w:rPr>
              <w:t xml:space="preserve">ommunication skills, both </w:t>
            </w:r>
            <w:r w:rsidR="00B251EC">
              <w:rPr>
                <w:rFonts w:ascii="Arial" w:hAnsi="Arial" w:cs="Arial"/>
                <w:sz w:val="20"/>
                <w:szCs w:val="20"/>
              </w:rPr>
              <w:t>in small groups and interpersonal.</w:t>
            </w:r>
            <w:r w:rsidR="00F1440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1440F" w:rsidRDefault="00CE3284" w:rsidP="00F1440F">
            <w:pPr>
              <w:pStyle w:val="BodyText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352B17">
              <w:rPr>
                <w:rFonts w:ascii="Arial" w:hAnsi="Arial" w:cs="Arial"/>
                <w:sz w:val="20"/>
                <w:szCs w:val="20"/>
              </w:rPr>
              <w:t>Exper</w:t>
            </w:r>
            <w:r w:rsidR="00F1440F">
              <w:rPr>
                <w:rFonts w:ascii="Arial" w:hAnsi="Arial" w:cs="Arial"/>
                <w:sz w:val="20"/>
                <w:szCs w:val="20"/>
              </w:rPr>
              <w:t>ienced in Microsoft Word/Excel</w:t>
            </w:r>
          </w:p>
          <w:p w:rsidR="00F1440F" w:rsidRDefault="00B251EC" w:rsidP="00F1440F">
            <w:pPr>
              <w:pStyle w:val="BodyText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Proficient in </w:t>
            </w:r>
            <w:r w:rsidR="004209BD">
              <w:rPr>
                <w:rFonts w:ascii="Arial" w:hAnsi="Arial" w:cs="Arial"/>
                <w:sz w:val="20"/>
                <w:szCs w:val="20"/>
              </w:rPr>
              <w:t>problem s</w:t>
            </w:r>
            <w:r>
              <w:rPr>
                <w:rFonts w:ascii="Arial" w:hAnsi="Arial" w:cs="Arial"/>
                <w:sz w:val="20"/>
                <w:szCs w:val="20"/>
              </w:rPr>
              <w:t>olving, persistent and dedicated to always solving the problem to the best of my ability.</w:t>
            </w:r>
          </w:p>
          <w:p w:rsidR="00CE3284" w:rsidRPr="00352B17" w:rsidRDefault="004209BD" w:rsidP="00F1440F">
            <w:pPr>
              <w:pStyle w:val="BodyText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 oriented with a self motivation to l</w:t>
            </w:r>
            <w:r w:rsidR="00CE3284" w:rsidRPr="00352B17">
              <w:rPr>
                <w:rFonts w:ascii="Arial" w:hAnsi="Arial" w:cs="Arial"/>
                <w:sz w:val="20"/>
                <w:szCs w:val="20"/>
              </w:rPr>
              <w:t>earn</w:t>
            </w:r>
          </w:p>
        </w:tc>
      </w:tr>
      <w:tr w:rsidR="00CE3284" w:rsidTr="00B251EC">
        <w:tc>
          <w:tcPr>
            <w:tcW w:w="1559" w:type="dxa"/>
          </w:tcPr>
          <w:p w:rsidR="00CE3284" w:rsidRPr="00352B17" w:rsidRDefault="00CE3284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Arial" w:hAnsi="Arial" w:cs="Arial"/>
                <w:sz w:val="20"/>
                <w:szCs w:val="20"/>
              </w:rPr>
            </w:pPr>
            <w:r w:rsidRPr="00352B17">
              <w:rPr>
                <w:rFonts w:ascii="Arial" w:hAnsi="Arial" w:cs="Arial"/>
                <w:sz w:val="20"/>
                <w:szCs w:val="20"/>
              </w:rPr>
              <w:t>References</w:t>
            </w:r>
          </w:p>
        </w:tc>
        <w:tc>
          <w:tcPr>
            <w:tcW w:w="7081" w:type="dxa"/>
          </w:tcPr>
          <w:p w:rsidR="00CE3284" w:rsidRPr="00352B17" w:rsidRDefault="00CE3284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352B17">
              <w:rPr>
                <w:rFonts w:ascii="Arial" w:hAnsi="Arial" w:cs="Arial"/>
                <w:sz w:val="20"/>
                <w:szCs w:val="20"/>
              </w:rPr>
              <w:t>References are available on request.</w:t>
            </w:r>
          </w:p>
        </w:tc>
      </w:tr>
    </w:tbl>
    <w:p w:rsidR="00591E9C" w:rsidRPr="00201794" w:rsidRDefault="00591E9C" w:rsidP="00CE3284">
      <w:pPr>
        <w:pStyle w:val="BodyText"/>
        <w:rPr>
          <w:rFonts w:ascii="Arial" w:hAnsi="Arial" w:cs="Arial"/>
        </w:rPr>
      </w:pPr>
    </w:p>
    <w:sectPr w:rsidR="00591E9C" w:rsidRPr="00201794" w:rsidSect="00591E9C">
      <w:footerReference w:type="default" r:id="rId10"/>
      <w:pgSz w:w="12240" w:h="15840"/>
      <w:pgMar w:top="720" w:right="1800" w:bottom="720" w:left="1800" w:header="965" w:footer="965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3EC3" w:rsidRDefault="006D3EC3">
      <w:r>
        <w:separator/>
      </w:r>
    </w:p>
    <w:p w:rsidR="006D3EC3" w:rsidRDefault="006D3EC3"/>
    <w:p w:rsidR="006D3EC3" w:rsidRDefault="006D3EC3"/>
    <w:p w:rsidR="006D3EC3" w:rsidRDefault="006D3EC3"/>
    <w:p w:rsidR="006D3EC3" w:rsidRDefault="006D3EC3"/>
    <w:p w:rsidR="006D3EC3" w:rsidRDefault="006D3EC3"/>
    <w:p w:rsidR="006D3EC3" w:rsidRDefault="006D3EC3"/>
    <w:p w:rsidR="006D3EC3" w:rsidRDefault="006D3EC3"/>
    <w:p w:rsidR="006D3EC3" w:rsidRDefault="006D3EC3"/>
    <w:p w:rsidR="006D3EC3" w:rsidRDefault="006D3EC3"/>
    <w:p w:rsidR="006D3EC3" w:rsidRDefault="006D3EC3"/>
    <w:p w:rsidR="006D3EC3" w:rsidRDefault="006D3EC3"/>
  </w:endnote>
  <w:endnote w:type="continuationSeparator" w:id="0">
    <w:p w:rsidR="006D3EC3" w:rsidRDefault="006D3EC3">
      <w:r>
        <w:continuationSeparator/>
      </w:r>
    </w:p>
    <w:p w:rsidR="006D3EC3" w:rsidRDefault="006D3EC3"/>
    <w:p w:rsidR="006D3EC3" w:rsidRDefault="006D3EC3"/>
    <w:p w:rsidR="006D3EC3" w:rsidRDefault="006D3EC3"/>
    <w:p w:rsidR="006D3EC3" w:rsidRDefault="006D3EC3"/>
    <w:p w:rsidR="006D3EC3" w:rsidRDefault="006D3EC3"/>
    <w:p w:rsidR="006D3EC3" w:rsidRDefault="006D3EC3"/>
    <w:p w:rsidR="006D3EC3" w:rsidRDefault="006D3EC3"/>
    <w:p w:rsidR="006D3EC3" w:rsidRDefault="006D3EC3"/>
    <w:p w:rsidR="006D3EC3" w:rsidRDefault="006D3EC3"/>
    <w:p w:rsidR="006D3EC3" w:rsidRDefault="006D3EC3"/>
    <w:p w:rsidR="006D3EC3" w:rsidRDefault="006D3EC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pPr w:leftFromText="187" w:rightFromText="187" w:vertAnchor="page" w:horzAnchor="page" w:tblpXSpec="center" w:tblpY="14401"/>
      <w:tblOverlap w:val="never"/>
      <w:tblW w:w="86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29" w:type="dxa"/>
        <w:bottom w:w="72" w:type="dxa"/>
        <w:right w:w="115" w:type="dxa"/>
      </w:tblCellMar>
      <w:tblLook w:val="01E0"/>
    </w:tblPr>
    <w:tblGrid>
      <w:gridCol w:w="1613"/>
      <w:gridCol w:w="7027"/>
    </w:tblGrid>
    <w:tr w:rsidR="00591E9C">
      <w:tc>
        <w:tcPr>
          <w:tcW w:w="1613" w:type="dxa"/>
        </w:tcPr>
        <w:p w:rsidR="00591E9C" w:rsidRDefault="00591E9C"/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p w:rsidR="00591E9C" w:rsidRDefault="00F8452D"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t>Kristen Prescott</w:t>
          </w:r>
        </w:p>
        <w:p w:rsidR="00591E9C" w:rsidRDefault="00F8452D" w:rsidP="00F8452D">
          <w:pP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</w:pP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t>357 Washington Road Enfield, CT 06082</w:t>
          </w:r>
          <w:r w:rsidR="00B514F3">
            <w:t xml:space="preserve"> </w: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t>(860)604-8930</w:t>
          </w:r>
          <w:r w:rsidR="00B514F3">
            <w:t xml:space="preserve"> </w:t>
          </w:r>
          <w:hyperlink r:id="rId1" w:history="1">
            <w:r w:rsidRPr="00653A8E">
              <w:rPr>
                <w:rStyle w:val="Hyperlink"/>
                <w:rFonts w:asciiTheme="majorHAnsi" w:hAnsiTheme="majorHAnsi"/>
                <w:sz w:val="14"/>
                <w:szCs w:val="20"/>
              </w:rPr>
              <w:t>PrescottKristen@yahoo.com</w:t>
            </w:r>
          </w:hyperlink>
        </w:p>
        <w:p w:rsidR="00F8452D" w:rsidRDefault="00F8452D" w:rsidP="00F8452D"/>
      </w:tc>
    </w:tr>
  </w:tbl>
  <w:p w:rsidR="00591E9C" w:rsidRDefault="00591E9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3EC3" w:rsidRDefault="006D3EC3">
      <w:r>
        <w:separator/>
      </w:r>
    </w:p>
    <w:p w:rsidR="006D3EC3" w:rsidRDefault="006D3EC3"/>
    <w:p w:rsidR="006D3EC3" w:rsidRDefault="006D3EC3"/>
    <w:p w:rsidR="006D3EC3" w:rsidRDefault="006D3EC3"/>
    <w:p w:rsidR="006D3EC3" w:rsidRDefault="006D3EC3"/>
    <w:p w:rsidR="006D3EC3" w:rsidRDefault="006D3EC3"/>
    <w:p w:rsidR="006D3EC3" w:rsidRDefault="006D3EC3"/>
    <w:p w:rsidR="006D3EC3" w:rsidRDefault="006D3EC3"/>
    <w:p w:rsidR="006D3EC3" w:rsidRDefault="006D3EC3"/>
    <w:p w:rsidR="006D3EC3" w:rsidRDefault="006D3EC3"/>
    <w:p w:rsidR="006D3EC3" w:rsidRDefault="006D3EC3"/>
    <w:p w:rsidR="006D3EC3" w:rsidRDefault="006D3EC3"/>
  </w:footnote>
  <w:footnote w:type="continuationSeparator" w:id="0">
    <w:p w:rsidR="006D3EC3" w:rsidRDefault="006D3EC3">
      <w:r>
        <w:continuationSeparator/>
      </w:r>
    </w:p>
    <w:p w:rsidR="006D3EC3" w:rsidRDefault="006D3EC3"/>
    <w:p w:rsidR="006D3EC3" w:rsidRDefault="006D3EC3"/>
    <w:p w:rsidR="006D3EC3" w:rsidRDefault="006D3EC3"/>
    <w:p w:rsidR="006D3EC3" w:rsidRDefault="006D3EC3"/>
    <w:p w:rsidR="006D3EC3" w:rsidRDefault="006D3EC3"/>
    <w:p w:rsidR="006D3EC3" w:rsidRDefault="006D3EC3"/>
    <w:p w:rsidR="006D3EC3" w:rsidRDefault="006D3EC3"/>
    <w:p w:rsidR="006D3EC3" w:rsidRDefault="006D3EC3"/>
    <w:p w:rsidR="006D3EC3" w:rsidRDefault="006D3EC3"/>
    <w:p w:rsidR="006D3EC3" w:rsidRDefault="006D3EC3"/>
    <w:p w:rsidR="006D3EC3" w:rsidRDefault="006D3EC3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57CBE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3279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BD2C9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F6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1A0B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87085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4E0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C8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99863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6AE67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B91BEF"/>
    <w:multiLevelType w:val="hybridMultilevel"/>
    <w:tmpl w:val="4918A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0EB19C0"/>
    <w:multiLevelType w:val="hybridMultilevel"/>
    <w:tmpl w:val="0A48C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3AE0E50"/>
    <w:multiLevelType w:val="hybridMultilevel"/>
    <w:tmpl w:val="9CE80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59E5E0E"/>
    <w:multiLevelType w:val="hybridMultilevel"/>
    <w:tmpl w:val="D8DAA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06D0FB6"/>
    <w:multiLevelType w:val="hybridMultilevel"/>
    <w:tmpl w:val="7E90F9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6B75600"/>
    <w:multiLevelType w:val="singleLevel"/>
    <w:tmpl w:val="14F68CC2"/>
    <w:lvl w:ilvl="0">
      <w:start w:val="1"/>
      <w:numFmt w:val="bullet"/>
      <w:pStyle w:val="BulletedLis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4"/>
  </w:num>
  <w:num w:numId="15">
    <w:abstractNumId w:val="12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100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</w:compat>
  <w:rsids>
    <w:rsidRoot w:val="00071577"/>
    <w:rsid w:val="00071577"/>
    <w:rsid w:val="00181594"/>
    <w:rsid w:val="00201794"/>
    <w:rsid w:val="002B693F"/>
    <w:rsid w:val="00352B17"/>
    <w:rsid w:val="004209BD"/>
    <w:rsid w:val="004506E3"/>
    <w:rsid w:val="005137D3"/>
    <w:rsid w:val="00591E9C"/>
    <w:rsid w:val="006152F2"/>
    <w:rsid w:val="00617CB2"/>
    <w:rsid w:val="006C794B"/>
    <w:rsid w:val="006D3EC3"/>
    <w:rsid w:val="007C1DEB"/>
    <w:rsid w:val="009D5002"/>
    <w:rsid w:val="00A748D4"/>
    <w:rsid w:val="00A9282E"/>
    <w:rsid w:val="00B251EC"/>
    <w:rsid w:val="00B514F3"/>
    <w:rsid w:val="00BC7580"/>
    <w:rsid w:val="00CA0BAE"/>
    <w:rsid w:val="00CE3284"/>
    <w:rsid w:val="00D35ECC"/>
    <w:rsid w:val="00DE2184"/>
    <w:rsid w:val="00F1440F"/>
    <w:rsid w:val="00F8452D"/>
    <w:rsid w:val="00FF3F15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1" w:unhideWhenUsed="0"/>
    <w:lsdException w:name="heading 3" w:semiHidden="0" w:uiPriority="1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header" w:uiPriority="0"/>
    <w:lsdException w:name="footer" w:uiPriority="0"/>
    <w:lsdException w:name="Title" w:uiPriority="4" w:qFormat="1"/>
    <w:lsdException w:name="Default Paragraph Font" w:uiPriority="0"/>
    <w:lsdException w:name="Body Text" w:uiPriority="0" w:qFormat="1"/>
    <w:lsdException w:name="Subtitle" w:uiPriority="5" w:qFormat="1"/>
    <w:lsdException w:name="Date" w:uiPriority="0"/>
    <w:lsdException w:name="Body Text 2" w:uiPriority="0"/>
    <w:lsdException w:name="Block Text" w:uiPriority="3" w:qFormat="1"/>
    <w:lsdException w:name="Strong" w:uiPriority="2" w:qFormat="1"/>
    <w:lsdException w:name="Emphasis" w:uiPriority="2" w:qFormat="1"/>
    <w:lsdException w:name="HTML Top of Form" w:uiPriority="0"/>
    <w:lsdException w:name="HTML Bottom of Form" w:uiPriority="0"/>
    <w:lsdException w:name="Normal Table" w:uiPriority="0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Table Grid" w:semiHidden="0" w:uiPriority="0" w:unhideWhenUsed="0"/>
    <w:lsdException w:name="Table Theme" w:uiPriority="0"/>
    <w:lsdException w:name="No Spacing" w:uiPriority="1" w:qFormat="1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1E9C"/>
    <w:pPr>
      <w:spacing w:after="0" w:line="288" w:lineRule="auto"/>
    </w:pPr>
    <w:rPr>
      <w:rFonts w:ascii="Century Gothic" w:hAnsi="Century Gothic"/>
      <w:sz w:val="16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rsid w:val="00591E9C"/>
    <w:pPr>
      <w:spacing w:before="240"/>
      <w:outlineLvl w:val="0"/>
    </w:pPr>
    <w:rPr>
      <w:rFonts w:asciiTheme="majorHAnsi" w:eastAsia="Times New Roman" w:hAnsiTheme="majorHAnsi" w:cs="Times New Roman"/>
      <w:b/>
      <w:szCs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rsid w:val="00591E9C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kern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rsid w:val="00591E9C"/>
    <w:pPr>
      <w:keepNext/>
      <w:keepLines/>
      <w:outlineLvl w:val="2"/>
    </w:pPr>
    <w:rPr>
      <w:rFonts w:asciiTheme="majorHAnsi" w:eastAsiaTheme="majorEastAsia" w:hAnsiTheme="majorHAnsi" w:cstheme="majorHAns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rsid w:val="00591E9C"/>
    <w:pPr>
      <w:jc w:val="both"/>
      <w:outlineLvl w:val="3"/>
    </w:pPr>
    <w:rPr>
      <w:rFonts w:asciiTheme="majorHAnsi" w:eastAsia="Times New Roman" w:hAnsiTheme="majorHAnsi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591E9C"/>
    <w:rPr>
      <w:rFonts w:asciiTheme="majorHAnsi" w:eastAsia="Times New Roman" w:hAnsiTheme="majorHAnsi" w:cs="Times New Roman"/>
      <w:b/>
      <w:sz w:val="16"/>
    </w:rPr>
  </w:style>
  <w:style w:type="paragraph" w:styleId="BodyText">
    <w:name w:val="Body Text"/>
    <w:basedOn w:val="Normal"/>
    <w:link w:val="BodyTextChar"/>
    <w:unhideWhenUsed/>
    <w:qFormat/>
    <w:rsid w:val="00591E9C"/>
    <w:pPr>
      <w:spacing w:after="120"/>
    </w:pPr>
    <w:rPr>
      <w:rFonts w:asciiTheme="minorHAnsi" w:hAnsiTheme="minorHAnsi"/>
    </w:rPr>
  </w:style>
  <w:style w:type="character" w:customStyle="1" w:styleId="BodyTextChar">
    <w:name w:val="Body Text Char"/>
    <w:basedOn w:val="DefaultParagraphFont"/>
    <w:link w:val="BodyText"/>
    <w:rsid w:val="00591E9C"/>
    <w:rPr>
      <w:sz w:val="16"/>
      <w:szCs w:val="24"/>
    </w:rPr>
  </w:style>
  <w:style w:type="paragraph" w:customStyle="1" w:styleId="BulletedList">
    <w:name w:val="Bulleted List"/>
    <w:basedOn w:val="BodyText"/>
    <w:semiHidden/>
    <w:unhideWhenUsed/>
    <w:qFormat/>
    <w:rsid w:val="00591E9C"/>
    <w:pPr>
      <w:numPr>
        <w:numId w:val="1"/>
      </w:numPr>
      <w:spacing w:after="80"/>
      <w:ind w:left="288" w:hanging="288"/>
    </w:pPr>
  </w:style>
  <w:style w:type="table" w:styleId="TableGrid">
    <w:name w:val="Table Grid"/>
    <w:basedOn w:val="TableNormal"/>
    <w:rsid w:val="00591E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qFormat/>
    <w:rsid w:val="00591E9C"/>
    <w:rPr>
      <w:rFonts w:asciiTheme="majorHAnsi" w:eastAsia="Times New Roman" w:hAnsiTheme="majorHAnsi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591E9C"/>
    <w:rPr>
      <w:rFonts w:asciiTheme="majorHAnsi" w:eastAsiaTheme="majorEastAsia" w:hAnsiTheme="majorHAnsi" w:cstheme="majorHAnsi"/>
      <w:b/>
      <w:color w:val="000000" w:themeColor="text1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591E9C"/>
    <w:rPr>
      <w:rFonts w:asciiTheme="majorHAnsi" w:eastAsiaTheme="majorEastAsia" w:hAnsiTheme="majorHAnsi" w:cstheme="majorBidi"/>
      <w:kern w:val="32"/>
      <w:sz w:val="16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591E9C"/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ContactInformation">
    <w:name w:val="Contact Information"/>
    <w:basedOn w:val="Heading2"/>
    <w:qFormat/>
    <w:rsid w:val="00591E9C"/>
    <w:rPr>
      <w:rFonts w:asciiTheme="minorHAnsi" w:hAnsiTheme="minorHAnsi"/>
    </w:rPr>
  </w:style>
  <w:style w:type="paragraph" w:customStyle="1" w:styleId="ResumeHeading1">
    <w:name w:val="Resume Heading 1"/>
    <w:basedOn w:val="Heading3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JobTitle">
    <w:name w:val="Job Title"/>
    <w:basedOn w:val="Heading4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Dates">
    <w:name w:val="Dates"/>
    <w:basedOn w:val="Normal"/>
    <w:qFormat/>
    <w:rsid w:val="00591E9C"/>
    <w:pPr>
      <w:spacing w:after="120"/>
    </w:pPr>
    <w:rPr>
      <w:rFonts w:asciiTheme="minorHAnsi" w:eastAsia="Times New Roman" w:hAnsiTheme="minorHAnsi" w:cs="Times New Roman"/>
      <w:i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E9C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9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71577"/>
    <w:pPr>
      <w:spacing w:after="0" w:line="240" w:lineRule="auto"/>
    </w:pPr>
    <w:rPr>
      <w:rFonts w:eastAsiaTheme="minorHAnsi" w:cstheme="minorBidi"/>
    </w:rPr>
  </w:style>
  <w:style w:type="paragraph" w:styleId="Header">
    <w:name w:val="header"/>
    <w:basedOn w:val="Normal"/>
    <w:link w:val="HeaderChar"/>
    <w:semiHidden/>
    <w:unhideWhenUsed/>
    <w:rsid w:val="00F845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8452D"/>
    <w:rPr>
      <w:rFonts w:ascii="Century Gothic" w:hAnsi="Century Gothic"/>
      <w:sz w:val="16"/>
      <w:szCs w:val="24"/>
    </w:rPr>
  </w:style>
  <w:style w:type="paragraph" w:styleId="Footer">
    <w:name w:val="footer"/>
    <w:basedOn w:val="Normal"/>
    <w:link w:val="FooterChar"/>
    <w:semiHidden/>
    <w:unhideWhenUsed/>
    <w:rsid w:val="00F845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F8452D"/>
    <w:rPr>
      <w:rFonts w:ascii="Century Gothic" w:hAnsi="Century Gothic"/>
      <w:sz w:val="16"/>
      <w:szCs w:val="24"/>
    </w:rPr>
  </w:style>
  <w:style w:type="character" w:styleId="Hyperlink">
    <w:name w:val="Hyperlink"/>
    <w:basedOn w:val="DefaultParagraphFont"/>
    <w:uiPriority w:val="99"/>
    <w:unhideWhenUsed/>
    <w:rsid w:val="00F8452D"/>
    <w:rPr>
      <w:color w:val="7B2F6B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escottKristen@yaho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risten\Application%20Data\Microsoft\Templates\Resume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44E963002324349A218DC1484C1B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C3DF4-A202-4327-9883-B42BC5AD516F}"/>
      </w:docPartPr>
      <w:docPartBody>
        <w:p w:rsidR="008873C4" w:rsidRDefault="004A25CD">
          <w:pPr>
            <w:pStyle w:val="544E963002324349A218DC1484C1B7C6"/>
          </w:pPr>
          <w:r>
            <w:t>[Your Name]</w:t>
          </w:r>
        </w:p>
      </w:docPartBody>
    </w:docPart>
    <w:docPart>
      <w:docPartPr>
        <w:name w:val="4BC5D1B4450F4DEDBF9C520CBADA2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14220-21ED-428B-9C79-A367FA165861}"/>
      </w:docPartPr>
      <w:docPartBody>
        <w:p w:rsidR="008873C4" w:rsidRDefault="004A25CD">
          <w:pPr>
            <w:pStyle w:val="4BC5D1B4450F4DEDBF9C520CBADA2C67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6164F07723974EFBA9749D01AD13F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98D39-7E5D-4847-A633-57C8D35DE90B}"/>
      </w:docPartPr>
      <w:docPartBody>
        <w:p w:rsidR="008873C4" w:rsidRDefault="004A25CD">
          <w:pPr>
            <w:pStyle w:val="6164F07723974EFBA9749D01AD13F504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A535D2D4923A4498AE8F81009EC52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69E91-8A33-49F4-B24E-5289CC65ED4C}"/>
      </w:docPartPr>
      <w:docPartBody>
        <w:p w:rsidR="008873C4" w:rsidRDefault="004A25CD">
          <w:pPr>
            <w:pStyle w:val="A535D2D4923A4498AE8F81009EC52208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3D8437A66B85400EBEEAE51483850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70DF3-0E5F-4E41-B97F-526145E68456}"/>
      </w:docPartPr>
      <w:docPartBody>
        <w:p w:rsidR="008873C4" w:rsidRDefault="004A25CD">
          <w:pPr>
            <w:pStyle w:val="3D8437A66B85400EBEEAE51483850E24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81CD6BCA448049E1BF0254AC642B8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210AC-A137-433B-A4DC-37BF8B735ADD}"/>
      </w:docPartPr>
      <w:docPartBody>
        <w:p w:rsidR="008873C4" w:rsidRDefault="004A25CD">
          <w:pPr>
            <w:pStyle w:val="81CD6BCA448049E1BF0254AC642B8428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CC83D34C8A884C5C8B34F53783BBC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A790-541F-4E18-8319-673F10767ED9}"/>
      </w:docPartPr>
      <w:docPartBody>
        <w:p w:rsidR="008873C4" w:rsidRDefault="004A25CD">
          <w:pPr>
            <w:pStyle w:val="CC83D34C8A884C5C8B34F53783BBCEF7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7C234A3BF1304F39AB479E2BF2FDE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D9AA5-2009-4078-94D7-3465C0493104}"/>
      </w:docPartPr>
      <w:docPartBody>
        <w:p w:rsidR="008873C4" w:rsidRDefault="006E67DB" w:rsidP="006E67DB">
          <w:pPr>
            <w:pStyle w:val="7C234A3BF1304F39AB479E2BF2FDE92D"/>
          </w:pPr>
          <w:r>
            <w:rPr>
              <w:rStyle w:val="PlaceholderText"/>
            </w:rPr>
            <w:t>[Date graduated]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E67DB"/>
    <w:rsid w:val="002E5AFC"/>
    <w:rsid w:val="004A25CD"/>
    <w:rsid w:val="006E67DB"/>
    <w:rsid w:val="008420D1"/>
    <w:rsid w:val="008873C4"/>
    <w:rsid w:val="00F43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4E963002324349A218DC1484C1B7C6">
    <w:name w:val="544E963002324349A218DC1484C1B7C6"/>
    <w:rsid w:val="008873C4"/>
  </w:style>
  <w:style w:type="paragraph" w:customStyle="1" w:styleId="3843E283ADC7470F88F741469E8AA18C">
    <w:name w:val="3843E283ADC7470F88F741469E8AA18C"/>
    <w:rsid w:val="008873C4"/>
  </w:style>
  <w:style w:type="paragraph" w:customStyle="1" w:styleId="6A040E06E73246E5A4CEE7E03AA96850">
    <w:name w:val="6A040E06E73246E5A4CEE7E03AA96850"/>
    <w:rsid w:val="008873C4"/>
  </w:style>
  <w:style w:type="paragraph" w:customStyle="1" w:styleId="D3B83F6F817B44329311A9EA22D8C5CB">
    <w:name w:val="D3B83F6F817B44329311A9EA22D8C5CB"/>
    <w:rsid w:val="008873C4"/>
  </w:style>
  <w:style w:type="paragraph" w:customStyle="1" w:styleId="E4D5244C09CC499E8128A8AC5407EC23">
    <w:name w:val="E4D5244C09CC499E8128A8AC5407EC23"/>
    <w:rsid w:val="008873C4"/>
  </w:style>
  <w:style w:type="paragraph" w:customStyle="1" w:styleId="CC5B2DF41C1B4BC285AD840DA9603E7E">
    <w:name w:val="CC5B2DF41C1B4BC285AD840DA9603E7E"/>
    <w:rsid w:val="008873C4"/>
  </w:style>
  <w:style w:type="paragraph" w:customStyle="1" w:styleId="52079FC0401E4823B4EB7FFFC1CB025A">
    <w:name w:val="52079FC0401E4823B4EB7FFFC1CB025A"/>
    <w:rsid w:val="008873C4"/>
  </w:style>
  <w:style w:type="paragraph" w:customStyle="1" w:styleId="8629E129D5644D9781F81D9268903BFA">
    <w:name w:val="8629E129D5644D9781F81D9268903BFA"/>
    <w:rsid w:val="008873C4"/>
  </w:style>
  <w:style w:type="character" w:styleId="PlaceholderText">
    <w:name w:val="Placeholder Text"/>
    <w:basedOn w:val="DefaultParagraphFont"/>
    <w:uiPriority w:val="99"/>
    <w:unhideWhenUsed/>
    <w:rsid w:val="006E67DB"/>
    <w:rPr>
      <w:color w:val="808080"/>
    </w:rPr>
  </w:style>
  <w:style w:type="paragraph" w:customStyle="1" w:styleId="4BC5D1B4450F4DEDBF9C520CBADA2C67">
    <w:name w:val="4BC5D1B4450F4DEDBF9C520CBADA2C67"/>
    <w:rsid w:val="008873C4"/>
  </w:style>
  <w:style w:type="paragraph" w:customStyle="1" w:styleId="6164F07723974EFBA9749D01AD13F504">
    <w:name w:val="6164F07723974EFBA9749D01AD13F504"/>
    <w:rsid w:val="008873C4"/>
  </w:style>
  <w:style w:type="paragraph" w:customStyle="1" w:styleId="886C5503377B44E78CBE423ADBF3C406">
    <w:name w:val="886C5503377B44E78CBE423ADBF3C406"/>
    <w:rsid w:val="008873C4"/>
  </w:style>
  <w:style w:type="paragraph" w:customStyle="1" w:styleId="B18FFE5DEE364593BF49DCC690CF2BDC">
    <w:name w:val="B18FFE5DEE364593BF49DCC690CF2BDC"/>
    <w:rsid w:val="008873C4"/>
  </w:style>
  <w:style w:type="paragraph" w:customStyle="1" w:styleId="F8A7FBBF37564BD4B5C116FD1BB93A73">
    <w:name w:val="F8A7FBBF37564BD4B5C116FD1BB93A73"/>
    <w:rsid w:val="008873C4"/>
  </w:style>
  <w:style w:type="paragraph" w:customStyle="1" w:styleId="7BB976B8038346BF9B171218D0CAB89B">
    <w:name w:val="7BB976B8038346BF9B171218D0CAB89B"/>
    <w:rsid w:val="008873C4"/>
  </w:style>
  <w:style w:type="paragraph" w:customStyle="1" w:styleId="6B25B2F3769A4F6490972A754B06EE50">
    <w:name w:val="6B25B2F3769A4F6490972A754B06EE50"/>
    <w:rsid w:val="008873C4"/>
  </w:style>
  <w:style w:type="paragraph" w:customStyle="1" w:styleId="7881EB22B24F47BAB1EC2DC0C81E9442">
    <w:name w:val="7881EB22B24F47BAB1EC2DC0C81E9442"/>
    <w:rsid w:val="008873C4"/>
  </w:style>
  <w:style w:type="paragraph" w:customStyle="1" w:styleId="A535D2D4923A4498AE8F81009EC52208">
    <w:name w:val="A535D2D4923A4498AE8F81009EC52208"/>
    <w:rsid w:val="008873C4"/>
  </w:style>
  <w:style w:type="paragraph" w:customStyle="1" w:styleId="3D8437A66B85400EBEEAE51483850E24">
    <w:name w:val="3D8437A66B85400EBEEAE51483850E24"/>
    <w:rsid w:val="008873C4"/>
  </w:style>
  <w:style w:type="paragraph" w:customStyle="1" w:styleId="770E703AAD564146A6808B97D46DC682">
    <w:name w:val="770E703AAD564146A6808B97D46DC682"/>
    <w:rsid w:val="008873C4"/>
  </w:style>
  <w:style w:type="paragraph" w:customStyle="1" w:styleId="E96D13C0469E402AB202E013E2C85710">
    <w:name w:val="E96D13C0469E402AB202E013E2C85710"/>
    <w:rsid w:val="008873C4"/>
  </w:style>
  <w:style w:type="paragraph" w:customStyle="1" w:styleId="34CFEEDF161049009F9BAE58E1871328">
    <w:name w:val="34CFEEDF161049009F9BAE58E1871328"/>
    <w:rsid w:val="008873C4"/>
  </w:style>
  <w:style w:type="paragraph" w:customStyle="1" w:styleId="4E56D34E67234092B5B96A0026E3260D">
    <w:name w:val="4E56D34E67234092B5B96A0026E3260D"/>
    <w:rsid w:val="008873C4"/>
  </w:style>
  <w:style w:type="paragraph" w:customStyle="1" w:styleId="CBE6DBD4F1AF4BB490CAB7C4E00AE122">
    <w:name w:val="CBE6DBD4F1AF4BB490CAB7C4E00AE122"/>
    <w:rsid w:val="008873C4"/>
  </w:style>
  <w:style w:type="paragraph" w:customStyle="1" w:styleId="39000D7BE11443EFA68D80AC5EF1D00E">
    <w:name w:val="39000D7BE11443EFA68D80AC5EF1D00E"/>
    <w:rsid w:val="008873C4"/>
  </w:style>
  <w:style w:type="paragraph" w:customStyle="1" w:styleId="81CD6BCA448049E1BF0254AC642B8428">
    <w:name w:val="81CD6BCA448049E1BF0254AC642B8428"/>
    <w:rsid w:val="008873C4"/>
  </w:style>
  <w:style w:type="paragraph" w:customStyle="1" w:styleId="CC83D34C8A884C5C8B34F53783BBCEF7">
    <w:name w:val="CC83D34C8A884C5C8B34F53783BBCEF7"/>
    <w:rsid w:val="008873C4"/>
  </w:style>
  <w:style w:type="paragraph" w:customStyle="1" w:styleId="8EE9B41437BD4DA89ADB8F35FDD19582">
    <w:name w:val="8EE9B41437BD4DA89ADB8F35FDD19582"/>
    <w:rsid w:val="008873C4"/>
  </w:style>
  <w:style w:type="paragraph" w:customStyle="1" w:styleId="4A67F491F65D4FD48E98A858F3D5DC94">
    <w:name w:val="4A67F491F65D4FD48E98A858F3D5DC94"/>
    <w:rsid w:val="008873C4"/>
  </w:style>
  <w:style w:type="paragraph" w:customStyle="1" w:styleId="90E8F4C450E34EA3B395C8667C0EF108">
    <w:name w:val="90E8F4C450E34EA3B395C8667C0EF108"/>
    <w:rsid w:val="008873C4"/>
  </w:style>
  <w:style w:type="paragraph" w:customStyle="1" w:styleId="BCC7361E2B6E4D44BA2ACD43BC4A1480">
    <w:name w:val="BCC7361E2B6E4D44BA2ACD43BC4A1480"/>
    <w:rsid w:val="008873C4"/>
  </w:style>
  <w:style w:type="paragraph" w:customStyle="1" w:styleId="CEA901E4F0504A84B151F0E951A401B9">
    <w:name w:val="CEA901E4F0504A84B151F0E951A401B9"/>
    <w:rsid w:val="008873C4"/>
  </w:style>
  <w:style w:type="paragraph" w:customStyle="1" w:styleId="AB3830C19E1C486BBFE622ED62F5E3DF">
    <w:name w:val="AB3830C19E1C486BBFE622ED62F5E3DF"/>
    <w:rsid w:val="008873C4"/>
  </w:style>
  <w:style w:type="paragraph" w:customStyle="1" w:styleId="5EF51CCE5721405E8FB72A488BBF7E68">
    <w:name w:val="5EF51CCE5721405E8FB72A488BBF7E68"/>
    <w:rsid w:val="008873C4"/>
  </w:style>
  <w:style w:type="paragraph" w:customStyle="1" w:styleId="90671F88EB104B7A9E5C4DCDCE59E60F">
    <w:name w:val="90671F88EB104B7A9E5C4DCDCE59E60F"/>
    <w:rsid w:val="008873C4"/>
  </w:style>
  <w:style w:type="paragraph" w:customStyle="1" w:styleId="6FEDAAF9E0E7459A8119A4601879D516">
    <w:name w:val="6FEDAAF9E0E7459A8119A4601879D516"/>
    <w:rsid w:val="008873C4"/>
  </w:style>
  <w:style w:type="paragraph" w:customStyle="1" w:styleId="4C64AD6485FE4F8A9723E1B69150EACE">
    <w:name w:val="4C64AD6485FE4F8A9723E1B69150EACE"/>
    <w:rsid w:val="008873C4"/>
  </w:style>
  <w:style w:type="paragraph" w:customStyle="1" w:styleId="CD443E0B0F774C3788CCACD9FE35C314">
    <w:name w:val="CD443E0B0F774C3788CCACD9FE35C314"/>
    <w:rsid w:val="008873C4"/>
  </w:style>
  <w:style w:type="paragraph" w:customStyle="1" w:styleId="F7F3BFEDC56141A1BFD1B76B7747FB7A">
    <w:name w:val="F7F3BFEDC56141A1BFD1B76B7747FB7A"/>
    <w:rsid w:val="008873C4"/>
  </w:style>
  <w:style w:type="paragraph" w:customStyle="1" w:styleId="311745BA70A4450B93283C8175F6F1AF">
    <w:name w:val="311745BA70A4450B93283C8175F6F1AF"/>
    <w:rsid w:val="008873C4"/>
  </w:style>
  <w:style w:type="paragraph" w:customStyle="1" w:styleId="3F6CFAF6569E45D4B67890EA6DA8D880">
    <w:name w:val="3F6CFAF6569E45D4B67890EA6DA8D880"/>
    <w:rsid w:val="008873C4"/>
  </w:style>
  <w:style w:type="paragraph" w:customStyle="1" w:styleId="F6217DC8C8D24DD58BBF028D23BD97E4">
    <w:name w:val="F6217DC8C8D24DD58BBF028D23BD97E4"/>
    <w:rsid w:val="008873C4"/>
  </w:style>
  <w:style w:type="paragraph" w:customStyle="1" w:styleId="75E16A2A7B3C4FA4A7967038BD8FBFB5">
    <w:name w:val="75E16A2A7B3C4FA4A7967038BD8FBFB5"/>
    <w:rsid w:val="008873C4"/>
  </w:style>
  <w:style w:type="paragraph" w:customStyle="1" w:styleId="9177966316A74AB6B6F83A78BB7369EC">
    <w:name w:val="9177966316A74AB6B6F83A78BB7369EC"/>
    <w:rsid w:val="008873C4"/>
  </w:style>
  <w:style w:type="paragraph" w:customStyle="1" w:styleId="7D54BB11A3D64418B2837E8B3868E298">
    <w:name w:val="7D54BB11A3D64418B2837E8B3868E298"/>
    <w:rsid w:val="006E67DB"/>
  </w:style>
  <w:style w:type="paragraph" w:customStyle="1" w:styleId="086E75223965409CB33F34ACD9E154DF">
    <w:name w:val="086E75223965409CB33F34ACD9E154DF"/>
    <w:rsid w:val="006E67DB"/>
  </w:style>
  <w:style w:type="paragraph" w:customStyle="1" w:styleId="05E86E7A3A624A76849134B254BC90EE">
    <w:name w:val="05E86E7A3A624A76849134B254BC90EE"/>
    <w:rsid w:val="006E67DB"/>
  </w:style>
  <w:style w:type="paragraph" w:customStyle="1" w:styleId="1BE5502C02984C7C962F16E46693A821">
    <w:name w:val="1BE5502C02984C7C962F16E46693A821"/>
    <w:rsid w:val="006E67DB"/>
  </w:style>
  <w:style w:type="paragraph" w:customStyle="1" w:styleId="01B6CA735E4442439403152B78F7503C">
    <w:name w:val="01B6CA735E4442439403152B78F7503C"/>
    <w:rsid w:val="006E67DB"/>
  </w:style>
  <w:style w:type="paragraph" w:customStyle="1" w:styleId="91475BE0227B4706A8C555D7E19B638A">
    <w:name w:val="91475BE0227B4706A8C555D7E19B638A"/>
    <w:rsid w:val="006E67DB"/>
  </w:style>
  <w:style w:type="paragraph" w:customStyle="1" w:styleId="C087848A8DD149C0A70C03F32635A7F7">
    <w:name w:val="C087848A8DD149C0A70C03F32635A7F7"/>
    <w:rsid w:val="006E67DB"/>
  </w:style>
  <w:style w:type="paragraph" w:customStyle="1" w:styleId="9A66E4E77C854D7EA68BD8B41BD0E467">
    <w:name w:val="9A66E4E77C854D7EA68BD8B41BD0E467"/>
    <w:rsid w:val="006E67DB"/>
  </w:style>
  <w:style w:type="paragraph" w:customStyle="1" w:styleId="D4AC31BBD3DC489AB43C4574B8764AB9">
    <w:name w:val="D4AC31BBD3DC489AB43C4574B8764AB9"/>
    <w:rsid w:val="006E67DB"/>
  </w:style>
  <w:style w:type="paragraph" w:customStyle="1" w:styleId="C63F354A5C374616916A916968974DE1">
    <w:name w:val="C63F354A5C374616916A916968974DE1"/>
    <w:rsid w:val="006E67DB"/>
  </w:style>
  <w:style w:type="paragraph" w:customStyle="1" w:styleId="FA8857030E0D43D49E11B74D2701FD1A">
    <w:name w:val="FA8857030E0D43D49E11B74D2701FD1A"/>
    <w:rsid w:val="006E67DB"/>
  </w:style>
  <w:style w:type="paragraph" w:customStyle="1" w:styleId="4C9D924C15524F9280BDEDF203918B55">
    <w:name w:val="4C9D924C15524F9280BDEDF203918B55"/>
    <w:rsid w:val="006E67DB"/>
  </w:style>
  <w:style w:type="paragraph" w:customStyle="1" w:styleId="B249EE3BFB574F39931448EAB5B69650">
    <w:name w:val="B249EE3BFB574F39931448EAB5B69650"/>
    <w:rsid w:val="006E67DB"/>
  </w:style>
  <w:style w:type="paragraph" w:customStyle="1" w:styleId="0F2E2FD142E84B57BFF9B4E5209ED183">
    <w:name w:val="0F2E2FD142E84B57BFF9B4E5209ED183"/>
    <w:rsid w:val="006E67DB"/>
  </w:style>
  <w:style w:type="paragraph" w:customStyle="1" w:styleId="F5040525BDCD4477AD6D3136ECE8067D">
    <w:name w:val="F5040525BDCD4477AD6D3136ECE8067D"/>
    <w:rsid w:val="006E67DB"/>
  </w:style>
  <w:style w:type="paragraph" w:customStyle="1" w:styleId="1339F3D749014F6AA6B728D74296DA5E">
    <w:name w:val="1339F3D749014F6AA6B728D74296DA5E"/>
    <w:rsid w:val="006E67DB"/>
  </w:style>
  <w:style w:type="paragraph" w:customStyle="1" w:styleId="F944B3E349D544B9A8A50144965AA7D6">
    <w:name w:val="F944B3E349D544B9A8A50144965AA7D6"/>
    <w:rsid w:val="006E67DB"/>
  </w:style>
  <w:style w:type="paragraph" w:customStyle="1" w:styleId="E2EE8489E630474ABD8397EF478AF3CD">
    <w:name w:val="E2EE8489E630474ABD8397EF478AF3CD"/>
    <w:rsid w:val="006E67DB"/>
  </w:style>
  <w:style w:type="paragraph" w:customStyle="1" w:styleId="F2B175011FB545DC8227FF8E45653420">
    <w:name w:val="F2B175011FB545DC8227FF8E45653420"/>
    <w:rsid w:val="006E67DB"/>
  </w:style>
  <w:style w:type="paragraph" w:customStyle="1" w:styleId="C1C06904B79940CCB92B32681391C234">
    <w:name w:val="C1C06904B79940CCB92B32681391C234"/>
    <w:rsid w:val="006E67DB"/>
  </w:style>
  <w:style w:type="paragraph" w:customStyle="1" w:styleId="8AB5C2B2F0374B7EB14BD984AA257421">
    <w:name w:val="8AB5C2B2F0374B7EB14BD984AA257421"/>
    <w:rsid w:val="006E67DB"/>
  </w:style>
  <w:style w:type="paragraph" w:customStyle="1" w:styleId="37860B07BC0C4C0B8498CBA3EFB4BBD1">
    <w:name w:val="37860B07BC0C4C0B8498CBA3EFB4BBD1"/>
    <w:rsid w:val="006E67DB"/>
  </w:style>
  <w:style w:type="paragraph" w:customStyle="1" w:styleId="3CB3E441E42B4B6583879DF705D39440">
    <w:name w:val="3CB3E441E42B4B6583879DF705D39440"/>
    <w:rsid w:val="006E67DB"/>
  </w:style>
  <w:style w:type="paragraph" w:customStyle="1" w:styleId="F3A27259C567422989B67FABC0CB3F9B">
    <w:name w:val="F3A27259C567422989B67FABC0CB3F9B"/>
    <w:rsid w:val="006E67DB"/>
  </w:style>
  <w:style w:type="paragraph" w:customStyle="1" w:styleId="3BDD63A03F054C85B40F6EF3DECD8955">
    <w:name w:val="3BDD63A03F054C85B40F6EF3DECD8955"/>
    <w:rsid w:val="006E67DB"/>
  </w:style>
  <w:style w:type="paragraph" w:customStyle="1" w:styleId="B57F2DD2DBDD4BEE9513C12A10E3D561">
    <w:name w:val="B57F2DD2DBDD4BEE9513C12A10E3D561"/>
    <w:rsid w:val="006E67DB"/>
  </w:style>
  <w:style w:type="paragraph" w:customStyle="1" w:styleId="5417AED88992417785971CB950874EAC">
    <w:name w:val="5417AED88992417785971CB950874EAC"/>
    <w:rsid w:val="006E67DB"/>
  </w:style>
  <w:style w:type="paragraph" w:customStyle="1" w:styleId="6DA951AA1EE34CB9A63B16D88D3C9C32">
    <w:name w:val="6DA951AA1EE34CB9A63B16D88D3C9C32"/>
    <w:rsid w:val="006E67DB"/>
  </w:style>
  <w:style w:type="paragraph" w:customStyle="1" w:styleId="8FC0B2E521AA462F98E8B1711A49D58C">
    <w:name w:val="8FC0B2E521AA462F98E8B1711A49D58C"/>
    <w:rsid w:val="006E67DB"/>
  </w:style>
  <w:style w:type="paragraph" w:customStyle="1" w:styleId="FF06F826B77F4B39B7124991B199FDA5">
    <w:name w:val="FF06F826B77F4B39B7124991B199FDA5"/>
    <w:rsid w:val="006E67DB"/>
  </w:style>
  <w:style w:type="paragraph" w:customStyle="1" w:styleId="A29A6A1C38F54614B299ABCF047251CC">
    <w:name w:val="A29A6A1C38F54614B299ABCF047251CC"/>
    <w:rsid w:val="006E67DB"/>
  </w:style>
  <w:style w:type="paragraph" w:customStyle="1" w:styleId="2E7BD0FA795A4BF386BC04094A6724E2">
    <w:name w:val="2E7BD0FA795A4BF386BC04094A6724E2"/>
    <w:rsid w:val="006E67DB"/>
  </w:style>
  <w:style w:type="paragraph" w:customStyle="1" w:styleId="BDE2BFDB2F2848FC861B23519A04F317">
    <w:name w:val="BDE2BFDB2F2848FC861B23519A04F317"/>
    <w:rsid w:val="006E67DB"/>
  </w:style>
  <w:style w:type="paragraph" w:customStyle="1" w:styleId="6CD6B0DBD05A485F808D69188225230D">
    <w:name w:val="6CD6B0DBD05A485F808D69188225230D"/>
    <w:rsid w:val="006E67DB"/>
  </w:style>
  <w:style w:type="paragraph" w:customStyle="1" w:styleId="BF3B3FA24AFB4783B236BD3E94DF6396">
    <w:name w:val="BF3B3FA24AFB4783B236BD3E94DF6396"/>
    <w:rsid w:val="006E67DB"/>
  </w:style>
  <w:style w:type="paragraph" w:customStyle="1" w:styleId="67FB430270C647739BFBE1BEBBF81C70">
    <w:name w:val="67FB430270C647739BFBE1BEBBF81C70"/>
    <w:rsid w:val="006E67DB"/>
  </w:style>
  <w:style w:type="paragraph" w:customStyle="1" w:styleId="E88BBA286AA9439F98D5CA1C9B34F439">
    <w:name w:val="E88BBA286AA9439F98D5CA1C9B34F439"/>
    <w:rsid w:val="006E67DB"/>
  </w:style>
  <w:style w:type="paragraph" w:customStyle="1" w:styleId="58BC1D474DB44A1E8DDB23E5A29A890B">
    <w:name w:val="58BC1D474DB44A1E8DDB23E5A29A890B"/>
    <w:rsid w:val="006E67DB"/>
  </w:style>
  <w:style w:type="paragraph" w:customStyle="1" w:styleId="2D436F98A40849569FDD10B8DD1741CA">
    <w:name w:val="2D436F98A40849569FDD10B8DD1741CA"/>
    <w:rsid w:val="006E67DB"/>
  </w:style>
  <w:style w:type="paragraph" w:customStyle="1" w:styleId="3E02E9E5920B4798A69306A9C442520B">
    <w:name w:val="3E02E9E5920B4798A69306A9C442520B"/>
    <w:rsid w:val="006E67DB"/>
  </w:style>
  <w:style w:type="paragraph" w:customStyle="1" w:styleId="282A7AB523434883909A41667F032E2E">
    <w:name w:val="282A7AB523434883909A41667F032E2E"/>
    <w:rsid w:val="006E67DB"/>
  </w:style>
  <w:style w:type="paragraph" w:customStyle="1" w:styleId="7C234A3BF1304F39AB479E2BF2FDE92D">
    <w:name w:val="7C234A3BF1304F39AB479E2BF2FDE92D"/>
    <w:rsid w:val="006E67DB"/>
  </w:style>
  <w:style w:type="paragraph" w:customStyle="1" w:styleId="C8E63C2B89824A18830517E4E835EF54">
    <w:name w:val="C8E63C2B89824A18830517E4E835EF54"/>
    <w:rsid w:val="006E67DB"/>
  </w:style>
  <w:style w:type="paragraph" w:customStyle="1" w:styleId="4E8BABC700844116A769BF0E8C68BF15">
    <w:name w:val="4E8BABC700844116A769BF0E8C68BF15"/>
    <w:rsid w:val="006E67DB"/>
  </w:style>
  <w:style w:type="paragraph" w:customStyle="1" w:styleId="0B9BC60003464CE7B8FE50709C710D9D">
    <w:name w:val="0B9BC60003464CE7B8FE50709C710D9D"/>
    <w:rsid w:val="006E67DB"/>
  </w:style>
  <w:style w:type="paragraph" w:customStyle="1" w:styleId="0AABAA80519642BAB3C4588C6E630793">
    <w:name w:val="0AABAA80519642BAB3C4588C6E630793"/>
    <w:rsid w:val="006E67DB"/>
  </w:style>
  <w:style w:type="paragraph" w:customStyle="1" w:styleId="ADAFCD60558A486981D8FFC67E92EEB7">
    <w:name w:val="ADAFCD60558A486981D8FFC67E92EEB7"/>
    <w:rsid w:val="006E67DB"/>
  </w:style>
  <w:style w:type="paragraph" w:customStyle="1" w:styleId="EE09A5330B9B45C0A3268ABA5CBE53ED">
    <w:name w:val="EE09A5330B9B45C0A3268ABA5CBE53ED"/>
    <w:rsid w:val="006E67DB"/>
  </w:style>
  <w:style w:type="paragraph" w:customStyle="1" w:styleId="80A85BBF0DD14A17BFD84B35D5474A22">
    <w:name w:val="80A85BBF0DD14A17BFD84B35D5474A22"/>
    <w:rsid w:val="006E67DB"/>
  </w:style>
  <w:style w:type="paragraph" w:customStyle="1" w:styleId="3D2E910964924B62B2DE7A30EFA9C420">
    <w:name w:val="3D2E910964924B62B2DE7A30EFA9C420"/>
    <w:rsid w:val="006E67DB"/>
  </w:style>
  <w:style w:type="paragraph" w:customStyle="1" w:styleId="6338132434494151B7DEDAC910551946">
    <w:name w:val="6338132434494151B7DEDAC910551946"/>
    <w:rsid w:val="006E67DB"/>
  </w:style>
  <w:style w:type="paragraph" w:customStyle="1" w:styleId="F34005BEC0974E3784227618A94A085F">
    <w:name w:val="F34005BEC0974E3784227618A94A085F"/>
    <w:rsid w:val="006E67DB"/>
  </w:style>
  <w:style w:type="paragraph" w:customStyle="1" w:styleId="B1636D0824404A89A4EA0E271FEFC39B">
    <w:name w:val="B1636D0824404A89A4EA0E271FEFC39B"/>
    <w:rsid w:val="006E67DB"/>
  </w:style>
  <w:style w:type="paragraph" w:customStyle="1" w:styleId="F54C12F9FF2A48E186CF825DB1BD7036">
    <w:name w:val="F54C12F9FF2A48E186CF825DB1BD7036"/>
    <w:rsid w:val="006E67DB"/>
  </w:style>
  <w:style w:type="paragraph" w:customStyle="1" w:styleId="1A3139B8508D472A99EB1879220C206E">
    <w:name w:val="1A3139B8508D472A99EB1879220C206E"/>
    <w:rsid w:val="006E67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ustom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0" ma:contentTypeDescription="Create a new document." ma:contentTypeScope="" ma:versionID="b6358c8e9ccf10d22debe3a56dce56ac"/>
</file>

<file path=customXml/itemProps1.xml><?xml version="1.0" encoding="utf-8"?>
<ds:datastoreItem xmlns:ds="http://schemas.openxmlformats.org/officeDocument/2006/customXml" ds:itemID="{DF457FE1-E01A-480F-A624-040518D7CB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9E5085-C87D-4A83-A5FD-057DE53FA9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D72788-3A77-4D26-8295-445A029906D2}">
  <ds:schemaRefs>
    <ds:schemaRef ds:uri="http://schemas.microsoft.com/office/2006/metadata/contentType"/>
    <ds:schemaRef ds:uri="http://schemas.microsoft.com/office/2006/metadata/properties/metaAttribu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Resume1</Template>
  <TotalTime>134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Prescott </dc:creator>
  <cp:keywords/>
  <dc:description/>
  <cp:lastModifiedBy> </cp:lastModifiedBy>
  <cp:revision>10</cp:revision>
  <cp:lastPrinted>2006-08-01T17:47:00Z</cp:lastPrinted>
  <dcterms:created xsi:type="dcterms:W3CDTF">2010-06-23T00:12:00Z</dcterms:created>
  <dcterms:modified xsi:type="dcterms:W3CDTF">2012-01-19T21:49:00Z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TC100726819990</vt:lpwstr>
  </property>
</Properties>
</file>