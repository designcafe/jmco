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06" w:type="dxa"/>
        <w:tblLayout w:type="fixed"/>
        <w:tblLook w:val="0000"/>
      </w:tblPr>
      <w:tblGrid>
        <w:gridCol w:w="446"/>
        <w:gridCol w:w="6480"/>
        <w:gridCol w:w="22"/>
        <w:gridCol w:w="1958"/>
      </w:tblGrid>
      <w:tr w:rsidR="00B17D29" w:rsidRPr="00D010D9" w:rsidTr="00883D88">
        <w:trPr>
          <w:cantSplit/>
        </w:trPr>
        <w:tc>
          <w:tcPr>
            <w:tcW w:w="8906" w:type="dxa"/>
            <w:gridSpan w:val="4"/>
            <w:tcBorders>
              <w:bottom w:val="single" w:sz="2" w:space="0" w:color="999999"/>
            </w:tcBorders>
          </w:tcPr>
          <w:p w:rsidR="00B17D29" w:rsidRPr="00911485" w:rsidRDefault="007B63FD" w:rsidP="00911485">
            <w:pPr>
              <w:pStyle w:val="ContactInformation"/>
            </w:pPr>
            <w:proofErr w:type="spellStart"/>
            <w:r>
              <w:t>Alena</w:t>
            </w:r>
            <w:proofErr w:type="spellEnd"/>
            <w:r>
              <w:t xml:space="preserve"> Baker</w:t>
            </w:r>
            <w:r w:rsidR="0023077F">
              <w:t xml:space="preserve">                                                              </w:t>
            </w:r>
          </w:p>
          <w:p w:rsidR="00B17D29" w:rsidRPr="00D010D9" w:rsidRDefault="0047681A" w:rsidP="00911485">
            <w:pPr>
              <w:pStyle w:val="ContactInformation"/>
            </w:pPr>
            <w:r>
              <w:t>46 High Court Apt 3 East Hartford, CT 06118</w:t>
            </w:r>
          </w:p>
          <w:p w:rsidR="00624901" w:rsidRDefault="00B03046" w:rsidP="00911485">
            <w:pPr>
              <w:pStyle w:val="ContactInformation"/>
            </w:pPr>
            <w:r>
              <w:t xml:space="preserve">Cell: 860-299-5794  </w:t>
            </w:r>
          </w:p>
          <w:p w:rsidR="00624901" w:rsidRDefault="00D03027" w:rsidP="00911485">
            <w:pPr>
              <w:pStyle w:val="e-mailaddress"/>
            </w:pPr>
            <w:hyperlink r:id="rId9" w:history="1">
              <w:r w:rsidR="0023077F" w:rsidRPr="004B58BE">
                <w:rPr>
                  <w:rStyle w:val="Hyperlink"/>
                </w:rPr>
                <w:t>Acb79@hotmail.com</w:t>
              </w:r>
            </w:hyperlink>
          </w:p>
          <w:p w:rsidR="0023077F" w:rsidRPr="0023077F" w:rsidRDefault="0023077F" w:rsidP="00911485">
            <w:pPr>
              <w:pStyle w:val="e-mailaddress"/>
              <w:rPr>
                <w:b/>
              </w:rPr>
            </w:pPr>
          </w:p>
        </w:tc>
      </w:tr>
      <w:tr w:rsidR="00B17D29" w:rsidRPr="00D010D9" w:rsidTr="00883D88">
        <w:trPr>
          <w:cantSplit/>
          <w:trHeight w:val="8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Default="00B17D29" w:rsidP="00534EF0">
            <w:pPr>
              <w:pStyle w:val="Heading1"/>
            </w:pPr>
            <w:r>
              <w:t>OBJECTIVE</w:t>
            </w:r>
          </w:p>
        </w:tc>
      </w:tr>
      <w:tr w:rsidR="00D010D9" w:rsidRPr="00D010D9" w:rsidTr="00883D88">
        <w:trPr>
          <w:cantSplit/>
          <w:trHeight w:val="217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534EF0" w:rsidRPr="00D010D9" w:rsidRDefault="00D010D9" w:rsidP="003F387B">
            <w:pPr>
              <w:pStyle w:val="bodytext"/>
            </w:pPr>
            <w:r w:rsidRPr="00D010D9">
              <w:t xml:space="preserve">A position </w:t>
            </w:r>
            <w:r w:rsidR="003F387B">
              <w:t>in Office Support / Customer Service</w:t>
            </w:r>
          </w:p>
        </w:tc>
      </w:tr>
      <w:tr w:rsidR="00B17D29" w:rsidRPr="00D010D9" w:rsidTr="00883D88">
        <w:trPr>
          <w:cantSplit/>
          <w:trHeight w:val="162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SKILLS PROFILE</w:t>
            </w:r>
          </w:p>
        </w:tc>
      </w:tr>
      <w:tr w:rsidR="004B2ED1" w:rsidRPr="00D010D9" w:rsidTr="00883D88">
        <w:trPr>
          <w:cantSplit/>
          <w:trHeight w:val="772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4B2ED1" w:rsidRDefault="004B2ED1" w:rsidP="0052646D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4B2ED1" w:rsidRPr="00D010D9" w:rsidRDefault="004B2ED1" w:rsidP="002B665B">
            <w:pPr>
              <w:pStyle w:val="bulletedlist"/>
              <w:numPr>
                <w:ilvl w:val="0"/>
                <w:numId w:val="0"/>
              </w:numPr>
            </w:pPr>
            <w:r w:rsidRPr="00D010D9">
              <w:t xml:space="preserve">Ability to </w:t>
            </w:r>
            <w:r>
              <w:t>work with Microsoft Word, Excel, Power Point and Outlook</w:t>
            </w:r>
          </w:p>
          <w:p w:rsidR="004B2ED1" w:rsidRPr="00D010D9" w:rsidRDefault="004B2ED1" w:rsidP="0052646D">
            <w:pPr>
              <w:pStyle w:val="bulletedlist"/>
            </w:pPr>
            <w:r>
              <w:t>Solid Customer Service skills</w:t>
            </w:r>
          </w:p>
          <w:p w:rsidR="004B2ED1" w:rsidRPr="00D010D9" w:rsidRDefault="004B2ED1" w:rsidP="0052646D">
            <w:pPr>
              <w:pStyle w:val="bulletedlist"/>
            </w:pPr>
            <w:r>
              <w:t>A resourceful person, problem solver and creative</w:t>
            </w:r>
          </w:p>
          <w:p w:rsidR="004B2ED1" w:rsidRPr="00D010D9" w:rsidRDefault="004B2ED1" w:rsidP="0052646D">
            <w:pPr>
              <w:pStyle w:val="bulletedlist"/>
            </w:pPr>
            <w:r>
              <w:t>Possess strong interpersonal skills, ability to work effectively with individuals on all levels</w:t>
            </w:r>
          </w:p>
          <w:p w:rsidR="004B2ED1" w:rsidRPr="00D010D9" w:rsidRDefault="004B2ED1" w:rsidP="0052646D">
            <w:pPr>
              <w:pStyle w:val="bulletedlist"/>
            </w:pPr>
            <w:r>
              <w:t xml:space="preserve">Strong organization and  time management </w:t>
            </w:r>
          </w:p>
          <w:p w:rsidR="004B2ED1" w:rsidRPr="00D010D9" w:rsidRDefault="004B2ED1" w:rsidP="0052646D">
            <w:pPr>
              <w:pStyle w:val="bulletedlistlastitem"/>
            </w:pPr>
            <w:r>
              <w:t>Efficient and strong Alpha and Numeric Data Entry</w:t>
            </w:r>
          </w:p>
        </w:tc>
      </w:tr>
      <w:tr w:rsidR="004B2ED1" w:rsidRPr="00D010D9" w:rsidTr="00883D88">
        <w:trPr>
          <w:cantSplit/>
          <w:trHeight w:val="12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4B2ED1" w:rsidRPr="00D010D9" w:rsidRDefault="004B2ED1" w:rsidP="0052646D">
            <w:pPr>
              <w:pStyle w:val="Heading1"/>
            </w:pPr>
            <w:r w:rsidRPr="00D010D9">
              <w:t>EMPLOYMENT HISTORY</w:t>
            </w:r>
          </w:p>
        </w:tc>
      </w:tr>
      <w:tr w:rsidR="00534EF0" w:rsidRPr="00D010D9" w:rsidTr="00883D88">
        <w:trPr>
          <w:cantSplit/>
          <w:trHeight w:val="80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534EF0" w:rsidRPr="00D010D9" w:rsidRDefault="00534EF0" w:rsidP="002B665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6480" w:type="dxa"/>
            <w:tcBorders>
              <w:top w:val="single" w:sz="2" w:space="0" w:color="999999"/>
            </w:tcBorders>
          </w:tcPr>
          <w:p w:rsidR="006A2513" w:rsidRDefault="006A2513" w:rsidP="00A976CE">
            <w:pPr>
              <w:pStyle w:val="Position"/>
            </w:pPr>
            <w:r>
              <w:t>Customer Service</w:t>
            </w:r>
          </w:p>
          <w:p w:rsidR="006A2513" w:rsidRDefault="006A2513" w:rsidP="00A976CE">
            <w:pPr>
              <w:pStyle w:val="Position"/>
              <w:rPr>
                <w:b w:val="0"/>
                <w:i/>
              </w:rPr>
            </w:pPr>
            <w:r w:rsidRPr="006A2513">
              <w:rPr>
                <w:b w:val="0"/>
                <w:i/>
              </w:rPr>
              <w:t>Receivable Management Services (East Hartford, CT)</w:t>
            </w:r>
          </w:p>
          <w:p w:rsidR="006A2513" w:rsidRDefault="006A2513" w:rsidP="00A976CE">
            <w:pPr>
              <w:pStyle w:val="Position"/>
              <w:rPr>
                <w:b w:val="0"/>
              </w:rPr>
            </w:pPr>
            <w:r>
              <w:rPr>
                <w:b w:val="0"/>
                <w:i/>
              </w:rPr>
              <w:t xml:space="preserve">      </w:t>
            </w:r>
            <w:r>
              <w:rPr>
                <w:b w:val="0"/>
              </w:rPr>
              <w:t>Handled inbound and outbound calls.</w:t>
            </w:r>
          </w:p>
          <w:p w:rsidR="006A2513" w:rsidRPr="006A2513" w:rsidRDefault="006A2513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 xml:space="preserve">      Help resolve customer inquiries to avoid accounts going into collections.</w:t>
            </w:r>
          </w:p>
          <w:p w:rsidR="00534EF0" w:rsidRDefault="005C4889" w:rsidP="00A976CE">
            <w:pPr>
              <w:pStyle w:val="Position"/>
            </w:pPr>
            <w:r>
              <w:t>Research Associate/ Customer Service</w:t>
            </w:r>
            <w:r w:rsidR="00BA60C5">
              <w:t>/ Data Entry</w:t>
            </w:r>
          </w:p>
        </w:tc>
        <w:tc>
          <w:tcPr>
            <w:tcW w:w="1980" w:type="dxa"/>
            <w:gridSpan w:val="2"/>
            <w:tcBorders>
              <w:top w:val="single" w:sz="2" w:space="0" w:color="999999"/>
            </w:tcBorders>
          </w:tcPr>
          <w:p w:rsidR="006A2513" w:rsidRDefault="006A2513" w:rsidP="005D51F3">
            <w:pPr>
              <w:pStyle w:val="Dates"/>
            </w:pPr>
          </w:p>
          <w:p w:rsidR="006A2513" w:rsidRDefault="006A2513" w:rsidP="005D51F3">
            <w:pPr>
              <w:pStyle w:val="Dates"/>
            </w:pPr>
          </w:p>
          <w:p w:rsidR="006A2513" w:rsidRDefault="006A2513" w:rsidP="005D51F3">
            <w:pPr>
              <w:pStyle w:val="Dates"/>
            </w:pPr>
          </w:p>
          <w:p w:rsidR="006A2513" w:rsidRDefault="006A2513" w:rsidP="005D51F3">
            <w:pPr>
              <w:pStyle w:val="Dates"/>
            </w:pPr>
          </w:p>
          <w:p w:rsidR="00534EF0" w:rsidRPr="00D010D9" w:rsidRDefault="005D51F3" w:rsidP="005D51F3">
            <w:pPr>
              <w:pStyle w:val="Dates"/>
            </w:pPr>
            <w:r>
              <w:t>2007</w:t>
            </w:r>
            <w:r w:rsidR="00534EF0" w:rsidRPr="00D010D9">
              <w:t>-</w:t>
            </w:r>
            <w:r>
              <w:t>2009</w:t>
            </w:r>
          </w:p>
        </w:tc>
      </w:tr>
      <w:tr w:rsidR="00534EF0" w:rsidRPr="00D010D9" w:rsidTr="00883D88">
        <w:trPr>
          <w:cantSplit/>
          <w:trHeight w:val="652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5C4889" w:rsidP="000C0974">
            <w:r>
              <w:rPr>
                <w:rStyle w:val="LocationCharChar"/>
              </w:rPr>
              <w:t>CT Online Computer Center (Avon, CT)</w:t>
            </w:r>
          </w:p>
          <w:p w:rsidR="00534EF0" w:rsidRPr="00D010D9" w:rsidRDefault="005C4889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Responsible for retrieving information requested by banks within a 24- hour period.</w:t>
            </w:r>
          </w:p>
          <w:p w:rsidR="00534EF0" w:rsidRPr="00D010D9" w:rsidRDefault="00CB5C90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Knowledge </w:t>
            </w:r>
            <w:r w:rsidR="005D51F3">
              <w:t>with the use of</w:t>
            </w:r>
            <w:r>
              <w:t xml:space="preserve"> phone, fax machines,</w:t>
            </w:r>
            <w:r w:rsidR="00BA60C5">
              <w:t xml:space="preserve"> scanning,</w:t>
            </w:r>
            <w:r>
              <w:t xml:space="preserve"> printers and capability to use email (Outlook).</w:t>
            </w:r>
          </w:p>
          <w:p w:rsidR="00534EF0" w:rsidRPr="00D010D9" w:rsidRDefault="00CB5C90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Assist with other office duties including filing, organizing storage room and keeping inventory of supplies.</w:t>
            </w:r>
          </w:p>
          <w:p w:rsidR="00534EF0" w:rsidRPr="00D010D9" w:rsidRDefault="00CB5C90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Supervised production of ATM Cards, maintained inventory and </w:t>
            </w:r>
            <w:r w:rsidR="004E784F">
              <w:t>distributions</w:t>
            </w:r>
            <w:r>
              <w:t xml:space="preserve"> of cards. Handled maintenance for ATM machine</w:t>
            </w:r>
            <w:r w:rsidR="005D51F3">
              <w:t>.</w:t>
            </w:r>
          </w:p>
          <w:p w:rsidR="00534EF0" w:rsidRPr="00D010D9" w:rsidRDefault="005D51F3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Contribute with projects that were time sensitive.</w:t>
            </w:r>
          </w:p>
        </w:tc>
      </w:tr>
      <w:tr w:rsidR="00534EF0" w:rsidRPr="00D010D9" w:rsidTr="00883D88">
        <w:trPr>
          <w:cantSplit/>
          <w:trHeight w:val="70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Default="004B2ED1" w:rsidP="00A976CE">
            <w:pPr>
              <w:pStyle w:val="Position"/>
            </w:pPr>
            <w:r>
              <w:t>Proof Operator/ Correction Specialist</w:t>
            </w:r>
          </w:p>
        </w:tc>
        <w:tc>
          <w:tcPr>
            <w:tcW w:w="1980" w:type="dxa"/>
            <w:gridSpan w:val="2"/>
          </w:tcPr>
          <w:p w:rsidR="00534EF0" w:rsidRPr="00D010D9" w:rsidRDefault="00805995" w:rsidP="00534EF0">
            <w:pPr>
              <w:pStyle w:val="Dates"/>
            </w:pPr>
            <w:r>
              <w:t>2002-2008</w:t>
            </w:r>
          </w:p>
        </w:tc>
      </w:tr>
      <w:tr w:rsidR="00534EF0" w:rsidRPr="00D010D9" w:rsidTr="00883D88">
        <w:trPr>
          <w:cantSplit/>
          <w:trHeight w:val="652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805995" w:rsidP="00534EF0">
            <w:r>
              <w:rPr>
                <w:rStyle w:val="LocationCharChar"/>
              </w:rPr>
              <w:t>Bank of America (East Hartford, CT)</w:t>
            </w:r>
          </w:p>
          <w:p w:rsidR="00534EF0" w:rsidRPr="00D010D9" w:rsidRDefault="00805995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Process over 9,000 checks daily balance and encode checks to given total</w:t>
            </w:r>
            <w:r w:rsidR="00553234">
              <w:t>, strong 10-key data entry</w:t>
            </w:r>
          </w:p>
          <w:p w:rsidR="00534EF0" w:rsidRPr="00D010D9" w:rsidRDefault="00213439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Research unbalanced acco</w:t>
            </w:r>
            <w:r w:rsidR="00553234">
              <w:t>unts to make proper adjustments</w:t>
            </w:r>
          </w:p>
          <w:p w:rsidR="00534EF0" w:rsidRPr="00D010D9" w:rsidRDefault="00213439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Maintained NCR machines throughout facility</w:t>
            </w:r>
          </w:p>
          <w:p w:rsidR="00553234" w:rsidRDefault="00B03046" w:rsidP="00553234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Worked in fast paced environment and made deadlines</w:t>
            </w:r>
          </w:p>
          <w:p w:rsidR="00553234" w:rsidRPr="00553234" w:rsidRDefault="00553234" w:rsidP="00553234">
            <w:pPr>
              <w:pStyle w:val="bulletedlist"/>
              <w:numPr>
                <w:ilvl w:val="0"/>
                <w:numId w:val="0"/>
              </w:numPr>
              <w:ind w:left="288" w:hanging="288"/>
            </w:pPr>
            <w:r>
              <w:rPr>
                <w:b/>
              </w:rPr>
              <w:t xml:space="preserve">Payroll Clerk                                                                                                             </w:t>
            </w:r>
            <w:r w:rsidRPr="00553234">
              <w:t>2002-2003</w:t>
            </w:r>
          </w:p>
          <w:p w:rsidR="00553234" w:rsidRPr="00553234" w:rsidRDefault="00553234" w:rsidP="00553234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>
              <w:rPr>
                <w:i/>
              </w:rPr>
              <w:t>Companions and Homemakers (Avon, CT)</w:t>
            </w:r>
          </w:p>
          <w:p w:rsidR="00553234" w:rsidRDefault="00553234" w:rsidP="002B665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Processing time sheets; make proper adjustments as needed</w:t>
            </w:r>
          </w:p>
          <w:p w:rsidR="00553234" w:rsidRDefault="00553234" w:rsidP="00553234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Balancing hours for weekly reports</w:t>
            </w:r>
          </w:p>
          <w:p w:rsidR="00553234" w:rsidRDefault="00553234" w:rsidP="00553234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Strong data entry skills; worked independently in a timely fashion</w:t>
            </w:r>
          </w:p>
          <w:p w:rsidR="00553234" w:rsidRPr="00553234" w:rsidRDefault="00553234" w:rsidP="00553234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534EF0" w:rsidRPr="00D010D9" w:rsidTr="00883D88">
        <w:trPr>
          <w:cantSplit/>
          <w:trHeight w:val="70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883D88" w:rsidRDefault="00F7262D" w:rsidP="00A976CE">
            <w:pPr>
              <w:pStyle w:val="Position"/>
            </w:pPr>
            <w:r>
              <w:t>Cashier/ Stock Clerk</w:t>
            </w:r>
          </w:p>
          <w:p w:rsidR="00F7262D" w:rsidRPr="00883D88" w:rsidRDefault="00F7262D" w:rsidP="00A976CE">
            <w:pPr>
              <w:pStyle w:val="Position"/>
            </w:pPr>
            <w:r w:rsidRPr="00F7262D">
              <w:rPr>
                <w:b w:val="0"/>
                <w:i/>
              </w:rPr>
              <w:t>Creative Toymaker (Farmington, CT)</w:t>
            </w:r>
          </w:p>
          <w:p w:rsidR="002B665B" w:rsidRDefault="002B665B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F7262D">
              <w:rPr>
                <w:b w:val="0"/>
              </w:rPr>
              <w:t>Worked the cash register</w:t>
            </w:r>
          </w:p>
          <w:p w:rsidR="002B665B" w:rsidRDefault="002B665B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F7262D">
              <w:rPr>
                <w:b w:val="0"/>
              </w:rPr>
              <w:t>Worked independently (opened and closed store)</w:t>
            </w:r>
          </w:p>
          <w:p w:rsidR="00F7262D" w:rsidRDefault="002B665B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 xml:space="preserve">   </w:t>
            </w:r>
            <w:r w:rsidR="00883D88">
              <w:rPr>
                <w:b w:val="0"/>
              </w:rPr>
              <w:t xml:space="preserve"> </w:t>
            </w:r>
            <w:r w:rsidR="00F7262D">
              <w:rPr>
                <w:b w:val="0"/>
              </w:rPr>
              <w:t>Did inventory and stocked merchandise bi-weekly</w:t>
            </w:r>
          </w:p>
          <w:p w:rsidR="000B1426" w:rsidRPr="00F7262D" w:rsidRDefault="00883D88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B665B">
              <w:rPr>
                <w:b w:val="0"/>
              </w:rPr>
              <w:t xml:space="preserve">   </w:t>
            </w:r>
            <w:r w:rsidR="00F7262D">
              <w:rPr>
                <w:b w:val="0"/>
              </w:rPr>
              <w:t>Did special requested gift wrappin</w:t>
            </w:r>
            <w:r w:rsidR="000B1426">
              <w:rPr>
                <w:b w:val="0"/>
              </w:rPr>
              <w:t>g</w:t>
            </w:r>
          </w:p>
        </w:tc>
        <w:tc>
          <w:tcPr>
            <w:tcW w:w="1980" w:type="dxa"/>
            <w:gridSpan w:val="2"/>
          </w:tcPr>
          <w:p w:rsidR="00534EF0" w:rsidRDefault="002B665B" w:rsidP="00F7262D">
            <w:pPr>
              <w:pStyle w:val="Dates"/>
              <w:jc w:val="left"/>
            </w:pPr>
            <w:r>
              <w:t xml:space="preserve">               </w:t>
            </w:r>
            <w:r w:rsidR="00F7262D">
              <w:t>2001-2002</w:t>
            </w:r>
          </w:p>
          <w:p w:rsidR="00F7262D" w:rsidRDefault="00F7262D" w:rsidP="00F7262D">
            <w:pPr>
              <w:pStyle w:val="Dates"/>
              <w:jc w:val="left"/>
            </w:pPr>
          </w:p>
          <w:p w:rsidR="00F7262D" w:rsidRPr="00D010D9" w:rsidRDefault="00F7262D" w:rsidP="00F7262D">
            <w:pPr>
              <w:pStyle w:val="Dates"/>
              <w:jc w:val="left"/>
            </w:pPr>
          </w:p>
        </w:tc>
      </w:tr>
      <w:tr w:rsidR="00534EF0" w:rsidRPr="00D010D9" w:rsidTr="00883D88">
        <w:trPr>
          <w:cantSplit/>
          <w:trHeight w:val="652"/>
        </w:trPr>
        <w:tc>
          <w:tcPr>
            <w:tcW w:w="446" w:type="dxa"/>
            <w:vMerge/>
            <w:tcBorders>
              <w:bottom w:val="single" w:sz="2" w:space="0" w:color="999999"/>
            </w:tcBorders>
          </w:tcPr>
          <w:p w:rsidR="00534EF0" w:rsidRPr="00D010D9" w:rsidRDefault="00534EF0" w:rsidP="00D010D9"/>
        </w:tc>
        <w:tc>
          <w:tcPr>
            <w:tcW w:w="8460" w:type="dxa"/>
            <w:gridSpan w:val="3"/>
            <w:tcBorders>
              <w:bottom w:val="single" w:sz="2" w:space="0" w:color="999999"/>
            </w:tcBorders>
          </w:tcPr>
          <w:p w:rsidR="000C0974" w:rsidRPr="00D010D9" w:rsidRDefault="000C0974" w:rsidP="00B03046">
            <w:pPr>
              <w:pStyle w:val="bulletedlistlastitem"/>
              <w:numPr>
                <w:ilvl w:val="0"/>
                <w:numId w:val="0"/>
              </w:numPr>
              <w:ind w:left="288" w:hanging="288"/>
            </w:pPr>
          </w:p>
        </w:tc>
      </w:tr>
      <w:tr w:rsidR="00B17D29" w:rsidRPr="00D010D9" w:rsidTr="00883D88">
        <w:trPr>
          <w:cantSplit/>
          <w:trHeight w:val="218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484A47" w:rsidRDefault="00484A47" w:rsidP="00534EF0">
            <w:pPr>
              <w:pStyle w:val="Heading1"/>
              <w:rPr>
                <w:b/>
              </w:rPr>
            </w:pPr>
            <w:r w:rsidRPr="00484A47">
              <w:rPr>
                <w:b/>
              </w:rPr>
              <w:t>Care giver</w:t>
            </w:r>
          </w:p>
        </w:tc>
      </w:tr>
      <w:tr w:rsidR="00A976CE" w:rsidRPr="00D010D9" w:rsidTr="00883D88">
        <w:trPr>
          <w:cantSplit/>
          <w:trHeight w:val="218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A976CE" w:rsidRPr="00D010D9" w:rsidRDefault="00A976CE" w:rsidP="00D010D9"/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A976CE" w:rsidRPr="00484A47" w:rsidRDefault="00484A47" w:rsidP="00A976CE">
            <w:pPr>
              <w:pStyle w:val="Position"/>
              <w:rPr>
                <w:b w:val="0"/>
              </w:rPr>
            </w:pPr>
            <w:r>
              <w:rPr>
                <w:b w:val="0"/>
              </w:rPr>
              <w:t>Was care giver for my Grandmother and also cared for God Brother who was diagnosed with ADHD.</w:t>
            </w:r>
            <w:r w:rsidRPr="00484A47">
              <w:rPr>
                <w:b w:val="0"/>
              </w:rPr>
              <w:t xml:space="preserve"> </w:t>
            </w:r>
          </w:p>
        </w:tc>
        <w:tc>
          <w:tcPr>
            <w:tcW w:w="1958" w:type="dxa"/>
            <w:tcBorders>
              <w:top w:val="single" w:sz="2" w:space="0" w:color="999999"/>
            </w:tcBorders>
            <w:shd w:val="clear" w:color="auto" w:fill="auto"/>
          </w:tcPr>
          <w:p w:rsidR="00A976CE" w:rsidRPr="00D010D9" w:rsidRDefault="00B03046" w:rsidP="002B665B">
            <w:pPr>
              <w:pStyle w:val="Dates"/>
            </w:pPr>
            <w:r>
              <w:t>200</w:t>
            </w:r>
            <w:r w:rsidR="00484A47">
              <w:t>2-2010</w:t>
            </w:r>
          </w:p>
        </w:tc>
      </w:tr>
      <w:tr w:rsidR="00A976CE" w:rsidRPr="00D010D9" w:rsidTr="00883D88">
        <w:trPr>
          <w:cantSplit/>
          <w:trHeight w:val="217"/>
        </w:trPr>
        <w:tc>
          <w:tcPr>
            <w:tcW w:w="446" w:type="dxa"/>
            <w:vMerge/>
          </w:tcPr>
          <w:p w:rsidR="00A976CE" w:rsidRPr="00D010D9" w:rsidRDefault="00A976CE" w:rsidP="00D010D9"/>
        </w:tc>
        <w:tc>
          <w:tcPr>
            <w:tcW w:w="8460" w:type="dxa"/>
            <w:gridSpan w:val="3"/>
          </w:tcPr>
          <w:p w:rsidR="00A976CE" w:rsidRPr="00D010D9" w:rsidRDefault="00A976CE" w:rsidP="00B03046"/>
        </w:tc>
      </w:tr>
    </w:tbl>
    <w:p w:rsidR="00B17D29" w:rsidRPr="00D010D9" w:rsidRDefault="00B17D29" w:rsidP="00D010D9"/>
    <w:sectPr w:rsidR="00B17D29" w:rsidRPr="00D010D9" w:rsidSect="00883D8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8BA"/>
    <w:multiLevelType w:val="hybridMultilevel"/>
    <w:tmpl w:val="EA0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0390"/>
    <w:multiLevelType w:val="hybridMultilevel"/>
    <w:tmpl w:val="D8C0C0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918"/>
        </w:tabs>
        <w:ind w:left="91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7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8">
    <w:nsid w:val="6F513363"/>
    <w:multiLevelType w:val="hybridMultilevel"/>
    <w:tmpl w:val="3CF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7B63FD"/>
    <w:rsid w:val="00011918"/>
    <w:rsid w:val="00046819"/>
    <w:rsid w:val="000B1426"/>
    <w:rsid w:val="000C0974"/>
    <w:rsid w:val="000C1B3A"/>
    <w:rsid w:val="000D2EFE"/>
    <w:rsid w:val="0012763E"/>
    <w:rsid w:val="00213439"/>
    <w:rsid w:val="0023077F"/>
    <w:rsid w:val="00264281"/>
    <w:rsid w:val="002644E8"/>
    <w:rsid w:val="002B665B"/>
    <w:rsid w:val="003F387B"/>
    <w:rsid w:val="0047681A"/>
    <w:rsid w:val="00483A4E"/>
    <w:rsid w:val="00484A47"/>
    <w:rsid w:val="004B2ED1"/>
    <w:rsid w:val="004E784F"/>
    <w:rsid w:val="005208AC"/>
    <w:rsid w:val="005259FB"/>
    <w:rsid w:val="00534EF0"/>
    <w:rsid w:val="00553234"/>
    <w:rsid w:val="005C4889"/>
    <w:rsid w:val="005D1A98"/>
    <w:rsid w:val="005D51F3"/>
    <w:rsid w:val="0061763C"/>
    <w:rsid w:val="00624901"/>
    <w:rsid w:val="006A2513"/>
    <w:rsid w:val="00717C3D"/>
    <w:rsid w:val="0073189C"/>
    <w:rsid w:val="00775413"/>
    <w:rsid w:val="007B63FD"/>
    <w:rsid w:val="007C53C6"/>
    <w:rsid w:val="00805995"/>
    <w:rsid w:val="00844C00"/>
    <w:rsid w:val="008807BE"/>
    <w:rsid w:val="00883D88"/>
    <w:rsid w:val="008963B7"/>
    <w:rsid w:val="00896F56"/>
    <w:rsid w:val="0090274A"/>
    <w:rsid w:val="00911485"/>
    <w:rsid w:val="00A46BB6"/>
    <w:rsid w:val="00A53D5C"/>
    <w:rsid w:val="00A976CE"/>
    <w:rsid w:val="00B03046"/>
    <w:rsid w:val="00B05A91"/>
    <w:rsid w:val="00B17D29"/>
    <w:rsid w:val="00B51F14"/>
    <w:rsid w:val="00B949B7"/>
    <w:rsid w:val="00BA60C5"/>
    <w:rsid w:val="00BC03F6"/>
    <w:rsid w:val="00CB5C90"/>
    <w:rsid w:val="00D010D9"/>
    <w:rsid w:val="00D03027"/>
    <w:rsid w:val="00D60B32"/>
    <w:rsid w:val="00DD0DEE"/>
    <w:rsid w:val="00EF3021"/>
    <w:rsid w:val="00F7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">
    <w:name w:val="body text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"/>
    <w:rsid w:val="00534EF0"/>
    <w:pPr>
      <w:numPr>
        <w:numId w:val="7"/>
      </w:numPr>
      <w:tabs>
        <w:tab w:val="clear" w:pos="918"/>
        <w:tab w:val="num" w:pos="288"/>
      </w:tabs>
      <w:spacing w:after="60"/>
      <w:ind w:left="288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2B665B"/>
    <w:pPr>
      <w:ind w:left="720"/>
      <w:contextualSpacing/>
    </w:pPr>
  </w:style>
  <w:style w:type="character" w:styleId="Hyperlink">
    <w:name w:val="Hyperlink"/>
    <w:basedOn w:val="DefaultParagraphFont"/>
    <w:rsid w:val="002307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cb79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yree\AppData\Roaming\Microsoft\Templates\TP03000414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D736-CBF6-4691-9B5C-1FC670EB3BE4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8F3109-A761-4EBA-91C5-5F80A94B5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C68E7F-600F-439A-BD06-93DBEC57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TP030004143</Template>
  <TotalTime>32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Khayree</dc:creator>
  <cp:lastModifiedBy>Khayree</cp:lastModifiedBy>
  <cp:revision>5</cp:revision>
  <cp:lastPrinted>2003-10-10T17:13:00Z</cp:lastPrinted>
  <dcterms:created xsi:type="dcterms:W3CDTF">2011-07-12T01:04:00Z</dcterms:created>
  <dcterms:modified xsi:type="dcterms:W3CDTF">2011-09-26T17:35:00Z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TC300041439990</vt:lpwstr>
  </property>
</Properties>
</file>