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73D" w:rsidRDefault="002F073D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  <w:r>
        <w:rPr>
          <w:rFonts w:ascii="Garamond" w:hAnsi="Garamond" w:cs="Garamond"/>
          <w:caps/>
          <w:spacing w:val="30"/>
          <w:sz w:val="15"/>
          <w:szCs w:val="15"/>
        </w:rPr>
        <w:t>92 oakdale st. WETHERSFIELD, CT 06109</w:t>
      </w:r>
    </w:p>
    <w:p w:rsidR="002F073D" w:rsidRDefault="002F073D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  <w:r>
        <w:rPr>
          <w:rFonts w:ascii="Garamond" w:hAnsi="Garamond" w:cs="Garamond"/>
          <w:caps/>
          <w:spacing w:val="30"/>
          <w:sz w:val="15"/>
          <w:szCs w:val="15"/>
        </w:rPr>
        <w:t xml:space="preserve">860-461-3512 </w:t>
      </w:r>
      <w:r>
        <w:rPr>
          <w:rFonts w:ascii="Symbol" w:hAnsi="Symbol" w:cs="Symbol"/>
          <w:caps/>
          <w:noProof/>
          <w:spacing w:val="30"/>
          <w:sz w:val="15"/>
          <w:szCs w:val="14"/>
        </w:rPr>
        <w:sym w:font="Symbol" w:char="F0B7"/>
      </w:r>
      <w:r>
        <w:rPr>
          <w:rFonts w:ascii="Garamond" w:hAnsi="Garamond" w:cs="Garamond"/>
          <w:caps/>
          <w:spacing w:val="30"/>
          <w:sz w:val="15"/>
          <w:szCs w:val="15"/>
        </w:rPr>
        <w:t xml:space="preserve"> JHUBSCHMITT22@YAHOO.COM</w:t>
      </w:r>
    </w:p>
    <w:p w:rsidR="002F073D" w:rsidRDefault="002F073D">
      <w:pPr>
        <w:jc w:val="center"/>
        <w:rPr>
          <w:sz w:val="15"/>
          <w:szCs w:val="15"/>
        </w:rPr>
      </w:pPr>
    </w:p>
    <w:p w:rsidR="002F073D" w:rsidRDefault="002F073D">
      <w:pPr>
        <w:jc w:val="center"/>
        <w:rPr>
          <w:caps/>
          <w:spacing w:val="80"/>
          <w:sz w:val="44"/>
          <w:szCs w:val="44"/>
        </w:rPr>
      </w:pPr>
      <w:r>
        <w:rPr>
          <w:caps/>
          <w:spacing w:val="80"/>
          <w:sz w:val="44"/>
          <w:szCs w:val="44"/>
        </w:rPr>
        <w:t>JESSICa Hubschmitt</w:t>
      </w:r>
    </w:p>
    <w:p w:rsidR="002F073D" w:rsidRDefault="002F073D">
      <w:pPr>
        <w:jc w:val="center"/>
        <w:rPr>
          <w:sz w:val="22"/>
          <w:szCs w:val="22"/>
        </w:rPr>
      </w:pPr>
    </w:p>
    <w:p w:rsidR="002F073D" w:rsidRDefault="002F073D">
      <w:pPr>
        <w:pBdr>
          <w:bottom w:val="single" w:sz="8" w:space="1" w:color="808080"/>
        </w:pBdr>
        <w:autoSpaceDE/>
        <w:autoSpaceDN/>
        <w:spacing w:before="240" w:line="220" w:lineRule="atLeast"/>
        <w:rPr>
          <w:sz w:val="22"/>
          <w:szCs w:val="22"/>
        </w:rPr>
      </w:pPr>
    </w:p>
    <w:p w:rsidR="002F073D" w:rsidRDefault="002F073D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objective</w:t>
      </w:r>
    </w:p>
    <w:p w:rsidR="002F073D" w:rsidRDefault="002F073D">
      <w:pPr>
        <w:ind w:left="1890"/>
        <w:rPr>
          <w:rFonts w:ascii="Garamond" w:hAnsi="Garamond" w:cs="Garamond"/>
        </w:rPr>
      </w:pPr>
      <w:r>
        <w:rPr>
          <w:rFonts w:ascii="Garamond" w:hAnsi="Garamond" w:cs="Garamond"/>
          <w:sz w:val="22"/>
          <w:szCs w:val="22"/>
        </w:rPr>
        <w:t>To obtain a challenging position that will allow me to utilize my skills.</w:t>
      </w:r>
    </w:p>
    <w:p w:rsidR="002F073D" w:rsidRDefault="002F073D">
      <w:pPr>
        <w:jc w:val="center"/>
        <w:rPr>
          <w:rFonts w:ascii="Garamond" w:hAnsi="Garamond" w:cs="Garamond"/>
        </w:rPr>
      </w:pPr>
    </w:p>
    <w:p w:rsidR="002F073D" w:rsidRDefault="002F073D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SUMMARY OF QUALIFICATIONS</w:t>
      </w:r>
    </w:p>
    <w:p w:rsidR="002F073D" w:rsidRDefault="002F073D">
      <w:pPr>
        <w:ind w:left="1890"/>
        <w:rPr>
          <w:rFonts w:ascii="Garamond" w:hAnsi="Garamond" w:cs="Garamond"/>
        </w:rPr>
      </w:pPr>
    </w:p>
    <w:p w:rsidR="002F073D" w:rsidRDefault="002F073D">
      <w:pPr>
        <w:ind w:left="189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 </w:t>
      </w:r>
      <w:r>
        <w:rPr>
          <w:rFonts w:ascii="Garamond" w:hAnsi="Garamond" w:cs="Garamond"/>
          <w:sz w:val="22"/>
          <w:szCs w:val="22"/>
        </w:rPr>
        <w:t>Experience with Microsoft ( Excel, Word, and Outlook.)</w:t>
      </w:r>
    </w:p>
    <w:p w:rsidR="002F073D" w:rsidRDefault="002F073D">
      <w:pPr>
        <w:ind w:left="1890"/>
        <w:rPr>
          <w:rFonts w:ascii="Garamond" w:hAnsi="Garamond" w:cs="Garamond"/>
        </w:rPr>
      </w:pPr>
      <w:r>
        <w:rPr>
          <w:rFonts w:ascii="Garamond" w:hAnsi="Garamond" w:cs="Garamond"/>
          <w:sz w:val="22"/>
          <w:szCs w:val="22"/>
        </w:rPr>
        <w:t xml:space="preserve"> Great management, organization skills</w:t>
      </w:r>
      <w:r>
        <w:rPr>
          <w:rFonts w:ascii="Garamond" w:hAnsi="Garamond" w:cs="Garamond"/>
        </w:rPr>
        <w:t xml:space="preserve">, </w:t>
      </w:r>
      <w:r>
        <w:rPr>
          <w:rFonts w:ascii="Garamond" w:hAnsi="Garamond" w:cs="Garamond"/>
          <w:sz w:val="22"/>
          <w:szCs w:val="22"/>
        </w:rPr>
        <w:t>and communication skills, and</w:t>
      </w:r>
    </w:p>
    <w:p w:rsidR="002F073D" w:rsidRDefault="002F073D">
      <w:pPr>
        <w:ind w:left="189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  </w:t>
      </w:r>
      <w:r>
        <w:rPr>
          <w:rFonts w:ascii="Garamond" w:hAnsi="Garamond" w:cs="Garamond"/>
          <w:sz w:val="22"/>
          <w:szCs w:val="22"/>
        </w:rPr>
        <w:t>Multitasking.</w:t>
      </w:r>
    </w:p>
    <w:p w:rsidR="002F073D" w:rsidRDefault="002F073D">
      <w:pPr>
        <w:rPr>
          <w:rFonts w:ascii="Garamond" w:hAnsi="Garamond" w:cs="Garamond"/>
        </w:rPr>
      </w:pPr>
    </w:p>
    <w:p w:rsidR="002F073D" w:rsidRDefault="002F073D">
      <w:pPr>
        <w:rPr>
          <w:rFonts w:ascii="Garamond" w:hAnsi="Garamond" w:cs="Garamond"/>
        </w:rPr>
      </w:pPr>
    </w:p>
    <w:p w:rsidR="002F073D" w:rsidRDefault="002F073D">
      <w:pPr>
        <w:rPr>
          <w:rFonts w:ascii="Garamond" w:hAnsi="Garamond" w:cs="Garamond"/>
        </w:rPr>
      </w:pPr>
    </w:p>
    <w:p w:rsidR="002F073D" w:rsidRDefault="002F073D">
      <w:pPr>
        <w:jc w:val="center"/>
        <w:rPr>
          <w:rFonts w:ascii="Garamond" w:hAnsi="Garamond" w:cs="Garamond"/>
        </w:rPr>
      </w:pPr>
    </w:p>
    <w:p w:rsidR="002F073D" w:rsidRDefault="002F073D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Empolyment</w:t>
      </w:r>
    </w:p>
    <w:p w:rsidR="002F073D" w:rsidRDefault="002F073D">
      <w:pPr>
        <w:jc w:val="center"/>
        <w:rPr>
          <w:rFonts w:ascii="Garamond" w:hAnsi="Garamond" w:cs="Garamond"/>
        </w:rPr>
      </w:pPr>
    </w:p>
    <w:p w:rsidR="002F073D" w:rsidRDefault="002F073D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AHC  -    301 Yamato Road Boca Raton, FL </w:t>
      </w:r>
    </w:p>
    <w:p w:rsidR="002F073D" w:rsidRDefault="002F073D">
      <w:pPr>
        <w:ind w:left="189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Brittany Glass, Management - 561-862-1640    </w:t>
      </w:r>
    </w:p>
    <w:p w:rsidR="002F073D" w:rsidRDefault="002F073D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Account Specialist </w:t>
      </w:r>
    </w:p>
    <w:p w:rsidR="002F073D" w:rsidRDefault="002F073D">
      <w:pPr>
        <w:ind w:left="189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 September 2009- December 2011</w:t>
      </w:r>
    </w:p>
    <w:p w:rsidR="002F073D" w:rsidRDefault="002F073D">
      <w:pPr>
        <w:ind w:left="1890"/>
        <w:rPr>
          <w:rFonts w:ascii="Garamond" w:hAnsi="Garamond" w:cs="Garamond"/>
        </w:rPr>
      </w:pPr>
      <w:r>
        <w:rPr>
          <w:rFonts w:ascii="Garamond" w:hAnsi="Garamond" w:cs="Garamond"/>
        </w:rPr>
        <w:t>This was a billing cooperation that handled about 36 hospitals that their claims have been denied  for no authorizations, pre existing conditions, not medical necessary, and contractual underpayments. I would write appeals  and contact primary care physicians to help obtain authorizations in order to get the claims paid when necessary. I have also dealt with a little Medicaid and Medicare.</w:t>
      </w:r>
    </w:p>
    <w:p w:rsidR="002F073D" w:rsidRDefault="002F073D">
      <w:pPr>
        <w:ind w:left="1890"/>
        <w:rPr>
          <w:rFonts w:ascii="Garamond" w:hAnsi="Garamond" w:cs="Garamond"/>
        </w:rPr>
      </w:pPr>
    </w:p>
    <w:p w:rsidR="002F073D" w:rsidRDefault="002F073D">
      <w:pPr>
        <w:ind w:left="1890"/>
        <w:rPr>
          <w:rFonts w:ascii="Garamond" w:hAnsi="Garamond" w:cs="Garamond"/>
        </w:rPr>
      </w:pPr>
    </w:p>
    <w:p w:rsidR="002F073D" w:rsidRDefault="002F073D">
      <w:pPr>
        <w:ind w:left="189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Bentley Assisted Living  - 50 Sumner Way Jefferson, GA </w:t>
      </w:r>
    </w:p>
    <w:p w:rsidR="002F073D" w:rsidRDefault="002F073D">
      <w:pPr>
        <w:ind w:left="189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Carol, Management - 678-661-3154</w:t>
      </w:r>
    </w:p>
    <w:p w:rsidR="002F073D" w:rsidRDefault="002F073D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Medical Tech</w:t>
      </w:r>
    </w:p>
    <w:p w:rsidR="002F073D" w:rsidRDefault="002F073D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 was in charge of giving out the medication to the residents on the times they were needed, this also included taking blood pressure,  and checking the blood sugar. I would have to do inventory on the patients medication, and call there Doctors if needed for refills. I would also a help the residents get dressed, take showers, and with any thing else needed for there day.</w:t>
      </w:r>
    </w:p>
    <w:p w:rsidR="002F073D" w:rsidRDefault="002F073D">
      <w:pPr>
        <w:jc w:val="center"/>
        <w:rPr>
          <w:rFonts w:ascii="Garamond" w:hAnsi="Garamond" w:cs="Garamond"/>
        </w:rPr>
      </w:pPr>
    </w:p>
    <w:p w:rsidR="002F073D" w:rsidRDefault="002F073D">
      <w:pPr>
        <w:jc w:val="center"/>
        <w:rPr>
          <w:rFonts w:ascii="Garamond" w:hAnsi="Garamond" w:cs="Garamond"/>
        </w:rPr>
      </w:pPr>
    </w:p>
    <w:p w:rsidR="002F073D" w:rsidRDefault="002F073D">
      <w:pPr>
        <w:jc w:val="center"/>
        <w:rPr>
          <w:rFonts w:ascii="Garamond" w:hAnsi="Garamond" w:cs="Garamond"/>
        </w:rPr>
      </w:pPr>
    </w:p>
    <w:p w:rsidR="002F073D" w:rsidRDefault="002F073D">
      <w:pPr>
        <w:jc w:val="center"/>
        <w:rPr>
          <w:rFonts w:ascii="Garamond" w:hAnsi="Garamond" w:cs="Garamond"/>
        </w:rPr>
      </w:pPr>
    </w:p>
    <w:p w:rsidR="002F073D" w:rsidRDefault="002F073D">
      <w:pPr>
        <w:jc w:val="center"/>
        <w:rPr>
          <w:rFonts w:ascii="Garamond" w:hAnsi="Garamond" w:cs="Garamond"/>
          <w:sz w:val="24"/>
          <w:szCs w:val="24"/>
          <w:u w:val="single"/>
        </w:rPr>
      </w:pPr>
      <w:r>
        <w:rPr>
          <w:rFonts w:ascii="Garamond" w:hAnsi="Garamond" w:cs="Garamond"/>
          <w:caps/>
          <w:spacing w:val="15"/>
          <w:u w:val="single"/>
        </w:rPr>
        <w:t>Work of experience____________________________________________________</w:t>
      </w:r>
    </w:p>
    <w:p w:rsidR="002F073D" w:rsidRDefault="002F073D">
      <w:pPr>
        <w:jc w:val="center"/>
        <w:rPr>
          <w:rFonts w:ascii="Garamond" w:hAnsi="Garamond" w:cs="Garamond"/>
        </w:rPr>
      </w:pPr>
    </w:p>
    <w:p w:rsidR="002F073D" w:rsidRDefault="002F073D">
      <w:pPr>
        <w:jc w:val="center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AHC-  I was awarded with competing the most claims in a weeks time, on multiple occasions, as well as collecting the most  money for multiple months through out the year.</w:t>
      </w:r>
    </w:p>
    <w:p w:rsidR="002F073D" w:rsidRDefault="002F073D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</w:p>
    <w:p w:rsidR="002F073D" w:rsidRDefault="002F073D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education</w:t>
      </w:r>
    </w:p>
    <w:p w:rsidR="002F073D" w:rsidRDefault="002F073D">
      <w:pPr>
        <w:ind w:left="1890"/>
        <w:rPr>
          <w:rFonts w:ascii="Garamond" w:hAnsi="Garamond" w:cs="Garamond"/>
        </w:rPr>
      </w:pPr>
    </w:p>
    <w:p w:rsidR="002F073D" w:rsidRDefault="002F073D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Atlantic High School</w:t>
      </w:r>
    </w:p>
    <w:p w:rsidR="002F073D" w:rsidRDefault="002F073D">
      <w:pPr>
        <w:ind w:left="18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Delray Beach, FL </w:t>
      </w:r>
    </w:p>
    <w:p w:rsidR="002F073D" w:rsidRDefault="002F073D">
      <w:pPr>
        <w:ind w:left="1890"/>
        <w:rPr>
          <w:rFonts w:ascii="Garamond" w:hAnsi="Garamond" w:cs="Garamond"/>
        </w:rPr>
      </w:pPr>
      <w:r>
        <w:rPr>
          <w:rFonts w:ascii="Garamond" w:hAnsi="Garamond" w:cs="Garamond"/>
          <w:sz w:val="22"/>
          <w:szCs w:val="22"/>
        </w:rPr>
        <w:t xml:space="preserve">Graduated </w:t>
      </w:r>
    </w:p>
    <w:p w:rsidR="002F073D" w:rsidRDefault="002F073D">
      <w:pPr>
        <w:jc w:val="center"/>
        <w:rPr>
          <w:rFonts w:ascii="Garamond" w:hAnsi="Garamond" w:cs="Garamond"/>
        </w:rPr>
      </w:pPr>
    </w:p>
    <w:sectPr w:rsidR="002F073D" w:rsidSect="002F073D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73D" w:rsidRDefault="002F073D" w:rsidP="002F073D">
      <w:r>
        <w:separator/>
      </w:r>
    </w:p>
  </w:endnote>
  <w:endnote w:type="continuationSeparator" w:id="0">
    <w:p w:rsidR="002F073D" w:rsidRDefault="002F073D" w:rsidP="002F0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3D" w:rsidRDefault="002F073D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73D" w:rsidRDefault="002F073D" w:rsidP="002F073D">
      <w:r>
        <w:separator/>
      </w:r>
    </w:p>
  </w:footnote>
  <w:footnote w:type="continuationSeparator" w:id="0">
    <w:p w:rsidR="002F073D" w:rsidRDefault="002F073D" w:rsidP="002F0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3D" w:rsidRDefault="002F073D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2F073D"/>
    <w:rsid w:val="002F0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