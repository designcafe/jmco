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B78" w:rsidRDefault="00857D67" w:rsidP="00BB4103">
      <w:pPr>
        <w:pStyle w:val="Name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6704" behindDoc="0" locked="0" layoutInCell="1" allowOverlap="1" wp14:anchorId="118F6D07" wp14:editId="465662C2">
                <wp:simplePos x="0" y="0"/>
                <wp:positionH relativeFrom="column">
                  <wp:posOffset>-114301</wp:posOffset>
                </wp:positionH>
                <wp:positionV relativeFrom="paragraph">
                  <wp:posOffset>-192405</wp:posOffset>
                </wp:positionV>
                <wp:extent cx="0" cy="9020175"/>
                <wp:effectExtent l="38100" t="0" r="38100" b="952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20175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rgbClr val="99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9pt,-15.15pt" to="-9pt,6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" strokecolor="#936" strokeweight="5.25pt"/>
            </w:pict>
          </mc:Fallback>
        </mc:AlternateContent>
      </w:r>
      <w:r w:rsidR="0000618D">
        <w:t>ni</w:t>
      </w:r>
      <w:r w:rsidR="00BB4103">
        <w:t xml:space="preserve">Lsa </w:t>
      </w:r>
      <w:r w:rsidR="0000618D">
        <w:t>p</w:t>
      </w:r>
      <w:r w:rsidR="00BB4103">
        <w:t>a</w:t>
      </w:r>
      <w:r w:rsidR="0000618D">
        <w:t>ulino, rn</w:t>
      </w:r>
    </w:p>
    <w:p w:rsidR="00F82226" w:rsidRPr="00F82226" w:rsidRDefault="00857D67" w:rsidP="00BB4103">
      <w:pPr>
        <w:pStyle w:val="Address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255904</wp:posOffset>
                </wp:positionV>
                <wp:extent cx="6858000" cy="0"/>
                <wp:effectExtent l="0" t="19050" r="19050" b="3810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5pt,20.15pt" to="49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t3FQ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" strokecolor="#339" strokeweight="4pt"/>
            </w:pict>
          </mc:Fallback>
        </mc:AlternateContent>
      </w:r>
      <w:r w:rsidR="008B56CB">
        <w:t>4</w:t>
      </w:r>
      <w:r w:rsidR="0000618D">
        <w:t>6 Babcock St. Apt. 2 Hartford, CT</w:t>
      </w:r>
      <w:r w:rsidR="008B56CB">
        <w:t xml:space="preserve"> </w:t>
      </w:r>
      <w:r w:rsidR="0000618D">
        <w:t>06106</w:t>
      </w:r>
      <w:r w:rsidR="00F82226" w:rsidRPr="00F82226">
        <w:t xml:space="preserve"> </w:t>
      </w:r>
      <w:r w:rsidR="00F82226" w:rsidRPr="00F82226">
        <w:sym w:font="Wingdings" w:char="F0A7"/>
      </w:r>
      <w:r w:rsidR="00F82226" w:rsidRPr="00F82226">
        <w:t xml:space="preserve"> Phone: </w:t>
      </w:r>
      <w:r w:rsidR="0000618D">
        <w:t>787-365</w:t>
      </w:r>
      <w:r w:rsidR="00F82226" w:rsidRPr="00F82226">
        <w:t>-</w:t>
      </w:r>
      <w:r w:rsidR="0000618D">
        <w:t>7797</w:t>
      </w:r>
      <w:r w:rsidR="00A86F62">
        <w:t xml:space="preserve"> (cell) </w:t>
      </w:r>
      <w:r w:rsidR="0000618D">
        <w:t>/340-5200</w:t>
      </w:r>
      <w:r w:rsidR="00F82226" w:rsidRPr="00F82226">
        <w:t xml:space="preserve"> </w:t>
      </w:r>
      <w:r w:rsidR="00F82226" w:rsidRPr="00F82226">
        <w:sym w:font="Wingdings" w:char="F0A7"/>
      </w:r>
      <w:r w:rsidR="00BB4103">
        <w:t xml:space="preserve"> </w:t>
      </w:r>
      <w:r w:rsidR="0000618D">
        <w:t>nilsa_paulino</w:t>
      </w:r>
      <w:r w:rsidR="00BB4103">
        <w:t>@</w:t>
      </w:r>
      <w:r w:rsidR="0000618D">
        <w:t>yahoo</w:t>
      </w:r>
      <w:r w:rsidR="00F82226" w:rsidRPr="00F82226">
        <w:t xml:space="preserve">.com </w:t>
      </w:r>
    </w:p>
    <w:p w:rsidR="00612830" w:rsidRPr="00F40EEF" w:rsidRDefault="0000618D" w:rsidP="00BB4103">
      <w:pPr>
        <w:pStyle w:val="ResumeTitle"/>
      </w:pPr>
      <w:r>
        <w:t>Objective</w:t>
      </w:r>
    </w:p>
    <w:p w:rsidR="00A97272" w:rsidRDefault="00A97272" w:rsidP="00C8227B">
      <w:pPr>
        <w:pStyle w:val="ResumeTitle"/>
        <w:rPr>
          <w:b w:val="0"/>
          <w:bCs w:val="0"/>
          <w:sz w:val="20"/>
          <w:szCs w:val="20"/>
        </w:rPr>
      </w:pPr>
      <w:r w:rsidRPr="00A97272">
        <w:rPr>
          <w:b w:val="0"/>
          <w:bCs w:val="0"/>
          <w:sz w:val="20"/>
          <w:szCs w:val="20"/>
        </w:rPr>
        <w:t>Dedicated</w:t>
      </w:r>
      <w:r w:rsidR="00643429">
        <w:rPr>
          <w:b w:val="0"/>
          <w:bCs w:val="0"/>
          <w:sz w:val="20"/>
          <w:szCs w:val="20"/>
        </w:rPr>
        <w:t>, skilled</w:t>
      </w:r>
      <w:r w:rsidRPr="00A97272">
        <w:rPr>
          <w:b w:val="0"/>
          <w:bCs w:val="0"/>
          <w:sz w:val="20"/>
          <w:szCs w:val="20"/>
        </w:rPr>
        <w:t xml:space="preserve"> and compassionate registered nurse with experience in </w:t>
      </w:r>
      <w:r w:rsidR="009441C9">
        <w:rPr>
          <w:b w:val="0"/>
          <w:bCs w:val="0"/>
          <w:sz w:val="20"/>
          <w:szCs w:val="20"/>
        </w:rPr>
        <w:t>med surgical</w:t>
      </w:r>
      <w:r w:rsidR="003A640B">
        <w:rPr>
          <w:b w:val="0"/>
          <w:bCs w:val="0"/>
          <w:sz w:val="20"/>
          <w:szCs w:val="20"/>
        </w:rPr>
        <w:t xml:space="preserve"> unit</w:t>
      </w:r>
      <w:r w:rsidR="009441C9">
        <w:rPr>
          <w:b w:val="0"/>
          <w:bCs w:val="0"/>
          <w:sz w:val="20"/>
          <w:szCs w:val="20"/>
        </w:rPr>
        <w:t xml:space="preserve">, </w:t>
      </w:r>
      <w:r w:rsidR="003A640B">
        <w:rPr>
          <w:b w:val="0"/>
          <w:bCs w:val="0"/>
          <w:sz w:val="20"/>
          <w:szCs w:val="20"/>
        </w:rPr>
        <w:t xml:space="preserve"> </w:t>
      </w:r>
      <w:r w:rsidR="009441C9">
        <w:rPr>
          <w:b w:val="0"/>
          <w:bCs w:val="0"/>
          <w:sz w:val="20"/>
          <w:szCs w:val="20"/>
        </w:rPr>
        <w:t xml:space="preserve">and giving nursing care for </w:t>
      </w:r>
      <w:r w:rsidRPr="00A97272">
        <w:rPr>
          <w:b w:val="0"/>
          <w:bCs w:val="0"/>
          <w:sz w:val="20"/>
          <w:szCs w:val="20"/>
        </w:rPr>
        <w:t xml:space="preserve"> elderly patients with chronic and acute medical conditions including</w:t>
      </w:r>
      <w:r w:rsidR="009441C9">
        <w:rPr>
          <w:b w:val="0"/>
          <w:bCs w:val="0"/>
          <w:sz w:val="20"/>
          <w:szCs w:val="20"/>
        </w:rPr>
        <w:t>:</w:t>
      </w:r>
      <w:r w:rsidRPr="00A97272">
        <w:rPr>
          <w:b w:val="0"/>
          <w:bCs w:val="0"/>
          <w:sz w:val="20"/>
          <w:szCs w:val="20"/>
        </w:rPr>
        <w:t xml:space="preserve"> Parkinson’s, Alzheimer’s, Asthma, COPD, Cancer, Tuberculosis, ESRD and</w:t>
      </w:r>
      <w:r>
        <w:rPr>
          <w:b w:val="0"/>
          <w:bCs w:val="0"/>
          <w:sz w:val="20"/>
          <w:szCs w:val="20"/>
        </w:rPr>
        <w:t xml:space="preserve"> HIV in a hospital </w:t>
      </w:r>
      <w:r w:rsidR="009441C9">
        <w:rPr>
          <w:b w:val="0"/>
          <w:bCs w:val="0"/>
          <w:sz w:val="20"/>
          <w:szCs w:val="20"/>
        </w:rPr>
        <w:t>environment</w:t>
      </w:r>
      <w:r>
        <w:rPr>
          <w:b w:val="0"/>
          <w:bCs w:val="0"/>
          <w:sz w:val="20"/>
          <w:szCs w:val="20"/>
        </w:rPr>
        <w:t xml:space="preserve">. </w:t>
      </w:r>
      <w:r w:rsidRPr="00A97272">
        <w:rPr>
          <w:b w:val="0"/>
          <w:bCs w:val="0"/>
          <w:sz w:val="20"/>
          <w:szCs w:val="20"/>
        </w:rPr>
        <w:t xml:space="preserve">Developed strong general and pulmonary evaluation, planning and treatment skills through daily basis. </w:t>
      </w:r>
      <w:r w:rsidR="00643429">
        <w:rPr>
          <w:b w:val="0"/>
          <w:bCs w:val="0"/>
          <w:sz w:val="20"/>
          <w:szCs w:val="20"/>
        </w:rPr>
        <w:t xml:space="preserve">Licensed </w:t>
      </w:r>
      <w:r w:rsidR="009441C9">
        <w:rPr>
          <w:b w:val="0"/>
          <w:bCs w:val="0"/>
          <w:sz w:val="20"/>
          <w:szCs w:val="20"/>
        </w:rPr>
        <w:t>in Connecticut</w:t>
      </w:r>
      <w:r w:rsidR="00643429">
        <w:rPr>
          <w:b w:val="0"/>
          <w:bCs w:val="0"/>
          <w:sz w:val="20"/>
          <w:szCs w:val="20"/>
        </w:rPr>
        <w:t xml:space="preserve"> and Puerto Rico.</w:t>
      </w:r>
    </w:p>
    <w:p w:rsidR="00927B78" w:rsidRPr="00847572" w:rsidRDefault="00C52422" w:rsidP="00C8227B">
      <w:pPr>
        <w:pStyle w:val="ResumeTitle"/>
      </w:pPr>
      <w:r>
        <w:t>Skills</w:t>
      </w:r>
    </w:p>
    <w:tbl>
      <w:tblPr>
        <w:tblW w:w="11340" w:type="dxa"/>
        <w:tblInd w:w="108" w:type="dxa"/>
        <w:shd w:val="clear" w:color="auto" w:fill="F2F2F2"/>
        <w:tblLook w:val="00A0" w:firstRow="1" w:lastRow="0" w:firstColumn="1" w:lastColumn="0" w:noHBand="0" w:noVBand="0"/>
      </w:tblPr>
      <w:tblGrid>
        <w:gridCol w:w="5130"/>
        <w:gridCol w:w="6210"/>
      </w:tblGrid>
      <w:tr w:rsidR="007F58FD" w:rsidTr="003914FD">
        <w:trPr>
          <w:trHeight w:val="2340"/>
        </w:trPr>
        <w:tc>
          <w:tcPr>
            <w:tcW w:w="5130" w:type="dxa"/>
            <w:shd w:val="clear" w:color="auto" w:fill="F2F2F2"/>
          </w:tcPr>
          <w:p w:rsidR="007F58FD" w:rsidRPr="007D6F33" w:rsidRDefault="00352331" w:rsidP="00ED6072">
            <w:pPr>
              <w:pStyle w:val="ResumeBulletPoints"/>
            </w:pPr>
            <w:r>
              <w:t>Bilingual – Spanish/English</w:t>
            </w:r>
          </w:p>
          <w:p w:rsidR="00DC7F52" w:rsidRPr="00DC7F52" w:rsidRDefault="00DC7F52" w:rsidP="00DC7F52">
            <w:pPr>
              <w:pStyle w:val="ResumeBulletPoints"/>
            </w:pPr>
            <w:r w:rsidRPr="00DC7F52">
              <w:t>Energetic and hardworking</w:t>
            </w:r>
          </w:p>
          <w:p w:rsidR="007F58FD" w:rsidRDefault="00850682" w:rsidP="00ED6072">
            <w:pPr>
              <w:pStyle w:val="ResumeBulletPoints"/>
            </w:pPr>
            <w:r>
              <w:t xml:space="preserve">Excellent disposition to learn </w:t>
            </w:r>
          </w:p>
          <w:p w:rsidR="003914FD" w:rsidRPr="003914FD" w:rsidRDefault="003914FD" w:rsidP="003914FD">
            <w:pPr>
              <w:pStyle w:val="ResumeBulletPoints"/>
            </w:pPr>
            <w:r w:rsidRPr="003914FD">
              <w:t>Respectful and professional relations with co-workers and supervisors</w:t>
            </w:r>
          </w:p>
          <w:p w:rsidR="00010A37" w:rsidRDefault="00DC7F52" w:rsidP="00DC7F52">
            <w:pPr>
              <w:pStyle w:val="ResumeBulletPoints"/>
            </w:pPr>
            <w:r w:rsidRPr="00DC7F52">
              <w:t>Ability to work and stay focused under stressful situations</w:t>
            </w:r>
          </w:p>
          <w:p w:rsidR="00DC7F52" w:rsidRPr="007D6F33" w:rsidRDefault="00DC7F52" w:rsidP="00DC7F52">
            <w:pPr>
              <w:pStyle w:val="ResumeBulletPoints"/>
            </w:pPr>
            <w:r w:rsidRPr="00DC7F52">
              <w:t>Lead team and multi-task</w:t>
            </w:r>
          </w:p>
        </w:tc>
        <w:tc>
          <w:tcPr>
            <w:tcW w:w="6210" w:type="dxa"/>
            <w:shd w:val="clear" w:color="auto" w:fill="F2F2F2"/>
          </w:tcPr>
          <w:p w:rsidR="000C0FB1" w:rsidRDefault="000C0FB1" w:rsidP="00ED6072">
            <w:pPr>
              <w:pStyle w:val="ResumeBulletPoints"/>
            </w:pPr>
            <w:r>
              <w:t>IV therapy</w:t>
            </w:r>
            <w:r w:rsidR="00DC7F52">
              <w:t xml:space="preserve"> and IV pump</w:t>
            </w:r>
            <w:r>
              <w:t xml:space="preserve"> trained</w:t>
            </w:r>
          </w:p>
          <w:p w:rsidR="007F58FD" w:rsidRPr="007D6F33" w:rsidRDefault="00010A37" w:rsidP="00ED6072">
            <w:pPr>
              <w:pStyle w:val="ResumeBulletPoints"/>
            </w:pPr>
            <w:r>
              <w:t xml:space="preserve">Excellent </w:t>
            </w:r>
            <w:r w:rsidR="00176D58">
              <w:t>peripheral IV</w:t>
            </w:r>
            <w:r>
              <w:t xml:space="preserve"> </w:t>
            </w:r>
            <w:r w:rsidR="00824D45">
              <w:t xml:space="preserve">skills and </w:t>
            </w:r>
            <w:r>
              <w:t>techniques</w:t>
            </w:r>
          </w:p>
          <w:p w:rsidR="00376A24" w:rsidRDefault="00376A24" w:rsidP="00376A24">
            <w:pPr>
              <w:pStyle w:val="ResumeBulletPoints"/>
            </w:pPr>
            <w:r w:rsidRPr="00376A24">
              <w:t>Conscious sedation knowledge</w:t>
            </w:r>
          </w:p>
          <w:p w:rsidR="00DC7F52" w:rsidRPr="00DC7F52" w:rsidRDefault="00DC7F52" w:rsidP="00DC7F52">
            <w:pPr>
              <w:pStyle w:val="ResumeBulletPoints"/>
            </w:pPr>
            <w:r w:rsidRPr="00DC7F52">
              <w:t>Computer oriented – Windows/MS Office</w:t>
            </w:r>
          </w:p>
          <w:p w:rsidR="00DC7F52" w:rsidRPr="00DC7F52" w:rsidRDefault="00DC7F52" w:rsidP="00DC7F52">
            <w:pPr>
              <w:pStyle w:val="ResumeBulletPoints"/>
            </w:pPr>
            <w:r w:rsidRPr="00DC7F52">
              <w:t>Pyxis Medstation knowledge</w:t>
            </w:r>
          </w:p>
          <w:p w:rsidR="00DC7F52" w:rsidRPr="00DC7F52" w:rsidRDefault="00DC7F52" w:rsidP="00DC7F52">
            <w:pPr>
              <w:pStyle w:val="ResumeBulletPoints"/>
            </w:pPr>
            <w:r w:rsidRPr="00DC7F52">
              <w:t>Paragon 10 (HIS) – McKesson training</w:t>
            </w:r>
          </w:p>
          <w:p w:rsidR="00DC7F52" w:rsidRPr="007D6F33" w:rsidRDefault="00DC7F52" w:rsidP="00376A24">
            <w:pPr>
              <w:pStyle w:val="ResumeBulletPoints"/>
            </w:pPr>
            <w:r>
              <w:t>Respiratory ventilator and suctioning trained and knowledge</w:t>
            </w:r>
          </w:p>
        </w:tc>
      </w:tr>
    </w:tbl>
    <w:p w:rsidR="00A86F62" w:rsidRPr="00847572" w:rsidRDefault="00A86F62" w:rsidP="00A86F62">
      <w:pPr>
        <w:pStyle w:val="ResumeSectionHeaders"/>
      </w:pPr>
      <w:r>
        <w:t>Education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135"/>
      </w:tblGrid>
      <w:tr w:rsidR="00A86F62">
        <w:trPr>
          <w:trHeight w:val="432"/>
        </w:trPr>
        <w:tc>
          <w:tcPr>
            <w:tcW w:w="7135" w:type="dxa"/>
          </w:tcPr>
          <w:p w:rsidR="00A86F62" w:rsidRPr="00027948" w:rsidRDefault="00A86F62" w:rsidP="00064C73">
            <w:pPr>
              <w:pStyle w:val="BusinessNameAllCaps"/>
              <w:spacing w:before="0"/>
              <w:rPr>
                <w:b/>
                <w:bCs/>
              </w:rPr>
            </w:pPr>
            <w:r w:rsidRPr="00027948">
              <w:rPr>
                <w:b/>
              </w:rPr>
              <w:t>national college of business &amp; technology rio grande, pr</w:t>
            </w:r>
          </w:p>
        </w:tc>
      </w:tr>
    </w:tbl>
    <w:p w:rsidR="00A86F62" w:rsidRPr="00B053BA" w:rsidRDefault="00A86F62" w:rsidP="00A86F62">
      <w:pPr>
        <w:pStyle w:val="CollegeDegree"/>
        <w:rPr>
          <w:b w:val="0"/>
        </w:rPr>
      </w:pPr>
      <w:r w:rsidRPr="00B053BA">
        <w:rPr>
          <w:b w:val="0"/>
        </w:rPr>
        <w:t>Graduated with 3.65 GPA</w:t>
      </w:r>
    </w:p>
    <w:p w:rsidR="00A86F62" w:rsidRPr="00027948" w:rsidRDefault="00A86F62" w:rsidP="00A86F62">
      <w:pPr>
        <w:pStyle w:val="CollegeDegree"/>
        <w:rPr>
          <w:b w:val="0"/>
        </w:rPr>
      </w:pPr>
      <w:r w:rsidRPr="00027948">
        <w:rPr>
          <w:b w:val="0"/>
        </w:rPr>
        <w:t>Associates degree in nursing, 2009</w:t>
      </w:r>
    </w:p>
    <w:p w:rsidR="00A86F62" w:rsidRDefault="00A86F62" w:rsidP="00A86F62">
      <w:pPr>
        <w:pStyle w:val="ResumeSectionHeaders"/>
      </w:pPr>
      <w:r>
        <w:t>Licen</w:t>
      </w:r>
      <w:r w:rsidR="00643429">
        <w:t xml:space="preserve">sure &amp; </w:t>
      </w:r>
      <w:r>
        <w:t>Certification</w:t>
      </w:r>
    </w:p>
    <w:p w:rsidR="00643429" w:rsidRPr="009441C9" w:rsidRDefault="00643429" w:rsidP="00A86F62">
      <w:pPr>
        <w:pStyle w:val="ResumeSectionHeaders"/>
        <w:spacing w:before="0"/>
        <w:rPr>
          <w:sz w:val="20"/>
          <w:szCs w:val="20"/>
        </w:rPr>
      </w:pPr>
      <w:r w:rsidRPr="009441C9">
        <w:rPr>
          <w:i/>
          <w:sz w:val="20"/>
          <w:szCs w:val="20"/>
        </w:rPr>
        <w:t>State of Connecticut</w:t>
      </w:r>
      <w:r w:rsidRPr="009441C9">
        <w:rPr>
          <w:sz w:val="20"/>
          <w:szCs w:val="20"/>
        </w:rPr>
        <w:t>, active</w:t>
      </w:r>
    </w:p>
    <w:p w:rsidR="00643429" w:rsidRDefault="00643429" w:rsidP="00A86F62">
      <w:pPr>
        <w:pStyle w:val="ResumeSectionHeaders"/>
        <w:spacing w:before="0"/>
        <w:rPr>
          <w:b w:val="0"/>
          <w:sz w:val="20"/>
          <w:szCs w:val="20"/>
        </w:rPr>
      </w:pPr>
      <w:r w:rsidRPr="00643429">
        <w:rPr>
          <w:b w:val="0"/>
          <w:i/>
          <w:sz w:val="20"/>
          <w:szCs w:val="20"/>
        </w:rPr>
        <w:t>Commonwealth of Puerto Rico</w:t>
      </w:r>
      <w:r>
        <w:rPr>
          <w:b w:val="0"/>
          <w:sz w:val="20"/>
          <w:szCs w:val="20"/>
        </w:rPr>
        <w:t xml:space="preserve">, active </w:t>
      </w:r>
    </w:p>
    <w:p w:rsidR="00A86F62" w:rsidRPr="00A86F62" w:rsidRDefault="00643429" w:rsidP="00A86F62">
      <w:pPr>
        <w:pStyle w:val="ResumeSectionHeaders"/>
        <w:spacing w:before="0"/>
        <w:rPr>
          <w:b w:val="0"/>
          <w:sz w:val="20"/>
          <w:szCs w:val="20"/>
        </w:rPr>
      </w:pPr>
      <w:r w:rsidRPr="00643429">
        <w:rPr>
          <w:b w:val="0"/>
          <w:i/>
          <w:sz w:val="20"/>
          <w:szCs w:val="20"/>
        </w:rPr>
        <w:t xml:space="preserve">American Heart Association </w:t>
      </w:r>
      <w:r w:rsidR="00A86F62" w:rsidRPr="00643429">
        <w:rPr>
          <w:b w:val="0"/>
          <w:i/>
          <w:sz w:val="20"/>
          <w:szCs w:val="20"/>
        </w:rPr>
        <w:t>BLS/CPR</w:t>
      </w:r>
      <w:r>
        <w:rPr>
          <w:b w:val="0"/>
          <w:sz w:val="20"/>
          <w:szCs w:val="20"/>
        </w:rPr>
        <w:t>, current</w:t>
      </w:r>
    </w:p>
    <w:p w:rsidR="00927B78" w:rsidRPr="00847572" w:rsidRDefault="00927B78" w:rsidP="00ED6072">
      <w:pPr>
        <w:pStyle w:val="ResumeSectionHeaders"/>
      </w:pPr>
      <w:r w:rsidRPr="00847572">
        <w:t>Professional Experience</w:t>
      </w:r>
    </w:p>
    <w:tbl>
      <w:tblPr>
        <w:tblW w:w="10010" w:type="dxa"/>
        <w:tblLook w:val="01E0" w:firstRow="1" w:lastRow="1" w:firstColumn="1" w:lastColumn="1" w:noHBand="0" w:noVBand="0"/>
      </w:tblPr>
      <w:tblGrid>
        <w:gridCol w:w="6948"/>
        <w:gridCol w:w="3062"/>
      </w:tblGrid>
      <w:tr w:rsidR="003900C4" w:rsidRPr="00F82226">
        <w:tc>
          <w:tcPr>
            <w:tcW w:w="6948" w:type="dxa"/>
          </w:tcPr>
          <w:p w:rsidR="003900C4" w:rsidRPr="00FF38F9" w:rsidRDefault="00010A37" w:rsidP="00010A37">
            <w:pPr>
              <w:pStyle w:val="BusinessNameAllCaps"/>
            </w:pPr>
            <w:r>
              <w:t>Auxilio Mutuo</w:t>
            </w:r>
            <w:r w:rsidR="003900C4" w:rsidRPr="00FF38F9">
              <w:t xml:space="preserve"> HOSPITAL</w:t>
            </w:r>
            <w:r w:rsidR="003900C4">
              <w:t xml:space="preserve"> </w:t>
            </w:r>
            <w:r w:rsidR="003900C4" w:rsidRPr="003900C4">
              <w:rPr>
                <w:rStyle w:val="LocationChar"/>
              </w:rPr>
              <w:t xml:space="preserve">– </w:t>
            </w:r>
            <w:r>
              <w:rPr>
                <w:rStyle w:val="LocationChar"/>
              </w:rPr>
              <w:t>San juan</w:t>
            </w:r>
            <w:r w:rsidR="003900C4" w:rsidRPr="003900C4">
              <w:rPr>
                <w:rStyle w:val="LocationChar"/>
              </w:rPr>
              <w:t xml:space="preserve">, </w:t>
            </w:r>
            <w:r>
              <w:rPr>
                <w:rStyle w:val="LocationChar"/>
              </w:rPr>
              <w:t>PR</w:t>
            </w:r>
          </w:p>
        </w:tc>
        <w:tc>
          <w:tcPr>
            <w:tcW w:w="3062" w:type="dxa"/>
          </w:tcPr>
          <w:p w:rsidR="003900C4" w:rsidRPr="00FF38F9" w:rsidRDefault="00010A37" w:rsidP="00010A37">
            <w:pPr>
              <w:pStyle w:val="DateRange"/>
            </w:pPr>
            <w:r>
              <w:t xml:space="preserve"> January </w:t>
            </w:r>
            <w:r w:rsidR="003900C4">
              <w:t>20</w:t>
            </w:r>
            <w:r>
              <w:t>11- May 2012</w:t>
            </w:r>
          </w:p>
        </w:tc>
      </w:tr>
      <w:tr w:rsidR="003900C4" w:rsidRPr="00C56B9B">
        <w:tc>
          <w:tcPr>
            <w:tcW w:w="6948" w:type="dxa"/>
          </w:tcPr>
          <w:p w:rsidR="003900C4" w:rsidRPr="00027948" w:rsidRDefault="00010A37" w:rsidP="003900C4">
            <w:pPr>
              <w:pStyle w:val="JobTitle"/>
              <w:rPr>
                <w:b w:val="0"/>
              </w:rPr>
            </w:pPr>
            <w:r w:rsidRPr="00027948">
              <w:rPr>
                <w:b w:val="0"/>
              </w:rPr>
              <w:t>Staff Registered Nurse – 5</w:t>
            </w:r>
            <w:r w:rsidRPr="00027948">
              <w:rPr>
                <w:b w:val="0"/>
                <w:vertAlign w:val="superscript"/>
              </w:rPr>
              <w:t>th</w:t>
            </w:r>
            <w:r w:rsidRPr="00027948">
              <w:rPr>
                <w:b w:val="0"/>
              </w:rPr>
              <w:t xml:space="preserve"> fl. Multidisciplinary Medicine </w:t>
            </w:r>
          </w:p>
        </w:tc>
        <w:tc>
          <w:tcPr>
            <w:tcW w:w="3062" w:type="dxa"/>
          </w:tcPr>
          <w:p w:rsidR="003900C4" w:rsidRPr="00C56B9B" w:rsidRDefault="003900C4" w:rsidP="003900C4">
            <w:pPr>
              <w:pStyle w:val="DateRange"/>
            </w:pPr>
          </w:p>
        </w:tc>
      </w:tr>
    </w:tbl>
    <w:p w:rsidR="00E57E15" w:rsidRPr="00851C8B" w:rsidRDefault="00010A37" w:rsidP="009301E3">
      <w:pPr>
        <w:pStyle w:val="KeyResults"/>
        <w:spacing w:before="240"/>
      </w:pPr>
      <w:r>
        <w:t xml:space="preserve">Summary of </w:t>
      </w:r>
      <w:r w:rsidR="00C52422">
        <w:t>D</w:t>
      </w:r>
      <w:r>
        <w:t>uties</w:t>
      </w:r>
      <w:r w:rsidR="00E57E15" w:rsidRPr="00851C8B">
        <w:t>:</w:t>
      </w:r>
    </w:p>
    <w:p w:rsidR="00982E98" w:rsidRDefault="008F641E" w:rsidP="002A7B8B">
      <w:pPr>
        <w:pStyle w:val="ResumeBulletPoints"/>
      </w:pPr>
      <w:r>
        <w:t xml:space="preserve">Assess and </w:t>
      </w:r>
      <w:r w:rsidR="00027948">
        <w:t xml:space="preserve">assign </w:t>
      </w:r>
      <w:r>
        <w:t>care plan</w:t>
      </w:r>
      <w:r w:rsidR="00027948">
        <w:t xml:space="preserve">s to patients with personnel </w:t>
      </w:r>
      <w:r>
        <w:t xml:space="preserve">to </w:t>
      </w:r>
      <w:r w:rsidR="00982E98">
        <w:t>establish priorities</w:t>
      </w:r>
      <w:r w:rsidR="009441C9">
        <w:t>.</w:t>
      </w:r>
    </w:p>
    <w:p w:rsidR="00027948" w:rsidRDefault="005030A4" w:rsidP="002A7B8B">
      <w:pPr>
        <w:pStyle w:val="ResumeBulletPoints"/>
      </w:pPr>
      <w:r>
        <w:t>Perform</w:t>
      </w:r>
      <w:r w:rsidR="00E508AB">
        <w:t xml:space="preserve"> admis</w:t>
      </w:r>
      <w:r w:rsidR="00824D45">
        <w:t>s</w:t>
      </w:r>
      <w:r w:rsidR="008F641E">
        <w:t>ions</w:t>
      </w:r>
      <w:r w:rsidR="00857D67">
        <w:t xml:space="preserve"> and</w:t>
      </w:r>
      <w:r w:rsidR="008F641E">
        <w:t xml:space="preserve"> transfers</w:t>
      </w:r>
      <w:r w:rsidR="00857D67">
        <w:t xml:space="preserve"> </w:t>
      </w:r>
      <w:r w:rsidR="008F641E">
        <w:t xml:space="preserve">from the </w:t>
      </w:r>
      <w:r w:rsidR="00027948">
        <w:t>u</w:t>
      </w:r>
      <w:r w:rsidR="008F641E">
        <w:t>nit</w:t>
      </w:r>
      <w:r w:rsidR="009441C9">
        <w:t>.</w:t>
      </w:r>
    </w:p>
    <w:p w:rsidR="00982E98" w:rsidRDefault="00176D58" w:rsidP="002A7B8B">
      <w:pPr>
        <w:pStyle w:val="ResumeBulletPoints"/>
      </w:pPr>
      <w:r>
        <w:t xml:space="preserve">Scheduled patient discharges </w:t>
      </w:r>
      <w:r w:rsidR="00824D45">
        <w:t>during the shift.</w:t>
      </w:r>
    </w:p>
    <w:p w:rsidR="00824D45" w:rsidRDefault="00824D45" w:rsidP="00824D45">
      <w:pPr>
        <w:pStyle w:val="ResumeBulletPoints"/>
      </w:pPr>
      <w:r>
        <w:t>P</w:t>
      </w:r>
      <w:r w:rsidRPr="00824D45">
        <w:t xml:space="preserve">repare and administer medications using scientific principles, </w:t>
      </w:r>
      <w:r>
        <w:t xml:space="preserve">safety </w:t>
      </w:r>
      <w:r w:rsidRPr="00824D45">
        <w:t>standards</w:t>
      </w:r>
      <w:r w:rsidR="00027948">
        <w:t>,</w:t>
      </w:r>
      <w:r w:rsidRPr="00824D45">
        <w:t xml:space="preserve"> and critical judgment</w:t>
      </w:r>
      <w:r w:rsidR="00176D58">
        <w:t>.</w:t>
      </w:r>
    </w:p>
    <w:p w:rsidR="00881451" w:rsidRDefault="000C0FB1" w:rsidP="00881451">
      <w:pPr>
        <w:pStyle w:val="ResumeBulletPoints"/>
      </w:pPr>
      <w:r>
        <w:t>Insert</w:t>
      </w:r>
      <w:r w:rsidR="00176D58">
        <w:t xml:space="preserve"> peripheral </w:t>
      </w:r>
      <w:r>
        <w:t xml:space="preserve">IV </w:t>
      </w:r>
      <w:r w:rsidR="00027948">
        <w:t>catheters</w:t>
      </w:r>
      <w:r w:rsidR="000E1560">
        <w:t>,</w:t>
      </w:r>
      <w:r w:rsidR="00027948">
        <w:t xml:space="preserve"> </w:t>
      </w:r>
      <w:r w:rsidR="00176D58">
        <w:t xml:space="preserve">access and </w:t>
      </w:r>
      <w:r w:rsidR="00957C37">
        <w:t>care for</w:t>
      </w:r>
      <w:r w:rsidR="00881451" w:rsidRPr="00881451">
        <w:t xml:space="preserve"> </w:t>
      </w:r>
      <w:r w:rsidR="00881451">
        <w:t xml:space="preserve">tunneled and non-tunneled </w:t>
      </w:r>
      <w:r w:rsidR="00881451" w:rsidRPr="00881451">
        <w:t>central line catheters</w:t>
      </w:r>
      <w:r w:rsidR="00881451">
        <w:t>,</w:t>
      </w:r>
      <w:r w:rsidR="00957C37">
        <w:t xml:space="preserve"> </w:t>
      </w:r>
      <w:r w:rsidR="00881451">
        <w:t>subcutaneous ports and</w:t>
      </w:r>
      <w:r w:rsidR="000E1560">
        <w:t xml:space="preserve"> </w:t>
      </w:r>
      <w:r w:rsidR="00957C37">
        <w:t>p</w:t>
      </w:r>
      <w:r w:rsidR="00881451">
        <w:t>icc lines.</w:t>
      </w:r>
    </w:p>
    <w:p w:rsidR="00881451" w:rsidRPr="00881451" w:rsidRDefault="00881451" w:rsidP="00881451">
      <w:pPr>
        <w:pStyle w:val="ResumeBulletPoints"/>
      </w:pPr>
      <w:r>
        <w:t>A</w:t>
      </w:r>
      <w:r w:rsidR="000E1560">
        <w:t xml:space="preserve">dminister IV therapy, </w:t>
      </w:r>
      <w:r>
        <w:t xml:space="preserve">antifungals, antibiotics, </w:t>
      </w:r>
      <w:r w:rsidR="000E1560">
        <w:t>blood transfusion</w:t>
      </w:r>
      <w:r w:rsidR="00754F3C">
        <w:t xml:space="preserve"> and its</w:t>
      </w:r>
      <w:r w:rsidR="00027948">
        <w:t xml:space="preserve"> components</w:t>
      </w:r>
      <w:r>
        <w:t>,</w:t>
      </w:r>
      <w:r w:rsidRPr="00881451">
        <w:t xml:space="preserve"> TPN and PPN</w:t>
      </w:r>
      <w:r>
        <w:t xml:space="preserve"> </w:t>
      </w:r>
      <w:r w:rsidRPr="00881451">
        <w:t xml:space="preserve">using aseptic techniques, universal precautions, and protocols established by Institution. </w:t>
      </w:r>
    </w:p>
    <w:p w:rsidR="00824D45" w:rsidRDefault="00754F3C" w:rsidP="00754F3C">
      <w:pPr>
        <w:pStyle w:val="ResumeBulletPoints"/>
      </w:pPr>
      <w:r>
        <w:t>Insert urinary catheter</w:t>
      </w:r>
      <w:r w:rsidR="00881451">
        <w:t>s</w:t>
      </w:r>
      <w:r>
        <w:t xml:space="preserve"> using established aseptic techniques </w:t>
      </w:r>
      <w:r w:rsidR="00664657">
        <w:t>and compliment of the Intake &amp; Output flow sheet</w:t>
      </w:r>
      <w:r w:rsidR="00D83669">
        <w:t>.</w:t>
      </w:r>
    </w:p>
    <w:p w:rsidR="00664657" w:rsidRDefault="004C5DED" w:rsidP="003D4FBB">
      <w:pPr>
        <w:pStyle w:val="ResumeBulletPoints"/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299" distR="114299" simplePos="0" relativeHeight="251658752" behindDoc="0" locked="0" layoutInCell="1" allowOverlap="1" wp14:anchorId="22E2794F" wp14:editId="655490B5">
                <wp:simplePos x="0" y="0"/>
                <wp:positionH relativeFrom="column">
                  <wp:posOffset>-95250</wp:posOffset>
                </wp:positionH>
                <wp:positionV relativeFrom="paragraph">
                  <wp:posOffset>-41910</wp:posOffset>
                </wp:positionV>
                <wp:extent cx="0" cy="9020175"/>
                <wp:effectExtent l="38100" t="0" r="38100" b="9525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20175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rgbClr val="99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8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7.5pt,-3.3pt" to="-7.5pt,7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" strokecolor="#936" strokeweight="5.25pt"/>
            </w:pict>
          </mc:Fallback>
        </mc:AlternateContent>
      </w:r>
      <w:bookmarkEnd w:id="0"/>
      <w:r w:rsidR="00027948">
        <w:t xml:space="preserve">Identify </w:t>
      </w:r>
      <w:r w:rsidR="00881451">
        <w:t xml:space="preserve">and care of </w:t>
      </w:r>
      <w:r w:rsidR="00027948">
        <w:t>catheters</w:t>
      </w:r>
      <w:r w:rsidR="00664657">
        <w:t xml:space="preserve">: </w:t>
      </w:r>
      <w:r w:rsidR="00881451">
        <w:t xml:space="preserve">venous </w:t>
      </w:r>
      <w:r w:rsidR="00664657">
        <w:t xml:space="preserve">central lines, </w:t>
      </w:r>
      <w:r w:rsidR="009441C9">
        <w:t>Foley</w:t>
      </w:r>
      <w:r w:rsidR="00664657">
        <w:t xml:space="preserve"> catheters, NGT, </w:t>
      </w:r>
      <w:r w:rsidR="00881451">
        <w:t>s</w:t>
      </w:r>
      <w:r w:rsidR="005030A4">
        <w:t>tom</w:t>
      </w:r>
      <w:r w:rsidR="00881451">
        <w:t>a</w:t>
      </w:r>
      <w:r w:rsidR="005030A4">
        <w:t xml:space="preserve">s, wound drainage devices and </w:t>
      </w:r>
      <w:r w:rsidR="008F641E">
        <w:t>chest tubes</w:t>
      </w:r>
      <w:r w:rsidR="00D83669">
        <w:t xml:space="preserve"> </w:t>
      </w:r>
      <w:r w:rsidR="003D4FBB">
        <w:t>to meet</w:t>
      </w:r>
      <w:r w:rsidR="00D83669">
        <w:t xml:space="preserve"> established guidelines.</w:t>
      </w:r>
    </w:p>
    <w:p w:rsidR="00D83669" w:rsidRDefault="00881451" w:rsidP="002F3CDE">
      <w:pPr>
        <w:pStyle w:val="ResumeBulletPoints"/>
      </w:pPr>
      <w:r>
        <w:t xml:space="preserve">Asses patient status and </w:t>
      </w:r>
      <w:r w:rsidR="00D83669">
        <w:t xml:space="preserve">notify </w:t>
      </w:r>
      <w:r>
        <w:t xml:space="preserve">physicians </w:t>
      </w:r>
      <w:r w:rsidR="008C0BC2">
        <w:t xml:space="preserve">of clinical changes also the </w:t>
      </w:r>
      <w:r w:rsidR="002F3CDE" w:rsidRPr="002F3CDE">
        <w:t>results of studies and laboratory tests</w:t>
      </w:r>
      <w:r w:rsidR="008C0BC2">
        <w:t>.</w:t>
      </w:r>
    </w:p>
    <w:p w:rsidR="002F3CDE" w:rsidRDefault="002F3CDE" w:rsidP="002F3CDE">
      <w:pPr>
        <w:pStyle w:val="ResumeBulletPoints"/>
      </w:pPr>
      <w:r>
        <w:t>C</w:t>
      </w:r>
      <w:r w:rsidRPr="002F3CDE">
        <w:t>oordinate and make referrals to other departments or health services as needed</w:t>
      </w:r>
      <w:r>
        <w:t>.</w:t>
      </w:r>
    </w:p>
    <w:p w:rsidR="00975831" w:rsidRDefault="002F3CDE" w:rsidP="002F3CDE">
      <w:pPr>
        <w:pStyle w:val="ResumeBulletPoints"/>
      </w:pPr>
      <w:r>
        <w:t>Be in charge, maintain custody</w:t>
      </w:r>
      <w:r w:rsidR="00027948">
        <w:t>,</w:t>
      </w:r>
      <w:r>
        <w:t xml:space="preserve"> and administer narcotics and controlled drugs </w:t>
      </w:r>
      <w:r w:rsidR="00975831">
        <w:t>in compliance with the medical orders, institution</w:t>
      </w:r>
      <w:r w:rsidR="00027948">
        <w:t>al</w:t>
      </w:r>
      <w:r w:rsidR="00975831">
        <w:t xml:space="preserve"> rules, government agencies and state laws.</w:t>
      </w:r>
    </w:p>
    <w:p w:rsidR="00975831" w:rsidRDefault="0024403D" w:rsidP="00B01CDA">
      <w:pPr>
        <w:pStyle w:val="ResumeBulletPoints"/>
      </w:pPr>
      <w:r>
        <w:t>I</w:t>
      </w:r>
      <w:r w:rsidR="00975831">
        <w:t xml:space="preserve">n charge </w:t>
      </w:r>
      <w:r w:rsidR="008F641E">
        <w:t>of</w:t>
      </w:r>
      <w:r w:rsidR="00975831">
        <w:t xml:space="preserve"> maintain</w:t>
      </w:r>
      <w:r w:rsidR="008F641E">
        <w:t>ing</w:t>
      </w:r>
      <w:r w:rsidR="00975831">
        <w:t xml:space="preserve"> the supp</w:t>
      </w:r>
      <w:r>
        <w:t xml:space="preserve">lies of the </w:t>
      </w:r>
      <w:r w:rsidR="008C0BC2">
        <w:t xml:space="preserve">code </w:t>
      </w:r>
      <w:r>
        <w:t xml:space="preserve">blue </w:t>
      </w:r>
      <w:r w:rsidR="008C0BC2">
        <w:t>crash</w:t>
      </w:r>
      <w:r>
        <w:t xml:space="preserve"> cart</w:t>
      </w:r>
      <w:r w:rsidR="00FE79E0">
        <w:t>, check the equipment and make</w:t>
      </w:r>
      <w:r w:rsidR="00B01CDA" w:rsidRPr="00B01CDA">
        <w:t xml:space="preserve"> sure that they are all functional.</w:t>
      </w:r>
    </w:p>
    <w:p w:rsidR="008E5D34" w:rsidRDefault="0024403D" w:rsidP="002F3CDE">
      <w:pPr>
        <w:pStyle w:val="ResumeBulletPoints"/>
      </w:pPr>
      <w:r>
        <w:t>Perform as ‘</w:t>
      </w:r>
      <w:r w:rsidR="008F641E">
        <w:t>Lead N</w:t>
      </w:r>
      <w:r w:rsidR="00AD71BD">
        <w:t>urse</w:t>
      </w:r>
      <w:r w:rsidR="008F641E">
        <w:t>’</w:t>
      </w:r>
      <w:r w:rsidR="00467C18">
        <w:t xml:space="preserve"> when assigned during the shif</w:t>
      </w:r>
      <w:r w:rsidR="002B5A5D">
        <w:t>t</w:t>
      </w:r>
      <w:r w:rsidR="00467C18">
        <w:t>:</w:t>
      </w:r>
    </w:p>
    <w:p w:rsidR="002B5A5D" w:rsidRDefault="0024403D" w:rsidP="002B5A5D">
      <w:pPr>
        <w:pStyle w:val="ResumeBulletPoints"/>
        <w:numPr>
          <w:ilvl w:val="0"/>
          <w:numId w:val="50"/>
        </w:numPr>
      </w:pPr>
      <w:r>
        <w:t>Make</w:t>
      </w:r>
      <w:r w:rsidR="002B5A5D">
        <w:t xml:space="preserve"> rounds to </w:t>
      </w:r>
      <w:r>
        <w:t>the patients of each room</w:t>
      </w:r>
      <w:r w:rsidR="002B5A5D">
        <w:t xml:space="preserve"> in the unit to determine needs and prob</w:t>
      </w:r>
      <w:r>
        <w:t>lems while focusing and advocating</w:t>
      </w:r>
      <w:r w:rsidR="002B5A5D">
        <w:t xml:space="preserve"> for the patient.</w:t>
      </w:r>
    </w:p>
    <w:p w:rsidR="00467C18" w:rsidRDefault="00A3059B" w:rsidP="002B5A5D">
      <w:pPr>
        <w:pStyle w:val="ResumeBulletPoints"/>
        <w:numPr>
          <w:ilvl w:val="0"/>
          <w:numId w:val="50"/>
        </w:numPr>
      </w:pPr>
      <w:r>
        <w:t>L</w:t>
      </w:r>
      <w:r w:rsidR="002B5A5D">
        <w:t xml:space="preserve">ead and participate in </w:t>
      </w:r>
      <w:r w:rsidR="0024403D">
        <w:t>scheduling the</w:t>
      </w:r>
      <w:r w:rsidR="002B5A5D">
        <w:t xml:space="preserve"> shift report</w:t>
      </w:r>
      <w:r>
        <w:t>.</w:t>
      </w:r>
    </w:p>
    <w:p w:rsidR="00A3059B" w:rsidRDefault="00A3059B" w:rsidP="002B5A5D">
      <w:pPr>
        <w:pStyle w:val="ResumeBulletPoints"/>
        <w:numPr>
          <w:ilvl w:val="0"/>
          <w:numId w:val="50"/>
        </w:numPr>
      </w:pPr>
      <w:r>
        <w:t>Write patient categorization and census</w:t>
      </w:r>
      <w:r w:rsidR="0024403D">
        <w:t xml:space="preserve"> reports to </w:t>
      </w:r>
      <w:r>
        <w:t>the unit.</w:t>
      </w:r>
    </w:p>
    <w:p w:rsidR="00A3059B" w:rsidRDefault="00A3059B" w:rsidP="002B5A5D">
      <w:pPr>
        <w:pStyle w:val="ResumeBulletPoints"/>
        <w:numPr>
          <w:ilvl w:val="0"/>
          <w:numId w:val="50"/>
        </w:numPr>
      </w:pPr>
      <w:r>
        <w:t>Assign patients and duties</w:t>
      </w:r>
      <w:r w:rsidR="008F641E">
        <w:t xml:space="preserve"> to LPN’s and RN’s and verify the duties</w:t>
      </w:r>
      <w:r>
        <w:t>.</w:t>
      </w:r>
    </w:p>
    <w:p w:rsidR="00A3059B" w:rsidRDefault="00A3059B" w:rsidP="002B5A5D">
      <w:pPr>
        <w:pStyle w:val="ResumeBulletPoints"/>
        <w:numPr>
          <w:ilvl w:val="0"/>
          <w:numId w:val="50"/>
        </w:numPr>
      </w:pPr>
      <w:r>
        <w:t>Teach and guide the staff under my direction as well as new employees.</w:t>
      </w:r>
    </w:p>
    <w:p w:rsidR="00345705" w:rsidRDefault="002A7B8B" w:rsidP="002F3CDE">
      <w:pPr>
        <w:pStyle w:val="ResumeBulletPoints"/>
      </w:pPr>
      <w:r>
        <w:t xml:space="preserve"> </w:t>
      </w:r>
      <w:r w:rsidR="00A3059B">
        <w:t xml:space="preserve">Offer postmortem care and complete the required documentation </w:t>
      </w:r>
      <w:r w:rsidR="00345705">
        <w:t>per institution and state laws.</w:t>
      </w:r>
    </w:p>
    <w:p w:rsidR="00345705" w:rsidRDefault="00A3059B" w:rsidP="002F3CDE">
      <w:pPr>
        <w:pStyle w:val="ResumeBulletPoints"/>
      </w:pPr>
      <w:r>
        <w:t xml:space="preserve"> </w:t>
      </w:r>
      <w:r w:rsidR="00345705">
        <w:t>Accountable for compliance computer reporting (Paragon 10/McKesson) the condition and treatment given to assigned patients.</w:t>
      </w:r>
    </w:p>
    <w:p w:rsidR="00345705" w:rsidRDefault="00DC7F52" w:rsidP="002F3CDE">
      <w:pPr>
        <w:pStyle w:val="ResumeBulletPoints"/>
      </w:pPr>
      <w:r>
        <w:t xml:space="preserve">Perform nurse </w:t>
      </w:r>
      <w:r w:rsidR="0024403D">
        <w:t>care for</w:t>
      </w:r>
      <w:r w:rsidR="00345705">
        <w:t xml:space="preserve"> patients with </w:t>
      </w:r>
      <w:r w:rsidR="00064C73">
        <w:t xml:space="preserve">all kind of </w:t>
      </w:r>
      <w:r w:rsidR="00345705">
        <w:t>stom</w:t>
      </w:r>
      <w:r w:rsidR="002B41B2">
        <w:t>a</w:t>
      </w:r>
      <w:r w:rsidR="00345705">
        <w:t xml:space="preserve">s, wounds, respiratory ventilator dependents and other respiratory devices. </w:t>
      </w:r>
    </w:p>
    <w:p w:rsidR="00AD71BD" w:rsidRDefault="00AD71BD" w:rsidP="002F3CDE">
      <w:pPr>
        <w:pStyle w:val="ResumeBulletPoints"/>
      </w:pPr>
      <w:r>
        <w:t xml:space="preserve">Float to Pulmonary ICU, laboratory department and </w:t>
      </w:r>
      <w:r w:rsidR="00453F26">
        <w:t xml:space="preserve">others </w:t>
      </w:r>
      <w:r>
        <w:t>medical-surgical unit as needed.</w:t>
      </w:r>
    </w:p>
    <w:tbl>
      <w:tblPr>
        <w:tblW w:w="10010" w:type="dxa"/>
        <w:tblLook w:val="01E0" w:firstRow="1" w:lastRow="1" w:firstColumn="1" w:lastColumn="1" w:noHBand="0" w:noVBand="0"/>
      </w:tblPr>
      <w:tblGrid>
        <w:gridCol w:w="6948"/>
        <w:gridCol w:w="3062"/>
      </w:tblGrid>
      <w:tr w:rsidR="00FE51C9" w:rsidRPr="00C56B9B">
        <w:tc>
          <w:tcPr>
            <w:tcW w:w="6948" w:type="dxa"/>
          </w:tcPr>
          <w:p w:rsidR="00FE51C9" w:rsidRDefault="00FE51C9" w:rsidP="00A86F62">
            <w:pPr>
              <w:pStyle w:val="BusinessNameAllCaps"/>
            </w:pPr>
          </w:p>
          <w:p w:rsidR="00FE51C9" w:rsidRPr="00C56B9B" w:rsidRDefault="00FE51C9" w:rsidP="00A86F62">
            <w:pPr>
              <w:pStyle w:val="BusinessNameAllCaps"/>
            </w:pPr>
            <w:r>
              <w:t>dr. rafael lopez nussa hospital – san juan, pr</w:t>
            </w:r>
          </w:p>
        </w:tc>
        <w:tc>
          <w:tcPr>
            <w:tcW w:w="3062" w:type="dxa"/>
          </w:tcPr>
          <w:p w:rsidR="00FE51C9" w:rsidRDefault="00FE51C9" w:rsidP="00A86F62">
            <w:pPr>
              <w:pStyle w:val="DateRange"/>
            </w:pPr>
          </w:p>
          <w:p w:rsidR="00FE51C9" w:rsidRPr="00C56B9B" w:rsidRDefault="00FE51C9" w:rsidP="00A86F62">
            <w:pPr>
              <w:pStyle w:val="DateRange"/>
            </w:pPr>
            <w:r>
              <w:t xml:space="preserve">October </w:t>
            </w:r>
            <w:r w:rsidRPr="00C56B9B">
              <w:t>200</w:t>
            </w:r>
            <w:r>
              <w:t xml:space="preserve">9 – November </w:t>
            </w:r>
            <w:r w:rsidRPr="00C56B9B">
              <w:t>20</w:t>
            </w:r>
            <w:r>
              <w:t>1</w:t>
            </w:r>
            <w:r w:rsidRPr="00C56B9B">
              <w:t>0</w:t>
            </w:r>
          </w:p>
        </w:tc>
      </w:tr>
    </w:tbl>
    <w:p w:rsidR="00FE51C9" w:rsidRPr="00453F26" w:rsidRDefault="00FE51C9" w:rsidP="00FE51C9">
      <w:pPr>
        <w:pStyle w:val="JobTitle"/>
        <w:rPr>
          <w:b w:val="0"/>
        </w:rPr>
      </w:pPr>
      <w:r w:rsidRPr="00453F26">
        <w:rPr>
          <w:b w:val="0"/>
        </w:rPr>
        <w:t xml:space="preserve">Perdiem </w:t>
      </w:r>
      <w:r w:rsidR="009441C9" w:rsidRPr="00453F26">
        <w:rPr>
          <w:b w:val="0"/>
        </w:rPr>
        <w:t>Registered Nurse</w:t>
      </w:r>
      <w:r w:rsidRPr="00453F26">
        <w:rPr>
          <w:b w:val="0"/>
        </w:rPr>
        <w:t xml:space="preserve"> – Maternity Ward (Ob/Gyn Unit)</w:t>
      </w:r>
    </w:p>
    <w:p w:rsidR="00FE51C9" w:rsidRPr="00851C8B" w:rsidRDefault="00FE51C9" w:rsidP="009301E3">
      <w:pPr>
        <w:pStyle w:val="KeyResults"/>
        <w:spacing w:before="240"/>
      </w:pPr>
      <w:r>
        <w:t>Summary of Duties</w:t>
      </w:r>
      <w:r w:rsidRPr="00851C8B">
        <w:t>:</w:t>
      </w:r>
    </w:p>
    <w:p w:rsidR="009911CD" w:rsidRDefault="009911CD" w:rsidP="009911CD">
      <w:pPr>
        <w:pStyle w:val="ResumeBulletPoints"/>
      </w:pPr>
      <w:r>
        <w:t xml:space="preserve">Perform admitting assessments, review history and develop plan of care for obstetric and gynecologic patients. </w:t>
      </w:r>
    </w:p>
    <w:p w:rsidR="009911CD" w:rsidRPr="009911CD" w:rsidRDefault="009911CD" w:rsidP="009911CD">
      <w:pPr>
        <w:pStyle w:val="ResumeBulletPoints"/>
      </w:pPr>
      <w:r w:rsidRPr="009911CD">
        <w:t>Admit and care for post-surgical patients. Monitor and assess per post-anesthesia protocol.</w:t>
      </w:r>
    </w:p>
    <w:p w:rsidR="00FE79E0" w:rsidRDefault="00FE79E0" w:rsidP="00FE79E0">
      <w:pPr>
        <w:pStyle w:val="ResumeBulletPoints"/>
      </w:pPr>
      <w:r>
        <w:t>Perform post-partum care and provide patient education to mother: chec</w:t>
      </w:r>
      <w:r w:rsidR="009911CD">
        <w:t>k lochia, episiotomy and fundus.</w:t>
      </w:r>
    </w:p>
    <w:p w:rsidR="009441C9" w:rsidRDefault="009441C9" w:rsidP="009441C9">
      <w:pPr>
        <w:pStyle w:val="ResumeBulletPoints"/>
      </w:pPr>
      <w:r>
        <w:t xml:space="preserve">Pain management techniques and administer pain medication as ordered. </w:t>
      </w:r>
    </w:p>
    <w:p w:rsidR="009441C9" w:rsidRDefault="009441C9" w:rsidP="009441C9">
      <w:pPr>
        <w:pStyle w:val="ResumeBulletPoints"/>
      </w:pPr>
      <w:r>
        <w:t>Prepare patients for delivery and operative room and transfer them.</w:t>
      </w:r>
    </w:p>
    <w:p w:rsidR="00FE79E0" w:rsidRDefault="009911CD" w:rsidP="00FE79E0">
      <w:pPr>
        <w:pStyle w:val="ResumeBulletPoints"/>
      </w:pPr>
      <w:r>
        <w:t>P</w:t>
      </w:r>
      <w:r w:rsidR="00FE79E0">
        <w:t>rovide instruction</w:t>
      </w:r>
      <w:r>
        <w:t>s</w:t>
      </w:r>
      <w:r w:rsidR="00FE79E0">
        <w:t xml:space="preserve"> in </w:t>
      </w:r>
      <w:r>
        <w:t xml:space="preserve">basic </w:t>
      </w:r>
      <w:r w:rsidR="00FE79E0">
        <w:t>child care, breast feedings and self-care to mother,</w:t>
      </w:r>
      <w:r>
        <w:t xml:space="preserve"> monitor vital signs per Institutional policy and notify changes to </w:t>
      </w:r>
      <w:r w:rsidR="00FE79E0">
        <w:t>physician.</w:t>
      </w:r>
    </w:p>
    <w:p w:rsidR="0024403D" w:rsidRDefault="005030A4" w:rsidP="00B053BA">
      <w:pPr>
        <w:pStyle w:val="ResumeBulletPoints"/>
      </w:pPr>
      <w:r>
        <w:t>Educate patients and their family in preoperative, postoperative a</w:t>
      </w:r>
      <w:r w:rsidR="008F641E">
        <w:t xml:space="preserve">nd postpartum care </w:t>
      </w:r>
      <w:r w:rsidR="009911CD">
        <w:t xml:space="preserve">and </w:t>
      </w:r>
      <w:r>
        <w:t>medical conditions</w:t>
      </w:r>
      <w:r w:rsidR="009911CD">
        <w:t>.</w:t>
      </w:r>
    </w:p>
    <w:p w:rsidR="00453F26" w:rsidRDefault="00453F26" w:rsidP="00B053BA">
      <w:pPr>
        <w:pStyle w:val="ResumeBulletPoints"/>
      </w:pPr>
      <w:r>
        <w:t xml:space="preserve">Assist physician during physical and pelvic exam, ultrasounds, </w:t>
      </w:r>
      <w:r w:rsidR="009911CD">
        <w:t>fetal heart monitor</w:t>
      </w:r>
      <w:r>
        <w:t xml:space="preserve"> and </w:t>
      </w:r>
      <w:r w:rsidR="00B01CDA">
        <w:t xml:space="preserve">invasive </w:t>
      </w:r>
      <w:r>
        <w:t>procedures.</w:t>
      </w:r>
    </w:p>
    <w:p w:rsidR="00DC7F52" w:rsidRDefault="00DC7F52" w:rsidP="00DC7F52">
      <w:pPr>
        <w:pStyle w:val="ResumeBulletPoints"/>
      </w:pPr>
      <w:r w:rsidRPr="00DC7F52">
        <w:t xml:space="preserve">Initiate and maintain IV and oxygen </w:t>
      </w:r>
      <w:r w:rsidR="009441C9" w:rsidRPr="00DC7F52">
        <w:t>therapy under</w:t>
      </w:r>
      <w:r w:rsidRPr="00DC7F52">
        <w:t xml:space="preserve"> the direction of a physician.</w:t>
      </w:r>
    </w:p>
    <w:p w:rsidR="00B01CDA" w:rsidRDefault="00B01CDA" w:rsidP="00B01CDA">
      <w:pPr>
        <w:pStyle w:val="ResumeBulletPoints"/>
      </w:pPr>
      <w:r w:rsidRPr="00B01CDA">
        <w:t>Administer therapeutics as ordered by obstetrician or consulting physician</w:t>
      </w:r>
      <w:r w:rsidR="00FE79E0">
        <w:t>.</w:t>
      </w:r>
    </w:p>
    <w:p w:rsidR="00B01CDA" w:rsidRDefault="00FE79E0" w:rsidP="00FE79E0">
      <w:pPr>
        <w:pStyle w:val="ResumeBulletPoints"/>
      </w:pPr>
      <w:r w:rsidRPr="00FE79E0">
        <w:t>Perform discharge teaching for all patients.</w:t>
      </w:r>
    </w:p>
    <w:p w:rsidR="009441C9" w:rsidRDefault="009441C9" w:rsidP="00B053BA">
      <w:pPr>
        <w:pStyle w:val="ResumeSectionHeaders"/>
        <w:spacing w:before="0"/>
      </w:pPr>
    </w:p>
    <w:p w:rsidR="00B053BA" w:rsidRPr="00B053BA" w:rsidRDefault="00B053BA" w:rsidP="00B053BA">
      <w:pPr>
        <w:pStyle w:val="ResumeSectionHeaders"/>
        <w:spacing w:before="0"/>
      </w:pPr>
      <w:r w:rsidRPr="00B053BA">
        <w:t>References</w:t>
      </w:r>
    </w:p>
    <w:p w:rsidR="00B053BA" w:rsidRPr="00B053BA" w:rsidRDefault="00B053BA" w:rsidP="00B053BA">
      <w:pPr>
        <w:pStyle w:val="ResumeSectionHeaders"/>
        <w:spacing w:before="0"/>
        <w:rPr>
          <w:b w:val="0"/>
          <w:sz w:val="20"/>
          <w:szCs w:val="20"/>
        </w:rPr>
      </w:pPr>
      <w:r w:rsidRPr="00B053BA">
        <w:rPr>
          <w:b w:val="0"/>
          <w:sz w:val="20"/>
          <w:szCs w:val="20"/>
        </w:rPr>
        <w:t>Available upon request</w:t>
      </w:r>
    </w:p>
    <w:p w:rsidR="00B053BA" w:rsidRPr="00B053BA" w:rsidRDefault="00B053BA" w:rsidP="00B053BA">
      <w:pPr>
        <w:pStyle w:val="ResumeSectionHeaders"/>
        <w:spacing w:before="0"/>
        <w:rPr>
          <w:b w:val="0"/>
        </w:rPr>
      </w:pPr>
    </w:p>
    <w:sectPr w:rsidR="00B053BA" w:rsidRPr="00B053BA" w:rsidSect="00AD71BD">
      <w:headerReference w:type="default" r:id="rId10"/>
      <w:footerReference w:type="default" r:id="rId11"/>
      <w:pgSz w:w="12240" w:h="15840"/>
      <w:pgMar w:top="720" w:right="720" w:bottom="720" w:left="720" w:header="0" w:footer="34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A71" w:rsidRDefault="00922A71" w:rsidP="00545BC3">
      <w:r>
        <w:separator/>
      </w:r>
    </w:p>
  </w:endnote>
  <w:endnote w:type="continuationSeparator" w:id="0">
    <w:p w:rsidR="00922A71" w:rsidRDefault="00922A71" w:rsidP="0054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948" w:rsidRDefault="00027948" w:rsidP="00181379">
    <w:pPr>
      <w:pStyle w:val="Address"/>
    </w:pPr>
    <w:r>
      <w:rPr>
        <w:rStyle w:val="PageNumber"/>
        <w:szCs w:val="16"/>
      </w:rPr>
      <w:t>Nilsa Paulino Resume</w:t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 w:rsidRPr="00181379">
      <w:rPr>
        <w:rStyle w:val="PageNumber"/>
        <w:szCs w:val="16"/>
      </w:rPr>
      <w:tab/>
    </w:r>
    <w:r w:rsidRPr="00181379">
      <w:rPr>
        <w:rStyle w:val="PageNumber"/>
        <w:szCs w:val="16"/>
      </w:rPr>
      <w:tab/>
    </w:r>
    <w:r w:rsidRPr="00181379">
      <w:rPr>
        <w:rStyle w:val="PageNumber"/>
        <w:szCs w:val="16"/>
      </w:rPr>
      <w:tab/>
    </w:r>
    <w:r w:rsidRPr="00181379">
      <w:rPr>
        <w:rStyle w:val="PageNumber"/>
        <w:szCs w:val="16"/>
      </w:rPr>
      <w:tab/>
    </w:r>
    <w:r w:rsidRPr="00181379">
      <w:rPr>
        <w:rStyle w:val="PageNumber"/>
        <w:szCs w:val="16"/>
      </w:rPr>
      <w:tab/>
    </w:r>
    <w:r w:rsidRPr="00181379">
      <w:rPr>
        <w:rStyle w:val="PageNumber"/>
        <w:szCs w:val="16"/>
      </w:rPr>
      <w:tab/>
    </w:r>
    <w:r w:rsidRPr="00181379">
      <w:rPr>
        <w:rStyle w:val="PageNumber"/>
        <w:szCs w:val="16"/>
      </w:rPr>
      <w:tab/>
    </w:r>
    <w:r w:rsidRPr="00181379">
      <w:rPr>
        <w:rStyle w:val="PageNumber"/>
        <w:szCs w:val="16"/>
      </w:rPr>
      <w:tab/>
    </w:r>
    <w:r w:rsidRPr="00C56B9B">
      <w:rPr>
        <w:rStyle w:val="PageNumber"/>
        <w:szCs w:val="16"/>
      </w:rPr>
      <w:t xml:space="preserve">Page </w:t>
    </w:r>
    <w:r w:rsidRPr="00C56B9B">
      <w:rPr>
        <w:rStyle w:val="PageNumber"/>
        <w:szCs w:val="16"/>
      </w:rPr>
      <w:fldChar w:fldCharType="begin"/>
    </w:r>
    <w:r w:rsidRPr="00C56B9B">
      <w:rPr>
        <w:rStyle w:val="PageNumber"/>
        <w:szCs w:val="16"/>
      </w:rPr>
      <w:instrText xml:space="preserve"> PAGE </w:instrText>
    </w:r>
    <w:r w:rsidRPr="00C56B9B">
      <w:rPr>
        <w:rStyle w:val="PageNumber"/>
        <w:szCs w:val="16"/>
      </w:rPr>
      <w:fldChar w:fldCharType="separate"/>
    </w:r>
    <w:r w:rsidR="004C5DED">
      <w:rPr>
        <w:rStyle w:val="PageNumber"/>
        <w:noProof/>
        <w:szCs w:val="16"/>
      </w:rPr>
      <w:t>2</w:t>
    </w:r>
    <w:r w:rsidRPr="00C56B9B">
      <w:rPr>
        <w:rStyle w:val="PageNumber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A71" w:rsidRDefault="00922A71" w:rsidP="00545BC3">
      <w:r>
        <w:separator/>
      </w:r>
    </w:p>
  </w:footnote>
  <w:footnote w:type="continuationSeparator" w:id="0">
    <w:p w:rsidR="00922A71" w:rsidRDefault="00922A71" w:rsidP="00545B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948" w:rsidRDefault="00027948" w:rsidP="0012699E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316AC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4B88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6C6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3EE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7A4B5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880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904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6E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0C3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B50E0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86BA4"/>
    <w:multiLevelType w:val="hybridMultilevel"/>
    <w:tmpl w:val="A8040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2B92A76"/>
    <w:multiLevelType w:val="hybridMultilevel"/>
    <w:tmpl w:val="3FCE46C4"/>
    <w:lvl w:ilvl="0" w:tplc="ADE4ACC0">
      <w:start w:val="1"/>
      <w:numFmt w:val="bullet"/>
      <w:lvlText w:val=""/>
      <w:lvlJc w:val="left"/>
      <w:pPr>
        <w:tabs>
          <w:tab w:val="num" w:pos="522"/>
        </w:tabs>
        <w:ind w:left="522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2">
    <w:nsid w:val="02D7249D"/>
    <w:multiLevelType w:val="hybridMultilevel"/>
    <w:tmpl w:val="9BE06802"/>
    <w:lvl w:ilvl="0" w:tplc="407434F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5B12F6"/>
    <w:multiLevelType w:val="hybridMultilevel"/>
    <w:tmpl w:val="37D8D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7394880"/>
    <w:multiLevelType w:val="multilevel"/>
    <w:tmpl w:val="840A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89207F8"/>
    <w:multiLevelType w:val="hybridMultilevel"/>
    <w:tmpl w:val="C5B8E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B781FBF"/>
    <w:multiLevelType w:val="hybridMultilevel"/>
    <w:tmpl w:val="0E3C5D56"/>
    <w:lvl w:ilvl="0" w:tplc="6A1ADB3C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C333A6F"/>
    <w:multiLevelType w:val="hybridMultilevel"/>
    <w:tmpl w:val="BC14C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9AEC8A">
      <w:start w:val="1"/>
      <w:numFmt w:val="bullet"/>
      <w:lvlText w:val=""/>
      <w:lvlJc w:val="left"/>
      <w:pPr>
        <w:tabs>
          <w:tab w:val="num" w:pos="1008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E6E3E6E"/>
    <w:multiLevelType w:val="hybridMultilevel"/>
    <w:tmpl w:val="8A625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FFC7878"/>
    <w:multiLevelType w:val="hybridMultilevel"/>
    <w:tmpl w:val="CAFE26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2106EB"/>
    <w:multiLevelType w:val="hybridMultilevel"/>
    <w:tmpl w:val="3A1CC1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2D47445"/>
    <w:multiLevelType w:val="hybridMultilevel"/>
    <w:tmpl w:val="B460368E"/>
    <w:lvl w:ilvl="0" w:tplc="E2ECF4EA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133B60C6"/>
    <w:multiLevelType w:val="hybridMultilevel"/>
    <w:tmpl w:val="8EAE4E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F36068A"/>
    <w:multiLevelType w:val="hybridMultilevel"/>
    <w:tmpl w:val="88127C9E"/>
    <w:lvl w:ilvl="0" w:tplc="45FC261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9CC25AE"/>
    <w:multiLevelType w:val="hybridMultilevel"/>
    <w:tmpl w:val="533203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E64B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E262D3D"/>
    <w:multiLevelType w:val="hybridMultilevel"/>
    <w:tmpl w:val="A2D67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EC169F9"/>
    <w:multiLevelType w:val="hybridMultilevel"/>
    <w:tmpl w:val="7054C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73413C3"/>
    <w:multiLevelType w:val="hybridMultilevel"/>
    <w:tmpl w:val="AEB4C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8153111"/>
    <w:multiLevelType w:val="hybridMultilevel"/>
    <w:tmpl w:val="4268DE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A0E58B0"/>
    <w:multiLevelType w:val="hybridMultilevel"/>
    <w:tmpl w:val="30629D9A"/>
    <w:lvl w:ilvl="0" w:tplc="3078E8B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2433355"/>
    <w:multiLevelType w:val="hybridMultilevel"/>
    <w:tmpl w:val="0AF83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7B07295"/>
    <w:multiLevelType w:val="hybridMultilevel"/>
    <w:tmpl w:val="0B1C7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E64B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B9B35C0"/>
    <w:multiLevelType w:val="hybridMultilevel"/>
    <w:tmpl w:val="350A2138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8B96F76"/>
    <w:multiLevelType w:val="hybridMultilevel"/>
    <w:tmpl w:val="C6927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9264D08"/>
    <w:multiLevelType w:val="hybridMultilevel"/>
    <w:tmpl w:val="D0E47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BA21D3E"/>
    <w:multiLevelType w:val="hybridMultilevel"/>
    <w:tmpl w:val="0A1054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DAC6074"/>
    <w:multiLevelType w:val="hybridMultilevel"/>
    <w:tmpl w:val="1F58F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0003C2A"/>
    <w:multiLevelType w:val="hybridMultilevel"/>
    <w:tmpl w:val="8C868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70D3DD0"/>
    <w:multiLevelType w:val="hybridMultilevel"/>
    <w:tmpl w:val="4950D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E707C54"/>
    <w:multiLevelType w:val="hybridMultilevel"/>
    <w:tmpl w:val="034C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780DC9"/>
    <w:multiLevelType w:val="hybridMultilevel"/>
    <w:tmpl w:val="3FCE46C4"/>
    <w:lvl w:ilvl="0" w:tplc="1F1AB09C">
      <w:start w:val="1"/>
      <w:numFmt w:val="bullet"/>
      <w:lvlText w:val="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44">
    <w:nsid w:val="710467A4"/>
    <w:multiLevelType w:val="hybridMultilevel"/>
    <w:tmpl w:val="7A126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24B73B5"/>
    <w:multiLevelType w:val="hybridMultilevel"/>
    <w:tmpl w:val="7B8AF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39F5976"/>
    <w:multiLevelType w:val="hybridMultilevel"/>
    <w:tmpl w:val="A1A0F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4745123"/>
    <w:multiLevelType w:val="hybridMultilevel"/>
    <w:tmpl w:val="E1A0386C"/>
    <w:lvl w:ilvl="0" w:tplc="4BB255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86924F8"/>
    <w:multiLevelType w:val="hybridMultilevel"/>
    <w:tmpl w:val="D58013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ED20036"/>
    <w:multiLevelType w:val="hybridMultilevel"/>
    <w:tmpl w:val="840A03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3"/>
  </w:num>
  <w:num w:numId="3">
    <w:abstractNumId w:val="29"/>
  </w:num>
  <w:num w:numId="4">
    <w:abstractNumId w:val="16"/>
  </w:num>
  <w:num w:numId="5">
    <w:abstractNumId w:val="23"/>
  </w:num>
  <w:num w:numId="6">
    <w:abstractNumId w:val="41"/>
  </w:num>
  <w:num w:numId="7">
    <w:abstractNumId w:val="28"/>
  </w:num>
  <w:num w:numId="8">
    <w:abstractNumId w:val="45"/>
  </w:num>
  <w:num w:numId="9">
    <w:abstractNumId w:val="21"/>
  </w:num>
  <w:num w:numId="10">
    <w:abstractNumId w:val="39"/>
  </w:num>
  <w:num w:numId="11">
    <w:abstractNumId w:val="32"/>
  </w:num>
  <w:num w:numId="12">
    <w:abstractNumId w:val="18"/>
  </w:num>
  <w:num w:numId="13">
    <w:abstractNumId w:val="49"/>
  </w:num>
  <w:num w:numId="14">
    <w:abstractNumId w:val="27"/>
  </w:num>
  <w:num w:numId="15">
    <w:abstractNumId w:val="26"/>
  </w:num>
  <w:num w:numId="16">
    <w:abstractNumId w:val="36"/>
  </w:num>
  <w:num w:numId="17">
    <w:abstractNumId w:val="33"/>
  </w:num>
  <w:num w:numId="18">
    <w:abstractNumId w:val="20"/>
  </w:num>
  <w:num w:numId="19">
    <w:abstractNumId w:val="48"/>
  </w:num>
  <w:num w:numId="20">
    <w:abstractNumId w:val="10"/>
  </w:num>
  <w:num w:numId="21">
    <w:abstractNumId w:val="30"/>
  </w:num>
  <w:num w:numId="22">
    <w:abstractNumId w:val="19"/>
  </w:num>
  <w:num w:numId="23">
    <w:abstractNumId w:val="35"/>
  </w:num>
  <w:num w:numId="24">
    <w:abstractNumId w:val="44"/>
  </w:num>
  <w:num w:numId="25">
    <w:abstractNumId w:val="15"/>
  </w:num>
  <w:num w:numId="26">
    <w:abstractNumId w:val="22"/>
  </w:num>
  <w:num w:numId="27">
    <w:abstractNumId w:val="12"/>
  </w:num>
  <w:num w:numId="28">
    <w:abstractNumId w:val="25"/>
  </w:num>
  <w:num w:numId="29">
    <w:abstractNumId w:val="11"/>
  </w:num>
  <w:num w:numId="30">
    <w:abstractNumId w:val="17"/>
  </w:num>
  <w:num w:numId="31">
    <w:abstractNumId w:val="34"/>
  </w:num>
  <w:num w:numId="32">
    <w:abstractNumId w:val="31"/>
  </w:num>
  <w:num w:numId="33">
    <w:abstractNumId w:val="43"/>
  </w:num>
  <w:num w:numId="34">
    <w:abstractNumId w:val="47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  <w:num w:numId="45">
    <w:abstractNumId w:val="14"/>
  </w:num>
  <w:num w:numId="46">
    <w:abstractNumId w:val="38"/>
  </w:num>
  <w:num w:numId="47">
    <w:abstractNumId w:val="40"/>
  </w:num>
  <w:num w:numId="4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6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8D"/>
    <w:rsid w:val="00005831"/>
    <w:rsid w:val="0000618D"/>
    <w:rsid w:val="00010A37"/>
    <w:rsid w:val="00017CBC"/>
    <w:rsid w:val="00020A1B"/>
    <w:rsid w:val="00022807"/>
    <w:rsid w:val="00023B30"/>
    <w:rsid w:val="00027948"/>
    <w:rsid w:val="00062307"/>
    <w:rsid w:val="0006337F"/>
    <w:rsid w:val="00064C73"/>
    <w:rsid w:val="00065377"/>
    <w:rsid w:val="000747F5"/>
    <w:rsid w:val="00084795"/>
    <w:rsid w:val="000B2A19"/>
    <w:rsid w:val="000C0FB1"/>
    <w:rsid w:val="000C1214"/>
    <w:rsid w:val="000D304D"/>
    <w:rsid w:val="000D549B"/>
    <w:rsid w:val="000E1560"/>
    <w:rsid w:val="000E7FE3"/>
    <w:rsid w:val="00117E38"/>
    <w:rsid w:val="0012699E"/>
    <w:rsid w:val="0013701D"/>
    <w:rsid w:val="001435A3"/>
    <w:rsid w:val="001658FF"/>
    <w:rsid w:val="00176D58"/>
    <w:rsid w:val="00181379"/>
    <w:rsid w:val="00191F10"/>
    <w:rsid w:val="001A7A76"/>
    <w:rsid w:val="001B4BF7"/>
    <w:rsid w:val="001D58CD"/>
    <w:rsid w:val="001D6E87"/>
    <w:rsid w:val="002012AF"/>
    <w:rsid w:val="002175EE"/>
    <w:rsid w:val="00222E22"/>
    <w:rsid w:val="002268A8"/>
    <w:rsid w:val="00227963"/>
    <w:rsid w:val="0024403D"/>
    <w:rsid w:val="002534C1"/>
    <w:rsid w:val="002674EC"/>
    <w:rsid w:val="002A0C39"/>
    <w:rsid w:val="002A7B8B"/>
    <w:rsid w:val="002B1534"/>
    <w:rsid w:val="002B41B2"/>
    <w:rsid w:val="002B5A5D"/>
    <w:rsid w:val="002B6FBF"/>
    <w:rsid w:val="002D080A"/>
    <w:rsid w:val="002E7BE2"/>
    <w:rsid w:val="002F3CDE"/>
    <w:rsid w:val="00314F38"/>
    <w:rsid w:val="00316CE1"/>
    <w:rsid w:val="00325DE9"/>
    <w:rsid w:val="00345705"/>
    <w:rsid w:val="00352331"/>
    <w:rsid w:val="00362350"/>
    <w:rsid w:val="00376A24"/>
    <w:rsid w:val="003900C4"/>
    <w:rsid w:val="003914FD"/>
    <w:rsid w:val="003A640B"/>
    <w:rsid w:val="003D4FBB"/>
    <w:rsid w:val="003F3441"/>
    <w:rsid w:val="003F6991"/>
    <w:rsid w:val="00422115"/>
    <w:rsid w:val="00453F26"/>
    <w:rsid w:val="00467C18"/>
    <w:rsid w:val="00473B08"/>
    <w:rsid w:val="0047529C"/>
    <w:rsid w:val="00480C7A"/>
    <w:rsid w:val="004A47E0"/>
    <w:rsid w:val="004A7E5B"/>
    <w:rsid w:val="004B0F4C"/>
    <w:rsid w:val="004B1771"/>
    <w:rsid w:val="004C5DED"/>
    <w:rsid w:val="005030A4"/>
    <w:rsid w:val="005149F2"/>
    <w:rsid w:val="00524530"/>
    <w:rsid w:val="005327B3"/>
    <w:rsid w:val="00545BC3"/>
    <w:rsid w:val="0056662F"/>
    <w:rsid w:val="005861EA"/>
    <w:rsid w:val="005C417B"/>
    <w:rsid w:val="005D6DF9"/>
    <w:rsid w:val="005F4E5B"/>
    <w:rsid w:val="005F7592"/>
    <w:rsid w:val="00604A85"/>
    <w:rsid w:val="00612830"/>
    <w:rsid w:val="00615581"/>
    <w:rsid w:val="006224AF"/>
    <w:rsid w:val="00643429"/>
    <w:rsid w:val="00661C20"/>
    <w:rsid w:val="00664657"/>
    <w:rsid w:val="0068377F"/>
    <w:rsid w:val="006A0CCA"/>
    <w:rsid w:val="006E30D3"/>
    <w:rsid w:val="006F4D8D"/>
    <w:rsid w:val="0070001D"/>
    <w:rsid w:val="0072533B"/>
    <w:rsid w:val="00730AB4"/>
    <w:rsid w:val="00731D91"/>
    <w:rsid w:val="00754F3C"/>
    <w:rsid w:val="0075719D"/>
    <w:rsid w:val="00767093"/>
    <w:rsid w:val="007803F2"/>
    <w:rsid w:val="00782B5B"/>
    <w:rsid w:val="007833E5"/>
    <w:rsid w:val="00796C80"/>
    <w:rsid w:val="007D6F33"/>
    <w:rsid w:val="007E6729"/>
    <w:rsid w:val="007F58FD"/>
    <w:rsid w:val="007F6F5C"/>
    <w:rsid w:val="008137AA"/>
    <w:rsid w:val="00824D45"/>
    <w:rsid w:val="00847572"/>
    <w:rsid w:val="00850682"/>
    <w:rsid w:val="00851C8B"/>
    <w:rsid w:val="00857D67"/>
    <w:rsid w:val="00860FE0"/>
    <w:rsid w:val="00870A9F"/>
    <w:rsid w:val="00881451"/>
    <w:rsid w:val="008B56CB"/>
    <w:rsid w:val="008B5B87"/>
    <w:rsid w:val="008C0BC2"/>
    <w:rsid w:val="008C6D73"/>
    <w:rsid w:val="008E5D34"/>
    <w:rsid w:val="008F0275"/>
    <w:rsid w:val="008F641E"/>
    <w:rsid w:val="0090786F"/>
    <w:rsid w:val="00910E26"/>
    <w:rsid w:val="00922A71"/>
    <w:rsid w:val="00927B78"/>
    <w:rsid w:val="009301E3"/>
    <w:rsid w:val="009441C9"/>
    <w:rsid w:val="00957C37"/>
    <w:rsid w:val="00962480"/>
    <w:rsid w:val="00975831"/>
    <w:rsid w:val="00975ADC"/>
    <w:rsid w:val="00977B36"/>
    <w:rsid w:val="00982DED"/>
    <w:rsid w:val="00982E98"/>
    <w:rsid w:val="00985945"/>
    <w:rsid w:val="009911CD"/>
    <w:rsid w:val="009A0BA0"/>
    <w:rsid w:val="009B3BD1"/>
    <w:rsid w:val="009E2DEB"/>
    <w:rsid w:val="009F2517"/>
    <w:rsid w:val="009F4A41"/>
    <w:rsid w:val="00A063A6"/>
    <w:rsid w:val="00A1452E"/>
    <w:rsid w:val="00A25C1B"/>
    <w:rsid w:val="00A25E82"/>
    <w:rsid w:val="00A3059B"/>
    <w:rsid w:val="00A47F23"/>
    <w:rsid w:val="00A6680D"/>
    <w:rsid w:val="00A77EC3"/>
    <w:rsid w:val="00A82FDB"/>
    <w:rsid w:val="00A85758"/>
    <w:rsid w:val="00A86F62"/>
    <w:rsid w:val="00A92B21"/>
    <w:rsid w:val="00A9337C"/>
    <w:rsid w:val="00A9494E"/>
    <w:rsid w:val="00A97272"/>
    <w:rsid w:val="00AA17A0"/>
    <w:rsid w:val="00AB3B1A"/>
    <w:rsid w:val="00AD71BD"/>
    <w:rsid w:val="00B01CDA"/>
    <w:rsid w:val="00B053BA"/>
    <w:rsid w:val="00B06AF3"/>
    <w:rsid w:val="00B11D7F"/>
    <w:rsid w:val="00B6326A"/>
    <w:rsid w:val="00B934E1"/>
    <w:rsid w:val="00B963B2"/>
    <w:rsid w:val="00BA0496"/>
    <w:rsid w:val="00BB4103"/>
    <w:rsid w:val="00BC57FE"/>
    <w:rsid w:val="00BC691F"/>
    <w:rsid w:val="00BD63A6"/>
    <w:rsid w:val="00BD77C1"/>
    <w:rsid w:val="00BF313D"/>
    <w:rsid w:val="00C24337"/>
    <w:rsid w:val="00C31395"/>
    <w:rsid w:val="00C52422"/>
    <w:rsid w:val="00C55419"/>
    <w:rsid w:val="00C56B9B"/>
    <w:rsid w:val="00C6666D"/>
    <w:rsid w:val="00C8227B"/>
    <w:rsid w:val="00C93DEA"/>
    <w:rsid w:val="00CC03BB"/>
    <w:rsid w:val="00CC6A5D"/>
    <w:rsid w:val="00CF200B"/>
    <w:rsid w:val="00D16F9A"/>
    <w:rsid w:val="00D20FED"/>
    <w:rsid w:val="00D24B40"/>
    <w:rsid w:val="00D606E4"/>
    <w:rsid w:val="00D74324"/>
    <w:rsid w:val="00D76FBC"/>
    <w:rsid w:val="00D83669"/>
    <w:rsid w:val="00DC38CB"/>
    <w:rsid w:val="00DC39EE"/>
    <w:rsid w:val="00DC7F52"/>
    <w:rsid w:val="00DD4ED5"/>
    <w:rsid w:val="00DF7F7E"/>
    <w:rsid w:val="00E25979"/>
    <w:rsid w:val="00E508AB"/>
    <w:rsid w:val="00E57E15"/>
    <w:rsid w:val="00E744C7"/>
    <w:rsid w:val="00E928BF"/>
    <w:rsid w:val="00EC2CC3"/>
    <w:rsid w:val="00ED4354"/>
    <w:rsid w:val="00ED49AE"/>
    <w:rsid w:val="00ED6072"/>
    <w:rsid w:val="00EE1D47"/>
    <w:rsid w:val="00EE2FCC"/>
    <w:rsid w:val="00EF2978"/>
    <w:rsid w:val="00EF565D"/>
    <w:rsid w:val="00EF64FE"/>
    <w:rsid w:val="00F327C6"/>
    <w:rsid w:val="00F40EEF"/>
    <w:rsid w:val="00F728B8"/>
    <w:rsid w:val="00F72950"/>
    <w:rsid w:val="00F7577E"/>
    <w:rsid w:val="00F82226"/>
    <w:rsid w:val="00F8490B"/>
    <w:rsid w:val="00F900D6"/>
    <w:rsid w:val="00F9615C"/>
    <w:rsid w:val="00FD35DF"/>
    <w:rsid w:val="00FD42F9"/>
    <w:rsid w:val="00FD5622"/>
    <w:rsid w:val="00FE51C9"/>
    <w:rsid w:val="00FE79E0"/>
    <w:rsid w:val="00FF08E8"/>
    <w:rsid w:val="00FF3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C9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61283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612830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25979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E25979"/>
    <w:rPr>
      <w:color w:val="0000FF"/>
      <w:u w:val="single"/>
    </w:rPr>
  </w:style>
  <w:style w:type="paragraph" w:styleId="BodyText">
    <w:name w:val="Body Text"/>
    <w:basedOn w:val="Normal"/>
    <w:semiHidden/>
    <w:rsid w:val="00E25979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E25979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E25979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E25979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E25979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E25979"/>
    <w:rPr>
      <w:sz w:val="16"/>
      <w:szCs w:val="16"/>
    </w:rPr>
  </w:style>
  <w:style w:type="paragraph" w:styleId="CommentText">
    <w:name w:val="annotation text"/>
    <w:basedOn w:val="Normal"/>
    <w:semiHidden/>
    <w:rsid w:val="00E2597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25979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12830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612830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qFormat/>
    <w:rsid w:val="00612830"/>
    <w:rPr>
      <w:b/>
      <w:bCs/>
    </w:rPr>
  </w:style>
  <w:style w:type="character" w:styleId="Emphasis">
    <w:name w:val="Emphasis"/>
    <w:basedOn w:val="DefaultParagraphFont"/>
    <w:qFormat/>
    <w:rsid w:val="00612830"/>
    <w:rPr>
      <w:i/>
      <w:iCs/>
    </w:rPr>
  </w:style>
  <w:style w:type="paragraph" w:customStyle="1" w:styleId="Skillstext">
    <w:name w:val="Skills text"/>
    <w:basedOn w:val="Normal"/>
    <w:rsid w:val="00C24337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934E1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A063A6"/>
  </w:style>
  <w:style w:type="paragraph" w:styleId="Header">
    <w:name w:val="header"/>
    <w:basedOn w:val="Normal"/>
    <w:link w:val="HeaderChar"/>
    <w:uiPriority w:val="99"/>
    <w:unhideWhenUsed/>
    <w:rsid w:val="00545B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BC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5B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BC3"/>
    <w:rPr>
      <w:sz w:val="24"/>
      <w:szCs w:val="24"/>
    </w:rPr>
  </w:style>
  <w:style w:type="paragraph" w:customStyle="1" w:styleId="Name">
    <w:name w:val="Name"/>
    <w:basedOn w:val="PlainText"/>
    <w:rsid w:val="00ED6072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ED6072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BB4103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BB4103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8C6D73"/>
    <w:pPr>
      <w:keepNext/>
      <w:spacing w:before="240" w:after="12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8C6D73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ED6072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C31395"/>
    <w:pPr>
      <w:numPr>
        <w:numId w:val="3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C31395"/>
    <w:pPr>
      <w:spacing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C56B9B"/>
    <w:pPr>
      <w:keepNext/>
      <w:spacing w:before="120"/>
      <w:jc w:val="both"/>
    </w:pPr>
    <w:rPr>
      <w:rFonts w:ascii="Tahoma" w:eastAsia="MS Mincho" w:hAnsi="Tahoma" w:cs="Tahoma"/>
      <w:caps/>
      <w:szCs w:val="22"/>
    </w:rPr>
  </w:style>
  <w:style w:type="paragraph" w:customStyle="1" w:styleId="DateRange">
    <w:name w:val="Date Range"/>
    <w:basedOn w:val="Normal"/>
    <w:rsid w:val="00C31395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8C6D73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8C6D73"/>
  </w:style>
  <w:style w:type="paragraph" w:customStyle="1" w:styleId="JobTitle">
    <w:name w:val="Job Title"/>
    <w:basedOn w:val="PlainText"/>
    <w:link w:val="JobTitleChar"/>
    <w:rsid w:val="00181379"/>
    <w:pPr>
      <w:keepNext/>
      <w:spacing w:before="40" w:after="80"/>
      <w:jc w:val="both"/>
    </w:pPr>
    <w:rPr>
      <w:rFonts w:ascii="Tahoma" w:hAnsi="Tahoma" w:cs="Tahoma"/>
      <w:b/>
      <w:iCs/>
      <w:u w:val="single"/>
    </w:rPr>
  </w:style>
  <w:style w:type="paragraph" w:customStyle="1" w:styleId="Jobtitleinfo">
    <w:name w:val="Job title info"/>
    <w:basedOn w:val="JobTitle"/>
    <w:link w:val="JobtitleinfoChar"/>
    <w:rsid w:val="00181379"/>
    <w:rPr>
      <w:b w:val="0"/>
      <w:i/>
      <w:u w:val="none"/>
    </w:rPr>
  </w:style>
  <w:style w:type="character" w:customStyle="1" w:styleId="JobTitleChar">
    <w:name w:val="Job Title Char"/>
    <w:basedOn w:val="PlainTextChar"/>
    <w:link w:val="JobTitle"/>
    <w:rsid w:val="00181379"/>
    <w:rPr>
      <w:rFonts w:ascii="Tahoma" w:hAnsi="Tahoma" w:cs="Tahoma"/>
      <w:b/>
      <w:iCs/>
      <w:u w:val="single"/>
      <w:lang w:val="en-US" w:eastAsia="en-US" w:bidi="ar-SA"/>
    </w:rPr>
  </w:style>
  <w:style w:type="character" w:customStyle="1" w:styleId="JobtitleinfoChar">
    <w:name w:val="Job title info Char"/>
    <w:basedOn w:val="JobTitleChar"/>
    <w:link w:val="Jobtitleinfo"/>
    <w:rsid w:val="00181379"/>
    <w:rPr>
      <w:rFonts w:ascii="Tahoma" w:hAnsi="Tahoma" w:cs="Tahoma"/>
      <w:b/>
      <w:i/>
      <w:iCs/>
      <w:u w:val="single"/>
      <w:lang w:val="en-US" w:eastAsia="en-US" w:bidi="ar-SA"/>
    </w:rPr>
  </w:style>
  <w:style w:type="paragraph" w:customStyle="1" w:styleId="Location">
    <w:name w:val="Location"/>
    <w:basedOn w:val="ResumeOverviewtext"/>
    <w:link w:val="LocationChar"/>
    <w:rsid w:val="00C56B9B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C31395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C56B9B"/>
    <w:rPr>
      <w:rFonts w:ascii="Tahoma" w:eastAsia="MS Mincho" w:hAnsi="Tahoma" w:cs="Tahoma"/>
      <w:lang w:val="en-US" w:eastAsia="en-US" w:bidi="ar-SA"/>
    </w:rPr>
  </w:style>
  <w:style w:type="paragraph" w:customStyle="1" w:styleId="CollegeDegree">
    <w:name w:val="College Degree"/>
    <w:basedOn w:val="Skillstext"/>
    <w:rsid w:val="00C31395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C31395"/>
  </w:style>
  <w:style w:type="paragraph" w:styleId="ListParagraph">
    <w:name w:val="List Paragraph"/>
    <w:basedOn w:val="Normal"/>
    <w:uiPriority w:val="34"/>
    <w:qFormat/>
    <w:rsid w:val="00B6326A"/>
    <w:pPr>
      <w:ind w:left="720"/>
      <w:contextualSpacing/>
    </w:pPr>
    <w:rPr>
      <w:rFonts w:ascii="Times New Roman" w:hAnsi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565D"/>
    <w:rPr>
      <w:color w:val="800080" w:themeColor="followedHyperlink"/>
      <w:u w:val="single"/>
    </w:rPr>
  </w:style>
  <w:style w:type="paragraph" w:customStyle="1" w:styleId="JobDescriptionText">
    <w:name w:val="Job Description Text"/>
    <w:basedOn w:val="Normal"/>
    <w:rsid w:val="0000618D"/>
    <w:pPr>
      <w:spacing w:before="60" w:after="60"/>
      <w:ind w:left="158"/>
    </w:pPr>
    <w:rPr>
      <w:rFonts w:ascii="Verdana" w:hAnsi="Verdana"/>
      <w:szCs w:val="20"/>
    </w:rPr>
  </w:style>
  <w:style w:type="paragraph" w:customStyle="1" w:styleId="KeyAccomplishments">
    <w:name w:val="Key Accomplishments"/>
    <w:basedOn w:val="Normal"/>
    <w:qFormat/>
    <w:rsid w:val="0000618D"/>
    <w:pPr>
      <w:tabs>
        <w:tab w:val="left" w:pos="2160"/>
        <w:tab w:val="right" w:pos="6480"/>
      </w:tabs>
      <w:spacing w:before="120" w:after="40"/>
      <w:ind w:left="158"/>
      <w:outlineLvl w:val="1"/>
    </w:pPr>
    <w:rPr>
      <w:rFonts w:ascii="Verdana" w:hAnsi="Verdana" w:cs="Arial"/>
      <w:b/>
      <w:bCs/>
      <w:sz w:val="20"/>
      <w:szCs w:val="22"/>
    </w:rPr>
  </w:style>
  <w:style w:type="table" w:styleId="TableGrid">
    <w:name w:val="Table Grid"/>
    <w:basedOn w:val="TableNormal"/>
    <w:uiPriority w:val="59"/>
    <w:rsid w:val="00A86F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C9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61283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612830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25979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E25979"/>
    <w:rPr>
      <w:color w:val="0000FF"/>
      <w:u w:val="single"/>
    </w:rPr>
  </w:style>
  <w:style w:type="paragraph" w:styleId="BodyText">
    <w:name w:val="Body Text"/>
    <w:basedOn w:val="Normal"/>
    <w:semiHidden/>
    <w:rsid w:val="00E25979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E25979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E25979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E25979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E25979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E25979"/>
    <w:rPr>
      <w:sz w:val="16"/>
      <w:szCs w:val="16"/>
    </w:rPr>
  </w:style>
  <w:style w:type="paragraph" w:styleId="CommentText">
    <w:name w:val="annotation text"/>
    <w:basedOn w:val="Normal"/>
    <w:semiHidden/>
    <w:rsid w:val="00E2597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25979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12830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612830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qFormat/>
    <w:rsid w:val="00612830"/>
    <w:rPr>
      <w:b/>
      <w:bCs/>
    </w:rPr>
  </w:style>
  <w:style w:type="character" w:styleId="Emphasis">
    <w:name w:val="Emphasis"/>
    <w:basedOn w:val="DefaultParagraphFont"/>
    <w:qFormat/>
    <w:rsid w:val="00612830"/>
    <w:rPr>
      <w:i/>
      <w:iCs/>
    </w:rPr>
  </w:style>
  <w:style w:type="paragraph" w:customStyle="1" w:styleId="Skillstext">
    <w:name w:val="Skills text"/>
    <w:basedOn w:val="Normal"/>
    <w:rsid w:val="00C24337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934E1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A063A6"/>
  </w:style>
  <w:style w:type="paragraph" w:styleId="Header">
    <w:name w:val="header"/>
    <w:basedOn w:val="Normal"/>
    <w:link w:val="HeaderChar"/>
    <w:uiPriority w:val="99"/>
    <w:unhideWhenUsed/>
    <w:rsid w:val="00545B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BC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5B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BC3"/>
    <w:rPr>
      <w:sz w:val="24"/>
      <w:szCs w:val="24"/>
    </w:rPr>
  </w:style>
  <w:style w:type="paragraph" w:customStyle="1" w:styleId="Name">
    <w:name w:val="Name"/>
    <w:basedOn w:val="PlainText"/>
    <w:rsid w:val="00ED6072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ED6072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BB4103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BB4103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8C6D73"/>
    <w:pPr>
      <w:keepNext/>
      <w:spacing w:before="240" w:after="12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8C6D73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ED6072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C31395"/>
    <w:pPr>
      <w:numPr>
        <w:numId w:val="3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C31395"/>
    <w:pPr>
      <w:spacing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C56B9B"/>
    <w:pPr>
      <w:keepNext/>
      <w:spacing w:before="120"/>
      <w:jc w:val="both"/>
    </w:pPr>
    <w:rPr>
      <w:rFonts w:ascii="Tahoma" w:eastAsia="MS Mincho" w:hAnsi="Tahoma" w:cs="Tahoma"/>
      <w:caps/>
      <w:szCs w:val="22"/>
    </w:rPr>
  </w:style>
  <w:style w:type="paragraph" w:customStyle="1" w:styleId="DateRange">
    <w:name w:val="Date Range"/>
    <w:basedOn w:val="Normal"/>
    <w:rsid w:val="00C31395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8C6D73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8C6D73"/>
  </w:style>
  <w:style w:type="paragraph" w:customStyle="1" w:styleId="JobTitle">
    <w:name w:val="Job Title"/>
    <w:basedOn w:val="PlainText"/>
    <w:link w:val="JobTitleChar"/>
    <w:rsid w:val="00181379"/>
    <w:pPr>
      <w:keepNext/>
      <w:spacing w:before="40" w:after="80"/>
      <w:jc w:val="both"/>
    </w:pPr>
    <w:rPr>
      <w:rFonts w:ascii="Tahoma" w:hAnsi="Tahoma" w:cs="Tahoma"/>
      <w:b/>
      <w:iCs/>
      <w:u w:val="single"/>
    </w:rPr>
  </w:style>
  <w:style w:type="paragraph" w:customStyle="1" w:styleId="Jobtitleinfo">
    <w:name w:val="Job title info"/>
    <w:basedOn w:val="JobTitle"/>
    <w:link w:val="JobtitleinfoChar"/>
    <w:rsid w:val="00181379"/>
    <w:rPr>
      <w:b w:val="0"/>
      <w:i/>
      <w:u w:val="none"/>
    </w:rPr>
  </w:style>
  <w:style w:type="character" w:customStyle="1" w:styleId="JobTitleChar">
    <w:name w:val="Job Title Char"/>
    <w:basedOn w:val="PlainTextChar"/>
    <w:link w:val="JobTitle"/>
    <w:rsid w:val="00181379"/>
    <w:rPr>
      <w:rFonts w:ascii="Tahoma" w:hAnsi="Tahoma" w:cs="Tahoma"/>
      <w:b/>
      <w:iCs/>
      <w:u w:val="single"/>
      <w:lang w:val="en-US" w:eastAsia="en-US" w:bidi="ar-SA"/>
    </w:rPr>
  </w:style>
  <w:style w:type="character" w:customStyle="1" w:styleId="JobtitleinfoChar">
    <w:name w:val="Job title info Char"/>
    <w:basedOn w:val="JobTitleChar"/>
    <w:link w:val="Jobtitleinfo"/>
    <w:rsid w:val="00181379"/>
    <w:rPr>
      <w:rFonts w:ascii="Tahoma" w:hAnsi="Tahoma" w:cs="Tahoma"/>
      <w:b/>
      <w:i/>
      <w:iCs/>
      <w:u w:val="single"/>
      <w:lang w:val="en-US" w:eastAsia="en-US" w:bidi="ar-SA"/>
    </w:rPr>
  </w:style>
  <w:style w:type="paragraph" w:customStyle="1" w:styleId="Location">
    <w:name w:val="Location"/>
    <w:basedOn w:val="ResumeOverviewtext"/>
    <w:link w:val="LocationChar"/>
    <w:rsid w:val="00C56B9B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C31395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C56B9B"/>
    <w:rPr>
      <w:rFonts w:ascii="Tahoma" w:eastAsia="MS Mincho" w:hAnsi="Tahoma" w:cs="Tahoma"/>
      <w:lang w:val="en-US" w:eastAsia="en-US" w:bidi="ar-SA"/>
    </w:rPr>
  </w:style>
  <w:style w:type="paragraph" w:customStyle="1" w:styleId="CollegeDegree">
    <w:name w:val="College Degree"/>
    <w:basedOn w:val="Skillstext"/>
    <w:rsid w:val="00C31395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C31395"/>
  </w:style>
  <w:style w:type="paragraph" w:styleId="ListParagraph">
    <w:name w:val="List Paragraph"/>
    <w:basedOn w:val="Normal"/>
    <w:uiPriority w:val="34"/>
    <w:qFormat/>
    <w:rsid w:val="00B6326A"/>
    <w:pPr>
      <w:ind w:left="720"/>
      <w:contextualSpacing/>
    </w:pPr>
    <w:rPr>
      <w:rFonts w:ascii="Times New Roman" w:hAnsi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565D"/>
    <w:rPr>
      <w:color w:val="800080" w:themeColor="followedHyperlink"/>
      <w:u w:val="single"/>
    </w:rPr>
  </w:style>
  <w:style w:type="paragraph" w:customStyle="1" w:styleId="JobDescriptionText">
    <w:name w:val="Job Description Text"/>
    <w:basedOn w:val="Normal"/>
    <w:rsid w:val="0000618D"/>
    <w:pPr>
      <w:spacing w:before="60" w:after="60"/>
      <w:ind w:left="158"/>
    </w:pPr>
    <w:rPr>
      <w:rFonts w:ascii="Verdana" w:hAnsi="Verdana"/>
      <w:szCs w:val="20"/>
    </w:rPr>
  </w:style>
  <w:style w:type="paragraph" w:customStyle="1" w:styleId="KeyAccomplishments">
    <w:name w:val="Key Accomplishments"/>
    <w:basedOn w:val="Normal"/>
    <w:qFormat/>
    <w:rsid w:val="0000618D"/>
    <w:pPr>
      <w:tabs>
        <w:tab w:val="left" w:pos="2160"/>
        <w:tab w:val="right" w:pos="6480"/>
      </w:tabs>
      <w:spacing w:before="120" w:after="40"/>
      <w:ind w:left="158"/>
      <w:outlineLvl w:val="1"/>
    </w:pPr>
    <w:rPr>
      <w:rFonts w:ascii="Verdana" w:hAnsi="Verdana" w:cs="Arial"/>
      <w:b/>
      <w:bCs/>
      <w:sz w:val="20"/>
      <w:szCs w:val="22"/>
    </w:rPr>
  </w:style>
  <w:style w:type="table" w:styleId="TableGrid">
    <w:name w:val="Table Grid"/>
    <w:basedOn w:val="TableNormal"/>
    <w:uiPriority w:val="59"/>
    <w:rsid w:val="00A86F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r10222\AppData\Roaming\Microsoft\Templates\MN_HealthcareI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fe4716c8-eaac-44bc-89a5-37e9aff55a5c</TemplateGUID>
    <TemplateBuildVersion>8</TemplateBuildVersion>
    <TemplateBuildDate>2009-10-11T21:44:14.5053483-04:00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54E92DD-A3A9-424D-9922-17060FD391AC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938E1DDD-08DC-41A7-95E8-114EB629C3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MN_HealthcareITResume</Template>
  <TotalTime>0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4987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2012-07-03T13:48:00Z</dcterms:created>
  <dcterms:modified xsi:type="dcterms:W3CDTF">2012-07-03T13:48:00Z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TC103779669990</vt:lpwstr>
  </property>
</Properties>
</file>