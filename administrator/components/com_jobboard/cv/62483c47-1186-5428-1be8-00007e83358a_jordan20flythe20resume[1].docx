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Layout w:type="fixed"/>
        <w:tblLook w:val="0000"/>
      </w:tblPr>
      <w:tblGrid>
        <w:gridCol w:w="2160"/>
        <w:gridCol w:w="2304"/>
      </w:tblGrid>
      <w:tr w:rsidR="00AB0D62" w:rsidRPr="00F87ECD" w:rsidTr="75B098A5">
        <w:trPr>
          <w:jc w:val="right"/>
        </w:trPr>
        <w:tc>
          <w:tcPr>
            <w:tcW w:w="2160" w:type="dxa"/>
          </w:tcPr>
          <w:p w:rsidR="00AB0D62" w:rsidRPr="00F87ECD" w:rsidRDefault="00274586" w:rsidP="75B098A5">
            <w:pPr>
              <w:pStyle w:val="Address2"/>
            </w:pPr>
            <w:r>
              <w:rPr>
                <w:sz w:val="16"/>
                <w:szCs w:val="16"/>
              </w:rPr>
              <w:t xml:space="preserve">186 </w:t>
            </w:r>
            <w:proofErr w:type="spellStart"/>
            <w:r>
              <w:rPr>
                <w:sz w:val="16"/>
                <w:szCs w:val="16"/>
              </w:rPr>
              <w:t>Campfield</w:t>
            </w:r>
            <w:proofErr w:type="spellEnd"/>
            <w:r>
              <w:rPr>
                <w:sz w:val="16"/>
                <w:szCs w:val="16"/>
              </w:rPr>
              <w:t xml:space="preserve"> St</w:t>
            </w:r>
          </w:p>
          <w:p w:rsidR="23EEFF8F" w:rsidRPr="00F87ECD" w:rsidRDefault="00274586" w:rsidP="75B098A5">
            <w:pPr>
              <w:pStyle w:val="Address2"/>
            </w:pPr>
            <w:r>
              <w:rPr>
                <w:sz w:val="16"/>
                <w:szCs w:val="16"/>
              </w:rPr>
              <w:t>Hartford, CT 06114</w:t>
            </w:r>
          </w:p>
        </w:tc>
        <w:tc>
          <w:tcPr>
            <w:tcW w:w="2304" w:type="dxa"/>
          </w:tcPr>
          <w:p w:rsidR="75B098A5" w:rsidRPr="00F87ECD" w:rsidRDefault="75B098A5" w:rsidP="75B098A5">
            <w:pPr>
              <w:pStyle w:val="Address1"/>
              <w:rPr>
                <w:sz w:val="16"/>
                <w:szCs w:val="16"/>
              </w:rPr>
            </w:pPr>
            <w:r w:rsidRPr="75B098A5">
              <w:rPr>
                <w:sz w:val="16"/>
                <w:szCs w:val="16"/>
              </w:rPr>
              <w:t>M (860)817-3052</w:t>
            </w:r>
          </w:p>
          <w:p w:rsidR="00AB0D62" w:rsidRPr="00F87ECD" w:rsidRDefault="00920BF4" w:rsidP="75B098A5">
            <w:pPr>
              <w:pStyle w:val="Address1"/>
              <w:rPr>
                <w:sz w:val="16"/>
                <w:szCs w:val="16"/>
              </w:rPr>
            </w:pPr>
            <w:r w:rsidRPr="00F87ECD">
              <w:rPr>
                <w:sz w:val="16"/>
                <w:szCs w:val="16"/>
              </w:rPr>
              <w:t>Jordanflythe43@yahoo.com</w:t>
            </w:r>
          </w:p>
        </w:tc>
      </w:tr>
    </w:tbl>
    <w:p w:rsidR="00AB0D62" w:rsidRPr="00F87ECD" w:rsidRDefault="00920BF4" w:rsidP="75B098A5">
      <w:pPr>
        <w:pStyle w:val="Name"/>
        <w:rPr>
          <w:sz w:val="32"/>
          <w:szCs w:val="32"/>
        </w:rPr>
      </w:pPr>
      <w:r w:rsidRPr="00F87ECD">
        <w:rPr>
          <w:sz w:val="32"/>
          <w:szCs w:val="32"/>
        </w:rPr>
        <w:t>Jordan D.</w:t>
      </w:r>
      <w:r w:rsidR="000879F4">
        <w:rPr>
          <w:sz w:val="32"/>
          <w:szCs w:val="32"/>
        </w:rPr>
        <w:t xml:space="preserve"> </w:t>
      </w:r>
      <w:r w:rsidRPr="00F87ECD">
        <w:rPr>
          <w:sz w:val="32"/>
          <w:szCs w:val="32"/>
        </w:rPr>
        <w:t>Flythe</w:t>
      </w:r>
    </w:p>
    <w:tbl>
      <w:tblPr>
        <w:tblW w:w="15480" w:type="dxa"/>
        <w:tblLayout w:type="fixed"/>
        <w:tblLook w:val="0000"/>
      </w:tblPr>
      <w:tblGrid>
        <w:gridCol w:w="2160"/>
        <w:gridCol w:w="3330"/>
        <w:gridCol w:w="3330"/>
        <w:gridCol w:w="6660"/>
      </w:tblGrid>
      <w:tr w:rsidR="00AB0D62" w:rsidRPr="00F87ECD" w:rsidTr="75B098A5">
        <w:trPr>
          <w:gridAfter w:val="1"/>
          <w:wAfter w:w="6660" w:type="dxa"/>
          <w:trHeight w:val="855"/>
        </w:trPr>
        <w:tc>
          <w:tcPr>
            <w:tcW w:w="2160" w:type="dxa"/>
          </w:tcPr>
          <w:p w:rsidR="00AB0D62" w:rsidRPr="00F87ECD" w:rsidRDefault="00F87ECD" w:rsidP="75B098A5">
            <w:pPr>
              <w:pStyle w:val="SectionTitle"/>
              <w:tabs>
                <w:tab w:val="right" w:pos="1944"/>
              </w:tabs>
              <w:rPr>
                <w:sz w:val="16"/>
                <w:szCs w:val="16"/>
              </w:rPr>
            </w:pPr>
            <w:r w:rsidRPr="00F87ECD">
              <w:rPr>
                <w:sz w:val="16"/>
                <w:szCs w:val="16"/>
              </w:rPr>
              <w:t>Objective</w:t>
            </w:r>
          </w:p>
        </w:tc>
        <w:tc>
          <w:tcPr>
            <w:tcW w:w="6660" w:type="dxa"/>
            <w:gridSpan w:val="2"/>
          </w:tcPr>
          <w:p w:rsidR="00AB0D62" w:rsidRPr="00F87ECD" w:rsidRDefault="7CD5588E" w:rsidP="75B098A5">
            <w:pPr>
              <w:pStyle w:val="Objective"/>
              <w:rPr>
                <w:sz w:val="16"/>
                <w:szCs w:val="16"/>
              </w:rPr>
            </w:pPr>
            <w:r w:rsidRPr="7CD5588E">
              <w:rPr>
                <w:sz w:val="16"/>
                <w:szCs w:val="16"/>
              </w:rPr>
              <w:t xml:space="preserve">To obtain a diversified position in a company that offers growth while perusing my degree in </w:t>
            </w:r>
            <w:r w:rsidR="00CD48AC" w:rsidRPr="7CD5588E">
              <w:rPr>
                <w:sz w:val="16"/>
                <w:szCs w:val="16"/>
              </w:rPr>
              <w:t>Criminal Justice</w:t>
            </w:r>
            <w:r w:rsidRPr="7CD5588E">
              <w:rPr>
                <w:sz w:val="16"/>
                <w:szCs w:val="16"/>
              </w:rPr>
              <w:t>.</w:t>
            </w:r>
          </w:p>
        </w:tc>
      </w:tr>
      <w:tr w:rsidR="00AB0D62" w:rsidRPr="00F87ECD" w:rsidTr="75B098A5">
        <w:trPr>
          <w:gridAfter w:val="1"/>
          <w:wAfter w:w="6660" w:type="dxa"/>
        </w:trPr>
        <w:tc>
          <w:tcPr>
            <w:tcW w:w="2160" w:type="dxa"/>
          </w:tcPr>
          <w:p w:rsidR="00AB0D62" w:rsidRPr="00F87ECD" w:rsidRDefault="00AB0D62" w:rsidP="75B098A5">
            <w:pPr>
              <w:pStyle w:val="SectionTitle"/>
              <w:rPr>
                <w:sz w:val="16"/>
                <w:szCs w:val="16"/>
              </w:rPr>
            </w:pPr>
            <w:r w:rsidRPr="00F87ECD">
              <w:rPr>
                <w:sz w:val="16"/>
                <w:szCs w:val="16"/>
              </w:rPr>
              <w:t>Summary of Skills</w:t>
            </w:r>
          </w:p>
        </w:tc>
        <w:tc>
          <w:tcPr>
            <w:tcW w:w="3330" w:type="dxa"/>
          </w:tcPr>
          <w:p w:rsidR="00920BF4" w:rsidRPr="00F87ECD" w:rsidRDefault="7CD5588E" w:rsidP="75B098A5">
            <w:pPr>
              <w:pStyle w:val="Objective"/>
              <w:rPr>
                <w:b/>
                <w:bCs/>
                <w:sz w:val="16"/>
                <w:szCs w:val="16"/>
              </w:rPr>
            </w:pPr>
            <w:r w:rsidRPr="00F87ECD">
              <w:rPr>
                <w:b/>
                <w:bCs/>
                <w:sz w:val="16"/>
                <w:szCs w:val="16"/>
              </w:rPr>
              <w:t>Light typing, Microsoft office; Excel and Word, Hands on work, Residential wiring, Retrieve shopping carts, Cashier, Provide customer service to store patrons.</w:t>
            </w:r>
            <w:r w:rsidR="006E03F6">
              <w:rPr>
                <w:b/>
                <w:bCs/>
                <w:sz w:val="16"/>
                <w:szCs w:val="16"/>
              </w:rPr>
              <w:t xml:space="preserve"> Working with children and adults with disabilities.</w:t>
            </w:r>
          </w:p>
        </w:tc>
        <w:tc>
          <w:tcPr>
            <w:tcW w:w="3330" w:type="dxa"/>
          </w:tcPr>
          <w:p w:rsidR="00AB0D62" w:rsidRPr="00F87ECD" w:rsidRDefault="00AB0D62" w:rsidP="75B098A5">
            <w:pPr>
              <w:pStyle w:val="Objective"/>
              <w:rPr>
                <w:b/>
                <w:bCs/>
                <w:sz w:val="16"/>
                <w:szCs w:val="16"/>
              </w:rPr>
            </w:pPr>
          </w:p>
        </w:tc>
      </w:tr>
      <w:tr w:rsidR="00AB0D62" w:rsidRPr="00F87ECD" w:rsidTr="75B098A5">
        <w:trPr>
          <w:gridAfter w:val="1"/>
          <w:wAfter w:w="6660" w:type="dxa"/>
        </w:trPr>
        <w:tc>
          <w:tcPr>
            <w:tcW w:w="2160" w:type="dxa"/>
          </w:tcPr>
          <w:p w:rsidR="00AB0D62" w:rsidRPr="00F87ECD" w:rsidRDefault="00AB0D62" w:rsidP="75B098A5">
            <w:pPr>
              <w:pStyle w:val="SectionTitle"/>
              <w:rPr>
                <w:sz w:val="16"/>
                <w:szCs w:val="16"/>
              </w:rPr>
            </w:pPr>
            <w:r w:rsidRPr="00F87ECD">
              <w:rPr>
                <w:sz w:val="16"/>
                <w:szCs w:val="16"/>
              </w:rPr>
              <w:t>Education</w:t>
            </w:r>
          </w:p>
        </w:tc>
        <w:tc>
          <w:tcPr>
            <w:tcW w:w="6660" w:type="dxa"/>
            <w:gridSpan w:val="2"/>
          </w:tcPr>
          <w:p w:rsidR="00AB15C5" w:rsidRPr="00AB15C5" w:rsidRDefault="00AB15C5" w:rsidP="001F7138">
            <w:pPr>
              <w:pStyle w:val="CompanyName"/>
            </w:pPr>
            <w:r w:rsidRPr="001F7138">
              <w:rPr>
                <w:b/>
              </w:rPr>
              <w:t>High School</w:t>
            </w:r>
            <w:r w:rsidR="001F7138">
              <w:t xml:space="preserve">      2006-2010</w:t>
            </w:r>
          </w:p>
          <w:p w:rsidR="00AB0D62" w:rsidRPr="001F7138" w:rsidRDefault="00CD48AC" w:rsidP="001F7138">
            <w:pPr>
              <w:pStyle w:val="CompanyName"/>
            </w:pPr>
            <w:r w:rsidRPr="001F7138">
              <w:t>Alber</w:t>
            </w:r>
            <w:r w:rsidR="6E724EED" w:rsidRPr="001F7138">
              <w:t>t I Prince Technical High School</w:t>
            </w:r>
            <w:r w:rsidR="00AB15C5" w:rsidRPr="001F7138">
              <w:t xml:space="preserve"> </w:t>
            </w:r>
            <w:r w:rsidR="001F7138" w:rsidRPr="001F7138">
              <w:t>Hartford, CT  06116</w:t>
            </w:r>
          </w:p>
          <w:p w:rsidR="00AB15C5" w:rsidRPr="00AB15C5" w:rsidRDefault="00AB15C5" w:rsidP="00AB15C5"/>
          <w:p w:rsidR="00AB0D62" w:rsidRDefault="00AB0D62" w:rsidP="75B098A5">
            <w:pPr>
              <w:pStyle w:val="JobTitle"/>
              <w:rPr>
                <w:sz w:val="16"/>
                <w:szCs w:val="16"/>
              </w:rPr>
            </w:pPr>
            <w:r w:rsidRPr="00F87ECD">
              <w:rPr>
                <w:sz w:val="16"/>
                <w:szCs w:val="16"/>
              </w:rPr>
              <w:t xml:space="preserve">Major:  </w:t>
            </w:r>
            <w:r w:rsidR="00920BF4" w:rsidRPr="00F87ECD">
              <w:rPr>
                <w:sz w:val="16"/>
                <w:szCs w:val="16"/>
              </w:rPr>
              <w:t>Electrical</w:t>
            </w:r>
            <w:r w:rsidR="00F87ECD" w:rsidRPr="00F87ECD">
              <w:rPr>
                <w:sz w:val="16"/>
                <w:szCs w:val="16"/>
              </w:rPr>
              <w:t xml:space="preserve"> Technology</w:t>
            </w:r>
          </w:p>
          <w:p w:rsidR="00AB15C5" w:rsidRDefault="00AB15C5" w:rsidP="00AB15C5">
            <w:pPr>
              <w:pStyle w:val="Achievement"/>
            </w:pPr>
          </w:p>
          <w:p w:rsidR="001F7138" w:rsidRDefault="001F7138" w:rsidP="00AB15C5">
            <w:pPr>
              <w:pStyle w:val="Achievement"/>
            </w:pPr>
            <w:r>
              <w:t>Diploma</w:t>
            </w:r>
          </w:p>
          <w:p w:rsidR="001F7138" w:rsidRPr="00AB15C5" w:rsidRDefault="001F7138" w:rsidP="00AB15C5">
            <w:pPr>
              <w:pStyle w:val="Achievement"/>
            </w:pPr>
          </w:p>
          <w:p w:rsidR="00AB0D62" w:rsidRDefault="001F7138" w:rsidP="001F7138">
            <w:pPr>
              <w:pStyle w:val="Achievement"/>
              <w:ind w:left="0" w:firstLine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 xml:space="preserve">Award: </w:t>
            </w:r>
            <w:r w:rsidR="00AB0D62" w:rsidRPr="00F87ECD">
              <w:rPr>
                <w:sz w:val="16"/>
                <w:szCs w:val="16"/>
              </w:rPr>
              <w:t xml:space="preserve">Certificate of Occupational Proficiency in </w:t>
            </w:r>
            <w:r w:rsidR="00920BF4" w:rsidRPr="00F87ECD">
              <w:rPr>
                <w:sz w:val="16"/>
                <w:szCs w:val="16"/>
              </w:rPr>
              <w:t>Electrical Technology</w:t>
            </w:r>
          </w:p>
          <w:p w:rsidR="001F7138" w:rsidRDefault="001F7138" w:rsidP="001F7138">
            <w:pPr>
              <w:pStyle w:val="Achievement"/>
              <w:ind w:left="0" w:firstLine="0"/>
              <w:rPr>
                <w:sz w:val="16"/>
                <w:szCs w:val="16"/>
              </w:rPr>
            </w:pPr>
          </w:p>
          <w:p w:rsidR="00CD48AC" w:rsidRPr="001F7138" w:rsidRDefault="001F7138" w:rsidP="001F7138">
            <w:pPr>
              <w:pStyle w:val="CompanyName"/>
            </w:pPr>
            <w:r w:rsidRPr="001F7138">
              <w:t>College</w:t>
            </w:r>
          </w:p>
          <w:p w:rsidR="00CD48AC" w:rsidRDefault="00CD48AC" w:rsidP="001F7138">
            <w:pPr>
              <w:pStyle w:val="CompanyName"/>
            </w:pPr>
            <w:r w:rsidRPr="001F7138">
              <w:t>Manchester Community College Manchester, CT 06040</w:t>
            </w:r>
          </w:p>
          <w:p w:rsidR="001F7138" w:rsidRPr="001F7138" w:rsidRDefault="001F7138" w:rsidP="001F7138"/>
          <w:p w:rsidR="00CD48AC" w:rsidRDefault="00CD48AC" w:rsidP="75B098A5">
            <w:pPr>
              <w:pStyle w:val="Achievement"/>
              <w:ind w:left="0" w:firstLine="0"/>
              <w:rPr>
                <w:rFonts w:ascii="Arial Black" w:hAnsi="Arial Black"/>
                <w:b/>
                <w:sz w:val="16"/>
                <w:szCs w:val="16"/>
              </w:rPr>
            </w:pPr>
            <w:r w:rsidRPr="00CD48AC">
              <w:rPr>
                <w:rFonts w:ascii="Arial Black" w:hAnsi="Arial Black"/>
                <w:b/>
                <w:sz w:val="16"/>
                <w:szCs w:val="16"/>
              </w:rPr>
              <w:t>Major: Criminal Justice</w:t>
            </w:r>
          </w:p>
          <w:p w:rsidR="001F7138" w:rsidRDefault="001F7138" w:rsidP="75B098A5">
            <w:pPr>
              <w:pStyle w:val="Achievement"/>
              <w:ind w:left="0" w:firstLine="0"/>
              <w:rPr>
                <w:rFonts w:ascii="Arial Black" w:hAnsi="Arial Black"/>
                <w:b/>
                <w:sz w:val="16"/>
                <w:szCs w:val="16"/>
              </w:rPr>
            </w:pPr>
          </w:p>
          <w:p w:rsidR="00CD48AC" w:rsidRPr="00CD48AC" w:rsidRDefault="00CD48AC" w:rsidP="75B098A5">
            <w:pPr>
              <w:pStyle w:val="Achievement"/>
              <w:ind w:left="0" w:firstLine="0"/>
              <w:rPr>
                <w:rFonts w:ascii="Arial Black" w:hAnsi="Arial Black"/>
                <w:b/>
                <w:sz w:val="16"/>
                <w:szCs w:val="16"/>
              </w:rPr>
            </w:pPr>
            <w:r>
              <w:rPr>
                <w:rFonts w:ascii="Arial Black" w:hAnsi="Arial Black"/>
                <w:b/>
                <w:sz w:val="16"/>
                <w:szCs w:val="16"/>
              </w:rPr>
              <w:t>Degree: Pending</w:t>
            </w:r>
          </w:p>
          <w:p w:rsidR="00CD48AC" w:rsidRDefault="00CD48AC" w:rsidP="75B098A5">
            <w:pPr>
              <w:pStyle w:val="Achievement"/>
              <w:ind w:left="0" w:firstLine="0"/>
              <w:rPr>
                <w:sz w:val="16"/>
                <w:szCs w:val="16"/>
              </w:rPr>
            </w:pPr>
          </w:p>
          <w:p w:rsidR="00AB0D62" w:rsidRPr="00F87ECD" w:rsidRDefault="00AB0D62" w:rsidP="75B098A5">
            <w:pPr>
              <w:pStyle w:val="Achievement"/>
              <w:ind w:left="0" w:firstLine="0"/>
              <w:rPr>
                <w:sz w:val="16"/>
                <w:szCs w:val="16"/>
              </w:rPr>
            </w:pPr>
            <w:r w:rsidRPr="00F87ECD">
              <w:rPr>
                <w:sz w:val="16"/>
                <w:szCs w:val="16"/>
              </w:rPr>
              <w:br/>
            </w:r>
          </w:p>
        </w:tc>
      </w:tr>
      <w:tr w:rsidR="00AB0D62" w:rsidRPr="00F87ECD" w:rsidTr="75B098A5">
        <w:trPr>
          <w:gridAfter w:val="1"/>
          <w:wAfter w:w="6660" w:type="dxa"/>
        </w:trPr>
        <w:tc>
          <w:tcPr>
            <w:tcW w:w="2160" w:type="dxa"/>
          </w:tcPr>
          <w:p w:rsidR="00AB0D62" w:rsidRPr="00F87ECD" w:rsidRDefault="00AB0D62" w:rsidP="75B098A5">
            <w:pPr>
              <w:pStyle w:val="SectionTitle"/>
              <w:rPr>
                <w:sz w:val="16"/>
                <w:szCs w:val="16"/>
              </w:rPr>
            </w:pPr>
            <w:r w:rsidRPr="00F87ECD">
              <w:rPr>
                <w:sz w:val="16"/>
                <w:szCs w:val="16"/>
              </w:rPr>
              <w:t>Work Experience</w:t>
            </w:r>
          </w:p>
        </w:tc>
        <w:tc>
          <w:tcPr>
            <w:tcW w:w="6660" w:type="dxa"/>
            <w:gridSpan w:val="2"/>
          </w:tcPr>
          <w:p w:rsidR="00274586" w:rsidRDefault="006E03F6" w:rsidP="006E03F6">
            <w:pPr>
              <w:pStyle w:val="Objective"/>
              <w:numPr>
                <w:ilvl w:val="0"/>
                <w:numId w:val="9"/>
              </w:numPr>
              <w:rPr>
                <w:b/>
              </w:rPr>
            </w:pPr>
            <w:proofErr w:type="spellStart"/>
            <w:r>
              <w:rPr>
                <w:b/>
              </w:rPr>
              <w:t>D’angelo</w:t>
            </w:r>
            <w:proofErr w:type="spellEnd"/>
            <w:r w:rsidR="00274586">
              <w:rPr>
                <w:b/>
              </w:rPr>
              <w:t xml:space="preserve"> </w:t>
            </w:r>
            <w:proofErr w:type="spellStart"/>
            <w:r w:rsidR="00274586">
              <w:rPr>
                <w:b/>
              </w:rPr>
              <w:t>Sandwhiches</w:t>
            </w:r>
            <w:proofErr w:type="spellEnd"/>
          </w:p>
          <w:p w:rsidR="006E03F6" w:rsidRDefault="006E03F6" w:rsidP="00274586">
            <w:pPr>
              <w:pStyle w:val="Objective"/>
              <w:rPr>
                <w:b/>
              </w:rPr>
            </w:pPr>
            <w:r>
              <w:rPr>
                <w:b/>
              </w:rPr>
              <w:t>West Hartford CT, 06117</w:t>
            </w:r>
          </w:p>
          <w:p w:rsidR="006E03F6" w:rsidRDefault="006E03F6" w:rsidP="006E03F6">
            <w:pPr>
              <w:pStyle w:val="BodyText"/>
            </w:pPr>
            <w:r>
              <w:t>Employed from: 04-04-11 until Present</w:t>
            </w:r>
          </w:p>
          <w:p w:rsidR="00274586" w:rsidRDefault="006E03F6" w:rsidP="00274586">
            <w:pPr>
              <w:pStyle w:val="BodyText"/>
            </w:pPr>
            <w:r>
              <w:t>Position: Driver/Team Member</w:t>
            </w:r>
          </w:p>
          <w:p w:rsidR="00BD7BC3" w:rsidRDefault="00BD7BC3" w:rsidP="00BD7BC3">
            <w:pPr>
              <w:pStyle w:val="BodyText"/>
              <w:rPr>
                <w:b/>
              </w:rPr>
            </w:pPr>
          </w:p>
          <w:p w:rsidR="00BD7BC3" w:rsidRPr="00274586" w:rsidRDefault="00BD7BC3" w:rsidP="00BD7BC3">
            <w:pPr>
              <w:pStyle w:val="BodyText"/>
            </w:pPr>
          </w:p>
          <w:p w:rsidR="00274586" w:rsidRDefault="006E03F6" w:rsidP="006E03F6">
            <w:pPr>
              <w:pStyle w:val="Objective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lastRenderedPageBreak/>
              <w:t xml:space="preserve">Stop and Shop </w:t>
            </w:r>
          </w:p>
          <w:p w:rsidR="00274586" w:rsidRDefault="006E03F6" w:rsidP="001674D2">
            <w:pPr>
              <w:pStyle w:val="Objective"/>
              <w:rPr>
                <w:b/>
              </w:rPr>
            </w:pPr>
            <w:r w:rsidRPr="006E03F6">
              <w:rPr>
                <w:b/>
              </w:rPr>
              <w:t>West Hartford CT, 06117</w:t>
            </w:r>
          </w:p>
          <w:p w:rsidR="006E03F6" w:rsidRPr="00274586" w:rsidRDefault="006E03F6" w:rsidP="00274586">
            <w:pPr>
              <w:pStyle w:val="Objective"/>
              <w:rPr>
                <w:b/>
              </w:rPr>
            </w:pPr>
            <w:r>
              <w:t>Employed from: 11-04-09 until 05-14-11</w:t>
            </w:r>
          </w:p>
          <w:p w:rsidR="006E03F6" w:rsidRDefault="006E03F6" w:rsidP="006E03F6">
            <w:pPr>
              <w:pStyle w:val="BodyText"/>
            </w:pPr>
            <w:r>
              <w:t>Position: Cashier</w:t>
            </w:r>
          </w:p>
          <w:p w:rsidR="006E03F6" w:rsidRPr="006E03F6" w:rsidRDefault="006E03F6" w:rsidP="006E03F6">
            <w:pPr>
              <w:pStyle w:val="BodyText"/>
            </w:pPr>
          </w:p>
          <w:p w:rsidR="652B3967" w:rsidRPr="00F87ECD" w:rsidRDefault="652B3967" w:rsidP="006E03F6">
            <w:pPr>
              <w:pStyle w:val="Objective"/>
            </w:pPr>
            <w:r w:rsidRPr="00F87ECD">
              <w:rPr>
                <w:sz w:val="16"/>
                <w:szCs w:val="16"/>
              </w:rPr>
              <w:br/>
            </w:r>
          </w:p>
        </w:tc>
      </w:tr>
      <w:tr w:rsidR="00AB0D62" w:rsidRPr="00F87ECD" w:rsidTr="75B098A5">
        <w:trPr>
          <w:gridAfter w:val="1"/>
          <w:wAfter w:w="6660" w:type="dxa"/>
        </w:trPr>
        <w:tc>
          <w:tcPr>
            <w:tcW w:w="2160" w:type="dxa"/>
          </w:tcPr>
          <w:p w:rsidR="00AB0D62" w:rsidRPr="00F87ECD" w:rsidRDefault="00AB0D62" w:rsidP="75B098A5">
            <w:pPr>
              <w:pStyle w:val="SectionTitle"/>
              <w:rPr>
                <w:sz w:val="16"/>
                <w:szCs w:val="16"/>
              </w:rPr>
            </w:pPr>
            <w:r w:rsidRPr="00F87ECD">
              <w:rPr>
                <w:sz w:val="16"/>
                <w:szCs w:val="16"/>
              </w:rPr>
              <w:lastRenderedPageBreak/>
              <w:t>Activities</w:t>
            </w:r>
          </w:p>
        </w:tc>
        <w:tc>
          <w:tcPr>
            <w:tcW w:w="6660" w:type="dxa"/>
            <w:gridSpan w:val="2"/>
          </w:tcPr>
          <w:p w:rsidR="00F87ECD" w:rsidRPr="00F87ECD" w:rsidRDefault="00E052D1" w:rsidP="75B098A5">
            <w:pPr>
              <w:pStyle w:val="Objective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F87ECD">
              <w:rPr>
                <w:sz w:val="16"/>
                <w:szCs w:val="16"/>
              </w:rPr>
              <w:t>Boys Basketbal</w:t>
            </w:r>
            <w:r w:rsidR="00F87ECD" w:rsidRPr="00F87ECD">
              <w:rPr>
                <w:sz w:val="16"/>
                <w:szCs w:val="16"/>
              </w:rPr>
              <w:t xml:space="preserve">l </w:t>
            </w:r>
          </w:p>
          <w:p w:rsidR="001674D2" w:rsidRPr="001674D2" w:rsidRDefault="00E052D1" w:rsidP="001674D2">
            <w:pPr>
              <w:pStyle w:val="Objective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F87ECD">
              <w:rPr>
                <w:sz w:val="16"/>
                <w:szCs w:val="16"/>
              </w:rPr>
              <w:t>Varsity Golf</w:t>
            </w:r>
            <w:r w:rsidR="00AB0D62" w:rsidRPr="00F87ECD">
              <w:rPr>
                <w:sz w:val="16"/>
                <w:szCs w:val="16"/>
              </w:rPr>
              <w:br/>
            </w:r>
          </w:p>
        </w:tc>
      </w:tr>
      <w:tr w:rsidR="00E052D1" w:rsidRPr="00F87ECD" w:rsidTr="75B098A5">
        <w:tc>
          <w:tcPr>
            <w:tcW w:w="2160" w:type="dxa"/>
          </w:tcPr>
          <w:p w:rsidR="00E052D1" w:rsidRPr="00F87ECD" w:rsidRDefault="00E052D1" w:rsidP="75B098A5">
            <w:pPr>
              <w:pStyle w:val="SectionTitle"/>
              <w:rPr>
                <w:sz w:val="16"/>
                <w:szCs w:val="16"/>
              </w:rPr>
            </w:pPr>
            <w:r w:rsidRPr="00F87ECD">
              <w:rPr>
                <w:sz w:val="16"/>
                <w:szCs w:val="16"/>
              </w:rPr>
              <w:t>References</w:t>
            </w:r>
          </w:p>
        </w:tc>
        <w:tc>
          <w:tcPr>
            <w:tcW w:w="6660" w:type="dxa"/>
            <w:gridSpan w:val="2"/>
          </w:tcPr>
          <w:p w:rsidR="00E052D1" w:rsidRPr="00F87ECD" w:rsidRDefault="00E052D1" w:rsidP="75B098A5">
            <w:pPr>
              <w:pStyle w:val="SectionTitle"/>
              <w:rPr>
                <w:rFonts w:ascii="Arial" w:hAnsi="Arial" w:cs="Arial"/>
                <w:sz w:val="16"/>
                <w:szCs w:val="16"/>
              </w:rPr>
            </w:pPr>
            <w:r w:rsidRPr="00F87ECD">
              <w:rPr>
                <w:rFonts w:ascii="Arial" w:hAnsi="Arial" w:cs="Arial"/>
                <w:sz w:val="16"/>
                <w:szCs w:val="16"/>
              </w:rPr>
              <w:t>Will be furnished upon</w:t>
            </w:r>
            <w:r w:rsidR="001F713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87ECD">
              <w:rPr>
                <w:rFonts w:ascii="Arial" w:hAnsi="Arial" w:cs="Arial"/>
                <w:sz w:val="16"/>
                <w:szCs w:val="16"/>
              </w:rPr>
              <w:t xml:space="preserve"> request</w:t>
            </w:r>
          </w:p>
          <w:p w:rsidR="00F87ECD" w:rsidRPr="00F87ECD" w:rsidRDefault="00F87ECD" w:rsidP="75B098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`</w:t>
            </w:r>
          </w:p>
        </w:tc>
        <w:tc>
          <w:tcPr>
            <w:tcW w:w="6660" w:type="dxa"/>
          </w:tcPr>
          <w:p w:rsidR="00E052D1" w:rsidRPr="00F87ECD" w:rsidRDefault="00E052D1" w:rsidP="75B098A5">
            <w:pPr>
              <w:pStyle w:val="Objective"/>
              <w:rPr>
                <w:sz w:val="16"/>
                <w:szCs w:val="16"/>
              </w:rPr>
            </w:pPr>
          </w:p>
        </w:tc>
      </w:tr>
      <w:tr w:rsidR="00E052D1" w:rsidRPr="00F87ECD" w:rsidTr="75B098A5">
        <w:trPr>
          <w:gridAfter w:val="1"/>
          <w:wAfter w:w="6660" w:type="dxa"/>
        </w:trPr>
        <w:tc>
          <w:tcPr>
            <w:tcW w:w="2160" w:type="dxa"/>
          </w:tcPr>
          <w:p w:rsidR="00E052D1" w:rsidRPr="00F87ECD" w:rsidRDefault="00F87ECD" w:rsidP="75B098A5">
            <w:pPr>
              <w:pStyle w:val="SectionTitl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Awards Received</w:t>
            </w:r>
          </w:p>
        </w:tc>
        <w:tc>
          <w:tcPr>
            <w:tcW w:w="6660" w:type="dxa"/>
            <w:gridSpan w:val="2"/>
          </w:tcPr>
          <w:p w:rsidR="00F87ECD" w:rsidRPr="00F87ECD" w:rsidRDefault="00F87ECD" w:rsidP="75B098A5">
            <w:pPr>
              <w:pStyle w:val="Objective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Honor  Student</w:t>
            </w:r>
          </w:p>
        </w:tc>
      </w:tr>
    </w:tbl>
    <w:p w:rsidR="00AB0D62" w:rsidRDefault="00AB0D62" w:rsidP="75B098A5"/>
    <w:sectPr w:rsidR="00AB0D62" w:rsidSect="003B6FE0"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160FC"/>
    <w:multiLevelType w:val="hybridMultilevel"/>
    <w:tmpl w:val="CE84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97E25"/>
    <w:multiLevelType w:val="hybridMultilevel"/>
    <w:tmpl w:val="5FE8E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E1156"/>
    <w:multiLevelType w:val="hybridMultilevel"/>
    <w:tmpl w:val="1FD22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C964E2"/>
    <w:multiLevelType w:val="hybridMultilevel"/>
    <w:tmpl w:val="EF4CE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12D43"/>
    <w:multiLevelType w:val="hybridMultilevel"/>
    <w:tmpl w:val="206C5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70229F"/>
    <w:multiLevelType w:val="hybridMultilevel"/>
    <w:tmpl w:val="EB06F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545A35"/>
    <w:multiLevelType w:val="hybridMultilevel"/>
    <w:tmpl w:val="C01A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>
    <w:nsid w:val="76A72DC5"/>
    <w:multiLevelType w:val="hybridMultilevel"/>
    <w:tmpl w:val="5192E2A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791320CB"/>
    <w:multiLevelType w:val="hybridMultilevel"/>
    <w:tmpl w:val="98C8CE24"/>
    <w:lvl w:ilvl="0" w:tplc="F0DE028C">
      <w:start w:val="1"/>
      <w:numFmt w:val="bullet"/>
      <w:pStyle w:val="CompanyNam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adjustLineHeightInTable/>
  </w:compat>
  <w:docVars>
    <w:docVar w:name="iResumeStyle" w:val=" ꦚ쀀핂܌怀曆ㆋ榚栀_x000A_핂܌怀曆ㆋ톚栀_x000A_핂.]H!砀!醠"/>
  </w:docVars>
  <w:rsids>
    <w:rsidRoot w:val="00920BF4"/>
    <w:rsid w:val="000879F4"/>
    <w:rsid w:val="001674D2"/>
    <w:rsid w:val="001F7138"/>
    <w:rsid w:val="0021555A"/>
    <w:rsid w:val="00263328"/>
    <w:rsid w:val="00274586"/>
    <w:rsid w:val="003B6FE0"/>
    <w:rsid w:val="004707A1"/>
    <w:rsid w:val="006C2148"/>
    <w:rsid w:val="006E03F6"/>
    <w:rsid w:val="006E7026"/>
    <w:rsid w:val="00731111"/>
    <w:rsid w:val="007F5FD7"/>
    <w:rsid w:val="00920BF4"/>
    <w:rsid w:val="00A20619"/>
    <w:rsid w:val="00AB0D62"/>
    <w:rsid w:val="00AB15C5"/>
    <w:rsid w:val="00BD7BC3"/>
    <w:rsid w:val="00CC7087"/>
    <w:rsid w:val="00CD48AC"/>
    <w:rsid w:val="00CD4DBA"/>
    <w:rsid w:val="00CF16FB"/>
    <w:rsid w:val="00E052D1"/>
    <w:rsid w:val="00F87ECD"/>
    <w:rsid w:val="1C3D656C"/>
    <w:rsid w:val="23EEFF8F"/>
    <w:rsid w:val="652B3967"/>
    <w:rsid w:val="6E0E7F60"/>
    <w:rsid w:val="6E724EED"/>
    <w:rsid w:val="75B098A5"/>
    <w:rsid w:val="7871F720"/>
    <w:rsid w:val="7CD55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FE0"/>
    <w:rPr>
      <w:rFonts w:ascii="Arial" w:hAnsi="Arial"/>
    </w:rPr>
  </w:style>
  <w:style w:type="paragraph" w:styleId="Heading1">
    <w:name w:val="heading 1"/>
    <w:basedOn w:val="HeadingBase"/>
    <w:next w:val="BodyText"/>
    <w:qFormat/>
    <w:rsid w:val="003B6FE0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3B6FE0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3B6FE0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3B6FE0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3B6FE0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3B6FE0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3B6FE0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3B6FE0"/>
    <w:pPr>
      <w:spacing w:after="60"/>
      <w:ind w:left="245" w:hanging="245"/>
    </w:pPr>
  </w:style>
  <w:style w:type="paragraph" w:customStyle="1" w:styleId="Address1">
    <w:name w:val="Address 1"/>
    <w:basedOn w:val="Normal"/>
    <w:rsid w:val="003B6FE0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3B6FE0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semiHidden/>
    <w:rsid w:val="003B6FE0"/>
    <w:pPr>
      <w:ind w:left="720"/>
    </w:pPr>
  </w:style>
  <w:style w:type="paragraph" w:customStyle="1" w:styleId="CityState">
    <w:name w:val="City/State"/>
    <w:basedOn w:val="BodyText"/>
    <w:next w:val="BodyText"/>
    <w:rsid w:val="003B6FE0"/>
    <w:pPr>
      <w:keepNext/>
    </w:pPr>
  </w:style>
  <w:style w:type="paragraph" w:customStyle="1" w:styleId="CompanyName">
    <w:name w:val="Company Name"/>
    <w:basedOn w:val="Normal"/>
    <w:next w:val="Normal"/>
    <w:autoRedefine/>
    <w:rsid w:val="001F7138"/>
    <w:pPr>
      <w:numPr>
        <w:numId w:val="10"/>
      </w:num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autoRedefine/>
    <w:rsid w:val="003B6FE0"/>
  </w:style>
  <w:style w:type="paragraph" w:styleId="Date">
    <w:name w:val="Date"/>
    <w:basedOn w:val="BodyText"/>
    <w:semiHidden/>
    <w:rsid w:val="003B6FE0"/>
    <w:pPr>
      <w:keepNext/>
    </w:pPr>
  </w:style>
  <w:style w:type="paragraph" w:customStyle="1" w:styleId="DocumentLabel">
    <w:name w:val="Document Label"/>
    <w:basedOn w:val="Normal"/>
    <w:next w:val="Normal"/>
    <w:rsid w:val="003B6FE0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sid w:val="003B6FE0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3B6FE0"/>
    <w:pPr>
      <w:jc w:val="both"/>
    </w:pPr>
  </w:style>
  <w:style w:type="paragraph" w:styleId="Footer">
    <w:name w:val="footer"/>
    <w:basedOn w:val="HeaderBase"/>
    <w:semiHidden/>
    <w:rsid w:val="003B6FE0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semiHidden/>
    <w:rsid w:val="003B6FE0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3B6FE0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3B6FE0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Job">
    <w:name w:val="Job"/>
    <w:basedOn w:val="DefaultParagraphFont"/>
    <w:rsid w:val="003B6FE0"/>
  </w:style>
  <w:style w:type="paragraph" w:customStyle="1" w:styleId="JobTitle">
    <w:name w:val="Job Title"/>
    <w:next w:val="Achievement"/>
    <w:rsid w:val="003B6FE0"/>
    <w:pPr>
      <w:spacing w:after="60" w:line="220" w:lineRule="atLeast"/>
    </w:pPr>
    <w:rPr>
      <w:rFonts w:ascii="Arial Black" w:hAnsi="Arial Black"/>
      <w:spacing w:val="-10"/>
    </w:rPr>
  </w:style>
  <w:style w:type="character" w:customStyle="1" w:styleId="Lead-inEmphasis">
    <w:name w:val="Lead-in Emphasis"/>
    <w:rsid w:val="003B6FE0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rsid w:val="003B6FE0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3B6FE0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  <w:rsid w:val="003B6FE0"/>
  </w:style>
  <w:style w:type="paragraph" w:customStyle="1" w:styleId="Objective">
    <w:name w:val="Objective"/>
    <w:basedOn w:val="Normal"/>
    <w:next w:val="BodyText"/>
    <w:rsid w:val="003B6FE0"/>
    <w:pPr>
      <w:spacing w:before="240" w:after="220" w:line="220" w:lineRule="atLeast"/>
    </w:pPr>
  </w:style>
  <w:style w:type="character" w:styleId="PageNumber">
    <w:name w:val="page number"/>
    <w:semiHidden/>
    <w:rsid w:val="003B6FE0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3B6FE0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rsid w:val="003B6FE0"/>
    <w:pPr>
      <w:spacing w:before="240"/>
    </w:pPr>
  </w:style>
  <w:style w:type="paragraph" w:customStyle="1" w:styleId="SectionSubtitle">
    <w:name w:val="Section Subtitle"/>
    <w:basedOn w:val="SectionTitle"/>
    <w:next w:val="Normal"/>
    <w:rsid w:val="003B6FE0"/>
    <w:rPr>
      <w:b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udent610\Desktop\auto%20body%20edwin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 body edwin resume</Template>
  <TotalTime>30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>student610</dc:creator>
  <cp:lastModifiedBy>associates</cp:lastModifiedBy>
  <cp:revision>16</cp:revision>
  <cp:lastPrinted>2009-10-28T18:02:00Z</cp:lastPrinted>
  <dcterms:created xsi:type="dcterms:W3CDTF">2011-02-15T15:49:00Z</dcterms:created>
  <dcterms:modified xsi:type="dcterms:W3CDTF">2012-01-12T23:41:00Z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