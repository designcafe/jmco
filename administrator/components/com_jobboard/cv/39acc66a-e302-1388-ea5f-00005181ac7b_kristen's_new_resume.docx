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7A" w:rsidRPr="002212DE" w:rsidRDefault="00EF6FA0">
      <w:pPr>
        <w:pStyle w:val="Name"/>
        <w:rPr>
          <w:rFonts w:ascii="Times New Roman" w:hAnsi="Times New Roman"/>
          <w:sz w:val="24"/>
          <w:szCs w:val="24"/>
        </w:rPr>
      </w:pPr>
      <w:r w:rsidRPr="002212DE">
        <w:rPr>
          <w:rFonts w:ascii="Times New Roman" w:hAnsi="Times New Roman"/>
          <w:sz w:val="24"/>
          <w:szCs w:val="24"/>
        </w:rPr>
        <w:t>Kristen Reyes</w:t>
      </w:r>
    </w:p>
    <w:p w:rsidR="00A3797A" w:rsidRPr="002212DE" w:rsidRDefault="00EF6FA0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hAnsi="Times New Roman" w:cs="Times New Roman"/>
          <w:sz w:val="24"/>
          <w:szCs w:val="24"/>
        </w:rPr>
        <w:t>154 Presidential Drive</w:t>
      </w:r>
      <w:r w:rsidR="001B3556" w:rsidRPr="002212DE">
        <w:rPr>
          <w:rFonts w:ascii="Times New Roman" w:hAnsi="Times New Roman" w:cs="Times New Roman"/>
          <w:sz w:val="24"/>
          <w:szCs w:val="24"/>
        </w:rPr>
        <w:t xml:space="preserve">  </w:t>
      </w:r>
      <w:r w:rsidR="001B3556" w:rsidRPr="002212DE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2212DE">
        <w:rPr>
          <w:rFonts w:ascii="Times New Roman" w:hAnsi="Times New Roman" w:cs="Times New Roman"/>
          <w:sz w:val="24"/>
          <w:szCs w:val="24"/>
        </w:rPr>
        <w:t xml:space="preserve">  Bradford, Massachusetts, 01835</w:t>
      </w:r>
      <w:r w:rsidR="001B3556" w:rsidRPr="002212DE">
        <w:rPr>
          <w:rFonts w:ascii="Times New Roman" w:hAnsi="Times New Roman" w:cs="Times New Roman"/>
          <w:sz w:val="24"/>
          <w:szCs w:val="24"/>
        </w:rPr>
        <w:t xml:space="preserve"> </w:t>
      </w:r>
      <w:r w:rsidR="001B3556" w:rsidRPr="002212DE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2212DE">
        <w:rPr>
          <w:rFonts w:ascii="Times New Roman" w:hAnsi="Times New Roman" w:cs="Times New Roman"/>
          <w:sz w:val="24"/>
          <w:szCs w:val="24"/>
        </w:rPr>
        <w:t xml:space="preserve">  (978)-914-1161</w:t>
      </w:r>
      <w:r w:rsidR="001B3556" w:rsidRPr="002212DE">
        <w:rPr>
          <w:rFonts w:ascii="Times New Roman" w:hAnsi="Times New Roman" w:cs="Times New Roman"/>
          <w:sz w:val="24"/>
          <w:szCs w:val="24"/>
        </w:rPr>
        <w:t xml:space="preserve"> </w:t>
      </w:r>
      <w:r w:rsidR="001B3556" w:rsidRPr="002212DE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2212DE">
        <w:rPr>
          <w:rFonts w:ascii="Times New Roman" w:hAnsi="Times New Roman" w:cs="Times New Roman"/>
          <w:sz w:val="24"/>
          <w:szCs w:val="24"/>
        </w:rPr>
        <w:t xml:space="preserve">  Kjrdec90@yahoo.com</w:t>
      </w:r>
    </w:p>
    <w:p w:rsidR="00A3797A" w:rsidRPr="002212DE" w:rsidRDefault="001B3556">
      <w:pPr>
        <w:pStyle w:val="ResumeHeadings"/>
        <w:rPr>
          <w:rFonts w:ascii="Times New Roman" w:hAnsi="Times New Roman" w:cs="Times New Roman"/>
          <w:szCs w:val="24"/>
        </w:rPr>
      </w:pPr>
      <w:r w:rsidRPr="002212DE">
        <w:rPr>
          <w:rFonts w:ascii="Times New Roman" w:hAnsi="Times New Roman" w:cs="Times New Roman"/>
          <w:szCs w:val="24"/>
        </w:rPr>
        <w:t>Personal Profile</w:t>
      </w:r>
    </w:p>
    <w:p w:rsidR="00A3797A" w:rsidRPr="002212DE" w:rsidRDefault="00EF6FA0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Certificate in Medical Assisting</w:t>
      </w:r>
    </w:p>
    <w:p w:rsidR="00A3797A" w:rsidRPr="002212DE" w:rsidRDefault="00EF6FA0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Certificate in Medical Office Assisting</w:t>
      </w:r>
    </w:p>
    <w:p w:rsidR="00B26195" w:rsidRPr="007070FB" w:rsidRDefault="00EF6FA0" w:rsidP="007070FB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Certificate in Computer Applications</w:t>
      </w:r>
    </w:p>
    <w:p w:rsidR="00C373E5" w:rsidRPr="00C373E5" w:rsidRDefault="002F2B33" w:rsidP="00C373E5">
      <w:pPr>
        <w:pStyle w:val="Overviewbulle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.5pt;margin-top:18.3pt;width:521.25pt;height:0;z-index:251661312" o:connectortype="straight" strokeweight="1.5pt"/>
        </w:pict>
      </w:r>
      <w:r w:rsidR="00A97C15" w:rsidRPr="002212DE">
        <w:rPr>
          <w:rFonts w:ascii="Times New Roman" w:eastAsia="MS Mincho" w:hAnsi="Times New Roman" w:cs="Times New Roman"/>
          <w:sz w:val="24"/>
          <w:szCs w:val="24"/>
        </w:rPr>
        <w:t>Expected Graduation: May 2011</w:t>
      </w:r>
      <w:r w:rsidR="001B3556" w:rsidRPr="002212DE">
        <w:rPr>
          <w:rFonts w:ascii="Times New Roman" w:hAnsi="Times New Roman" w:cs="Times New Roman"/>
          <w:sz w:val="24"/>
          <w:szCs w:val="24"/>
        </w:rPr>
        <w:t xml:space="preserve"> </w:t>
      </w:r>
      <w:r w:rsidRPr="002F2B33">
        <w:rPr>
          <w:rFonts w:ascii="Times New Roman" w:hAnsi="Times New Roman" w:cs="Times New Roman"/>
          <w:szCs w:val="24"/>
        </w:rPr>
        <w:tab/>
      </w:r>
    </w:p>
    <w:p w:rsidR="002F2B33" w:rsidRPr="002F2B33" w:rsidRDefault="002F2B33" w:rsidP="002F2B33">
      <w:pPr>
        <w:pStyle w:val="Overview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F2B3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3797A" w:rsidRPr="002212DE" w:rsidRDefault="00C373E5">
      <w:pPr>
        <w:pStyle w:val="Organization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F6FA0" w:rsidRPr="002212DE">
        <w:rPr>
          <w:rFonts w:ascii="Times New Roman" w:hAnsi="Times New Roman" w:cs="Times New Roman"/>
          <w:sz w:val="24"/>
          <w:szCs w:val="24"/>
        </w:rPr>
        <w:t>Ha</w:t>
      </w:r>
      <w:r w:rsidR="00A97C15" w:rsidRPr="002212DE">
        <w:rPr>
          <w:rFonts w:ascii="Times New Roman" w:hAnsi="Times New Roman" w:cs="Times New Roman"/>
          <w:sz w:val="24"/>
          <w:szCs w:val="24"/>
        </w:rPr>
        <w:t>verhill High School</w:t>
      </w:r>
      <w:r w:rsidR="00EF6FA0" w:rsidRPr="002212DE">
        <w:rPr>
          <w:rFonts w:ascii="Times New Roman" w:hAnsi="Times New Roman" w:cs="Times New Roman"/>
          <w:sz w:val="24"/>
          <w:szCs w:val="24"/>
        </w:rPr>
        <w:t>– Haverhill, Massachusetts</w:t>
      </w:r>
    </w:p>
    <w:p w:rsidR="00A3797A" w:rsidRPr="002212DE" w:rsidRDefault="00EF6FA0">
      <w:pPr>
        <w:pStyle w:val="Location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hAnsi="Times New Roman" w:cs="Times New Roman"/>
          <w:sz w:val="24"/>
          <w:szCs w:val="24"/>
        </w:rPr>
        <w:t>Diploma, June 5th 2009</w:t>
      </w:r>
    </w:p>
    <w:p w:rsidR="00A3797A" w:rsidRPr="002212DE" w:rsidRDefault="00C373E5">
      <w:pPr>
        <w:pStyle w:val="Organization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F6FA0" w:rsidRPr="002212DE">
        <w:rPr>
          <w:rFonts w:ascii="Times New Roman" w:hAnsi="Times New Roman" w:cs="Times New Roman"/>
          <w:sz w:val="24"/>
          <w:szCs w:val="24"/>
        </w:rPr>
        <w:t>Northern Essex Community College – Lawrence, Massachusetts</w:t>
      </w:r>
    </w:p>
    <w:p w:rsidR="002F2B33" w:rsidRDefault="00A97C15" w:rsidP="00DB31C7">
      <w:pPr>
        <w:pStyle w:val="Location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hAnsi="Times New Roman" w:cs="Times New Roman"/>
          <w:sz w:val="24"/>
          <w:szCs w:val="24"/>
        </w:rPr>
        <w:t>Associates, Expected Graduation: June 2012</w:t>
      </w:r>
    </w:p>
    <w:p w:rsidR="002F2B33" w:rsidRPr="002F2B33" w:rsidRDefault="002F2B33" w:rsidP="002F2B33">
      <w:r>
        <w:rPr>
          <w:noProof/>
        </w:rPr>
        <w:pict>
          <v:shape id="_x0000_s1026" type="#_x0000_t32" style="position:absolute;margin-left:1.5pt;margin-top:3.25pt;width:521.25pt;height:0;z-index:251658240" o:connectortype="straight" strokeweight="1.5pt"/>
        </w:pict>
      </w:r>
    </w:p>
    <w:p w:rsidR="00A3797A" w:rsidRPr="002F2B33" w:rsidRDefault="001B3556" w:rsidP="00DB31C7">
      <w:pPr>
        <w:pStyle w:val="Location"/>
        <w:rPr>
          <w:rFonts w:ascii="Times New Roman" w:hAnsi="Times New Roman" w:cs="Times New Roman"/>
          <w:b/>
          <w:sz w:val="24"/>
          <w:szCs w:val="24"/>
        </w:rPr>
      </w:pPr>
      <w:r w:rsidRPr="002F2B33">
        <w:rPr>
          <w:rFonts w:ascii="Times New Roman" w:eastAsia="MS Mincho" w:hAnsi="Times New Roman" w:cs="Times New Roman"/>
          <w:b/>
          <w:sz w:val="24"/>
          <w:szCs w:val="24"/>
        </w:rPr>
        <w:t>Professional Experience</w:t>
      </w:r>
    </w:p>
    <w:p w:rsidR="002F2B33" w:rsidRPr="002212DE" w:rsidRDefault="00C373E5">
      <w:pPr>
        <w:pStyle w:val="OrganizationName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="00A97C15" w:rsidRPr="002212DE">
        <w:rPr>
          <w:rFonts w:ascii="Times New Roman" w:eastAsia="MS Mincho" w:hAnsi="Times New Roman" w:cs="Times New Roman"/>
          <w:sz w:val="24"/>
          <w:szCs w:val="24"/>
        </w:rPr>
        <w:t>Market Basket, July 2007-July 2009</w:t>
      </w:r>
    </w:p>
    <w:p w:rsidR="00A3797A" w:rsidRPr="002212DE" w:rsidRDefault="00A97C1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Cashier</w:t>
      </w:r>
      <w:r w:rsidR="00B26195" w:rsidRPr="002212DE">
        <w:rPr>
          <w:rFonts w:ascii="Times New Roman" w:eastAsia="MS Mincho" w:hAnsi="Times New Roman" w:cs="Times New Roman"/>
          <w:sz w:val="24"/>
          <w:szCs w:val="24"/>
        </w:rPr>
        <w:t>- stocked register, made sure money was always counted</w:t>
      </w:r>
    </w:p>
    <w:p w:rsidR="00A3797A" w:rsidRPr="002212DE" w:rsidRDefault="00A97C1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Customer Service</w:t>
      </w:r>
      <w:r w:rsidR="00B26195" w:rsidRPr="002212DE">
        <w:rPr>
          <w:rFonts w:ascii="Times New Roman" w:eastAsia="MS Mincho" w:hAnsi="Times New Roman" w:cs="Times New Roman"/>
          <w:sz w:val="24"/>
          <w:szCs w:val="24"/>
        </w:rPr>
        <w:t>-</w:t>
      </w:r>
      <w:r w:rsidR="001B3556" w:rsidRPr="002212D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26195" w:rsidRPr="002212DE">
        <w:rPr>
          <w:rFonts w:ascii="Times New Roman" w:eastAsia="MS Mincho" w:hAnsi="Times New Roman" w:cs="Times New Roman"/>
          <w:sz w:val="24"/>
          <w:szCs w:val="24"/>
        </w:rPr>
        <w:t>met and greeted customers, assisted in answering any questions</w:t>
      </w:r>
    </w:p>
    <w:p w:rsidR="00A3797A" w:rsidRPr="002212DE" w:rsidRDefault="00C373E5">
      <w:pPr>
        <w:pStyle w:val="OrganizationName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="00A97C15" w:rsidRPr="002212DE">
        <w:rPr>
          <w:rFonts w:ascii="Times New Roman" w:eastAsia="MS Mincho" w:hAnsi="Times New Roman" w:cs="Times New Roman"/>
          <w:sz w:val="24"/>
          <w:szCs w:val="24"/>
        </w:rPr>
        <w:t>Chunky’s Cinema and Pub, February 2010-Present</w:t>
      </w:r>
    </w:p>
    <w:p w:rsidR="00A3797A" w:rsidRPr="002212DE" w:rsidRDefault="00A97C1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Food runner- bring out food to customers, assist customers by answering questions</w:t>
      </w:r>
    </w:p>
    <w:p w:rsidR="00A3797A" w:rsidRPr="002212DE" w:rsidRDefault="00A97C1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Stocking and Portioning-</w:t>
      </w:r>
      <w:r w:rsidR="001B3556" w:rsidRPr="002212D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212DE">
        <w:rPr>
          <w:rFonts w:ascii="Times New Roman" w:eastAsia="MS Mincho" w:hAnsi="Times New Roman" w:cs="Times New Roman"/>
          <w:sz w:val="24"/>
          <w:szCs w:val="24"/>
        </w:rPr>
        <w:t>assembling food in correct o</w:t>
      </w:r>
      <w:r w:rsidR="00050E16" w:rsidRPr="002212DE">
        <w:rPr>
          <w:rFonts w:ascii="Times New Roman" w:eastAsia="MS Mincho" w:hAnsi="Times New Roman" w:cs="Times New Roman"/>
          <w:sz w:val="24"/>
          <w:szCs w:val="24"/>
        </w:rPr>
        <w:t>rder, making sure there is sufficient amount for the entire working day</w:t>
      </w:r>
    </w:p>
    <w:p w:rsidR="002F2B33" w:rsidRDefault="00050E16" w:rsidP="002F2B33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Janitor duties- Picking up boxes, taking out the trash, cleaning surface areas and floors</w:t>
      </w:r>
    </w:p>
    <w:p w:rsidR="002F2B33" w:rsidRPr="002F2B33" w:rsidRDefault="002F2B33" w:rsidP="002F2B33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32" style="position:absolute;left:0;text-align:left;margin-left:1.5pt;margin-top:7.85pt;width:531pt;height:0;z-index:251659264" o:connectortype="straight" strokeweight="1.5pt"/>
        </w:pict>
      </w:r>
    </w:p>
    <w:p w:rsidR="00A3797A" w:rsidRPr="002212DE" w:rsidRDefault="002F2B33">
      <w:pPr>
        <w:pStyle w:val="JobTitlebol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1B3556" w:rsidRPr="002212DE">
        <w:rPr>
          <w:rFonts w:ascii="Times New Roman" w:hAnsi="Times New Roman" w:cs="Times New Roman"/>
          <w:sz w:val="24"/>
          <w:szCs w:val="24"/>
        </w:rPr>
        <w:t>ternship</w:t>
      </w:r>
    </w:p>
    <w:p w:rsidR="00DB31C7" w:rsidRDefault="00050E16" w:rsidP="00DB31C7">
      <w:pPr>
        <w:pStyle w:val="OrganizationName"/>
        <w:rPr>
          <w:rFonts w:ascii="Times New Roman" w:eastAsia="MS Mincho" w:hAnsi="Times New Roman" w:cs="Times New Roman"/>
          <w:sz w:val="24"/>
          <w:szCs w:val="24"/>
        </w:rPr>
      </w:pPr>
      <w:r w:rsidRPr="00DB31C7">
        <w:rPr>
          <w:rFonts w:ascii="Times New Roman" w:eastAsia="MS Mincho" w:hAnsi="Times New Roman" w:cs="Times New Roman"/>
          <w:b/>
          <w:sz w:val="24"/>
          <w:szCs w:val="24"/>
        </w:rPr>
        <w:t>Lawrence General Hospital</w:t>
      </w:r>
      <w:r w:rsidRPr="002212DE">
        <w:rPr>
          <w:rFonts w:ascii="Times New Roman" w:eastAsia="MS Mincho" w:hAnsi="Times New Roman" w:cs="Times New Roman"/>
          <w:sz w:val="24"/>
          <w:szCs w:val="24"/>
        </w:rPr>
        <w:t>, February 2011-Present</w:t>
      </w:r>
    </w:p>
    <w:p w:rsidR="00DB31C7" w:rsidRDefault="00C373E5" w:rsidP="00DB31C7">
      <w:pPr>
        <w:pStyle w:val="OrganizationName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="00DB31C7">
        <w:rPr>
          <w:rFonts w:ascii="Times New Roman" w:eastAsia="MS Mincho" w:hAnsi="Times New Roman" w:cs="Times New Roman"/>
          <w:sz w:val="24"/>
          <w:szCs w:val="24"/>
        </w:rPr>
        <w:t>Pediatrics After Hours</w:t>
      </w:r>
      <w:r w:rsidR="001B3556" w:rsidRPr="002212DE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DB31C7" w:rsidRDefault="00DB31C7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Checking patients in and out</w:t>
      </w:r>
      <w:r w:rsidR="00050E16" w:rsidRPr="002212DE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DB31C7" w:rsidRDefault="00DB31C7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making phone calls to patients</w:t>
      </w:r>
    </w:p>
    <w:p w:rsidR="00DB31C7" w:rsidRDefault="00050E16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 xml:space="preserve"> answe</w:t>
      </w:r>
      <w:r w:rsidR="00DB31C7">
        <w:rPr>
          <w:rFonts w:ascii="Times New Roman" w:eastAsia="MS Mincho" w:hAnsi="Times New Roman" w:cs="Times New Roman"/>
          <w:sz w:val="24"/>
          <w:szCs w:val="24"/>
        </w:rPr>
        <w:t>ring phones</w:t>
      </w:r>
    </w:p>
    <w:p w:rsidR="00DB31C7" w:rsidRDefault="00DB31C7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taking vital signs</w:t>
      </w:r>
    </w:p>
    <w:p w:rsidR="00DB31C7" w:rsidRDefault="00050E16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distrib</w:t>
      </w:r>
      <w:r w:rsidR="00DB31C7">
        <w:rPr>
          <w:rFonts w:ascii="Times New Roman" w:eastAsia="MS Mincho" w:hAnsi="Times New Roman" w:cs="Times New Roman"/>
          <w:sz w:val="24"/>
          <w:szCs w:val="24"/>
        </w:rPr>
        <w:t>uting throat and urine cultures</w:t>
      </w:r>
    </w:p>
    <w:p w:rsidR="00DB31C7" w:rsidRDefault="00DB31C7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stocking rooms</w:t>
      </w:r>
    </w:p>
    <w:p w:rsidR="00DB31C7" w:rsidRDefault="00050E16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lastRenderedPageBreak/>
        <w:t>takin</w:t>
      </w:r>
      <w:r w:rsidR="00DB31C7">
        <w:rPr>
          <w:rFonts w:ascii="Times New Roman" w:eastAsia="MS Mincho" w:hAnsi="Times New Roman" w:cs="Times New Roman"/>
          <w:sz w:val="24"/>
          <w:szCs w:val="24"/>
        </w:rPr>
        <w:t>g blood pressures</w:t>
      </w:r>
    </w:p>
    <w:p w:rsidR="00DB31C7" w:rsidRDefault="00B26195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taking chief-</w:t>
      </w:r>
      <w:r w:rsidR="00DB31C7">
        <w:rPr>
          <w:rFonts w:ascii="Times New Roman" w:eastAsia="MS Mincho" w:hAnsi="Times New Roman" w:cs="Times New Roman"/>
          <w:sz w:val="24"/>
          <w:szCs w:val="24"/>
        </w:rPr>
        <w:t>complaints</w:t>
      </w:r>
    </w:p>
    <w:p w:rsidR="00DB31C7" w:rsidRDefault="00050E16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fili</w:t>
      </w:r>
      <w:r w:rsidR="00DB31C7">
        <w:rPr>
          <w:rFonts w:ascii="Times New Roman" w:eastAsia="MS Mincho" w:hAnsi="Times New Roman" w:cs="Times New Roman"/>
          <w:sz w:val="24"/>
          <w:szCs w:val="24"/>
        </w:rPr>
        <w:t xml:space="preserve">ng information into computer </w:t>
      </w:r>
    </w:p>
    <w:p w:rsidR="00A3797A" w:rsidRDefault="00050E16" w:rsidP="00DB31C7">
      <w:pPr>
        <w:pStyle w:val="OrganizationName"/>
        <w:numPr>
          <w:ilvl w:val="0"/>
          <w:numId w:val="30"/>
        </w:numPr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 xml:space="preserve">taking patient’s medical history  </w:t>
      </w:r>
    </w:p>
    <w:p w:rsidR="00C373E5" w:rsidRDefault="002F2B33" w:rsidP="00C373E5">
      <w:pPr>
        <w:pStyle w:val="OrganizationName"/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8.25pt;margin-top:13.15pt;width:517.5pt;height:0;z-index:251660288" o:connectortype="straight" strokeweight="1.5pt"/>
        </w:pict>
      </w:r>
    </w:p>
    <w:p w:rsidR="002F2B33" w:rsidRPr="00C373E5" w:rsidRDefault="002F2B33" w:rsidP="00C373E5">
      <w:pPr>
        <w:pStyle w:val="OrganizationName"/>
        <w:ind w:left="360"/>
        <w:rPr>
          <w:rFonts w:ascii="Times New Roman" w:eastAsia="MS Mincho" w:hAnsi="Times New Roman" w:cs="Times New Roman"/>
          <w:sz w:val="24"/>
          <w:szCs w:val="24"/>
        </w:rPr>
      </w:pPr>
      <w:r w:rsidRPr="002F2B33">
        <w:rPr>
          <w:rFonts w:ascii="Times New Roman" w:eastAsia="MS Mincho" w:hAnsi="Times New Roman" w:cs="Times New Roman"/>
          <w:b/>
          <w:sz w:val="24"/>
          <w:szCs w:val="24"/>
        </w:rPr>
        <w:t>Activities</w:t>
      </w:r>
    </w:p>
    <w:p w:rsidR="00A3797A" w:rsidRDefault="00050E16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Haverhill Community Violence Coalition</w:t>
      </w:r>
      <w:r w:rsidR="002212DE">
        <w:rPr>
          <w:rFonts w:ascii="Times New Roman" w:eastAsia="MS Mincho" w:hAnsi="Times New Roman" w:cs="Times New Roman"/>
          <w:sz w:val="24"/>
          <w:szCs w:val="24"/>
        </w:rPr>
        <w:t xml:space="preserve"> (H.C.V.C.</w:t>
      </w:r>
      <w:r w:rsidR="00DB31C7">
        <w:rPr>
          <w:rFonts w:ascii="Times New Roman" w:eastAsia="MS Mincho" w:hAnsi="Times New Roman" w:cs="Times New Roman"/>
          <w:sz w:val="24"/>
          <w:szCs w:val="24"/>
        </w:rPr>
        <w:t xml:space="preserve">/ </w:t>
      </w:r>
      <w:r w:rsidR="00DB31C7" w:rsidRPr="002212DE">
        <w:rPr>
          <w:rFonts w:ascii="Times New Roman" w:eastAsia="MS Mincho" w:hAnsi="Times New Roman" w:cs="Times New Roman"/>
          <w:sz w:val="24"/>
          <w:szCs w:val="24"/>
        </w:rPr>
        <w:t>July 2009</w:t>
      </w:r>
      <w:r w:rsidR="00DB31C7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 w:rsidR="00DB31C7" w:rsidRPr="002212DE">
        <w:rPr>
          <w:rFonts w:ascii="Times New Roman" w:eastAsia="MS Mincho" w:hAnsi="Times New Roman" w:cs="Times New Roman"/>
          <w:sz w:val="24"/>
          <w:szCs w:val="24"/>
        </w:rPr>
        <w:t>Aug</w:t>
      </w:r>
      <w:r w:rsidR="00DB31C7">
        <w:rPr>
          <w:rFonts w:ascii="Times New Roman" w:eastAsia="MS Mincho" w:hAnsi="Times New Roman" w:cs="Times New Roman"/>
          <w:sz w:val="24"/>
          <w:szCs w:val="24"/>
        </w:rPr>
        <w:t xml:space="preserve">ust 2009) </w:t>
      </w:r>
      <w:r w:rsidRPr="002212DE">
        <w:rPr>
          <w:rFonts w:ascii="Times New Roman" w:eastAsia="MS Mincho" w:hAnsi="Times New Roman" w:cs="Times New Roman"/>
          <w:sz w:val="24"/>
          <w:szCs w:val="24"/>
        </w:rPr>
        <w:t>- walked the streets of Haverhill and took surveys of many people wa</w:t>
      </w:r>
      <w:r w:rsidR="002212DE">
        <w:rPr>
          <w:rFonts w:ascii="Times New Roman" w:eastAsia="MS Mincho" w:hAnsi="Times New Roman" w:cs="Times New Roman"/>
          <w:sz w:val="24"/>
          <w:szCs w:val="24"/>
        </w:rPr>
        <w:t xml:space="preserve">nting change for the community                                         </w:t>
      </w:r>
    </w:p>
    <w:p w:rsidR="002212DE" w:rsidRPr="002212DE" w:rsidRDefault="007070FB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Violence Intervent</w:t>
      </w:r>
      <w:r w:rsidR="00DB31C7">
        <w:rPr>
          <w:rFonts w:ascii="Times New Roman" w:eastAsia="MS Mincho" w:hAnsi="Times New Roman" w:cs="Times New Roman"/>
          <w:sz w:val="24"/>
          <w:szCs w:val="24"/>
        </w:rPr>
        <w:t xml:space="preserve">ion Prevention (V.I.P./ 2007-2009) </w:t>
      </w:r>
      <w:r w:rsidR="00372002">
        <w:rPr>
          <w:rFonts w:ascii="Times New Roman" w:eastAsia="MS Mincho" w:hAnsi="Times New Roman" w:cs="Times New Roman"/>
          <w:sz w:val="24"/>
          <w:szCs w:val="24"/>
        </w:rPr>
        <w:t>- Out</w:t>
      </w:r>
      <w:r w:rsidR="002212DE">
        <w:rPr>
          <w:rFonts w:ascii="Times New Roman" w:eastAsia="MS Mincho" w:hAnsi="Times New Roman" w:cs="Times New Roman"/>
          <w:sz w:val="24"/>
          <w:szCs w:val="24"/>
        </w:rPr>
        <w:t xml:space="preserve">reach to younger students at different schools on ways to prevent and stop violence between others                                                         </w:t>
      </w:r>
    </w:p>
    <w:p w:rsidR="00A3797A" w:rsidRPr="002212DE" w:rsidRDefault="00B2619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Esperanza School- compl</w:t>
      </w:r>
      <w:r w:rsidR="00DB31C7">
        <w:rPr>
          <w:rFonts w:ascii="Times New Roman" w:eastAsia="MS Mincho" w:hAnsi="Times New Roman" w:cs="Times New Roman"/>
          <w:sz w:val="24"/>
          <w:szCs w:val="24"/>
        </w:rPr>
        <w:t>eted checkups for the students (</w:t>
      </w:r>
      <w:r w:rsidRPr="002212DE">
        <w:rPr>
          <w:rFonts w:ascii="Times New Roman" w:eastAsia="MS Mincho" w:hAnsi="Times New Roman" w:cs="Times New Roman"/>
          <w:sz w:val="24"/>
          <w:szCs w:val="24"/>
        </w:rPr>
        <w:t>February 2011</w:t>
      </w:r>
      <w:r w:rsidR="00DB31C7">
        <w:rPr>
          <w:rFonts w:ascii="Times New Roman" w:eastAsia="MS Mincho" w:hAnsi="Times New Roman" w:cs="Times New Roman"/>
          <w:sz w:val="24"/>
          <w:szCs w:val="24"/>
        </w:rPr>
        <w:t>)</w:t>
      </w:r>
    </w:p>
    <w:p w:rsidR="00A3797A" w:rsidRPr="002212DE" w:rsidRDefault="00B26195" w:rsidP="002212DE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2212DE">
        <w:rPr>
          <w:rFonts w:ascii="Times New Roman" w:eastAsia="MS Mincho" w:hAnsi="Times New Roman" w:cs="Times New Roman"/>
          <w:sz w:val="24"/>
          <w:szCs w:val="24"/>
        </w:rPr>
        <w:t>Emmaus House in collaboration with Mitch’s Place</w:t>
      </w:r>
      <w:r w:rsidR="00DB31C7" w:rsidRPr="00DB31C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B31C7">
        <w:rPr>
          <w:rFonts w:ascii="Times New Roman" w:eastAsia="MS Mincho" w:hAnsi="Times New Roman" w:cs="Times New Roman"/>
          <w:sz w:val="24"/>
          <w:szCs w:val="24"/>
        </w:rPr>
        <w:t>(October 2010- Present)</w:t>
      </w:r>
      <w:r w:rsidRPr="002212DE">
        <w:rPr>
          <w:rFonts w:ascii="Times New Roman" w:eastAsia="MS Mincho" w:hAnsi="Times New Roman" w:cs="Times New Roman"/>
          <w:sz w:val="24"/>
          <w:szCs w:val="24"/>
        </w:rPr>
        <w:t>- “Protein for breakfast”, collected food for people in shelters</w:t>
      </w:r>
      <w:r w:rsidR="002212DE">
        <w:rPr>
          <w:rFonts w:ascii="Times New Roman" w:eastAsia="MS Mincho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2212DE" w:rsidRPr="002212DE" w:rsidRDefault="002212DE" w:rsidP="002212DE">
      <w:pPr>
        <w:pStyle w:val="Overviewbulle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Scholar Program- Northern Essex Community</w:t>
      </w:r>
      <w:r w:rsidRPr="002212DE">
        <w:rPr>
          <w:rFonts w:ascii="Times New Roman" w:hAnsi="Times New Roman" w:cs="Times New Roman"/>
          <w:sz w:val="24"/>
          <w:szCs w:val="24"/>
        </w:rPr>
        <w:t xml:space="preserve"> College</w:t>
      </w:r>
      <w:r w:rsidR="00DB31C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September 2009</w:t>
      </w:r>
      <w:r w:rsidR="00DB31C7">
        <w:rPr>
          <w:rFonts w:ascii="Times New Roman" w:hAnsi="Times New Roman" w:cs="Times New Roman"/>
          <w:sz w:val="24"/>
          <w:szCs w:val="24"/>
        </w:rPr>
        <w:t>)</w:t>
      </w:r>
    </w:p>
    <w:p w:rsidR="002212DE" w:rsidRDefault="002212DE" w:rsidP="002212DE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2212DE">
        <w:rPr>
          <w:rFonts w:ascii="Times New Roman" w:hAnsi="Times New Roman" w:cs="Times New Roman"/>
          <w:sz w:val="24"/>
          <w:szCs w:val="24"/>
        </w:rPr>
        <w:t>Honor Roll Student</w:t>
      </w:r>
      <w:r w:rsidR="00DB31C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2005- 2008</w:t>
      </w:r>
      <w:r w:rsidR="00DB31C7">
        <w:rPr>
          <w:rFonts w:ascii="Times New Roman" w:hAnsi="Times New Roman" w:cs="Times New Roman"/>
          <w:sz w:val="24"/>
          <w:szCs w:val="24"/>
        </w:rPr>
        <w:t>)</w:t>
      </w:r>
    </w:p>
    <w:p w:rsidR="00DB31C7" w:rsidRDefault="00DB31C7" w:rsidP="002212DE">
      <w:pPr>
        <w:pStyle w:val="Overviewbulle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Studied Phlebotomy </w:t>
      </w:r>
    </w:p>
    <w:p w:rsidR="00DB31C7" w:rsidRDefault="00DB31C7" w:rsidP="002212DE">
      <w:pPr>
        <w:pStyle w:val="Overviewbulle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 certified</w:t>
      </w:r>
    </w:p>
    <w:p w:rsidR="00DB31C7" w:rsidRPr="002212DE" w:rsidRDefault="00DB31C7" w:rsidP="002212DE">
      <w:pPr>
        <w:pStyle w:val="Overviewbulle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Bilingual- English/Spanish</w:t>
      </w:r>
    </w:p>
    <w:p w:rsidR="002212DE" w:rsidRPr="002212DE" w:rsidRDefault="002212DE" w:rsidP="002212DE">
      <w:pPr>
        <w:pStyle w:val="Overviewbullet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2212DE" w:rsidRPr="002212DE" w:rsidRDefault="002212DE" w:rsidP="002212DE">
      <w:pPr>
        <w:pStyle w:val="Overviewbullet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2212DE" w:rsidRPr="002212DE" w:rsidRDefault="002212DE" w:rsidP="002212DE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2212DE" w:rsidRPr="002212DE" w:rsidSect="00A37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C6" w:rsidRDefault="004345C6">
      <w:r>
        <w:separator/>
      </w:r>
    </w:p>
  </w:endnote>
  <w:endnote w:type="continuationSeparator" w:id="0">
    <w:p w:rsidR="004345C6" w:rsidRDefault="00434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C6" w:rsidRDefault="004345C6">
      <w:r>
        <w:separator/>
      </w:r>
    </w:p>
  </w:footnote>
  <w:footnote w:type="continuationSeparator" w:id="0">
    <w:p w:rsidR="004345C6" w:rsidRDefault="00434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7A" w:rsidRDefault="00A379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986D83"/>
    <w:multiLevelType w:val="hybridMultilevel"/>
    <w:tmpl w:val="335E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20"/>
  </w:num>
  <w:num w:numId="5">
    <w:abstractNumId w:val="27"/>
  </w:num>
  <w:num w:numId="6">
    <w:abstractNumId w:val="12"/>
  </w:num>
  <w:num w:numId="7">
    <w:abstractNumId w:val="18"/>
  </w:num>
  <w:num w:numId="8">
    <w:abstractNumId w:val="14"/>
  </w:num>
  <w:num w:numId="9">
    <w:abstractNumId w:val="16"/>
  </w:num>
  <w:num w:numId="10">
    <w:abstractNumId w:val="26"/>
  </w:num>
  <w:num w:numId="11">
    <w:abstractNumId w:val="23"/>
  </w:num>
  <w:num w:numId="12">
    <w:abstractNumId w:val="24"/>
  </w:num>
  <w:num w:numId="13">
    <w:abstractNumId w:val="22"/>
  </w:num>
  <w:num w:numId="14">
    <w:abstractNumId w:val="0"/>
  </w:num>
  <w:num w:numId="15">
    <w:abstractNumId w:val="29"/>
  </w:num>
  <w:num w:numId="16">
    <w:abstractNumId w:val="2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A97C15"/>
    <w:rsid w:val="00050E16"/>
    <w:rsid w:val="001173D6"/>
    <w:rsid w:val="001B3556"/>
    <w:rsid w:val="002212DE"/>
    <w:rsid w:val="00231A48"/>
    <w:rsid w:val="002F2B33"/>
    <w:rsid w:val="00372002"/>
    <w:rsid w:val="003D79CB"/>
    <w:rsid w:val="004345C6"/>
    <w:rsid w:val="005A1901"/>
    <w:rsid w:val="007070FB"/>
    <w:rsid w:val="00821696"/>
    <w:rsid w:val="00982E1E"/>
    <w:rsid w:val="00A3797A"/>
    <w:rsid w:val="00A462DF"/>
    <w:rsid w:val="00A97C15"/>
    <w:rsid w:val="00B26195"/>
    <w:rsid w:val="00C373E5"/>
    <w:rsid w:val="00DB31C7"/>
    <w:rsid w:val="00DE030B"/>
    <w:rsid w:val="00EA0BC9"/>
    <w:rsid w:val="00EF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7A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A3797A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A3797A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A3797A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A3797A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A3797A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A3797A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3797A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A3797A"/>
    <w:rPr>
      <w:rFonts w:ascii="Courier New" w:hAnsi="Courier New" w:cs="Courier New"/>
    </w:rPr>
  </w:style>
  <w:style w:type="paragraph" w:styleId="Title">
    <w:name w:val="Title"/>
    <w:basedOn w:val="Normal"/>
    <w:qFormat/>
    <w:rsid w:val="00A3797A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A3797A"/>
    <w:rPr>
      <w:color w:val="0000FF"/>
      <w:u w:val="single"/>
    </w:rPr>
  </w:style>
  <w:style w:type="paragraph" w:styleId="BodyText">
    <w:name w:val="Body Text"/>
    <w:basedOn w:val="Normal"/>
    <w:semiHidden/>
    <w:rsid w:val="00A3797A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A3797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37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97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37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97A"/>
    <w:rPr>
      <w:sz w:val="24"/>
      <w:szCs w:val="24"/>
    </w:rPr>
  </w:style>
  <w:style w:type="paragraph" w:customStyle="1" w:styleId="Name">
    <w:name w:val="Name"/>
    <w:basedOn w:val="PlainText"/>
    <w:autoRedefine/>
    <w:rsid w:val="00A3797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A3797A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A3797A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A3797A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A3797A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A3797A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A3797A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A3797A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A3797A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A3797A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A3797A"/>
    <w:rPr>
      <w:b/>
      <w:bCs/>
    </w:rPr>
  </w:style>
  <w:style w:type="paragraph" w:customStyle="1" w:styleId="Dates">
    <w:name w:val="Dates"/>
    <w:basedOn w:val="Location"/>
    <w:rsid w:val="00A3797A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A3797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97A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A3797A"/>
    <w:pPr>
      <w:spacing w:before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rary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2011-04-29T15:47:00Z</dcterms:created>
  <dcterms:modified xsi:type="dcterms:W3CDTF">2011-04-29T15:47:00Z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