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37" w:rsidRDefault="00631737" w:rsidP="005F2C7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TIMOTHY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BIRMINGHAM</w:t>
          </w:r>
        </w:smartTag>
      </w:smartTag>
    </w:p>
    <w:p w:rsidR="00631737" w:rsidRDefault="00631737" w:rsidP="005F2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Times New Roman" w:hAnsi="Times New Roman" w:cs="Times New Roman"/>
              <w:sz w:val="24"/>
              <w:szCs w:val="24"/>
            </w:rPr>
            <w:t>P.O. Box</w:t>
          </w:r>
        </w:smartTag>
        <w:r>
          <w:rPr>
            <w:rFonts w:ascii="Times New Roman" w:hAnsi="Times New Roman" w:cs="Times New Roman"/>
            <w:sz w:val="24"/>
            <w:szCs w:val="24"/>
          </w:rPr>
          <w:t xml:space="preserve"> 4415</w:t>
        </w:r>
      </w:smartTag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BC07F0">
        <w:rPr>
          <w:rFonts w:ascii="Times New Roman" w:hAnsi="Times New Roman" w:cs="Times New Roman"/>
          <w:sz w:val="24"/>
          <w:szCs w:val="24"/>
        </w:rPr>
        <w:t>timbirmingham@yahoo.com</w:t>
      </w:r>
    </w:p>
    <w:p w:rsidR="00631737" w:rsidRDefault="00631737" w:rsidP="005F2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  <w:sz w:val="24"/>
              <w:szCs w:val="24"/>
            </w:rPr>
            <w:t>Wallingford</w:t>
          </w:r>
        </w:smartTag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  <w:sz w:val="24"/>
              <w:szCs w:val="24"/>
            </w:rPr>
            <w:t>CT</w:t>
          </w:r>
        </w:smartTag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rFonts w:ascii="Times New Roman" w:hAnsi="Times New Roman" w:cs="Times New Roman"/>
              <w:sz w:val="24"/>
              <w:szCs w:val="24"/>
            </w:rPr>
            <w:t>06492</w:t>
          </w:r>
        </w:smartTag>
      </w:smartTag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860-919-7846</w:t>
      </w:r>
    </w:p>
    <w:p w:rsidR="00631737" w:rsidRDefault="00631737" w:rsidP="005F2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737" w:rsidRPr="008619E5" w:rsidRDefault="00631737" w:rsidP="005F2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Highly energized Medical Assistant seeking a rewarding position where I can utilize the skills and knowledge that I have obtained through my experiences. </w:t>
      </w:r>
    </w:p>
    <w:p w:rsidR="00631737" w:rsidRPr="00BC07F0" w:rsidRDefault="00631737" w:rsidP="005F2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737" w:rsidRPr="00BC07F0" w:rsidRDefault="00631737" w:rsidP="00BC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F0"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 w:rsidRPr="00BC07F0">
        <w:rPr>
          <w:rFonts w:ascii="Times New Roman" w:hAnsi="Times New Roman" w:cs="Times New Roman"/>
          <w:sz w:val="24"/>
          <w:szCs w:val="24"/>
        </w:rPr>
        <w:t xml:space="preserve">  </w:t>
      </w:r>
      <w:r w:rsidRPr="00BC07F0">
        <w:rPr>
          <w:rFonts w:ascii="Times New Roman" w:hAnsi="Times New Roman" w:cs="Times New Roman"/>
          <w:b/>
          <w:bCs/>
          <w:sz w:val="24"/>
          <w:szCs w:val="24"/>
        </w:rPr>
        <w:t>Branford Hall Career Institute</w:t>
      </w:r>
      <w:r w:rsidRPr="00BC07F0">
        <w:rPr>
          <w:rFonts w:ascii="Times New Roman" w:hAnsi="Times New Roman" w:cs="Times New Roman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C07F0">
            <w:rPr>
              <w:rFonts w:ascii="Times New Roman" w:hAnsi="Times New Roman" w:cs="Times New Roman"/>
              <w:sz w:val="24"/>
              <w:szCs w:val="24"/>
            </w:rPr>
            <w:t>Southington</w:t>
          </w:r>
        </w:smartTag>
        <w:r w:rsidRPr="00BC07F0">
          <w:rPr>
            <w:rFonts w:ascii="Times New Roman" w:hAnsi="Times New Roman" w:cs="Times New Roman"/>
            <w:sz w:val="24"/>
            <w:szCs w:val="24"/>
          </w:rPr>
          <w:t xml:space="preserve">, </w:t>
        </w:r>
        <w:smartTag w:uri="urn:schemas-microsoft-com:office:smarttags" w:element="State">
          <w:r w:rsidRPr="00BC07F0">
            <w:rPr>
              <w:rFonts w:ascii="Times New Roman" w:hAnsi="Times New Roman" w:cs="Times New Roman"/>
              <w:sz w:val="24"/>
              <w:szCs w:val="24"/>
            </w:rPr>
            <w:t>CT</w:t>
          </w:r>
        </w:smartTag>
      </w:smartTag>
      <w:r w:rsidRPr="00BC0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07/11 – 06/12</w:t>
      </w:r>
    </w:p>
    <w:p w:rsidR="00631737" w:rsidRPr="00BC07F0" w:rsidRDefault="00631737" w:rsidP="005F2C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Medical Assistant,</w:t>
      </w:r>
      <w:r w:rsidRPr="00BC07F0">
        <w:rPr>
          <w:rFonts w:ascii="Times New Roman" w:hAnsi="Times New Roman" w:cs="Times New Roman"/>
          <w:sz w:val="24"/>
          <w:szCs w:val="24"/>
        </w:rPr>
        <w:t xml:space="preserve"> GPA 3.37</w:t>
      </w:r>
    </w:p>
    <w:p w:rsidR="00631737" w:rsidRDefault="00631737" w:rsidP="005F2C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CPR/First Aid –</w:t>
      </w:r>
      <w:r w:rsidRPr="00BC07F0">
        <w:rPr>
          <w:rFonts w:ascii="Times New Roman" w:hAnsi="Times New Roman" w:cs="Times New Roman"/>
          <w:sz w:val="24"/>
          <w:szCs w:val="24"/>
        </w:rPr>
        <w:t xml:space="preserve"> Certified by the National Safety Council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11/11</w:t>
      </w:r>
    </w:p>
    <w:p w:rsidR="00631737" w:rsidRPr="00BC07F0" w:rsidRDefault="00631737" w:rsidP="005F2C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Certified Electronic Health Records Specialist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04/12</w:t>
      </w:r>
    </w:p>
    <w:p w:rsidR="00631737" w:rsidRPr="00BC07F0" w:rsidRDefault="00631737" w:rsidP="005F2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737" w:rsidRPr="008619E5" w:rsidRDefault="00631737" w:rsidP="008619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19E5">
        <w:rPr>
          <w:rFonts w:ascii="Times New Roman" w:hAnsi="Times New Roman" w:cs="Times New Roman"/>
          <w:b/>
          <w:bCs/>
          <w:sz w:val="24"/>
          <w:szCs w:val="24"/>
        </w:rPr>
        <w:t>Key Technical Skills</w:t>
      </w:r>
    </w:p>
    <w:p w:rsidR="00631737" w:rsidRPr="0038178D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Vitals Signs</w:t>
      </w:r>
    </w:p>
    <w:p w:rsidR="00631737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  <w:sectPr w:rsidR="00631737" w:rsidSect="00356A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1737" w:rsidRPr="0038178D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Audio Meter</w:t>
      </w:r>
    </w:p>
    <w:p w:rsidR="00631737" w:rsidRPr="007A319A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EKG</w:t>
      </w:r>
    </w:p>
    <w:p w:rsidR="00631737" w:rsidRPr="007A319A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Multi-Tasking</w:t>
      </w:r>
      <w:r w:rsidRPr="007A319A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631737" w:rsidRPr="008619E5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Medical Terminology</w:t>
      </w:r>
    </w:p>
    <w:p w:rsidR="00631737" w:rsidRPr="008619E5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Medical and Client Record Filing</w:t>
      </w:r>
    </w:p>
    <w:p w:rsidR="00631737" w:rsidRPr="007A319A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Ophthalmology</w:t>
      </w:r>
    </w:p>
    <w:p w:rsidR="00631737" w:rsidRPr="0038178D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8178D">
        <w:rPr>
          <w:rFonts w:ascii="Times New Roman" w:hAnsi="Times New Roman" w:cs="Times New Roman"/>
          <w:b/>
          <w:bCs/>
          <w:i/>
          <w:iCs/>
        </w:rPr>
        <w:t>Medisoft</w:t>
      </w:r>
    </w:p>
    <w:p w:rsidR="00631737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Urinalysis</w:t>
      </w:r>
    </w:p>
    <w:p w:rsidR="00631737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Breath Analysis</w:t>
      </w:r>
    </w:p>
    <w:p w:rsidR="00631737" w:rsidRDefault="00631737" w:rsidP="005F2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Microsoft Office</w:t>
      </w:r>
    </w:p>
    <w:p w:rsidR="00631737" w:rsidRDefault="00631737" w:rsidP="007A319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i/>
          <w:iCs/>
        </w:rPr>
        <w:sectPr w:rsidR="00631737" w:rsidSect="007A31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31737" w:rsidRPr="007A319A" w:rsidRDefault="00631737" w:rsidP="007A319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631737" w:rsidRDefault="00631737" w:rsidP="007A319A">
      <w:pPr>
        <w:spacing w:after="0" w:line="240" w:lineRule="auto"/>
        <w:rPr>
          <w:rFonts w:ascii="Times New Roman" w:hAnsi="Times New Roman" w:cs="Times New Roman"/>
          <w:b/>
          <w:bCs/>
        </w:rPr>
      </w:pPr>
      <w:smartTag w:uri="urn:schemas-microsoft-com:office:smarttags" w:element="stockticker">
        <w:r w:rsidRPr="0038178D">
          <w:rPr>
            <w:rFonts w:ascii="Times New Roman" w:hAnsi="Times New Roman" w:cs="Times New Roman"/>
            <w:b/>
            <w:bCs/>
          </w:rPr>
          <w:t>WORK</w:t>
        </w:r>
      </w:smartTag>
      <w:r w:rsidRPr="0038178D">
        <w:rPr>
          <w:rFonts w:ascii="Times New Roman" w:hAnsi="Times New Roman" w:cs="Times New Roman"/>
          <w:b/>
          <w:bCs/>
        </w:rPr>
        <w:t xml:space="preserve"> EXPERIENCE:</w:t>
      </w:r>
    </w:p>
    <w:p w:rsidR="00631737" w:rsidRDefault="00631737" w:rsidP="007A319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31737" w:rsidRDefault="00631737" w:rsidP="007A319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</w:rPr>
        <w:t xml:space="preserve">04/12- </w:t>
      </w:r>
      <w:r w:rsidRPr="00DD7132">
        <w:rPr>
          <w:rFonts w:ascii="Times New Roman" w:hAnsi="Times New Roman" w:cs="Times New Roman"/>
        </w:rPr>
        <w:t>06/12</w:t>
      </w:r>
      <w:r>
        <w:rPr>
          <w:rFonts w:ascii="Times New Roman" w:hAnsi="Times New Roman" w:cs="Times New Roman"/>
        </w:rPr>
        <w:t xml:space="preserve">   </w:t>
      </w:r>
      <w:r w:rsidRPr="00DD7132">
        <w:rPr>
          <w:rFonts w:ascii="Times New Roman" w:hAnsi="Times New Roman" w:cs="Times New Roman"/>
          <w:b/>
          <w:bCs/>
        </w:rPr>
        <w:t>Concentra Urgent Care,</w:t>
      </w:r>
      <w:r>
        <w:rPr>
          <w:rFonts w:ascii="Times New Roman" w:hAnsi="Times New Roman" w:cs="Times New Roman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</w:rPr>
            <w:t>New Britain</w:t>
          </w:r>
        </w:smartTag>
        <w:r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</w:rPr>
            <w:t>CT</w:t>
          </w:r>
        </w:smartTag>
      </w:smartTag>
    </w:p>
    <w:p w:rsidR="00631737" w:rsidRPr="00D82C7F" w:rsidRDefault="00631737" w:rsidP="00D82C7F">
      <w:pPr>
        <w:spacing w:after="0" w:line="240" w:lineRule="auto"/>
        <w:ind w:left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Extern: </w:t>
      </w:r>
      <w:r w:rsidRPr="00835821">
        <w:rPr>
          <w:rFonts w:ascii="Times New Roman" w:hAnsi="Times New Roman" w:cs="Times New Roman"/>
        </w:rPr>
        <w:t>Responsible for taking patients into exam rooms and aiding in preparation for treatment. Successfully took vital signs such as blood pressure, height, weight,</w:t>
      </w:r>
      <w:r>
        <w:rPr>
          <w:rFonts w:ascii="Times New Roman" w:hAnsi="Times New Roman" w:cs="Times New Roman"/>
        </w:rPr>
        <w:t xml:space="preserve"> </w:t>
      </w:r>
      <w:r w:rsidRPr="00835821">
        <w:rPr>
          <w:rFonts w:ascii="Times New Roman" w:hAnsi="Times New Roman" w:cs="Times New Roman"/>
        </w:rPr>
        <w:t xml:space="preserve">temperature and </w:t>
      </w:r>
      <w:r>
        <w:rPr>
          <w:rFonts w:ascii="Times New Roman" w:hAnsi="Times New Roman" w:cs="Times New Roman"/>
        </w:rPr>
        <w:t xml:space="preserve">performed </w:t>
      </w:r>
      <w:r w:rsidRPr="00835821">
        <w:rPr>
          <w:rFonts w:ascii="Times New Roman" w:hAnsi="Times New Roman" w:cs="Times New Roman"/>
        </w:rPr>
        <w:t>eye test</w:t>
      </w:r>
      <w:r>
        <w:rPr>
          <w:rFonts w:ascii="Times New Roman" w:hAnsi="Times New Roman" w:cs="Times New Roman"/>
        </w:rPr>
        <w:t>s</w:t>
      </w:r>
      <w:r w:rsidRPr="00835821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M</w:t>
      </w:r>
      <w:r w:rsidRPr="00835821">
        <w:rPr>
          <w:rFonts w:ascii="Times New Roman" w:hAnsi="Times New Roman" w:cs="Times New Roman"/>
        </w:rPr>
        <w:t>edical</w:t>
      </w:r>
      <w:r>
        <w:rPr>
          <w:rFonts w:ascii="Times New Roman" w:hAnsi="Times New Roman" w:cs="Times New Roman"/>
        </w:rPr>
        <w:t>/Client</w:t>
      </w:r>
      <w:r w:rsidRPr="00835821">
        <w:rPr>
          <w:rFonts w:ascii="Times New Roman" w:hAnsi="Times New Roman" w:cs="Times New Roman"/>
        </w:rPr>
        <w:t xml:space="preserve"> record filing.</w:t>
      </w:r>
      <w:r w:rsidRPr="00D82C7F">
        <w:rPr>
          <w:rFonts w:ascii="Times New Roman" w:hAnsi="Times New Roman" w:cs="Times New Roman"/>
          <w:i/>
          <w:iCs/>
        </w:rPr>
        <w:t xml:space="preserve"> </w:t>
      </w:r>
    </w:p>
    <w:p w:rsidR="00631737" w:rsidRPr="00DD7132" w:rsidRDefault="00631737" w:rsidP="00DD7132">
      <w:pPr>
        <w:spacing w:after="0" w:line="240" w:lineRule="auto"/>
        <w:ind w:left="1755"/>
        <w:rPr>
          <w:rFonts w:ascii="Times New Roman" w:hAnsi="Times New Roman" w:cs="Times New Roman"/>
        </w:rPr>
      </w:pPr>
    </w:p>
    <w:p w:rsidR="00631737" w:rsidRDefault="00631737" w:rsidP="0038178D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02/02- 05/11</w:t>
      </w:r>
      <w:r w:rsidRPr="0038178D">
        <w:rPr>
          <w:rFonts w:ascii="Times New Roman" w:hAnsi="Times New Roman" w:cs="Times New Roman"/>
        </w:rPr>
        <w:t xml:space="preserve">  </w:t>
      </w:r>
      <w:r w:rsidRPr="0038178D">
        <w:rPr>
          <w:rFonts w:ascii="Times New Roman" w:hAnsi="Times New Roman" w:cs="Times New Roman"/>
          <w:b/>
          <w:bCs/>
        </w:rPr>
        <w:t xml:space="preserve">Verigent-NC, Teksystems-CT, Outsource Telecoms-CA, Telconnect-RI,     </w:t>
      </w:r>
      <w:r w:rsidRPr="0038178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</w:p>
    <w:p w:rsidR="00631737" w:rsidRPr="0038178D" w:rsidRDefault="00631737" w:rsidP="0038178D">
      <w:pPr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38178D">
        <w:rPr>
          <w:rFonts w:ascii="Times New Roman" w:hAnsi="Times New Roman" w:cs="Times New Roman"/>
          <w:b/>
          <w:bCs/>
        </w:rPr>
        <w:t>Rightech-NY,Telaid-C</w:t>
      </w:r>
      <w:r>
        <w:rPr>
          <w:rFonts w:ascii="Times New Roman" w:hAnsi="Times New Roman" w:cs="Times New Roman"/>
          <w:b/>
          <w:bCs/>
        </w:rPr>
        <w:t xml:space="preserve">T, Global Staffing </w:t>
      </w:r>
      <w:smartTag w:uri="urn:schemas-microsoft-com:office:smarttags" w:element="address">
        <w:smartTag w:uri="urn:schemas-microsoft-com:office:smarttags" w:element="Street">
          <w:r>
            <w:rPr>
              <w:rFonts w:ascii="Times New Roman" w:hAnsi="Times New Roman" w:cs="Times New Roman"/>
              <w:b/>
              <w:bCs/>
            </w:rPr>
            <w:t>Services- CT</w:t>
          </w:r>
        </w:smartTag>
      </w:smartTag>
    </w:p>
    <w:p w:rsidR="00631737" w:rsidRPr="00835821" w:rsidRDefault="00631737" w:rsidP="0038178D">
      <w:pPr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   </w:t>
      </w:r>
      <w:r>
        <w:rPr>
          <w:rFonts w:ascii="Times New Roman" w:hAnsi="Times New Roman" w:cs="Times New Roman"/>
          <w:i/>
          <w:iCs/>
        </w:rPr>
        <w:tab/>
        <w:t xml:space="preserve"> </w:t>
      </w:r>
      <w:r w:rsidRPr="0038178D">
        <w:rPr>
          <w:rFonts w:ascii="Times New Roman" w:hAnsi="Times New Roman" w:cs="Times New Roman"/>
          <w:i/>
          <w:iCs/>
        </w:rPr>
        <w:t xml:space="preserve">T-2 Cable </w:t>
      </w:r>
      <w:r>
        <w:rPr>
          <w:rFonts w:ascii="Times New Roman" w:hAnsi="Times New Roman" w:cs="Times New Roman"/>
          <w:i/>
          <w:iCs/>
        </w:rPr>
        <w:t xml:space="preserve">Technician: </w:t>
      </w:r>
      <w:r w:rsidRPr="00835821">
        <w:rPr>
          <w:rFonts w:ascii="Times New Roman" w:hAnsi="Times New Roman" w:cs="Times New Roman"/>
        </w:rPr>
        <w:t>Short term projects-used where and when needed</w:t>
      </w:r>
      <w:r>
        <w:rPr>
          <w:rFonts w:ascii="Times New Roman" w:hAnsi="Times New Roman" w:cs="Times New Roman"/>
        </w:rPr>
        <w:t>.</w:t>
      </w: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  <w:i/>
          <w:iCs/>
        </w:rPr>
      </w:pP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38178D">
        <w:rPr>
          <w:rFonts w:ascii="Times New Roman" w:hAnsi="Times New Roman" w:cs="Times New Roman"/>
        </w:rPr>
        <w:t>02/02</w:t>
      </w:r>
      <w:r>
        <w:rPr>
          <w:rFonts w:ascii="Times New Roman" w:hAnsi="Times New Roman" w:cs="Times New Roman"/>
          <w:i/>
          <w:iCs/>
        </w:rPr>
        <w:t xml:space="preserve"> - </w:t>
      </w:r>
      <w:r w:rsidRPr="008619E5">
        <w:rPr>
          <w:rFonts w:ascii="Times New Roman" w:hAnsi="Times New Roman" w:cs="Times New Roman"/>
        </w:rPr>
        <w:t>07/11</w:t>
      </w:r>
      <w:r w:rsidRPr="003817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8178D">
        <w:rPr>
          <w:rFonts w:ascii="Times New Roman" w:hAnsi="Times New Roman" w:cs="Times New Roman"/>
          <w:b/>
          <w:bCs/>
        </w:rPr>
        <w:t xml:space="preserve">Handyman/Volunteer </w:t>
      </w:r>
      <w:smartTag w:uri="urn:schemas-microsoft-com:office:smarttags" w:element="place">
        <w:smartTag w:uri="urn:schemas-microsoft-com:office:smarttags" w:element="City">
          <w:r w:rsidRPr="0038178D">
            <w:rPr>
              <w:rFonts w:ascii="Times New Roman" w:hAnsi="Times New Roman" w:cs="Times New Roman"/>
              <w:b/>
              <w:bCs/>
            </w:rPr>
            <w:t>Worker-</w:t>
          </w:r>
          <w:r w:rsidRPr="0038178D">
            <w:rPr>
              <w:rFonts w:ascii="Times New Roman" w:hAnsi="Times New Roman" w:cs="Times New Roman"/>
            </w:rPr>
            <w:t>Meriden</w:t>
          </w:r>
        </w:smartTag>
        <w:r w:rsidRPr="0038178D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</w:rPr>
            <w:t>CT</w:t>
          </w:r>
        </w:smartTag>
      </w:smartTag>
    </w:p>
    <w:p w:rsidR="00631737" w:rsidRDefault="00631737" w:rsidP="00D82C7F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Volunteer: </w:t>
      </w:r>
      <w:r w:rsidRPr="00835821">
        <w:rPr>
          <w:rFonts w:ascii="Times New Roman" w:hAnsi="Times New Roman" w:cs="Times New Roman"/>
        </w:rPr>
        <w:t xml:space="preserve">Small to large residential projects and auto repair. </w:t>
      </w:r>
    </w:p>
    <w:p w:rsidR="00631737" w:rsidRPr="00D82C7F" w:rsidRDefault="00631737" w:rsidP="00D82C7F">
      <w:pPr>
        <w:spacing w:after="0" w:line="240" w:lineRule="auto"/>
        <w:ind w:left="2160"/>
        <w:rPr>
          <w:rFonts w:ascii="Times New Roman" w:hAnsi="Times New Roman" w:cs="Times New Roman"/>
          <w:i/>
          <w:iCs/>
        </w:rPr>
      </w:pPr>
      <w:r w:rsidRPr="00835821">
        <w:rPr>
          <w:rFonts w:ascii="Times New Roman" w:hAnsi="Times New Roman" w:cs="Times New Roman"/>
        </w:rPr>
        <w:t xml:space="preserve">Completed for-profit or volunteer </w:t>
      </w:r>
      <w:r>
        <w:rPr>
          <w:rFonts w:ascii="Times New Roman" w:hAnsi="Times New Roman" w:cs="Times New Roman"/>
        </w:rPr>
        <w:t>work.</w:t>
      </w:r>
    </w:p>
    <w:p w:rsidR="00631737" w:rsidRPr="00D82C7F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  <w:i/>
          <w:iCs/>
        </w:rPr>
      </w:pPr>
    </w:p>
    <w:p w:rsidR="00631737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  <w:i/>
          <w:iCs/>
        </w:rPr>
      </w:pPr>
      <w:r w:rsidRPr="0038178D">
        <w:rPr>
          <w:rFonts w:ascii="Times New Roman" w:hAnsi="Times New Roman" w:cs="Times New Roman"/>
        </w:rPr>
        <w:t xml:space="preserve">11/10 - 05/11   </w:t>
      </w:r>
      <w:r w:rsidRPr="0038178D">
        <w:rPr>
          <w:rFonts w:ascii="Times New Roman" w:hAnsi="Times New Roman" w:cs="Times New Roman"/>
          <w:b/>
          <w:bCs/>
        </w:rPr>
        <w:t xml:space="preserve">Global Staffing </w:t>
      </w:r>
      <w:smartTag w:uri="urn:schemas-microsoft-com:office:smarttags" w:element="place">
        <w:smartTag w:uri="urn:schemas-microsoft-com:office:smarttags" w:element="City">
          <w:r w:rsidRPr="0038178D">
            <w:rPr>
              <w:rFonts w:ascii="Times New Roman" w:hAnsi="Times New Roman" w:cs="Times New Roman"/>
              <w:b/>
              <w:bCs/>
            </w:rPr>
            <w:t>Services-</w:t>
          </w:r>
          <w:r w:rsidRPr="0038178D">
            <w:rPr>
              <w:rFonts w:ascii="Times New Roman" w:hAnsi="Times New Roman" w:cs="Times New Roman"/>
            </w:rPr>
            <w:t>Wallingford</w:t>
          </w:r>
        </w:smartTag>
        <w:r w:rsidRPr="0038178D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</w:rPr>
            <w:t>CT</w:t>
          </w:r>
        </w:smartTag>
      </w:smartTag>
      <w:r>
        <w:rPr>
          <w:rFonts w:ascii="Times New Roman" w:hAnsi="Times New Roman" w:cs="Times New Roman"/>
          <w:i/>
          <w:iCs/>
        </w:rPr>
        <w:t xml:space="preserve">         </w:t>
      </w:r>
      <w:r w:rsidRPr="00D82C7F">
        <w:rPr>
          <w:rFonts w:ascii="Times New Roman" w:hAnsi="Times New Roman" w:cs="Times New Roman"/>
          <w:i/>
          <w:iCs/>
        </w:rPr>
        <w:t xml:space="preserve">    </w:t>
      </w:r>
      <w:r>
        <w:rPr>
          <w:rFonts w:ascii="Times New Roman" w:hAnsi="Times New Roman" w:cs="Times New Roman"/>
          <w:i/>
          <w:iCs/>
        </w:rPr>
        <w:tab/>
      </w:r>
    </w:p>
    <w:p w:rsidR="00631737" w:rsidRPr="00933322" w:rsidRDefault="00631737" w:rsidP="003062B1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D82C7F">
        <w:rPr>
          <w:rFonts w:ascii="Times New Roman" w:hAnsi="Times New Roman" w:cs="Times New Roman"/>
          <w:i/>
          <w:iCs/>
        </w:rPr>
        <w:t xml:space="preserve">T-2 Cable </w:t>
      </w:r>
      <w:r>
        <w:rPr>
          <w:rFonts w:ascii="Times New Roman" w:hAnsi="Times New Roman" w:cs="Times New Roman"/>
          <w:i/>
          <w:iCs/>
        </w:rPr>
        <w:t xml:space="preserve">Technician: </w:t>
      </w:r>
      <w:r>
        <w:rPr>
          <w:rFonts w:ascii="Times New Roman" w:hAnsi="Times New Roman" w:cs="Times New Roman"/>
        </w:rPr>
        <w:t xml:space="preserve">Large fiber optic and Category 5 cabling project at                                    Pitney Bowes,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 w:cs="Times New Roman"/>
            </w:rPr>
            <w:t>Danbury</w:t>
          </w:r>
        </w:smartTag>
        <w:r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</w:rPr>
            <w:t>CT.</w:t>
          </w:r>
        </w:smartTag>
      </w:smartTag>
      <w:bookmarkStart w:id="0" w:name="_GoBack"/>
      <w:bookmarkEnd w:id="0"/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  <w:i/>
          <w:iCs/>
        </w:rPr>
      </w:pPr>
    </w:p>
    <w:p w:rsidR="00631737" w:rsidRPr="00D82C7F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08</w:t>
      </w:r>
      <w:r w:rsidRPr="0038178D">
        <w:rPr>
          <w:rFonts w:ascii="Times New Roman" w:hAnsi="Times New Roman" w:cs="Times New Roman"/>
        </w:rPr>
        <w:t xml:space="preserve">/09 – 06/10   </w:t>
      </w:r>
      <w:r w:rsidRPr="0038178D">
        <w:rPr>
          <w:rFonts w:ascii="Times New Roman" w:hAnsi="Times New Roman" w:cs="Times New Roman"/>
          <w:b/>
          <w:bCs/>
        </w:rPr>
        <w:t>United Partners of America-</w:t>
      </w:r>
      <w:r w:rsidRPr="0038178D">
        <w:rPr>
          <w:rFonts w:ascii="Times New Roman" w:hAnsi="Times New Roman" w:cs="Times New Roman"/>
        </w:rPr>
        <w:t xml:space="preserve"> </w:t>
      </w:r>
      <w:smartTag w:uri="urn:schemas-microsoft-com:office:smarttags" w:element="State">
        <w:smartTag w:uri="urn:schemas-microsoft-com:office:smarttags" w:element="State">
          <w:r w:rsidRPr="0038178D">
            <w:rPr>
              <w:rFonts w:ascii="Times New Roman" w:hAnsi="Times New Roman" w:cs="Times New Roman"/>
            </w:rPr>
            <w:t>East Hartford</w:t>
          </w:r>
        </w:smartTag>
        <w:r w:rsidRPr="0038178D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</w:rPr>
            <w:t>CT</w:t>
          </w:r>
        </w:smartTag>
      </w:smartTag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</w:r>
      <w:r w:rsidRPr="00D82C7F">
        <w:rPr>
          <w:rFonts w:ascii="Times New Roman" w:hAnsi="Times New Roman" w:cs="Times New Roman"/>
          <w:i/>
          <w:iCs/>
        </w:rPr>
        <w:t>Water</w:t>
      </w:r>
      <w:r>
        <w:rPr>
          <w:rFonts w:ascii="Times New Roman" w:hAnsi="Times New Roman" w:cs="Times New Roman"/>
          <w:i/>
          <w:iCs/>
        </w:rPr>
        <w:t xml:space="preserve"> Meter Technician:</w:t>
      </w:r>
      <w:r w:rsidRPr="00D82C7F">
        <w:rPr>
          <w:rFonts w:ascii="Times New Roman" w:hAnsi="Times New Roman" w:cs="Times New Roman"/>
          <w:i/>
          <w:iCs/>
        </w:rPr>
        <w:t xml:space="preserve"> </w:t>
      </w:r>
      <w:r w:rsidRPr="00835821">
        <w:rPr>
          <w:rFonts w:ascii="Times New Roman" w:hAnsi="Times New Roman" w:cs="Times New Roman"/>
        </w:rPr>
        <w:t xml:space="preserve">Replaced analog water meters with digital meters in </w:t>
      </w:r>
      <w:r w:rsidRPr="00835821">
        <w:rPr>
          <w:rFonts w:ascii="Times New Roman" w:hAnsi="Times New Roman" w:cs="Times New Roman"/>
        </w:rPr>
        <w:tab/>
        <w:t xml:space="preserve">        </w:t>
      </w:r>
      <w:r w:rsidRPr="00835821">
        <w:rPr>
          <w:rFonts w:ascii="Times New Roman" w:hAnsi="Times New Roman" w:cs="Times New Roman"/>
        </w:rPr>
        <w:tab/>
        <w:t xml:space="preserve">      </w:t>
      </w:r>
      <w:r w:rsidRPr="00835821">
        <w:rPr>
          <w:rFonts w:ascii="Times New Roman" w:hAnsi="Times New Roman" w:cs="Times New Roman"/>
        </w:rPr>
        <w:tab/>
        <w:t>resid</w:t>
      </w:r>
      <w:r>
        <w:rPr>
          <w:rFonts w:ascii="Times New Roman" w:hAnsi="Times New Roman" w:cs="Times New Roman"/>
        </w:rPr>
        <w:t>ential and commercial buildings.</w:t>
      </w:r>
    </w:p>
    <w:p w:rsidR="00631737" w:rsidRPr="00D82C7F" w:rsidRDefault="00631737" w:rsidP="007A319A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03/07 – 12/07   </w:t>
      </w:r>
      <w:r w:rsidRPr="0038178D">
        <w:rPr>
          <w:rFonts w:ascii="Times New Roman" w:hAnsi="Times New Roman" w:cs="Times New Roman"/>
          <w:b/>
          <w:bCs/>
        </w:rPr>
        <w:t>Mercury Cabling Group,</w:t>
      </w:r>
      <w:r>
        <w:rPr>
          <w:rFonts w:ascii="Times New Roman" w:hAnsi="Times New Roman" w:cs="Times New Roman"/>
        </w:rPr>
        <w:t xml:space="preserve"> Stratford, CT</w:t>
      </w:r>
    </w:p>
    <w:p w:rsidR="00631737" w:rsidRPr="00835821" w:rsidRDefault="00631737" w:rsidP="00D82C7F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T-2 Cable Technician: </w:t>
      </w:r>
      <w:r w:rsidRPr="00835821">
        <w:rPr>
          <w:rFonts w:ascii="Times New Roman" w:hAnsi="Times New Roman" w:cs="Times New Roman"/>
        </w:rPr>
        <w:t>Worked doing cabling projects at the Zerox headquarters in Norwalk, SCSU in New Haven, and the Watertown Middle School in</w:t>
      </w:r>
      <w:r>
        <w:rPr>
          <w:rFonts w:ascii="Times New Roman" w:hAnsi="Times New Roman" w:cs="Times New Roman"/>
        </w:rPr>
        <w:t xml:space="preserve"> </w:t>
      </w:r>
      <w:r w:rsidRPr="00835821">
        <w:rPr>
          <w:rFonts w:ascii="Times New Roman" w:hAnsi="Times New Roman" w:cs="Times New Roman"/>
        </w:rPr>
        <w:t>Watertown, CT.</w:t>
      </w: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31737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31737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38178D">
        <w:rPr>
          <w:rFonts w:ascii="Times New Roman" w:hAnsi="Times New Roman" w:cs="Times New Roman"/>
        </w:rPr>
        <w:t xml:space="preserve">11/06 – 03/07   </w:t>
      </w:r>
      <w:r w:rsidRPr="0038178D">
        <w:rPr>
          <w:rFonts w:ascii="Times New Roman" w:hAnsi="Times New Roman" w:cs="Times New Roman"/>
          <w:b/>
          <w:bCs/>
        </w:rPr>
        <w:t>Phonetel</w:t>
      </w:r>
      <w:r>
        <w:rPr>
          <w:rFonts w:ascii="Times New Roman" w:hAnsi="Times New Roman" w:cs="Times New Roman"/>
        </w:rPr>
        <w:t>, Wallingford, CT</w:t>
      </w:r>
    </w:p>
    <w:p w:rsidR="00631737" w:rsidRPr="00835821" w:rsidRDefault="00631737" w:rsidP="00D82C7F">
      <w:pPr>
        <w:spacing w:after="0" w:line="240" w:lineRule="auto"/>
        <w:ind w:left="2160" w:firstLine="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T-2 Cabling Technician: </w:t>
      </w:r>
      <w:r w:rsidRPr="00835821">
        <w:rPr>
          <w:rFonts w:ascii="Times New Roman" w:hAnsi="Times New Roman" w:cs="Times New Roman"/>
        </w:rPr>
        <w:t>Hired to help small cabling company with their          growing work load.</w:t>
      </w: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38178D">
        <w:rPr>
          <w:rFonts w:ascii="Times New Roman" w:hAnsi="Times New Roman" w:cs="Times New Roman"/>
        </w:rPr>
        <w:t xml:space="preserve">01/05 – 04/06    </w:t>
      </w:r>
      <w:r w:rsidRPr="0038178D">
        <w:rPr>
          <w:rFonts w:ascii="Times New Roman" w:hAnsi="Times New Roman" w:cs="Times New Roman"/>
          <w:b/>
          <w:bCs/>
        </w:rPr>
        <w:t>Interoptics Cabling Company</w:t>
      </w:r>
      <w:r>
        <w:rPr>
          <w:rFonts w:ascii="Times New Roman" w:hAnsi="Times New Roman" w:cs="Times New Roman"/>
        </w:rPr>
        <w:t xml:space="preserve"> – East Hartford, CT</w:t>
      </w: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38178D">
        <w:rPr>
          <w:rFonts w:ascii="Times New Roman" w:hAnsi="Times New Roman" w:cs="Times New Roman"/>
        </w:rPr>
        <w:tab/>
      </w:r>
      <w:r w:rsidRPr="0038178D">
        <w:rPr>
          <w:rFonts w:ascii="Times New Roman" w:hAnsi="Times New Roman" w:cs="Times New Roman"/>
        </w:rPr>
        <w:tab/>
        <w:t xml:space="preserve">           </w:t>
      </w:r>
      <w:r w:rsidRPr="0038178D">
        <w:rPr>
          <w:rFonts w:ascii="Times New Roman" w:hAnsi="Times New Roman" w:cs="Times New Roman"/>
          <w:i/>
          <w:iCs/>
        </w:rPr>
        <w:t>T-2 Cabling Technician</w:t>
      </w:r>
      <w:r>
        <w:rPr>
          <w:rFonts w:ascii="Times New Roman" w:hAnsi="Times New Roman" w:cs="Times New Roman"/>
          <w:i/>
          <w:iCs/>
        </w:rPr>
        <w:t xml:space="preserve">: </w:t>
      </w:r>
      <w:r w:rsidRPr="0038178D">
        <w:rPr>
          <w:rFonts w:ascii="Times New Roman" w:hAnsi="Times New Roman" w:cs="Times New Roman"/>
        </w:rPr>
        <w:t>Company was under contract with all th</w:t>
      </w:r>
      <w:r>
        <w:rPr>
          <w:rFonts w:ascii="Times New Roman" w:hAnsi="Times New Roman" w:cs="Times New Roman"/>
        </w:rPr>
        <w:t xml:space="preserve">e judicial courts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38178D">
        <w:rPr>
          <w:rFonts w:ascii="Times New Roman" w:hAnsi="Times New Roman" w:cs="Times New Roman"/>
        </w:rPr>
        <w:t>in CT. to supply cabling for telephones and internet.</w:t>
      </w: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31737" w:rsidRPr="0038178D" w:rsidRDefault="00631737" w:rsidP="007C523A">
      <w:pPr>
        <w:pBdr>
          <w:bottom w:val="single" w:sz="4" w:space="1" w:color="auto"/>
        </w:pBdr>
        <w:spacing w:after="0" w:line="240" w:lineRule="auto"/>
        <w:ind w:left="720" w:hanging="360"/>
        <w:rPr>
          <w:rFonts w:ascii="Times New Roman" w:hAnsi="Times New Roman" w:cs="Times New Roman"/>
          <w:b/>
          <w:bCs/>
        </w:rPr>
      </w:pPr>
      <w:r w:rsidRPr="0038178D">
        <w:rPr>
          <w:rFonts w:ascii="Times New Roman" w:hAnsi="Times New Roman" w:cs="Times New Roman"/>
          <w:b/>
          <w:bCs/>
        </w:rPr>
        <w:t>MILITARY EXPERIENCE</w:t>
      </w: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38178D">
        <w:rPr>
          <w:rFonts w:ascii="Times New Roman" w:hAnsi="Times New Roman" w:cs="Times New Roman"/>
          <w:b/>
          <w:bCs/>
        </w:rPr>
        <w:t>United States Army National Guard,</w:t>
      </w:r>
      <w:r w:rsidRPr="0038178D">
        <w:rPr>
          <w:rFonts w:ascii="Times New Roman" w:hAnsi="Times New Roman" w:cs="Times New Roman"/>
        </w:rPr>
        <w:t xml:space="preserve"> Fort Dix, NJ </w:t>
      </w:r>
    </w:p>
    <w:p w:rsidR="00631737" w:rsidRPr="0038178D" w:rsidRDefault="00631737" w:rsidP="007C523A">
      <w:pPr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38178D">
        <w:rPr>
          <w:rFonts w:ascii="Times New Roman" w:hAnsi="Times New Roman" w:cs="Times New Roman"/>
        </w:rPr>
        <w:t xml:space="preserve">United States </w:t>
      </w:r>
      <w:r>
        <w:rPr>
          <w:rFonts w:ascii="Times New Roman" w:hAnsi="Times New Roman" w:cs="Times New Roman"/>
        </w:rPr>
        <w:t>Guardsman B63 Motor Pool</w:t>
      </w:r>
    </w:p>
    <w:p w:rsidR="00631737" w:rsidRPr="00BC07F0" w:rsidRDefault="00631737" w:rsidP="008879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31737" w:rsidRPr="00BC07F0" w:rsidSect="007A31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44A02"/>
    <w:multiLevelType w:val="hybridMultilevel"/>
    <w:tmpl w:val="2BA6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530FE0"/>
    <w:multiLevelType w:val="hybridMultilevel"/>
    <w:tmpl w:val="740A105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2">
    <w:nsid w:val="42625F07"/>
    <w:multiLevelType w:val="hybridMultilevel"/>
    <w:tmpl w:val="DDD6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78D29DE"/>
    <w:multiLevelType w:val="hybridMultilevel"/>
    <w:tmpl w:val="2E2CC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7962"/>
    <w:rsid w:val="00000805"/>
    <w:rsid w:val="0002283F"/>
    <w:rsid w:val="00031C79"/>
    <w:rsid w:val="000614EC"/>
    <w:rsid w:val="000639E6"/>
    <w:rsid w:val="00064E79"/>
    <w:rsid w:val="0008716C"/>
    <w:rsid w:val="000A6857"/>
    <w:rsid w:val="000E73EE"/>
    <w:rsid w:val="00101477"/>
    <w:rsid w:val="00125A17"/>
    <w:rsid w:val="001C78A3"/>
    <w:rsid w:val="001E7F74"/>
    <w:rsid w:val="00235D0D"/>
    <w:rsid w:val="0029004C"/>
    <w:rsid w:val="002C6E22"/>
    <w:rsid w:val="002E0AED"/>
    <w:rsid w:val="00302978"/>
    <w:rsid w:val="003062B1"/>
    <w:rsid w:val="00356115"/>
    <w:rsid w:val="00356A66"/>
    <w:rsid w:val="0038178D"/>
    <w:rsid w:val="003E695B"/>
    <w:rsid w:val="00404C86"/>
    <w:rsid w:val="004829FF"/>
    <w:rsid w:val="00504F36"/>
    <w:rsid w:val="0058036C"/>
    <w:rsid w:val="00584F9E"/>
    <w:rsid w:val="00596FFD"/>
    <w:rsid w:val="005B2672"/>
    <w:rsid w:val="005C1FE3"/>
    <w:rsid w:val="005F2C75"/>
    <w:rsid w:val="00614F0C"/>
    <w:rsid w:val="00631737"/>
    <w:rsid w:val="006362A7"/>
    <w:rsid w:val="006669A2"/>
    <w:rsid w:val="006F4D36"/>
    <w:rsid w:val="00755C4A"/>
    <w:rsid w:val="0076755B"/>
    <w:rsid w:val="007A319A"/>
    <w:rsid w:val="007C523A"/>
    <w:rsid w:val="007E12AF"/>
    <w:rsid w:val="00835821"/>
    <w:rsid w:val="008454FE"/>
    <w:rsid w:val="00857FF7"/>
    <w:rsid w:val="008619E5"/>
    <w:rsid w:val="00887962"/>
    <w:rsid w:val="008C31F3"/>
    <w:rsid w:val="008C3325"/>
    <w:rsid w:val="00916F30"/>
    <w:rsid w:val="00933322"/>
    <w:rsid w:val="00976DCB"/>
    <w:rsid w:val="00996AF3"/>
    <w:rsid w:val="009A4075"/>
    <w:rsid w:val="00AB02B1"/>
    <w:rsid w:val="00AC35FC"/>
    <w:rsid w:val="00B663E2"/>
    <w:rsid w:val="00B713C7"/>
    <w:rsid w:val="00B73B89"/>
    <w:rsid w:val="00BC07F0"/>
    <w:rsid w:val="00D122F0"/>
    <w:rsid w:val="00D644C7"/>
    <w:rsid w:val="00D82C7F"/>
    <w:rsid w:val="00DA507F"/>
    <w:rsid w:val="00DD7132"/>
    <w:rsid w:val="00E02335"/>
    <w:rsid w:val="00E05C8A"/>
    <w:rsid w:val="00E311F1"/>
    <w:rsid w:val="00E444ED"/>
    <w:rsid w:val="00E45018"/>
    <w:rsid w:val="00F0172F"/>
    <w:rsid w:val="00F17E41"/>
    <w:rsid w:val="00F9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95B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8796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029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</TotalTime>
  <Pages>2</Pages>
  <Words>394</Words>
  <Characters>2252</Characters>
  <Application>Microsoft Office Outlook</Application>
  <DocSecurity>0</DocSecurity>
  <Lines>0</Lines>
  <Paragraphs>0</Paragraphs>
  <ScaleCrop>false</ScaleCrop>
  <Company>PEG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BIRMINGHAM</dc:title>
  <dc:subject/>
  <dc:creator>student</dc:creator>
  <cp:keywords/>
  <dc:description/>
  <cp:lastModifiedBy>timothy birmingham</cp:lastModifiedBy>
  <cp:revision>2</cp:revision>
  <cp:lastPrinted>2012-05-28T23:46:00Z</cp:lastPrinted>
  <dcterms:created xsi:type="dcterms:W3CDTF">2012-06-04T21:33:00Z</dcterms:created>
  <dcterms:modified xsi:type="dcterms:W3CDTF">2012-06-04T21:33:00Z</dcterms:modified>
</cp:coreProperties>
</file>