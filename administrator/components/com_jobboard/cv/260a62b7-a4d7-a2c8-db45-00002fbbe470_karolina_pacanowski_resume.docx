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F8" w:rsidRPr="00C4633D" w:rsidRDefault="00264D6F" w:rsidP="00116552">
      <w:pPr>
        <w:pStyle w:val="Name"/>
        <w:rPr>
          <w:color w:val="17365D" w:themeColor="text2" w:themeShade="BF"/>
        </w:rPr>
      </w:pPr>
      <w:r w:rsidRPr="00C4633D">
        <w:rPr>
          <w:color w:val="17365D" w:themeColor="text2" w:themeShade="BF"/>
        </w:rPr>
        <w:t>Karolina Pacanowski</w:t>
      </w:r>
    </w:p>
    <w:p w:rsidR="005D79F8" w:rsidRPr="00C4633D" w:rsidRDefault="00F13CE4" w:rsidP="00116552">
      <w:pPr>
        <w:pStyle w:val="Address"/>
        <w:rPr>
          <w:color w:val="17365D" w:themeColor="text2" w:themeShade="BF"/>
        </w:rPr>
      </w:pPr>
      <w:r>
        <w:rPr>
          <w:color w:val="17365D" w:themeColor="text2" w:themeShade="BF"/>
        </w:rPr>
        <w:t>80 Bicknell Road Apt 17</w:t>
      </w:r>
      <w:r w:rsidR="002F4C71" w:rsidRPr="00C4633D">
        <w:rPr>
          <w:color w:val="17365D" w:themeColor="text2" w:themeShade="BF"/>
        </w:rPr>
        <w:t xml:space="preserve">  </w:t>
      </w:r>
      <w:r w:rsidR="002F4C71" w:rsidRPr="00C4633D">
        <w:rPr>
          <w:color w:val="17365D" w:themeColor="text2" w:themeShade="BF"/>
          <w:szCs w:val="14"/>
        </w:rPr>
        <w:sym w:font="Wingdings" w:char="F06C"/>
      </w:r>
      <w:r w:rsidR="002F4C71" w:rsidRPr="00C4633D">
        <w:rPr>
          <w:color w:val="17365D" w:themeColor="text2" w:themeShade="BF"/>
        </w:rPr>
        <w:t xml:space="preserve">  </w:t>
      </w:r>
      <w:r>
        <w:rPr>
          <w:color w:val="17365D" w:themeColor="text2" w:themeShade="BF"/>
        </w:rPr>
        <w:t>Ashford, CT 06278</w:t>
      </w:r>
      <w:r w:rsidR="002F4C71" w:rsidRPr="00C4633D">
        <w:rPr>
          <w:color w:val="17365D" w:themeColor="text2" w:themeShade="BF"/>
        </w:rPr>
        <w:t xml:space="preserve"> </w:t>
      </w:r>
      <w:r w:rsidR="002F4C71" w:rsidRPr="00C4633D">
        <w:rPr>
          <w:color w:val="17365D" w:themeColor="text2" w:themeShade="BF"/>
          <w:szCs w:val="14"/>
        </w:rPr>
        <w:sym w:font="Wingdings" w:char="F06C"/>
      </w:r>
      <w:r w:rsidR="002F4C71" w:rsidRPr="00C4633D">
        <w:rPr>
          <w:color w:val="17365D" w:themeColor="text2" w:themeShade="BF"/>
        </w:rPr>
        <w:t xml:space="preserve">  </w:t>
      </w:r>
      <w:r w:rsidR="00264D6F" w:rsidRPr="00C4633D">
        <w:rPr>
          <w:color w:val="17365D" w:themeColor="text2" w:themeShade="BF"/>
        </w:rPr>
        <w:t>(203) 246-7342</w:t>
      </w:r>
      <w:r w:rsidR="002F4C71" w:rsidRPr="00C4633D">
        <w:rPr>
          <w:color w:val="17365D" w:themeColor="text2" w:themeShade="BF"/>
        </w:rPr>
        <w:t xml:space="preserve"> </w:t>
      </w:r>
      <w:r w:rsidR="002F4C71" w:rsidRPr="00C4633D">
        <w:rPr>
          <w:color w:val="17365D" w:themeColor="text2" w:themeShade="BF"/>
          <w:szCs w:val="14"/>
        </w:rPr>
        <w:sym w:font="Wingdings" w:char="F06C"/>
      </w:r>
      <w:r w:rsidR="002F4C71" w:rsidRPr="00C4633D">
        <w:rPr>
          <w:color w:val="17365D" w:themeColor="text2" w:themeShade="BF"/>
        </w:rPr>
        <w:t xml:space="preserve">  </w:t>
      </w:r>
      <w:r w:rsidR="00264D6F" w:rsidRPr="00C4633D">
        <w:rPr>
          <w:color w:val="17365D" w:themeColor="text2" w:themeShade="BF"/>
        </w:rPr>
        <w:t>karolina.pacanowski@gmail.com</w:t>
      </w:r>
    </w:p>
    <w:p w:rsidR="005D79F8" w:rsidRPr="00C4633D" w:rsidRDefault="002F4C71" w:rsidP="00116552">
      <w:pPr>
        <w:pStyle w:val="IntenseQuote"/>
        <w:pBdr>
          <w:bottom w:val="single" w:sz="4" w:space="0" w:color="4F81BD" w:themeColor="accent1"/>
        </w:pBdr>
        <w:spacing w:line="240" w:lineRule="auto"/>
        <w:rPr>
          <w:color w:val="17365D" w:themeColor="text2" w:themeShade="BF"/>
        </w:rPr>
      </w:pPr>
      <w:r w:rsidRPr="00C4633D">
        <w:rPr>
          <w:color w:val="17365D" w:themeColor="text2" w:themeShade="BF"/>
        </w:rPr>
        <w:t>Professional Experience</w:t>
      </w:r>
    </w:p>
    <w:p w:rsidR="00264D6F" w:rsidRPr="00264D6F" w:rsidRDefault="00264D6F" w:rsidP="00116552">
      <w:pPr>
        <w:pStyle w:val="JobTitlebold"/>
        <w:rPr>
          <w:rFonts w:eastAsia="MS Mincho"/>
          <w:b w:val="0"/>
          <w:i/>
        </w:rPr>
      </w:pPr>
      <w:r>
        <w:rPr>
          <w:rFonts w:eastAsia="MS Mincho"/>
        </w:rPr>
        <w:t>New Castle B</w:t>
      </w:r>
      <w:r w:rsidR="00C040CE">
        <w:rPr>
          <w:rFonts w:eastAsia="MS Mincho"/>
        </w:rPr>
        <w:t>uilding Products, 2010 – 2011</w:t>
      </w:r>
      <w:r>
        <w:rPr>
          <w:rFonts w:eastAsia="MS Mincho"/>
        </w:rPr>
        <w:br/>
      </w:r>
      <w:r>
        <w:rPr>
          <w:rFonts w:eastAsia="MS Mincho"/>
          <w:b w:val="0"/>
          <w:i/>
        </w:rPr>
        <w:t xml:space="preserve">Director of Marketing / </w:t>
      </w:r>
      <w:r w:rsidR="008C5DD6">
        <w:rPr>
          <w:rFonts w:eastAsia="MS Mincho"/>
          <w:b w:val="0"/>
          <w:i/>
        </w:rPr>
        <w:t xml:space="preserve">Assistant to CEO / </w:t>
      </w:r>
      <w:r>
        <w:rPr>
          <w:rFonts w:eastAsia="MS Mincho"/>
          <w:b w:val="0"/>
          <w:i/>
        </w:rPr>
        <w:t>Fleet Compliance Administrator</w:t>
      </w:r>
    </w:p>
    <w:p w:rsidR="005D79F8" w:rsidRDefault="00A44751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Meet demanding schedule of busy Westchester County building supply office.</w:t>
      </w:r>
    </w:p>
    <w:p w:rsidR="00A44751" w:rsidRDefault="00A44751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Answer phones, e-mails and compose business letters. </w:t>
      </w:r>
    </w:p>
    <w:p w:rsidR="00A44751" w:rsidRDefault="00D35683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Make travel arrangements, s</w:t>
      </w:r>
      <w:r w:rsidR="00A44751">
        <w:rPr>
          <w:rFonts w:eastAsia="MS Mincho"/>
        </w:rPr>
        <w:t xml:space="preserve">chedule and organize meetings for company CEO. </w:t>
      </w:r>
    </w:p>
    <w:p w:rsidR="00054CB9" w:rsidRDefault="00054CB9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Responsible for keeping a fleet of 30 vehicles in compliance in accordance with the DOT.</w:t>
      </w:r>
    </w:p>
    <w:p w:rsidR="00116552" w:rsidRDefault="00C13A68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Produce quarterly taxes, budget reports and presentations for meetings.</w:t>
      </w:r>
    </w:p>
    <w:p w:rsidR="00054CB9" w:rsidRDefault="00054CB9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Monitor and manage compliance of company policies and procedures.</w:t>
      </w:r>
    </w:p>
    <w:p w:rsidR="00054CB9" w:rsidRPr="00C4633D" w:rsidRDefault="00054CB9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Maintain company website. </w:t>
      </w:r>
    </w:p>
    <w:p w:rsidR="00264D6F" w:rsidRDefault="00264D6F" w:rsidP="00116552">
      <w:pPr>
        <w:pStyle w:val="JobTitlebold"/>
        <w:rPr>
          <w:rFonts w:eastAsia="MS Mincho"/>
        </w:rPr>
      </w:pPr>
      <w:r>
        <w:rPr>
          <w:rFonts w:eastAsia="MS Mincho"/>
        </w:rPr>
        <w:t>First County Bank, 2004 – 2010</w:t>
      </w:r>
      <w:r>
        <w:rPr>
          <w:rFonts w:eastAsia="MS Mincho"/>
        </w:rPr>
        <w:br/>
      </w:r>
      <w:r>
        <w:rPr>
          <w:rFonts w:eastAsia="MS Mincho"/>
          <w:b w:val="0"/>
          <w:i/>
        </w:rPr>
        <w:t>Marketing Specialist / Events Coordinator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>Coordinated special events, including Branch Gran</w:t>
      </w:r>
      <w:r w:rsidR="00C4633D">
        <w:rPr>
          <w:rFonts w:eastAsia="MS Mincho"/>
        </w:rPr>
        <w:t>d</w:t>
      </w:r>
      <w:r>
        <w:rPr>
          <w:rFonts w:eastAsia="MS Mincho"/>
        </w:rPr>
        <w:t xml:space="preserve"> Openings, product launches, </w:t>
      </w:r>
      <w:proofErr w:type="spellStart"/>
      <w:r>
        <w:rPr>
          <w:rFonts w:eastAsia="MS Mincho"/>
        </w:rPr>
        <w:t>bankwide</w:t>
      </w:r>
      <w:proofErr w:type="spellEnd"/>
      <w:r>
        <w:rPr>
          <w:rFonts w:eastAsia="MS Mincho"/>
        </w:rPr>
        <w:t xml:space="preserve"> meetings, customer seminars and trade shows.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Worked closely with vendors.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Developed, implemented and maintained the Bank’s merchandising program.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Produced marketing budget reports.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Received and processed all invoices and expense charges.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Typed, proof read and edited correspondence to produce final documents. </w:t>
      </w:r>
    </w:p>
    <w:p w:rsidR="00264D6F" w:rsidRDefault="00264D6F" w:rsidP="00C13A68">
      <w:pPr>
        <w:pStyle w:val="Overviewbullets"/>
        <w:ind w:left="1440"/>
        <w:rPr>
          <w:rFonts w:eastAsia="MS Mincho"/>
        </w:rPr>
      </w:pPr>
      <w:r>
        <w:rPr>
          <w:rFonts w:eastAsia="MS Mincho"/>
        </w:rPr>
        <w:t xml:space="preserve">Assured effectiveness of promotional campaigns and suggested changes as appropriate. </w:t>
      </w:r>
    </w:p>
    <w:p w:rsidR="005D79F8" w:rsidRPr="00C4633D" w:rsidRDefault="002F4C71" w:rsidP="00116552">
      <w:pPr>
        <w:pStyle w:val="IntenseQuote"/>
        <w:spacing w:line="240" w:lineRule="auto"/>
        <w:rPr>
          <w:color w:val="17365D" w:themeColor="text2" w:themeShade="BF"/>
        </w:rPr>
      </w:pPr>
      <w:r w:rsidRPr="00C4633D">
        <w:rPr>
          <w:color w:val="17365D" w:themeColor="text2" w:themeShade="BF"/>
        </w:rPr>
        <w:t>Education</w:t>
      </w:r>
    </w:p>
    <w:p w:rsidR="005D79F8" w:rsidRPr="00116552" w:rsidRDefault="008C5DD6" w:rsidP="00116552">
      <w:pPr>
        <w:pStyle w:val="JobTitlebold"/>
      </w:pPr>
      <w:r>
        <w:t>Norwalk Community College</w:t>
      </w:r>
      <w:r w:rsidR="002F4C71">
        <w:t xml:space="preserve"> – </w:t>
      </w:r>
      <w:r>
        <w:t>Norwalk, CT</w:t>
      </w:r>
      <w:r>
        <w:br/>
      </w:r>
      <w:r w:rsidR="00116552">
        <w:br/>
      </w:r>
      <w:r>
        <w:t>Norwalk High School</w:t>
      </w:r>
      <w:r w:rsidR="002F4C71">
        <w:t xml:space="preserve"> – </w:t>
      </w:r>
      <w:r w:rsidR="00F13CE4">
        <w:t>Norwalk, CT</w:t>
      </w:r>
    </w:p>
    <w:p w:rsidR="005D79F8" w:rsidRPr="00C4633D" w:rsidRDefault="008C5DD6" w:rsidP="00116552">
      <w:pPr>
        <w:pStyle w:val="IntenseQuote"/>
        <w:spacing w:line="240" w:lineRule="auto"/>
        <w:rPr>
          <w:color w:val="17365D" w:themeColor="text2" w:themeShade="BF"/>
        </w:rPr>
      </w:pPr>
      <w:r w:rsidRPr="00C4633D">
        <w:rPr>
          <w:color w:val="17365D" w:themeColor="text2" w:themeShade="BF"/>
        </w:rPr>
        <w:t>Other</w:t>
      </w:r>
    </w:p>
    <w:p w:rsidR="005D79F8" w:rsidRDefault="008C5DD6" w:rsidP="00116552">
      <w:pPr>
        <w:pStyle w:val="Overviewbullets"/>
        <w:rPr>
          <w:rFonts w:eastAsia="MS Mincho"/>
        </w:rPr>
      </w:pPr>
      <w:r>
        <w:rPr>
          <w:rFonts w:eastAsia="MS Mincho"/>
        </w:rPr>
        <w:t>Fluent in Polish</w:t>
      </w:r>
    </w:p>
    <w:p w:rsidR="008C5DD6" w:rsidRDefault="008C5DD6" w:rsidP="00116552">
      <w:pPr>
        <w:pStyle w:val="Overviewbullets"/>
        <w:rPr>
          <w:rFonts w:eastAsia="MS Mincho"/>
        </w:rPr>
      </w:pPr>
      <w:r>
        <w:rPr>
          <w:rFonts w:eastAsia="MS Mincho"/>
        </w:rPr>
        <w:t xml:space="preserve">Highly proficient in the following: Microsoft Office, MS Word, MS Excel, MS PowerPoint, Adobe Photoshop, Adobe Illustrator, Adobe </w:t>
      </w:r>
      <w:proofErr w:type="spellStart"/>
      <w:r>
        <w:rPr>
          <w:rFonts w:eastAsia="MS Mincho"/>
        </w:rPr>
        <w:t>DreamWeaver</w:t>
      </w:r>
      <w:proofErr w:type="spellEnd"/>
      <w:r>
        <w:rPr>
          <w:rFonts w:eastAsia="MS Mincho"/>
        </w:rPr>
        <w:t>.</w:t>
      </w:r>
    </w:p>
    <w:p w:rsidR="00A44751" w:rsidRDefault="00A44751" w:rsidP="00116552">
      <w:pPr>
        <w:pStyle w:val="Overviewbullets"/>
        <w:rPr>
          <w:rFonts w:eastAsia="MS Mincho"/>
        </w:rPr>
      </w:pPr>
      <w:r>
        <w:rPr>
          <w:rFonts w:eastAsia="MS Mincho"/>
        </w:rPr>
        <w:t>Excellent communication skills; both oral and written.</w:t>
      </w:r>
    </w:p>
    <w:p w:rsidR="00C4633D" w:rsidRDefault="00C4633D" w:rsidP="00116552">
      <w:pPr>
        <w:pStyle w:val="Overviewbullets"/>
        <w:rPr>
          <w:rFonts w:eastAsia="MS Mincho"/>
        </w:rPr>
      </w:pPr>
      <w:r>
        <w:rPr>
          <w:rFonts w:eastAsia="MS Mincho"/>
        </w:rPr>
        <w:t>Exceptional organizational skills.</w:t>
      </w:r>
    </w:p>
    <w:sectPr w:rsidR="00C4633D" w:rsidSect="00C13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170" w:bottom="99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251" w:rsidRDefault="004F0251">
      <w:r>
        <w:separator/>
      </w:r>
    </w:p>
  </w:endnote>
  <w:endnote w:type="continuationSeparator" w:id="0">
    <w:p w:rsidR="004F0251" w:rsidRDefault="004F0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251" w:rsidRDefault="004F0251">
      <w:r>
        <w:separator/>
      </w:r>
    </w:p>
  </w:footnote>
  <w:footnote w:type="continuationSeparator" w:id="0">
    <w:p w:rsidR="004F0251" w:rsidRDefault="004F0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9F8" w:rsidRDefault="005D79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1F08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C5DD6"/>
    <w:rsid w:val="00054CB9"/>
    <w:rsid w:val="00116552"/>
    <w:rsid w:val="0014590C"/>
    <w:rsid w:val="001701C6"/>
    <w:rsid w:val="00200874"/>
    <w:rsid w:val="00264D6F"/>
    <w:rsid w:val="002F4C71"/>
    <w:rsid w:val="003C44DE"/>
    <w:rsid w:val="00403555"/>
    <w:rsid w:val="00415272"/>
    <w:rsid w:val="004F0251"/>
    <w:rsid w:val="00572423"/>
    <w:rsid w:val="005B11D1"/>
    <w:rsid w:val="005D79F8"/>
    <w:rsid w:val="00627A65"/>
    <w:rsid w:val="008C5DD6"/>
    <w:rsid w:val="00A22954"/>
    <w:rsid w:val="00A44751"/>
    <w:rsid w:val="00B22A7B"/>
    <w:rsid w:val="00C040CE"/>
    <w:rsid w:val="00C13A68"/>
    <w:rsid w:val="00C4633D"/>
    <w:rsid w:val="00CC1537"/>
    <w:rsid w:val="00D35683"/>
    <w:rsid w:val="00D674EC"/>
    <w:rsid w:val="00EA6A11"/>
    <w:rsid w:val="00F1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F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D79F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D79F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D79F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D79F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D79F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D79F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D79F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D79F8"/>
    <w:rPr>
      <w:rFonts w:ascii="Courier New" w:hAnsi="Courier New" w:cs="Courier New"/>
    </w:rPr>
  </w:style>
  <w:style w:type="paragraph" w:styleId="Title">
    <w:name w:val="Title"/>
    <w:basedOn w:val="Normal"/>
    <w:qFormat/>
    <w:rsid w:val="005D79F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D79F8"/>
    <w:rPr>
      <w:color w:val="0000FF"/>
      <w:u w:val="single"/>
    </w:rPr>
  </w:style>
  <w:style w:type="paragraph" w:styleId="BodyText">
    <w:name w:val="Body Text"/>
    <w:basedOn w:val="Normal"/>
    <w:semiHidden/>
    <w:rsid w:val="005D79F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D79F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9F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9F8"/>
    <w:rPr>
      <w:sz w:val="24"/>
      <w:szCs w:val="24"/>
    </w:rPr>
  </w:style>
  <w:style w:type="paragraph" w:customStyle="1" w:styleId="Name">
    <w:name w:val="Name"/>
    <w:basedOn w:val="PlainText"/>
    <w:autoRedefine/>
    <w:rsid w:val="005D79F8"/>
    <w:pPr>
      <w:spacing w:before="360" w:after="80"/>
      <w:jc w:val="right"/>
    </w:pPr>
    <w:rPr>
      <w:rFonts w:ascii="Verdana" w:hAnsi="Verdana" w:cs="Times New Roman"/>
      <w:b/>
      <w:bCs/>
      <w:color w:val="8DB3E2" w:themeColor="text2" w:themeTint="66"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D79F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D79F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D79F8"/>
    <w:pPr>
      <w:numPr>
        <w:numId w:val="11"/>
      </w:numPr>
      <w:spacing w:before="180" w:after="180"/>
      <w:ind w:left="1728"/>
      <w:jc w:val="both"/>
    </w:pPr>
    <w:rPr>
      <w:rFonts w:ascii="Verdana" w:hAnsi="Verdana"/>
      <w:bCs/>
      <w:sz w:val="18"/>
      <w:szCs w:val="19"/>
    </w:rPr>
  </w:style>
  <w:style w:type="paragraph" w:customStyle="1" w:styleId="Address">
    <w:name w:val="Address"/>
    <w:basedOn w:val="Overviewbullets"/>
    <w:rsid w:val="005D79F8"/>
    <w:pPr>
      <w:numPr>
        <w:numId w:val="0"/>
      </w:numPr>
      <w:spacing w:before="120" w:after="240"/>
      <w:jc w:val="right"/>
    </w:pPr>
    <w:rPr>
      <w:rFonts w:ascii="Cambria" w:hAnsi="Cambria"/>
      <w:color w:val="8DB3E2" w:themeColor="text2" w:themeTint="66"/>
    </w:rPr>
  </w:style>
  <w:style w:type="paragraph" w:customStyle="1" w:styleId="SectionHeader">
    <w:name w:val="Section Header"/>
    <w:basedOn w:val="PlainText"/>
    <w:rsid w:val="005D79F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D79F8"/>
    <w:pPr>
      <w:ind w:left="1224"/>
    </w:pPr>
    <w:rPr>
      <w:rFonts w:ascii="Verdana" w:hAnsi="Verdana"/>
      <w:sz w:val="18"/>
    </w:rPr>
  </w:style>
  <w:style w:type="paragraph" w:customStyle="1" w:styleId="SkillsInfo">
    <w:name w:val="Skills Info"/>
    <w:basedOn w:val="PlainText"/>
    <w:next w:val="PlainText"/>
    <w:rsid w:val="005D79F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D79F8"/>
    <w:pPr>
      <w:pBdr>
        <w:top w:val="single" w:sz="12" w:space="4" w:color="auto"/>
      </w:pBdr>
      <w:spacing w:before="480" w:after="240"/>
      <w:jc w:val="center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D79F8"/>
    <w:pPr>
      <w:spacing w:before="240" w:after="0"/>
      <w:ind w:left="1224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D79F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D79F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D79F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9F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D79F8"/>
    <w:pPr>
      <w:spacing w:before="1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F8"/>
    <w:pPr>
      <w:pBdr>
        <w:bottom w:val="single" w:sz="4" w:space="4" w:color="4F81BD" w:themeColor="accent1"/>
      </w:pBdr>
      <w:spacing w:before="360" w:after="280" w:line="480" w:lineRule="auto"/>
      <w:ind w:left="57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F8"/>
    <w:rPr>
      <w:rFonts w:ascii="Verdana" w:hAnsi="Verdana"/>
      <w:b/>
      <w:bCs/>
      <w:i/>
      <w:iCs/>
      <w:color w:val="4F81BD" w:themeColor="accent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ina\AppData\Local\Temp\TS10271689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B28D9CEF-238F-4B5E-9E47-2E2D31BB2753</TemplateGUID>
    <TemplateBuildVersion>9</TemplateBuildVersion>
    <TemplateBuildDate>2011-04-08T14:40:08.8587907-04:00</TemplateBuildDate>
  </TemplateProperties>
</MonsterProperties>
</file>

<file path=customXml/itemProps1.xml><?xml version="1.0" encoding="utf-8"?>
<ds:datastoreItem xmlns:ds="http://schemas.openxmlformats.org/officeDocument/2006/customXml" ds:itemID="{199E9AED-7B2D-42D9-890C-BDCB1F0A8C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8B9F6-7122-4FBB-898C-4C4DBC076BDD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TS102716893</Template>
  <TotalTime>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 &amp; Chris</cp:lastModifiedBy>
  <cp:revision>3</cp:revision>
  <cp:lastPrinted>2009-06-18T17:50:00Z</cp:lastPrinted>
  <dcterms:created xsi:type="dcterms:W3CDTF">2012-03-19T12:01:00Z</dcterms:created>
  <dcterms:modified xsi:type="dcterms:W3CDTF">2012-03-19T13:49:00Z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TC027168939991</vt:lpwstr>
  </property>
</Properties>
</file>