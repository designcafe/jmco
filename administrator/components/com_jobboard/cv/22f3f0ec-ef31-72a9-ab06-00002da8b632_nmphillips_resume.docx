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B5" w:rsidRDefault="009E3DB5">
      <w:pPr>
        <w:jc w:val="right"/>
      </w:pPr>
      <w:r>
        <w:t>Natasha Phillips</w:t>
      </w:r>
    </w:p>
    <w:p w:rsidR="009E3DB5" w:rsidRDefault="009E3DB5">
      <w:pPr>
        <w:jc w:val="right"/>
      </w:pPr>
      <w:r>
        <w:t>31 Prospect Street, Bloomfield, Ct 06002</w:t>
      </w:r>
    </w:p>
    <w:p w:rsidR="009E3DB5" w:rsidRDefault="009E3DB5">
      <w:pPr>
        <w:jc w:val="right"/>
      </w:pPr>
      <w:r>
        <w:t>860-242-0601</w:t>
      </w:r>
    </w:p>
    <w:p w:rsidR="009E3DB5" w:rsidRDefault="009E3DB5">
      <w:pPr>
        <w:jc w:val="right"/>
      </w:pPr>
      <w:hyperlink r:id="rId6" w:history="1">
        <w:r>
          <w:rPr>
            <w:color w:val="0000FF"/>
            <w:u w:val="single"/>
          </w:rPr>
          <w:t>Rosewaterlily86@yahoo.com</w:t>
        </w:r>
      </w:hyperlink>
    </w:p>
    <w:p w:rsidR="009E3DB5" w:rsidRDefault="009E3DB5">
      <w:pPr>
        <w:jc w:val="right"/>
      </w:pPr>
    </w:p>
    <w:p w:rsidR="009E3DB5" w:rsidRDefault="009E3DB5">
      <w:pPr>
        <w:jc w:val="right"/>
      </w:pPr>
    </w:p>
    <w:p w:rsidR="009E3DB5" w:rsidRDefault="009E3DB5">
      <w:r>
        <w:rPr>
          <w:b/>
          <w:bCs/>
        </w:rPr>
        <w:t>OBJECTIVE</w:t>
      </w:r>
      <w:r>
        <w:t xml:space="preserve">         </w:t>
      </w:r>
    </w:p>
    <w:p w:rsidR="009E3DB5" w:rsidRDefault="009E3DB5">
      <w:pPr>
        <w:jc w:val="both"/>
      </w:pPr>
      <w:r>
        <w:t xml:space="preserve"> Dedicated, hardworking candidate with the ability to learn new processes quickly. Willing to take on challenges , a team player strong work ethic and able to excel in high pressure environments . Four years working as a print production professional, working corporate and independent settings. Professional in appearance and presentation. Effective working alone or as a cooperative team member</w:t>
      </w:r>
    </w:p>
    <w:p w:rsidR="009E3DB5" w:rsidRDefault="009E3DB5">
      <w:pPr>
        <w:jc w:val="both"/>
      </w:pPr>
    </w:p>
    <w:p w:rsidR="009E3DB5" w:rsidRDefault="009E3DB5">
      <w:pPr>
        <w:jc w:val="both"/>
        <w:rPr>
          <w:b/>
          <w:bCs/>
        </w:rPr>
      </w:pPr>
      <w:r>
        <w:rPr>
          <w:b/>
          <w:bCs/>
        </w:rPr>
        <w:t>SKILLS PROFILE</w:t>
      </w:r>
    </w:p>
    <w:p w:rsidR="009E3DB5" w:rsidRDefault="009E3DB5">
      <w:pPr>
        <w:jc w:val="both"/>
      </w:pPr>
      <w:r>
        <w:t>Adobe setup, Access, Excel, MS Office, email, we browsing programs and Macintosh, Windows operating setup, Digital photography, Quark Xpress, Illustrator, Photoshop CS3, Multimedia, PowerPoint, Publisher and Scanning.</w:t>
      </w:r>
    </w:p>
    <w:p w:rsidR="009E3DB5" w:rsidRDefault="009E3DB5">
      <w:pPr>
        <w:jc w:val="both"/>
      </w:pPr>
    </w:p>
    <w:p w:rsidR="009E3DB5" w:rsidRDefault="009E3DB5">
      <w:pPr>
        <w:jc w:val="both"/>
        <w:rPr>
          <w:b/>
          <w:bCs/>
        </w:rPr>
      </w:pPr>
      <w:r>
        <w:rPr>
          <w:b/>
          <w:bCs/>
        </w:rPr>
        <w:t xml:space="preserve">EMPLOYMENT HISTORY    Office Assistant/Data Entry OfficeTeam               </w:t>
      </w:r>
      <w:r>
        <w:t>August 2007 - 2008</w:t>
      </w:r>
    </w:p>
    <w:p w:rsidR="009E3DB5" w:rsidRDefault="009E3DB5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George Weiss Associates </w:t>
      </w:r>
    </w:p>
    <w:p w:rsidR="009E3DB5" w:rsidRDefault="009E3DB5">
      <w:pPr>
        <w:jc w:val="both"/>
      </w:pPr>
      <w:r>
        <w:tab/>
      </w:r>
      <w:r>
        <w:tab/>
      </w:r>
      <w:r>
        <w:tab/>
        <w:t>Ct Children’s Medical Center</w:t>
      </w:r>
    </w:p>
    <w:p w:rsidR="009E3DB5" w:rsidRDefault="009E3DB5">
      <w:pPr>
        <w:jc w:val="both"/>
      </w:pPr>
      <w:r>
        <w:tab/>
      </w:r>
      <w:r>
        <w:tab/>
      </w:r>
      <w:r>
        <w:tab/>
        <w:t>Phoenix</w:t>
      </w:r>
    </w:p>
    <w:p w:rsidR="009E3DB5" w:rsidRDefault="009E3DB5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E3DB5" w:rsidRDefault="009E3DB5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Office Manager/</w:t>
      </w:r>
      <w:r>
        <w:t>Finishing Operator     FedEx Kinko’s       Nov/2003-Feb/2007</w:t>
      </w:r>
    </w:p>
    <w:p w:rsidR="009E3DB5" w:rsidRDefault="009E3DB5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Hartford, Ct </w:t>
      </w:r>
    </w:p>
    <w:p w:rsidR="009E3DB5" w:rsidRDefault="009E3DB5">
      <w:pPr>
        <w:jc w:val="both"/>
      </w:pPr>
      <w:r>
        <w:tab/>
      </w:r>
      <w:r>
        <w:tab/>
      </w:r>
      <w:r>
        <w:tab/>
        <w:t xml:space="preserve">Bookbinding , photocopying and banners/signs. Collating, sorting and </w:t>
      </w:r>
      <w:r>
        <w:tab/>
      </w:r>
      <w:r>
        <w:tab/>
      </w:r>
      <w:r>
        <w:tab/>
      </w:r>
      <w:r>
        <w:tab/>
      </w:r>
      <w:r>
        <w:tab/>
        <w:t xml:space="preserve">organizing customers’ orders. Produced quality work even under extreme time </w:t>
      </w:r>
      <w:r>
        <w:tab/>
      </w:r>
      <w:r>
        <w:tab/>
      </w:r>
      <w:r>
        <w:tab/>
      </w:r>
      <w:r>
        <w:tab/>
        <w:t>pressure and deadlines.</w:t>
      </w:r>
    </w:p>
    <w:p w:rsidR="009E3DB5" w:rsidRDefault="009E3DB5">
      <w:pPr>
        <w:jc w:val="both"/>
      </w:pPr>
      <w:r>
        <w:tab/>
      </w:r>
      <w:r>
        <w:tab/>
      </w:r>
      <w:r>
        <w:tab/>
      </w:r>
    </w:p>
    <w:p w:rsidR="009E3DB5" w:rsidRDefault="009E3DB5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Mailer, </w:t>
      </w:r>
      <w:r>
        <w:t>Digimarc, Inc</w:t>
      </w:r>
      <w:r>
        <w:tab/>
      </w:r>
      <w:r>
        <w:tab/>
      </w:r>
      <w:r>
        <w:tab/>
      </w:r>
      <w:r>
        <w:tab/>
      </w:r>
      <w:r>
        <w:tab/>
        <w:t>2002-2002</w:t>
      </w:r>
    </w:p>
    <w:p w:rsidR="009E3DB5" w:rsidRDefault="009E3DB5">
      <w:pPr>
        <w:jc w:val="both"/>
      </w:pPr>
      <w:r>
        <w:tab/>
      </w:r>
      <w:r>
        <w:tab/>
      </w:r>
      <w:r>
        <w:tab/>
        <w:t>Rocky Hill, Ct</w:t>
      </w:r>
    </w:p>
    <w:p w:rsidR="009E3DB5" w:rsidRDefault="009E3DB5">
      <w:pPr>
        <w:jc w:val="both"/>
      </w:pPr>
      <w:r>
        <w:tab/>
      </w:r>
      <w:r>
        <w:tab/>
      </w:r>
      <w:r>
        <w:tab/>
        <w:t xml:space="preserve">Printing and scanning information from computers. Stuffing and mailing out </w:t>
      </w:r>
      <w:r>
        <w:tab/>
      </w:r>
      <w:r>
        <w:tab/>
      </w:r>
      <w:r>
        <w:tab/>
      </w:r>
      <w:r>
        <w:tab/>
        <w:t xml:space="preserve">medical cards with WIC cards in place specially designed envelopes to the </w:t>
      </w:r>
      <w:r>
        <w:tab/>
      </w:r>
      <w:r>
        <w:tab/>
      </w:r>
      <w:r>
        <w:tab/>
      </w:r>
      <w:r>
        <w:tab/>
        <w:t>customers</w:t>
      </w:r>
    </w:p>
    <w:p w:rsidR="009E3DB5" w:rsidRDefault="009E3DB5">
      <w:pPr>
        <w:jc w:val="both"/>
      </w:pPr>
      <w:r>
        <w:tab/>
      </w:r>
      <w:r>
        <w:tab/>
      </w:r>
      <w:r>
        <w:tab/>
      </w:r>
    </w:p>
    <w:p w:rsidR="009E3DB5" w:rsidRDefault="009E3DB5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Customer Service</w:t>
      </w:r>
      <w:r>
        <w:tab/>
      </w:r>
      <w:r>
        <w:tab/>
      </w:r>
      <w:r>
        <w:tab/>
      </w:r>
      <w:r>
        <w:tab/>
      </w:r>
      <w:r>
        <w:tab/>
        <w:t>2000-2001</w:t>
      </w:r>
    </w:p>
    <w:p w:rsidR="009E3DB5" w:rsidRDefault="009E3DB5">
      <w:pPr>
        <w:jc w:val="both"/>
      </w:pPr>
      <w:r>
        <w:tab/>
      </w:r>
      <w:r>
        <w:tab/>
      </w:r>
      <w:r>
        <w:tab/>
        <w:t>Adecco/Lincoln financial group</w:t>
      </w:r>
    </w:p>
    <w:p w:rsidR="009E3DB5" w:rsidRDefault="009E3DB5">
      <w:pPr>
        <w:jc w:val="both"/>
      </w:pPr>
      <w:r>
        <w:tab/>
      </w:r>
      <w:r>
        <w:tab/>
      </w:r>
      <w:r>
        <w:tab/>
        <w:t xml:space="preserve">Hartford ct </w:t>
      </w:r>
    </w:p>
    <w:p w:rsidR="009E3DB5" w:rsidRDefault="009E3DB5">
      <w:pPr>
        <w:jc w:val="both"/>
      </w:pPr>
      <w:r>
        <w:tab/>
      </w:r>
      <w:r>
        <w:tab/>
      </w:r>
      <w:r>
        <w:tab/>
        <w:t xml:space="preserve">Typing letters, reports and the filing system. In charge of the new lockbox </w:t>
      </w:r>
      <w:r>
        <w:tab/>
      </w:r>
      <w:r>
        <w:tab/>
      </w:r>
      <w:r>
        <w:tab/>
      </w:r>
      <w:r>
        <w:tab/>
        <w:t>system. Creating new work with the assistant manager.</w:t>
      </w:r>
    </w:p>
    <w:p w:rsidR="009E3DB5" w:rsidRDefault="009E3DB5">
      <w:pPr>
        <w:jc w:val="both"/>
      </w:pPr>
    </w:p>
    <w:p w:rsidR="009E3DB5" w:rsidRDefault="009E3DB5">
      <w:pPr>
        <w:jc w:val="both"/>
      </w:pPr>
      <w:r>
        <w:rPr>
          <w:b/>
          <w:bCs/>
        </w:rPr>
        <w:t>EDUCATION</w:t>
      </w:r>
      <w:r>
        <w:rPr>
          <w:b/>
          <w:bCs/>
        </w:rPr>
        <w:tab/>
      </w:r>
      <w:r>
        <w:rPr>
          <w:b/>
          <w:bCs/>
        </w:rPr>
        <w:tab/>
      </w:r>
      <w:r>
        <w:t>Oct/2010-Nov/2010</w:t>
      </w:r>
      <w:r>
        <w:tab/>
        <w:t>Capital Community College</w:t>
      </w:r>
      <w:r>
        <w:tab/>
        <w:t xml:space="preserve"> Hartford Ct</w:t>
      </w:r>
    </w:p>
    <w:p w:rsidR="009E3DB5" w:rsidRDefault="009E3DB5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Small Business Management Certificate</w:t>
      </w:r>
    </w:p>
    <w:p w:rsidR="009E3DB5" w:rsidRDefault="009E3DB5">
      <w:pPr>
        <w:jc w:val="both"/>
      </w:pPr>
      <w:r>
        <w:tab/>
      </w:r>
      <w:r>
        <w:tab/>
      </w:r>
      <w:r>
        <w:tab/>
      </w:r>
    </w:p>
    <w:p w:rsidR="009E3DB5" w:rsidRDefault="009E3DB5">
      <w:pPr>
        <w:jc w:val="both"/>
      </w:pPr>
      <w:r>
        <w:tab/>
      </w:r>
      <w:r>
        <w:tab/>
      </w:r>
      <w:r>
        <w:tab/>
        <w:t>Sept</w:t>
      </w:r>
      <w:r>
        <w:rPr>
          <w:b/>
          <w:bCs/>
        </w:rPr>
        <w:t>/</w:t>
      </w:r>
      <w:r>
        <w:t>2006-April/2008</w:t>
      </w:r>
      <w:r>
        <w:tab/>
        <w:t>Gibbs College</w:t>
      </w:r>
      <w:r>
        <w:tab/>
      </w:r>
      <w:r>
        <w:tab/>
      </w:r>
      <w:r>
        <w:tab/>
        <w:t>Farmington ct</w:t>
      </w:r>
    </w:p>
    <w:p w:rsidR="009E3DB5" w:rsidRDefault="009E3DB5">
      <w:pPr>
        <w:jc w:val="both"/>
      </w:pPr>
      <w:r>
        <w:tab/>
      </w:r>
      <w:r>
        <w:tab/>
      </w:r>
      <w:r>
        <w:tab/>
        <w:t>Visual Communications</w:t>
      </w:r>
    </w:p>
    <w:p w:rsidR="009E3DB5" w:rsidRDefault="009E3DB5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E3DB5" w:rsidRDefault="009E3DB5">
      <w:pPr>
        <w:jc w:val="both"/>
      </w:pPr>
      <w:r>
        <w:tab/>
      </w:r>
      <w:r>
        <w:tab/>
      </w:r>
      <w:r>
        <w:tab/>
        <w:t>Sept/2000-Nov/2001</w:t>
      </w:r>
      <w:r>
        <w:tab/>
        <w:t>Ct Culinary Institute</w:t>
      </w:r>
      <w:r>
        <w:tab/>
      </w:r>
      <w:r>
        <w:tab/>
        <w:t>Farmington CT</w:t>
      </w:r>
    </w:p>
    <w:p w:rsidR="009E3DB5" w:rsidRDefault="009E3DB5">
      <w:pPr>
        <w:jc w:val="both"/>
      </w:pPr>
      <w:r>
        <w:tab/>
      </w:r>
      <w:r>
        <w:tab/>
      </w:r>
      <w:r>
        <w:tab/>
        <w:t>Pastry &amp; Baking Certificate</w:t>
      </w:r>
    </w:p>
    <w:p w:rsidR="009E3DB5" w:rsidRDefault="009E3DB5">
      <w:pPr>
        <w:jc w:val="both"/>
        <w:rPr>
          <w:b/>
          <w:bCs/>
        </w:rPr>
      </w:pPr>
    </w:p>
    <w:p w:rsidR="009E3DB5" w:rsidRDefault="009E3DB5">
      <w:pPr>
        <w:jc w:val="both"/>
        <w:rPr>
          <w:b/>
          <w:bCs/>
        </w:rPr>
      </w:pPr>
    </w:p>
    <w:p w:rsidR="00000000" w:rsidRDefault="009E3DB5" w:rsidP="009E3DB5">
      <w:pPr>
        <w:jc w:val="both"/>
      </w:pPr>
      <w:r>
        <w:t>In terms of salary, I’m certain that your organization offers a fair compensation packages. I look forward to meeting with you and I can provide you details concerning  my qualifications and accomplishments</w:t>
      </w:r>
    </w:p>
    <w:sectPr w:rsidR="00000000" w:rsidSect="009E3DB5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DB5" w:rsidRDefault="009E3DB5" w:rsidP="009E3DB5">
      <w:r>
        <w:separator/>
      </w:r>
    </w:p>
  </w:endnote>
  <w:endnote w:type="continuationSeparator" w:id="0">
    <w:p w:rsidR="009E3DB5" w:rsidRDefault="009E3DB5" w:rsidP="009E3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B5" w:rsidRDefault="009E3DB5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DB5" w:rsidRDefault="009E3DB5" w:rsidP="009E3DB5">
      <w:r>
        <w:separator/>
      </w:r>
    </w:p>
  </w:footnote>
  <w:footnote w:type="continuationSeparator" w:id="0">
    <w:p w:rsidR="009E3DB5" w:rsidRDefault="009E3DB5" w:rsidP="009E3D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B5" w:rsidRDefault="009E3DB5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9E3DB5"/>
    <w:rsid w:val="009E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ewaterlily86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