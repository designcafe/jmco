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38" w:rsidRPr="00BA5676" w:rsidRDefault="00846D6E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 xml:space="preserve">Objective </w:t>
      </w:r>
    </w:p>
    <w:p w:rsidR="00D96E78" w:rsidRPr="00D96E78" w:rsidRDefault="00D96E78" w:rsidP="00D96E78">
      <w:pPr>
        <w:rPr>
          <w:sz w:val="24"/>
          <w:szCs w:val="24"/>
        </w:rPr>
      </w:pPr>
      <w:r w:rsidRPr="00D96E78">
        <w:rPr>
          <w:sz w:val="24"/>
          <w:szCs w:val="24"/>
        </w:rPr>
        <w:t>Obtain a position as a team-player in a people-oriented organization where I can maximize my experiences in a challenging environment to achieve the corporate goals.”</w:t>
      </w:r>
    </w:p>
    <w:p w:rsidR="00B36638" w:rsidRPr="00BA5676" w:rsidRDefault="00B36638">
      <w:pPr>
        <w:pStyle w:val="Objective"/>
        <w:rPr>
          <w:sz w:val="24"/>
          <w:szCs w:val="24"/>
        </w:rPr>
      </w:pPr>
    </w:p>
    <w:p w:rsidR="00B36638" w:rsidRPr="00BA5676" w:rsidRDefault="00B62732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>Profile</w:t>
      </w:r>
    </w:p>
    <w:p w:rsidR="00B36638" w:rsidRPr="00BA5676" w:rsidRDefault="00D96E78" w:rsidP="00622A65">
      <w:pPr>
        <w:pStyle w:val="ProfileDetails"/>
        <w:rPr>
          <w:sz w:val="24"/>
          <w:szCs w:val="24"/>
        </w:rPr>
      </w:pPr>
      <w:r>
        <w:rPr>
          <w:sz w:val="24"/>
          <w:szCs w:val="24"/>
        </w:rPr>
        <w:t xml:space="preserve"> Over 4 years of customer service </w:t>
      </w:r>
      <w:r w:rsidR="00C4342C">
        <w:rPr>
          <w:sz w:val="24"/>
          <w:szCs w:val="24"/>
        </w:rPr>
        <w:t xml:space="preserve">experience, familiar with fax machines, copiers/printers, e-mail, proficient in Microsoft Office, Excel. </w:t>
      </w:r>
      <w:bookmarkStart w:id="0" w:name="_GoBack"/>
      <w:bookmarkEnd w:id="0"/>
    </w:p>
    <w:p w:rsidR="00B36638" w:rsidRPr="00BA5676" w:rsidRDefault="00846D6E">
      <w:pPr>
        <w:pStyle w:val="ResumeSectionsHeadings"/>
        <w:rPr>
          <w:sz w:val="24"/>
          <w:szCs w:val="24"/>
        </w:rPr>
      </w:pPr>
      <w:r w:rsidRPr="00BA5676">
        <w:rPr>
          <w:noProof/>
          <w:sz w:val="24"/>
          <w:szCs w:val="24"/>
        </w:rPr>
        <w:t>Skills Summary</w:t>
      </w:r>
    </w:p>
    <w:tbl>
      <w:tblPr>
        <w:tblW w:w="9074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053"/>
        <w:gridCol w:w="2544"/>
        <w:gridCol w:w="3477"/>
      </w:tblGrid>
      <w:tr w:rsidR="00B36638" w:rsidRPr="00BA5676">
        <w:trPr>
          <w:trHeight w:val="1000"/>
        </w:trPr>
        <w:tc>
          <w:tcPr>
            <w:tcW w:w="3053" w:type="dxa"/>
          </w:tcPr>
          <w:p w:rsidR="00B36638" w:rsidRPr="00BA5676" w:rsidRDefault="00846D6E">
            <w:pPr>
              <w:pStyle w:val="BulletList1"/>
              <w:rPr>
                <w:sz w:val="24"/>
                <w:szCs w:val="24"/>
              </w:rPr>
            </w:pPr>
            <w:r w:rsidRPr="00BA5676">
              <w:rPr>
                <w:sz w:val="24"/>
                <w:szCs w:val="24"/>
              </w:rPr>
              <w:t>Project Management</w:t>
            </w:r>
          </w:p>
          <w:p w:rsidR="00B36638" w:rsidRPr="00BA5676" w:rsidRDefault="00846D6E">
            <w:pPr>
              <w:pStyle w:val="BulletList1"/>
              <w:rPr>
                <w:sz w:val="24"/>
                <w:szCs w:val="24"/>
              </w:rPr>
            </w:pPr>
            <w:r w:rsidRPr="00BA5676">
              <w:rPr>
                <w:sz w:val="24"/>
                <w:szCs w:val="24"/>
              </w:rPr>
              <w:t xml:space="preserve">Report Preparation </w:t>
            </w:r>
          </w:p>
          <w:p w:rsidR="00B36638" w:rsidRPr="00BA5676" w:rsidRDefault="00846D6E">
            <w:pPr>
              <w:pStyle w:val="BulletList1"/>
              <w:rPr>
                <w:sz w:val="24"/>
                <w:szCs w:val="24"/>
              </w:rPr>
            </w:pPr>
            <w:r w:rsidRPr="00BA5676">
              <w:rPr>
                <w:sz w:val="24"/>
                <w:szCs w:val="24"/>
              </w:rPr>
              <w:t>Written Correspondence</w:t>
            </w:r>
          </w:p>
          <w:p w:rsidR="00B36638" w:rsidRPr="00BA5676" w:rsidRDefault="00B36638" w:rsidP="00C4342C">
            <w:pPr>
              <w:pStyle w:val="BulletList1"/>
              <w:numPr>
                <w:ilvl w:val="0"/>
                <w:numId w:val="0"/>
              </w:numPr>
              <w:ind w:left="576"/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:rsidR="00C4342C" w:rsidRPr="00C4342C" w:rsidRDefault="00C4342C" w:rsidP="00C4342C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</w:t>
            </w:r>
          </w:p>
          <w:p w:rsidR="00B36638" w:rsidRDefault="00C4342C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Entry</w:t>
            </w:r>
            <w:r w:rsidR="00846D6E" w:rsidRPr="00BA5676">
              <w:rPr>
                <w:sz w:val="24"/>
                <w:szCs w:val="24"/>
              </w:rPr>
              <w:t xml:space="preserve"> </w:t>
            </w:r>
          </w:p>
          <w:p w:rsidR="00C4342C" w:rsidRPr="00BA5676" w:rsidRDefault="00C4342C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Office skills</w:t>
            </w:r>
          </w:p>
          <w:p w:rsidR="00B36638" w:rsidRPr="00BA5676" w:rsidRDefault="00B36638" w:rsidP="00A832E6">
            <w:pPr>
              <w:pStyle w:val="BulletList1"/>
              <w:numPr>
                <w:ilvl w:val="0"/>
                <w:numId w:val="0"/>
              </w:numPr>
              <w:ind w:left="936"/>
              <w:rPr>
                <w:sz w:val="24"/>
                <w:szCs w:val="24"/>
              </w:rPr>
            </w:pPr>
          </w:p>
          <w:p w:rsidR="00622A65" w:rsidRPr="00BA5676" w:rsidRDefault="00622A65" w:rsidP="00A832E6">
            <w:pPr>
              <w:pStyle w:val="BulletList1"/>
              <w:numPr>
                <w:ilvl w:val="0"/>
                <w:numId w:val="0"/>
              </w:numPr>
              <w:ind w:left="576"/>
              <w:rPr>
                <w:sz w:val="24"/>
                <w:szCs w:val="24"/>
              </w:rPr>
            </w:pPr>
          </w:p>
          <w:p w:rsidR="00B36638" w:rsidRPr="00BA5676" w:rsidRDefault="00B36638" w:rsidP="00622A65">
            <w:pPr>
              <w:pStyle w:val="BulletList1"/>
              <w:numPr>
                <w:ilvl w:val="0"/>
                <w:numId w:val="0"/>
              </w:numPr>
              <w:ind w:left="576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:rsidR="00B36638" w:rsidRPr="00C4342C" w:rsidRDefault="00387547" w:rsidP="00C4342C">
            <w:pPr>
              <w:pStyle w:val="BulletList1"/>
              <w:rPr>
                <w:sz w:val="24"/>
                <w:szCs w:val="24"/>
              </w:rPr>
            </w:pPr>
            <w:r w:rsidRPr="00BA5676">
              <w:rPr>
                <w:sz w:val="24"/>
                <w:szCs w:val="24"/>
              </w:rPr>
              <w:t xml:space="preserve">Time </w:t>
            </w:r>
            <w:r w:rsidR="001260CA" w:rsidRPr="00BA5676">
              <w:rPr>
                <w:sz w:val="24"/>
                <w:szCs w:val="24"/>
              </w:rPr>
              <w:t>Management</w:t>
            </w:r>
          </w:p>
          <w:p w:rsidR="00B36638" w:rsidRPr="00BA5676" w:rsidRDefault="00C4342C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40-45 wpm.</w:t>
            </w:r>
          </w:p>
          <w:p w:rsidR="00B36638" w:rsidRDefault="0075578A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generation</w:t>
            </w:r>
          </w:p>
          <w:p w:rsidR="00243D1F" w:rsidRPr="00BA5676" w:rsidRDefault="00243D1F">
            <w:pPr>
              <w:pStyle w:val="BulletList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scanning</w:t>
            </w:r>
          </w:p>
          <w:p w:rsidR="009F66A0" w:rsidRPr="00BA5676" w:rsidRDefault="009F66A0" w:rsidP="00AF2CE8">
            <w:pPr>
              <w:pStyle w:val="BulletList1"/>
              <w:numPr>
                <w:ilvl w:val="0"/>
                <w:numId w:val="0"/>
              </w:numPr>
              <w:ind w:left="936" w:hanging="360"/>
              <w:rPr>
                <w:sz w:val="24"/>
                <w:szCs w:val="24"/>
              </w:rPr>
            </w:pPr>
          </w:p>
        </w:tc>
      </w:tr>
      <w:tr w:rsidR="00243D1F" w:rsidRPr="00BA5676">
        <w:trPr>
          <w:trHeight w:val="1000"/>
        </w:trPr>
        <w:tc>
          <w:tcPr>
            <w:tcW w:w="3053" w:type="dxa"/>
          </w:tcPr>
          <w:p w:rsidR="00243D1F" w:rsidRPr="00BA5676" w:rsidRDefault="00243D1F" w:rsidP="00243D1F">
            <w:pPr>
              <w:pStyle w:val="BulletList1"/>
              <w:numPr>
                <w:ilvl w:val="0"/>
                <w:numId w:val="0"/>
              </w:numPr>
              <w:ind w:left="936"/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:rsidR="00243D1F" w:rsidRDefault="00243D1F" w:rsidP="00243D1F">
            <w:pPr>
              <w:pStyle w:val="BulletList1"/>
              <w:numPr>
                <w:ilvl w:val="0"/>
                <w:numId w:val="0"/>
              </w:numPr>
              <w:ind w:left="936" w:hanging="360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:rsidR="00243D1F" w:rsidRPr="00BA5676" w:rsidRDefault="00243D1F" w:rsidP="00243D1F">
            <w:pPr>
              <w:pStyle w:val="BulletList1"/>
              <w:numPr>
                <w:ilvl w:val="0"/>
                <w:numId w:val="0"/>
              </w:numPr>
              <w:ind w:left="936" w:hanging="360"/>
              <w:rPr>
                <w:sz w:val="24"/>
                <w:szCs w:val="24"/>
              </w:rPr>
            </w:pPr>
          </w:p>
        </w:tc>
      </w:tr>
    </w:tbl>
    <w:p w:rsidR="00B36638" w:rsidRPr="00BA5676" w:rsidRDefault="00846D6E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>Professional Experience</w:t>
      </w:r>
    </w:p>
    <w:p w:rsidR="00B36638" w:rsidRPr="00BA5676" w:rsidRDefault="00C261D0">
      <w:pPr>
        <w:pStyle w:val="HeadingAllCaps"/>
        <w:rPr>
          <w:sz w:val="24"/>
        </w:rPr>
      </w:pPr>
      <w:r w:rsidRPr="00BA5676">
        <w:rPr>
          <w:sz w:val="24"/>
        </w:rPr>
        <w:t>Account Analyzing/</w:t>
      </w:r>
      <w:r w:rsidR="00846D6E" w:rsidRPr="00BA5676">
        <w:rPr>
          <w:sz w:val="24"/>
        </w:rPr>
        <w:t xml:space="preserve">TECHNOLOGY </w:t>
      </w:r>
    </w:p>
    <w:p w:rsidR="00B36638" w:rsidRPr="00BA5676" w:rsidRDefault="001260CA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Conducted regular account reviews internally on a scheduled and as needed basis.</w:t>
      </w:r>
    </w:p>
    <w:p w:rsidR="00B36638" w:rsidRPr="00BA5676" w:rsidRDefault="001260CA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Responsible for optimizing revenue and profit from assigned accounts.</w:t>
      </w:r>
    </w:p>
    <w:p w:rsidR="00B36638" w:rsidRPr="00BA5676" w:rsidRDefault="00C261D0" w:rsidP="00C261D0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Compliance with all healthcare facility, HMO, and insurance requirements.</w:t>
      </w:r>
    </w:p>
    <w:p w:rsidR="00B36638" w:rsidRPr="00BA5676" w:rsidRDefault="00C4342C" w:rsidP="00C261D0">
      <w:pPr>
        <w:pStyle w:val="BulletList1"/>
        <w:rPr>
          <w:sz w:val="24"/>
          <w:szCs w:val="24"/>
        </w:rPr>
      </w:pPr>
      <w:r>
        <w:rPr>
          <w:sz w:val="24"/>
          <w:szCs w:val="24"/>
        </w:rPr>
        <w:t>Input a</w:t>
      </w:r>
      <w:r w:rsidR="008D5CCD">
        <w:rPr>
          <w:sz w:val="24"/>
          <w:szCs w:val="24"/>
        </w:rPr>
        <w:t>nd corrected data on accounts when I</w:t>
      </w:r>
      <w:r>
        <w:rPr>
          <w:sz w:val="24"/>
          <w:szCs w:val="24"/>
        </w:rPr>
        <w:t xml:space="preserve"> received invoices an</w:t>
      </w:r>
      <w:r w:rsidR="008D5CCD">
        <w:rPr>
          <w:sz w:val="24"/>
          <w:szCs w:val="24"/>
        </w:rPr>
        <w:t>d</w:t>
      </w:r>
      <w:r>
        <w:rPr>
          <w:sz w:val="24"/>
          <w:szCs w:val="24"/>
        </w:rPr>
        <w:t xml:space="preserve"> UB92 billing.</w:t>
      </w:r>
    </w:p>
    <w:p w:rsidR="00C261D0" w:rsidRPr="00BA5676" w:rsidRDefault="00C261D0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Finances: accounts payable/receivable, invoicing, insurance billing, budgeting</w:t>
      </w:r>
    </w:p>
    <w:p w:rsidR="00B36638" w:rsidRDefault="00B36638" w:rsidP="00C4342C">
      <w:pPr>
        <w:pStyle w:val="BulletList1"/>
        <w:numPr>
          <w:ilvl w:val="0"/>
          <w:numId w:val="0"/>
        </w:numPr>
        <w:ind w:left="576"/>
        <w:rPr>
          <w:sz w:val="24"/>
          <w:szCs w:val="24"/>
        </w:rPr>
      </w:pPr>
    </w:p>
    <w:p w:rsidR="00AF2CE8" w:rsidRPr="00BA5676" w:rsidRDefault="00AF2CE8" w:rsidP="00AF2CE8">
      <w:pPr>
        <w:pStyle w:val="HeadingAllCaps"/>
        <w:rPr>
          <w:sz w:val="24"/>
        </w:rPr>
      </w:pPr>
      <w:r w:rsidRPr="00BA5676">
        <w:rPr>
          <w:sz w:val="24"/>
        </w:rPr>
        <w:t>Customer Service/Sales/Cash managEment</w:t>
      </w:r>
    </w:p>
    <w:p w:rsidR="00AF2CE8" w:rsidRPr="00BA5676" w:rsidRDefault="00AF2CE8" w:rsidP="00AF2CE8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Handled various cash transactions, cashing checks, cash withdrawals, money orders, etc.</w:t>
      </w:r>
    </w:p>
    <w:p w:rsidR="00AF2CE8" w:rsidRPr="00BA5676" w:rsidRDefault="00AF2CE8" w:rsidP="00AF2CE8">
      <w:pPr>
        <w:pStyle w:val="BulletList2"/>
        <w:rPr>
          <w:sz w:val="24"/>
          <w:szCs w:val="24"/>
        </w:rPr>
      </w:pPr>
      <w:r w:rsidRPr="00BA5676">
        <w:rPr>
          <w:sz w:val="24"/>
          <w:szCs w:val="24"/>
        </w:rPr>
        <w:t>Provided excellent customer service.</w:t>
      </w:r>
    </w:p>
    <w:p w:rsidR="00AF2CE8" w:rsidRPr="00BA5676" w:rsidRDefault="00AF2CE8" w:rsidP="00AF2CE8">
      <w:pPr>
        <w:pStyle w:val="BulletList1"/>
        <w:rPr>
          <w:sz w:val="24"/>
          <w:szCs w:val="24"/>
        </w:rPr>
      </w:pPr>
      <w:r w:rsidRPr="00BA5676">
        <w:rPr>
          <w:sz w:val="24"/>
          <w:szCs w:val="24"/>
        </w:rPr>
        <w:t>Assisted in product selections to meet the member’s needs.</w:t>
      </w:r>
    </w:p>
    <w:p w:rsidR="00AF2CE8" w:rsidRPr="00AF2CE8" w:rsidRDefault="00AF2CE8" w:rsidP="00AF2CE8">
      <w:pPr>
        <w:pStyle w:val="BulletList2"/>
        <w:rPr>
          <w:sz w:val="24"/>
          <w:szCs w:val="24"/>
        </w:rPr>
      </w:pPr>
      <w:r w:rsidRPr="00BA5676">
        <w:rPr>
          <w:sz w:val="24"/>
          <w:szCs w:val="24"/>
        </w:rPr>
        <w:t>Back up where needed and balanced cash drawer at the end of every shift.</w:t>
      </w:r>
    </w:p>
    <w:p w:rsidR="00AF2CE8" w:rsidRDefault="00AF2CE8" w:rsidP="00AF2CE8">
      <w:pPr>
        <w:pStyle w:val="BulletList1"/>
        <w:numPr>
          <w:ilvl w:val="0"/>
          <w:numId w:val="0"/>
        </w:numPr>
        <w:ind w:left="936" w:hanging="360"/>
        <w:rPr>
          <w:sz w:val="24"/>
          <w:szCs w:val="24"/>
        </w:rPr>
      </w:pPr>
    </w:p>
    <w:p w:rsidR="00AF2CE8" w:rsidRDefault="00AF2CE8" w:rsidP="00AF2CE8">
      <w:pPr>
        <w:pStyle w:val="BulletList1"/>
        <w:numPr>
          <w:ilvl w:val="0"/>
          <w:numId w:val="0"/>
        </w:numPr>
        <w:ind w:left="936" w:hanging="360"/>
        <w:rPr>
          <w:sz w:val="24"/>
          <w:szCs w:val="24"/>
        </w:rPr>
      </w:pPr>
    </w:p>
    <w:p w:rsidR="00AF2CE8" w:rsidRDefault="00AF2CE8" w:rsidP="00AF2CE8">
      <w:pPr>
        <w:pStyle w:val="BulletList1"/>
        <w:numPr>
          <w:ilvl w:val="0"/>
          <w:numId w:val="0"/>
        </w:numPr>
        <w:ind w:left="936" w:hanging="360"/>
        <w:rPr>
          <w:sz w:val="24"/>
          <w:szCs w:val="24"/>
        </w:rPr>
      </w:pPr>
    </w:p>
    <w:p w:rsidR="00AF2CE8" w:rsidRDefault="00AF2CE8" w:rsidP="00AF2CE8">
      <w:pPr>
        <w:pStyle w:val="BulletList1"/>
        <w:numPr>
          <w:ilvl w:val="0"/>
          <w:numId w:val="0"/>
        </w:numPr>
        <w:ind w:left="936" w:hanging="360"/>
        <w:rPr>
          <w:sz w:val="24"/>
          <w:szCs w:val="24"/>
        </w:rPr>
      </w:pPr>
    </w:p>
    <w:p w:rsidR="00AF2CE8" w:rsidRDefault="00AF2CE8" w:rsidP="00AF2CE8">
      <w:pPr>
        <w:pStyle w:val="BulletList1"/>
        <w:numPr>
          <w:ilvl w:val="0"/>
          <w:numId w:val="0"/>
        </w:numPr>
        <w:ind w:left="936" w:hanging="360"/>
        <w:rPr>
          <w:sz w:val="24"/>
          <w:szCs w:val="24"/>
        </w:rPr>
      </w:pPr>
    </w:p>
    <w:p w:rsidR="00AF2CE8" w:rsidRDefault="00AF2CE8" w:rsidP="00AF2CE8">
      <w:pPr>
        <w:pStyle w:val="BulletList1"/>
        <w:numPr>
          <w:ilvl w:val="0"/>
          <w:numId w:val="0"/>
        </w:numPr>
        <w:rPr>
          <w:sz w:val="24"/>
          <w:szCs w:val="24"/>
        </w:rPr>
      </w:pPr>
    </w:p>
    <w:p w:rsidR="00AF2CE8" w:rsidRPr="00BA5676" w:rsidRDefault="00AF2CE8" w:rsidP="00AF2CE8">
      <w:pPr>
        <w:pStyle w:val="BulletList1"/>
        <w:numPr>
          <w:ilvl w:val="0"/>
          <w:numId w:val="0"/>
        </w:numPr>
        <w:rPr>
          <w:sz w:val="24"/>
          <w:szCs w:val="24"/>
        </w:rPr>
      </w:pPr>
    </w:p>
    <w:p w:rsidR="00F61415" w:rsidRPr="00BA5676" w:rsidRDefault="00F61415" w:rsidP="00F61415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>Professional Experience, continued</w:t>
      </w:r>
    </w:p>
    <w:p w:rsidR="00F61415" w:rsidRPr="00BA5676" w:rsidRDefault="00F61415" w:rsidP="00F61415">
      <w:pPr>
        <w:pStyle w:val="HeadingAllCaps"/>
        <w:rPr>
          <w:sz w:val="24"/>
        </w:rPr>
      </w:pPr>
      <w:r w:rsidRPr="00BA5676">
        <w:rPr>
          <w:sz w:val="24"/>
        </w:rPr>
        <w:t xml:space="preserve"> LEGAL CLERICAL SUPPORT</w:t>
      </w:r>
    </w:p>
    <w:p w:rsidR="00F61415" w:rsidRPr="00BA5676" w:rsidRDefault="00F61415" w:rsidP="00F61415">
      <w:pPr>
        <w:pStyle w:val="BulletList1"/>
        <w:keepNext/>
        <w:rPr>
          <w:sz w:val="24"/>
          <w:szCs w:val="24"/>
        </w:rPr>
      </w:pPr>
      <w:r w:rsidRPr="00BA5676">
        <w:rPr>
          <w:sz w:val="24"/>
          <w:szCs w:val="24"/>
        </w:rPr>
        <w:t>Responsible for sorting mail, filing and general office duties.</w:t>
      </w:r>
    </w:p>
    <w:p w:rsidR="00F61415" w:rsidRPr="00BA5676" w:rsidRDefault="00F61415" w:rsidP="00F61415">
      <w:pPr>
        <w:pStyle w:val="BulletList2"/>
        <w:keepNext/>
        <w:rPr>
          <w:sz w:val="24"/>
          <w:szCs w:val="24"/>
        </w:rPr>
      </w:pPr>
      <w:r w:rsidRPr="00BA5676">
        <w:rPr>
          <w:sz w:val="24"/>
          <w:szCs w:val="24"/>
        </w:rPr>
        <w:t>Arranged all the invoices to match orders for input into the computer.</w:t>
      </w:r>
    </w:p>
    <w:p w:rsidR="00F61415" w:rsidRPr="00BA5676" w:rsidRDefault="00F61415" w:rsidP="00F61415">
      <w:pPr>
        <w:pStyle w:val="BulletList2"/>
        <w:keepNext/>
        <w:rPr>
          <w:sz w:val="24"/>
          <w:szCs w:val="24"/>
        </w:rPr>
      </w:pPr>
      <w:r w:rsidRPr="00BA5676">
        <w:rPr>
          <w:sz w:val="24"/>
          <w:szCs w:val="24"/>
        </w:rPr>
        <w:t>Assist paralegals with sorting and copying information for cases.</w:t>
      </w:r>
    </w:p>
    <w:p w:rsidR="00F61415" w:rsidRPr="00BA5676" w:rsidRDefault="00F61415" w:rsidP="00F61415">
      <w:pPr>
        <w:pStyle w:val="BulletList2"/>
        <w:keepNext/>
        <w:ind w:left="540" w:firstLine="468"/>
        <w:rPr>
          <w:sz w:val="24"/>
          <w:szCs w:val="24"/>
        </w:rPr>
      </w:pPr>
      <w:r w:rsidRPr="00BA5676">
        <w:rPr>
          <w:sz w:val="24"/>
          <w:szCs w:val="24"/>
        </w:rPr>
        <w:t xml:space="preserve">Back up to front desk receptionist, answering phones, delivering faxes and case folders.     </w:t>
      </w:r>
    </w:p>
    <w:p w:rsidR="00F61415" w:rsidRPr="00BA5676" w:rsidRDefault="00F61415" w:rsidP="00F61415">
      <w:pPr>
        <w:pStyle w:val="BulletList2"/>
        <w:keepNext/>
        <w:numPr>
          <w:ilvl w:val="0"/>
          <w:numId w:val="0"/>
        </w:numPr>
        <w:ind w:left="1008"/>
        <w:rPr>
          <w:sz w:val="24"/>
          <w:szCs w:val="24"/>
        </w:rPr>
      </w:pPr>
    </w:p>
    <w:p w:rsidR="00F61415" w:rsidRPr="00BA5676" w:rsidRDefault="00F61415" w:rsidP="00F61415">
      <w:pPr>
        <w:pStyle w:val="HeadingAllCaps"/>
        <w:rPr>
          <w:sz w:val="24"/>
        </w:rPr>
      </w:pPr>
      <w:r w:rsidRPr="00BA5676">
        <w:rPr>
          <w:sz w:val="24"/>
        </w:rPr>
        <w:t>SR. CUSTOMER SERVICE Representative/PROJECT MANAGEMENT</w:t>
      </w:r>
    </w:p>
    <w:p w:rsidR="00F61415" w:rsidRPr="00BA5676" w:rsidRDefault="00F61415" w:rsidP="00F61415">
      <w:pPr>
        <w:pStyle w:val="BulletList1"/>
        <w:keepNext/>
        <w:rPr>
          <w:sz w:val="24"/>
          <w:szCs w:val="24"/>
        </w:rPr>
      </w:pPr>
      <w:r w:rsidRPr="00BA5676">
        <w:rPr>
          <w:sz w:val="24"/>
          <w:szCs w:val="24"/>
        </w:rPr>
        <w:t>Delivered world class customer service and built customer satisfaction.</w:t>
      </w:r>
    </w:p>
    <w:p w:rsidR="00F61415" w:rsidRPr="00BA5676" w:rsidRDefault="00F61415" w:rsidP="00F61415">
      <w:pPr>
        <w:pStyle w:val="BulletList2"/>
        <w:keepNext/>
        <w:rPr>
          <w:sz w:val="24"/>
          <w:szCs w:val="24"/>
        </w:rPr>
      </w:pPr>
      <w:r w:rsidRPr="00BA5676">
        <w:rPr>
          <w:sz w:val="24"/>
          <w:szCs w:val="24"/>
        </w:rPr>
        <w:t>Provided effective and timely resolution of a range of customer inquiries.</w:t>
      </w:r>
    </w:p>
    <w:p w:rsidR="00F61415" w:rsidRPr="00BA5676" w:rsidRDefault="00F61415" w:rsidP="00F61415">
      <w:pPr>
        <w:pStyle w:val="BulletList2"/>
        <w:keepNext/>
        <w:rPr>
          <w:sz w:val="24"/>
          <w:szCs w:val="24"/>
        </w:rPr>
      </w:pPr>
      <w:r w:rsidRPr="00BA5676">
        <w:rPr>
          <w:sz w:val="24"/>
          <w:szCs w:val="24"/>
        </w:rPr>
        <w:t>Strive for one-call resolution of customer issues.</w:t>
      </w:r>
    </w:p>
    <w:p w:rsidR="00F61415" w:rsidRPr="00BA5676" w:rsidRDefault="008D5CCD" w:rsidP="00F61415">
      <w:pPr>
        <w:pStyle w:val="BulletList2"/>
        <w:keepNext/>
        <w:ind w:left="540" w:firstLine="468"/>
        <w:rPr>
          <w:sz w:val="24"/>
          <w:szCs w:val="24"/>
        </w:rPr>
      </w:pPr>
      <w:r>
        <w:rPr>
          <w:sz w:val="24"/>
          <w:szCs w:val="24"/>
        </w:rPr>
        <w:t>Input accurate data in customer service tracking system, by using my data entry skills.</w:t>
      </w:r>
    </w:p>
    <w:p w:rsidR="00F61415" w:rsidRPr="00BA5676" w:rsidRDefault="00F61415" w:rsidP="00F61415">
      <w:pPr>
        <w:pStyle w:val="BulletList2"/>
        <w:keepNext/>
        <w:ind w:left="540" w:firstLine="468"/>
        <w:rPr>
          <w:sz w:val="24"/>
          <w:szCs w:val="24"/>
        </w:rPr>
      </w:pPr>
      <w:r w:rsidRPr="00BA5676">
        <w:rPr>
          <w:sz w:val="24"/>
          <w:szCs w:val="24"/>
        </w:rPr>
        <w:t>Demonstrated the ability to help customers with eligibility issues, and insurance plan selection and questions.</w:t>
      </w:r>
    </w:p>
    <w:p w:rsidR="00F61415" w:rsidRPr="00AF2CE8" w:rsidRDefault="00F61415" w:rsidP="00AF2CE8">
      <w:pPr>
        <w:pStyle w:val="BulletList2"/>
        <w:keepNext/>
        <w:ind w:left="540" w:firstLine="468"/>
        <w:rPr>
          <w:sz w:val="24"/>
          <w:szCs w:val="24"/>
        </w:rPr>
      </w:pPr>
      <w:r w:rsidRPr="00BA5676">
        <w:rPr>
          <w:sz w:val="24"/>
          <w:szCs w:val="24"/>
        </w:rPr>
        <w:t xml:space="preserve">Increase customer experience by providing information on new products, rate plans, and services through up selling opportunities.              </w:t>
      </w:r>
    </w:p>
    <w:p w:rsidR="00F61415" w:rsidRPr="00BA5676" w:rsidRDefault="00F61415" w:rsidP="00F61415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>Employment History</w:t>
      </w:r>
    </w:p>
    <w:p w:rsidR="00F61415" w:rsidRPr="00BA5676" w:rsidRDefault="00F61415" w:rsidP="00F61415">
      <w:pPr>
        <w:pStyle w:val="EmploymentHistoryLocations"/>
        <w:rPr>
          <w:rStyle w:val="ProfileDetailsChar"/>
          <w:sz w:val="24"/>
        </w:rPr>
      </w:pPr>
      <w:r w:rsidRPr="00BA5676">
        <w:rPr>
          <w:rStyle w:val="HeadingAllCapsChar"/>
          <w:sz w:val="24"/>
        </w:rPr>
        <w:t>Hartford hospital</w:t>
      </w:r>
      <w:r w:rsidRPr="00BA5676">
        <w:rPr>
          <w:sz w:val="24"/>
        </w:rPr>
        <w:t xml:space="preserve"> – Newington, CT</w:t>
      </w:r>
    </w:p>
    <w:p w:rsidR="00F61415" w:rsidRPr="00BA5676" w:rsidRDefault="00F61415" w:rsidP="00F61415">
      <w:pPr>
        <w:pStyle w:val="Jobtitles-employmenthistory"/>
        <w:rPr>
          <w:rStyle w:val="EmploymentHistoryLocationsCharChar"/>
        </w:rPr>
      </w:pPr>
      <w:r w:rsidRPr="00BA5676">
        <w:rPr>
          <w:sz w:val="24"/>
        </w:rPr>
        <w:t xml:space="preserve">  Account Analyst, 2004 to 2007</w:t>
      </w:r>
    </w:p>
    <w:p w:rsidR="00F61415" w:rsidRPr="00BA5676" w:rsidRDefault="00F61415" w:rsidP="00F61415">
      <w:pPr>
        <w:ind w:left="450"/>
        <w:rPr>
          <w:sz w:val="24"/>
          <w:szCs w:val="24"/>
        </w:rPr>
      </w:pPr>
      <w:r w:rsidRPr="00BA5676">
        <w:rPr>
          <w:rStyle w:val="HeadingAllCapsChar"/>
          <w:sz w:val="24"/>
        </w:rPr>
        <w:t>American eagle f.c.u.</w:t>
      </w:r>
      <w:r w:rsidRPr="00BA5676">
        <w:rPr>
          <w:sz w:val="24"/>
          <w:szCs w:val="24"/>
        </w:rPr>
        <w:t xml:space="preserve"> – East Hartford, CT</w:t>
      </w:r>
    </w:p>
    <w:p w:rsidR="00F61415" w:rsidRPr="00BA5676" w:rsidRDefault="00F61415" w:rsidP="00F61415">
      <w:pPr>
        <w:pStyle w:val="Jobtitles-employmenthistory"/>
        <w:rPr>
          <w:sz w:val="24"/>
        </w:rPr>
      </w:pPr>
      <w:r w:rsidRPr="00BA5676">
        <w:rPr>
          <w:sz w:val="24"/>
        </w:rPr>
        <w:t>Customer Service Associate, 2003 to 2004</w:t>
      </w:r>
    </w:p>
    <w:p w:rsidR="00F61415" w:rsidRPr="00BA5676" w:rsidRDefault="00F61415" w:rsidP="00F61415">
      <w:pPr>
        <w:ind w:left="450"/>
        <w:rPr>
          <w:sz w:val="24"/>
          <w:szCs w:val="24"/>
        </w:rPr>
      </w:pPr>
      <w:r w:rsidRPr="00BA5676">
        <w:rPr>
          <w:rStyle w:val="HeadingAllCapsChar"/>
          <w:sz w:val="24"/>
        </w:rPr>
        <w:t>cantor colburn, llc.</w:t>
      </w:r>
      <w:r w:rsidRPr="00BA5676">
        <w:rPr>
          <w:sz w:val="24"/>
          <w:szCs w:val="24"/>
        </w:rPr>
        <w:t xml:space="preserve"> – Bloomfield, CT</w:t>
      </w:r>
    </w:p>
    <w:p w:rsidR="00F61415" w:rsidRPr="00BA5676" w:rsidRDefault="00F61415" w:rsidP="00F61415">
      <w:pPr>
        <w:pStyle w:val="Jobtitles-employmenthistory"/>
        <w:rPr>
          <w:sz w:val="24"/>
        </w:rPr>
      </w:pPr>
      <w:r w:rsidRPr="00BA5676">
        <w:rPr>
          <w:sz w:val="24"/>
        </w:rPr>
        <w:t>Legal Clerical Support, 2003 to 2003</w:t>
      </w:r>
    </w:p>
    <w:p w:rsidR="00F61415" w:rsidRPr="00BA5676" w:rsidRDefault="00F61415" w:rsidP="00F61415">
      <w:pPr>
        <w:ind w:left="450"/>
        <w:rPr>
          <w:sz w:val="24"/>
          <w:szCs w:val="24"/>
        </w:rPr>
      </w:pPr>
      <w:r w:rsidRPr="00BA5676">
        <w:rPr>
          <w:rStyle w:val="HeadingAllCapsChar"/>
          <w:sz w:val="24"/>
        </w:rPr>
        <w:t>cigna healthcare, rx prime.</w:t>
      </w:r>
      <w:r w:rsidRPr="00BA5676">
        <w:rPr>
          <w:sz w:val="24"/>
          <w:szCs w:val="24"/>
        </w:rPr>
        <w:t xml:space="preserve"> – Bloomfield, CT</w:t>
      </w:r>
    </w:p>
    <w:p w:rsidR="00F61415" w:rsidRPr="00BA5676" w:rsidRDefault="00F61415" w:rsidP="00F61415">
      <w:pPr>
        <w:pStyle w:val="Jobtitles-employmenthistory"/>
        <w:rPr>
          <w:sz w:val="24"/>
        </w:rPr>
      </w:pPr>
      <w:r w:rsidRPr="00BA5676">
        <w:rPr>
          <w:sz w:val="24"/>
        </w:rPr>
        <w:t>Sr. Customer Rep., 1998 to 2003</w:t>
      </w:r>
    </w:p>
    <w:p w:rsidR="00F61415" w:rsidRPr="00BA5676" w:rsidRDefault="00F61415" w:rsidP="00F61415">
      <w:pPr>
        <w:pStyle w:val="ResumeSectionsHeadings"/>
        <w:rPr>
          <w:sz w:val="24"/>
          <w:szCs w:val="24"/>
        </w:rPr>
      </w:pPr>
      <w:r w:rsidRPr="00BA5676">
        <w:rPr>
          <w:sz w:val="24"/>
          <w:szCs w:val="24"/>
        </w:rPr>
        <w:t>Education</w:t>
      </w:r>
    </w:p>
    <w:p w:rsidR="00F61415" w:rsidRPr="00BA5676" w:rsidRDefault="00F61415" w:rsidP="00F61415">
      <w:pPr>
        <w:pStyle w:val="HeadingAllCaps"/>
        <w:rPr>
          <w:sz w:val="24"/>
        </w:rPr>
      </w:pPr>
      <w:r w:rsidRPr="00BA5676">
        <w:rPr>
          <w:sz w:val="24"/>
        </w:rPr>
        <w:t>eVEREST uNIVERSITY ONLINE – bRANDON, FL</w:t>
      </w:r>
    </w:p>
    <w:p w:rsidR="00F61415" w:rsidRPr="00BA5676" w:rsidRDefault="00F61415" w:rsidP="00F61415">
      <w:pPr>
        <w:pStyle w:val="Jobtitles-employmenthistory"/>
        <w:rPr>
          <w:sz w:val="24"/>
        </w:rPr>
      </w:pPr>
      <w:r w:rsidRPr="00BA5676">
        <w:rPr>
          <w:sz w:val="24"/>
        </w:rPr>
        <w:t>Associate Degree in Criminal Justice, 2009-present</w:t>
      </w:r>
    </w:p>
    <w:p w:rsidR="00F61415" w:rsidRPr="00BA5676" w:rsidRDefault="00F61415" w:rsidP="00F61415">
      <w:pPr>
        <w:pStyle w:val="EmploymentHistoryLocations"/>
        <w:rPr>
          <w:sz w:val="24"/>
        </w:rPr>
      </w:pPr>
      <w:r w:rsidRPr="00BA5676">
        <w:rPr>
          <w:sz w:val="24"/>
        </w:rPr>
        <w:t>GPA: 3.50/3.89</w:t>
      </w:r>
    </w:p>
    <w:p w:rsidR="00F61415" w:rsidRPr="00BA5676" w:rsidRDefault="00F61415" w:rsidP="00F61415">
      <w:pPr>
        <w:pStyle w:val="EmploymentHistoryLocations"/>
        <w:rPr>
          <w:sz w:val="24"/>
        </w:rPr>
      </w:pPr>
    </w:p>
    <w:p w:rsidR="00F61415" w:rsidRPr="00BA5676" w:rsidRDefault="00F61415" w:rsidP="00F61415">
      <w:pPr>
        <w:pStyle w:val="HeadingAllCaps"/>
        <w:ind w:left="0"/>
        <w:rPr>
          <w:b/>
          <w:sz w:val="24"/>
        </w:rPr>
      </w:pPr>
      <w:r w:rsidRPr="00BA5676">
        <w:rPr>
          <w:sz w:val="24"/>
        </w:rPr>
        <w:t>Urban League-Hartford, CT</w:t>
      </w:r>
    </w:p>
    <w:p w:rsidR="00F61415" w:rsidRPr="00BA5676" w:rsidRDefault="00F61415" w:rsidP="00F61415">
      <w:pPr>
        <w:pStyle w:val="HeadingAllCaps"/>
        <w:ind w:left="0"/>
        <w:rPr>
          <w:b/>
          <w:sz w:val="24"/>
        </w:rPr>
      </w:pPr>
      <w:r w:rsidRPr="00BA5676">
        <w:rPr>
          <w:b/>
          <w:sz w:val="24"/>
        </w:rPr>
        <w:t>ged</w:t>
      </w:r>
      <w:r w:rsidRPr="00BA5676">
        <w:rPr>
          <w:sz w:val="24"/>
        </w:rPr>
        <w:t xml:space="preserve">, </w:t>
      </w:r>
      <w:r w:rsidRPr="00BA5676">
        <w:rPr>
          <w:b/>
          <w:sz w:val="24"/>
        </w:rPr>
        <w:t>1990</w:t>
      </w:r>
    </w:p>
    <w:p w:rsidR="00F61415" w:rsidRPr="00BA5676" w:rsidRDefault="00F61415" w:rsidP="00F61415">
      <w:pPr>
        <w:pStyle w:val="BulletList2"/>
        <w:numPr>
          <w:ilvl w:val="0"/>
          <w:numId w:val="0"/>
        </w:numPr>
        <w:rPr>
          <w:sz w:val="24"/>
          <w:szCs w:val="24"/>
        </w:rPr>
      </w:pPr>
    </w:p>
    <w:sectPr w:rsidR="00F61415" w:rsidRPr="00BA5676" w:rsidSect="00B36638">
      <w:headerReference w:type="default" r:id="rId10"/>
      <w:footerReference w:type="default" r:id="rId11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936" w:rsidRDefault="00127936">
      <w:r>
        <w:separator/>
      </w:r>
    </w:p>
  </w:endnote>
  <w:endnote w:type="continuationSeparator" w:id="0">
    <w:p w:rsidR="00127936" w:rsidRDefault="0012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846D6E">
    <w:pPr>
      <w:pStyle w:val="Footer"/>
    </w:pPr>
    <w:r>
      <w:t xml:space="preserve">Page | </w:t>
    </w:r>
    <w:r w:rsidR="00B8561B">
      <w:fldChar w:fldCharType="begin"/>
    </w:r>
    <w:r w:rsidR="00B8561B">
      <w:instrText xml:space="preserve"> PAGE   \* MERGEFORMAT </w:instrText>
    </w:r>
    <w:r w:rsidR="00B8561B">
      <w:fldChar w:fldCharType="separate"/>
    </w:r>
    <w:r w:rsidR="00D96E78">
      <w:rPr>
        <w:noProof/>
      </w:rPr>
      <w:t>1</w:t>
    </w:r>
    <w:r w:rsidR="00B856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936" w:rsidRDefault="00127936">
      <w:r>
        <w:separator/>
      </w:r>
    </w:p>
  </w:footnote>
  <w:footnote w:type="continuationSeparator" w:id="0">
    <w:p w:rsidR="00127936" w:rsidRDefault="00127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638" w:rsidRDefault="00B36638">
    <w:pPr>
      <w:pStyle w:val="Name"/>
      <w:ind w:left="0"/>
    </w:pPr>
  </w:p>
  <w:p w:rsidR="00B36638" w:rsidRDefault="00AF2CE8">
    <w:pPr>
      <w:pStyle w:val="Name"/>
    </w:pPr>
    <w:r>
      <w:t xml:space="preserve">                         </w:t>
    </w:r>
    <w:r w:rsidR="00184575">
      <w:t>Theresa Falconer</w:t>
    </w:r>
  </w:p>
  <w:p w:rsidR="00AF2CE8" w:rsidRPr="00AF2CE8" w:rsidRDefault="00AF2CE8" w:rsidP="00AF2CE8">
    <w:pPr>
      <w:pStyle w:val="Name"/>
      <w:rPr>
        <w:sz w:val="24"/>
        <w:szCs w:val="24"/>
      </w:rPr>
    </w:pPr>
    <w:r>
      <w:rPr>
        <w:sz w:val="24"/>
        <w:szCs w:val="24"/>
      </w:rPr>
      <w:t xml:space="preserve">       180 Smith drive, East Hartford, CT 06118●860-987-8704●chellefalc@hotmail.com</w:t>
    </w:r>
  </w:p>
  <w:p w:rsidR="00B36638" w:rsidRDefault="00B36638">
    <w:pPr>
      <w:pStyle w:val="Address"/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575"/>
    <w:rsid w:val="00040880"/>
    <w:rsid w:val="00052693"/>
    <w:rsid w:val="000A65BE"/>
    <w:rsid w:val="001260CA"/>
    <w:rsid w:val="00127936"/>
    <w:rsid w:val="00134C30"/>
    <w:rsid w:val="00167A61"/>
    <w:rsid w:val="00184575"/>
    <w:rsid w:val="00227856"/>
    <w:rsid w:val="00243D1F"/>
    <w:rsid w:val="00297447"/>
    <w:rsid w:val="00304BAA"/>
    <w:rsid w:val="00332331"/>
    <w:rsid w:val="00387547"/>
    <w:rsid w:val="004B4D20"/>
    <w:rsid w:val="005D2F5D"/>
    <w:rsid w:val="00622A65"/>
    <w:rsid w:val="006E4A13"/>
    <w:rsid w:val="0075578A"/>
    <w:rsid w:val="00785E6A"/>
    <w:rsid w:val="0082394B"/>
    <w:rsid w:val="00846D6E"/>
    <w:rsid w:val="008D5CCD"/>
    <w:rsid w:val="00913E38"/>
    <w:rsid w:val="009B5F92"/>
    <w:rsid w:val="009F66A0"/>
    <w:rsid w:val="00A832E6"/>
    <w:rsid w:val="00AF2CE8"/>
    <w:rsid w:val="00B36638"/>
    <w:rsid w:val="00B54660"/>
    <w:rsid w:val="00B62732"/>
    <w:rsid w:val="00B83252"/>
    <w:rsid w:val="00B8561B"/>
    <w:rsid w:val="00BA5676"/>
    <w:rsid w:val="00BC3D8A"/>
    <w:rsid w:val="00C261D0"/>
    <w:rsid w:val="00C4342C"/>
    <w:rsid w:val="00C53389"/>
    <w:rsid w:val="00C73A71"/>
    <w:rsid w:val="00C74C23"/>
    <w:rsid w:val="00D96E78"/>
    <w:rsid w:val="00DE71B4"/>
    <w:rsid w:val="00E35A9B"/>
    <w:rsid w:val="00E9161F"/>
    <w:rsid w:val="00F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coner\AppData\Roaming\Microsoft\Templates\MN_FunctionalResume(3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F70ACC-0EF4-4043-8E6B-A19E7CAA028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89A0E8B8-AE7F-43D2-9907-0A07DF848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MN_FunctionalResume(3)</Template>
  <TotalTime>41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Falconer</dc:creator>
  <cp:lastModifiedBy>Falconer</cp:lastModifiedBy>
  <cp:revision>9</cp:revision>
  <cp:lastPrinted>2012-01-25T21:43:00Z</cp:lastPrinted>
  <dcterms:created xsi:type="dcterms:W3CDTF">2012-01-25T21:44:00Z</dcterms:created>
  <dcterms:modified xsi:type="dcterms:W3CDTF">2012-02-09T21:56:00Z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