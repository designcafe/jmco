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798"/>
        <w:tblW w:w="11164" w:type="dxa"/>
        <w:tblLayout w:type="fixed"/>
        <w:tblLook w:val="0000"/>
      </w:tblPr>
      <w:tblGrid>
        <w:gridCol w:w="2203"/>
        <w:gridCol w:w="88"/>
        <w:gridCol w:w="4412"/>
        <w:gridCol w:w="4461"/>
      </w:tblGrid>
      <w:tr w:rsidR="00971E9D" w:rsidRPr="00042857" w:rsidTr="00F46141">
        <w:trPr>
          <w:trHeight w:hRule="exact" w:val="245"/>
        </w:trPr>
        <w:tc>
          <w:tcPr>
            <w:tcW w:w="11164" w:type="dxa"/>
            <w:gridSpan w:val="4"/>
          </w:tcPr>
          <w:p w:rsidR="00971E9D" w:rsidRPr="008C0D4D" w:rsidRDefault="006811D1" w:rsidP="00DB4111">
            <w:pPr>
              <w:pStyle w:val="StyleContactInfo"/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  <w:r w:rsidR="00415A4A" w:rsidRPr="008C0D4D">
              <w:rPr>
                <w:szCs w:val="18"/>
              </w:rPr>
              <w:t>478 Sylvan Lake Road</w:t>
            </w:r>
            <w:r w:rsidR="00F561DD" w:rsidRPr="008C0D4D">
              <w:rPr>
                <w:szCs w:val="18"/>
              </w:rPr>
              <w:t xml:space="preserve"> </w:t>
            </w:r>
            <w:r w:rsidR="009517B8">
              <w:rPr>
                <w:szCs w:val="18"/>
              </w:rPr>
              <w:t>Watertown,</w:t>
            </w:r>
            <w:r w:rsidR="00415A4A" w:rsidRPr="008C0D4D">
              <w:rPr>
                <w:szCs w:val="18"/>
              </w:rPr>
              <w:t xml:space="preserve"> Connecticut 06779 </w:t>
            </w:r>
            <w:r w:rsidR="00430460" w:rsidRPr="008C0D4D">
              <w:rPr>
                <w:szCs w:val="18"/>
              </w:rPr>
              <w:sym w:font="Symbol" w:char="F0B7"/>
            </w:r>
            <w:r w:rsidR="00415A4A" w:rsidRPr="008C0D4D">
              <w:rPr>
                <w:szCs w:val="18"/>
              </w:rPr>
              <w:t xml:space="preserve"> (203) 725-660</w:t>
            </w:r>
            <w:r w:rsidR="00CD3B20" w:rsidRPr="008C0D4D">
              <w:rPr>
                <w:szCs w:val="18"/>
              </w:rPr>
              <w:t>1</w:t>
            </w:r>
            <w:r w:rsidR="00415A4A" w:rsidRPr="008C0D4D">
              <w:rPr>
                <w:szCs w:val="18"/>
              </w:rPr>
              <w:t xml:space="preserve"> </w:t>
            </w:r>
            <w:r w:rsidR="00430460" w:rsidRPr="008C0D4D">
              <w:rPr>
                <w:szCs w:val="18"/>
              </w:rPr>
              <w:sym w:font="Symbol" w:char="F0B7"/>
            </w:r>
            <w:r w:rsidR="00415A4A" w:rsidRPr="008C0D4D">
              <w:rPr>
                <w:szCs w:val="18"/>
              </w:rPr>
              <w:t xml:space="preserve"> </w:t>
            </w:r>
            <w:r w:rsidR="00F80E7F">
              <w:rPr>
                <w:szCs w:val="18"/>
              </w:rPr>
              <w:t>heatherthomas</w:t>
            </w:r>
            <w:r w:rsidR="00DB4111">
              <w:rPr>
                <w:szCs w:val="18"/>
              </w:rPr>
              <w:t>188</w:t>
            </w:r>
            <w:r w:rsidR="00F80E7F">
              <w:rPr>
                <w:szCs w:val="18"/>
              </w:rPr>
              <w:t>@</w:t>
            </w:r>
            <w:r w:rsidR="00DB4111">
              <w:rPr>
                <w:szCs w:val="18"/>
              </w:rPr>
              <w:t>yahoo.com</w:t>
            </w:r>
          </w:p>
        </w:tc>
      </w:tr>
      <w:tr w:rsidR="00971E9D" w:rsidRPr="00042857" w:rsidTr="00F46141">
        <w:trPr>
          <w:trHeight w:hRule="exact" w:val="864"/>
        </w:trPr>
        <w:tc>
          <w:tcPr>
            <w:tcW w:w="11164" w:type="dxa"/>
            <w:gridSpan w:val="4"/>
          </w:tcPr>
          <w:p w:rsidR="00971E9D" w:rsidRPr="00A11078" w:rsidRDefault="00415A4A" w:rsidP="00C12D0B">
            <w:pPr>
              <w:pStyle w:val="YourName"/>
              <w:rPr>
                <w:rFonts w:ascii="Times New Roman" w:hAnsi="Times New Roman"/>
                <w:sz w:val="48"/>
                <w:szCs w:val="52"/>
              </w:rPr>
            </w:pPr>
            <w:r w:rsidRPr="00A11078">
              <w:rPr>
                <w:rFonts w:ascii="Times New Roman" w:hAnsi="Times New Roman"/>
                <w:sz w:val="48"/>
                <w:szCs w:val="52"/>
              </w:rPr>
              <w:t>Heather</w:t>
            </w:r>
            <w:r w:rsidR="00F80E7F" w:rsidRPr="00A11078">
              <w:rPr>
                <w:rFonts w:ascii="Times New Roman" w:hAnsi="Times New Roman"/>
                <w:sz w:val="48"/>
                <w:szCs w:val="52"/>
              </w:rPr>
              <w:t xml:space="preserve"> </w:t>
            </w:r>
            <w:r w:rsidR="00C12D0B">
              <w:rPr>
                <w:rFonts w:ascii="Times New Roman" w:hAnsi="Times New Roman"/>
                <w:sz w:val="48"/>
                <w:szCs w:val="52"/>
              </w:rPr>
              <w:t>N. Thomas</w:t>
            </w:r>
          </w:p>
        </w:tc>
      </w:tr>
      <w:tr w:rsidR="00553E34" w:rsidRPr="00042857" w:rsidTr="00F46141">
        <w:trPr>
          <w:trHeight w:val="342"/>
        </w:trPr>
        <w:tc>
          <w:tcPr>
            <w:tcW w:w="11164" w:type="dxa"/>
            <w:gridSpan w:val="4"/>
            <w:tcBorders>
              <w:bottom w:val="single" w:sz="4" w:space="0" w:color="auto"/>
            </w:tcBorders>
          </w:tcPr>
          <w:p w:rsidR="00553E34" w:rsidRPr="00970F35" w:rsidRDefault="00553E34" w:rsidP="00CD3B20">
            <w:pPr>
              <w:pStyle w:val="Heading1"/>
              <w:rPr>
                <w:rFonts w:cs="Tahoma"/>
                <w:sz w:val="22"/>
                <w:szCs w:val="22"/>
              </w:rPr>
            </w:pPr>
            <w:r w:rsidRPr="00970F35">
              <w:rPr>
                <w:rFonts w:cs="Tahoma"/>
                <w:sz w:val="22"/>
                <w:szCs w:val="22"/>
              </w:rPr>
              <w:t>Skills and Abilities</w:t>
            </w:r>
          </w:p>
        </w:tc>
      </w:tr>
      <w:tr w:rsidR="00553E34" w:rsidRPr="00042857" w:rsidTr="00F46141">
        <w:trPr>
          <w:trHeight w:val="342"/>
        </w:trPr>
        <w:tc>
          <w:tcPr>
            <w:tcW w:w="11164" w:type="dxa"/>
            <w:gridSpan w:val="4"/>
            <w:tcBorders>
              <w:bottom w:val="single" w:sz="4" w:space="0" w:color="auto"/>
            </w:tcBorders>
          </w:tcPr>
          <w:p w:rsidR="00B5259D" w:rsidRPr="00B5259D" w:rsidRDefault="00534AA6" w:rsidP="00E6226F">
            <w:pPr>
              <w:pStyle w:val="BodyText"/>
              <w:numPr>
                <w:ilvl w:val="0"/>
                <w:numId w:val="1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Currently pursuing a Master’s degree at Central Connecticut State University</w:t>
            </w:r>
          </w:p>
          <w:p w:rsidR="00B132F2" w:rsidRDefault="00B132F2" w:rsidP="00E6226F">
            <w:pPr>
              <w:pStyle w:val="BodyText"/>
              <w:numPr>
                <w:ilvl w:val="0"/>
                <w:numId w:val="1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Member of Phi Alpha Theta: National History Honor Society</w:t>
            </w:r>
          </w:p>
          <w:p w:rsidR="002322A4" w:rsidRPr="002322A4" w:rsidRDefault="002322A4" w:rsidP="002322A4">
            <w:pPr>
              <w:pStyle w:val="BodyText"/>
              <w:numPr>
                <w:ilvl w:val="0"/>
                <w:numId w:val="1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Member of the Sigma Tau Delta: International English Honor Society</w:t>
            </w:r>
          </w:p>
          <w:p w:rsidR="002322A4" w:rsidRDefault="002322A4" w:rsidP="002322A4">
            <w:pPr>
              <w:pStyle w:val="BodyText"/>
              <w:numPr>
                <w:ilvl w:val="0"/>
                <w:numId w:val="1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r w:rsidRPr="00042857">
              <w:rPr>
                <w:sz w:val="20"/>
                <w:szCs w:val="20"/>
              </w:rPr>
              <w:t>Excellent research, writing and communication skills</w:t>
            </w:r>
          </w:p>
          <w:p w:rsidR="007F2951" w:rsidRPr="002322A4" w:rsidRDefault="007F2951" w:rsidP="002322A4">
            <w:pPr>
              <w:pStyle w:val="BodyText"/>
              <w:numPr>
                <w:ilvl w:val="0"/>
                <w:numId w:val="1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Experience using Microsoft Office applications</w:t>
            </w:r>
          </w:p>
          <w:p w:rsidR="009878E2" w:rsidRPr="00042857" w:rsidRDefault="00054C80" w:rsidP="00E6226F">
            <w:pPr>
              <w:pStyle w:val="BodyText"/>
              <w:numPr>
                <w:ilvl w:val="0"/>
                <w:numId w:val="1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r w:rsidRPr="00042857">
              <w:rPr>
                <w:sz w:val="20"/>
                <w:szCs w:val="20"/>
              </w:rPr>
              <w:t>Quick learner; equally successful in both a team and self-directing settings</w:t>
            </w:r>
            <w:r w:rsidR="009878E2" w:rsidRPr="00042857">
              <w:rPr>
                <w:sz w:val="20"/>
                <w:szCs w:val="20"/>
              </w:rPr>
              <w:t>; comfortable in a fast paced environment; organized; easily multitask with</w:t>
            </w:r>
            <w:r w:rsidR="0042006A" w:rsidRPr="00042857">
              <w:rPr>
                <w:sz w:val="20"/>
                <w:szCs w:val="20"/>
              </w:rPr>
              <w:t>out sacrificing quality of work</w:t>
            </w:r>
            <w:r w:rsidR="00FD6839" w:rsidRPr="00042857">
              <w:rPr>
                <w:sz w:val="20"/>
                <w:szCs w:val="20"/>
              </w:rPr>
              <w:t>; professional</w:t>
            </w:r>
          </w:p>
          <w:p w:rsidR="007449F3" w:rsidRPr="00970F35" w:rsidRDefault="00553E34" w:rsidP="007449F3">
            <w:pPr>
              <w:pStyle w:val="Heading1"/>
              <w:rPr>
                <w:rFonts w:cs="Tahoma"/>
                <w:sz w:val="22"/>
                <w:szCs w:val="22"/>
              </w:rPr>
            </w:pPr>
            <w:r w:rsidRPr="00970F35">
              <w:rPr>
                <w:rFonts w:cs="Tahoma"/>
                <w:sz w:val="22"/>
                <w:szCs w:val="22"/>
              </w:rPr>
              <w:t>Professional Experience</w:t>
            </w:r>
          </w:p>
        </w:tc>
      </w:tr>
      <w:tr w:rsidR="001316BA" w:rsidRPr="00042857" w:rsidTr="00F46141">
        <w:trPr>
          <w:trHeight w:val="544"/>
        </w:trPr>
        <w:tc>
          <w:tcPr>
            <w:tcW w:w="2291" w:type="dxa"/>
            <w:gridSpan w:val="2"/>
            <w:tcBorders>
              <w:top w:val="single" w:sz="12" w:space="0" w:color="auto"/>
            </w:tcBorders>
          </w:tcPr>
          <w:p w:rsidR="001316BA" w:rsidRPr="00042857" w:rsidRDefault="00954624" w:rsidP="009E0349">
            <w:pPr>
              <w:pStyle w:val="BodyText1"/>
              <w:jc w:val="center"/>
              <w:rPr>
                <w:sz w:val="20"/>
              </w:rPr>
            </w:pPr>
            <w:r>
              <w:rPr>
                <w:sz w:val="20"/>
              </w:rPr>
              <w:t>November ’10 – Present</w:t>
            </w:r>
          </w:p>
        </w:tc>
        <w:tc>
          <w:tcPr>
            <w:tcW w:w="4412" w:type="dxa"/>
            <w:tcBorders>
              <w:top w:val="single" w:sz="12" w:space="0" w:color="auto"/>
            </w:tcBorders>
          </w:tcPr>
          <w:p w:rsidR="001316BA" w:rsidRPr="00042857" w:rsidRDefault="00954624" w:rsidP="00954624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 University</w:t>
            </w:r>
          </w:p>
        </w:tc>
        <w:tc>
          <w:tcPr>
            <w:tcW w:w="4461" w:type="dxa"/>
            <w:tcBorders>
              <w:top w:val="single" w:sz="12" w:space="0" w:color="auto"/>
            </w:tcBorders>
          </w:tcPr>
          <w:p w:rsidR="001316BA" w:rsidRPr="00042857" w:rsidRDefault="005D1D1A" w:rsidP="005D1D1A">
            <w:pPr>
              <w:pStyle w:val="BodyText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Waterbury, CT</w:t>
            </w:r>
          </w:p>
        </w:tc>
      </w:tr>
      <w:tr w:rsidR="001316BA" w:rsidRPr="00042857" w:rsidTr="00F46141">
        <w:trPr>
          <w:trHeight w:val="592"/>
        </w:trPr>
        <w:tc>
          <w:tcPr>
            <w:tcW w:w="11164" w:type="dxa"/>
            <w:gridSpan w:val="4"/>
          </w:tcPr>
          <w:p w:rsidR="001316BA" w:rsidRPr="00970F35" w:rsidRDefault="005D1D1A" w:rsidP="005D1D1A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970F35">
              <w:rPr>
                <w:rFonts w:ascii="Tahoma" w:hAnsi="Tahoma" w:cs="Tahoma"/>
                <w:b/>
                <w:sz w:val="18"/>
                <w:szCs w:val="18"/>
              </w:rPr>
              <w:t>Assistant Athletics Manager</w:t>
            </w:r>
          </w:p>
          <w:p w:rsidR="00FA7C5A" w:rsidRPr="00357F5A" w:rsidRDefault="00357F5A" w:rsidP="00511ECA">
            <w:pPr>
              <w:pStyle w:val="ListParagraph"/>
              <w:numPr>
                <w:ilvl w:val="0"/>
                <w:numId w:val="17"/>
              </w:numPr>
              <w:spacing w:after="240"/>
            </w:pPr>
            <w:r>
              <w:t>Part-time office assistant to the Athletics Manager; basic office duties</w:t>
            </w:r>
            <w:r w:rsidR="001F5D04">
              <w:t>; involvement in Post Athletics and the Learn-to-Swim program</w:t>
            </w:r>
          </w:p>
        </w:tc>
      </w:tr>
      <w:tr w:rsidR="001316BA" w:rsidRPr="00042857" w:rsidTr="00F46141">
        <w:trPr>
          <w:trHeight w:hRule="exact" w:val="94"/>
        </w:trPr>
        <w:tc>
          <w:tcPr>
            <w:tcW w:w="11164" w:type="dxa"/>
            <w:gridSpan w:val="4"/>
            <w:tcBorders>
              <w:bottom w:val="single" w:sz="2" w:space="0" w:color="999999"/>
            </w:tcBorders>
          </w:tcPr>
          <w:p w:rsidR="001316BA" w:rsidRPr="00042857" w:rsidRDefault="001316BA" w:rsidP="001316BA">
            <w:pPr>
              <w:pStyle w:val="Heading2"/>
              <w:rPr>
                <w:sz w:val="18"/>
                <w:szCs w:val="18"/>
              </w:rPr>
            </w:pPr>
          </w:p>
        </w:tc>
      </w:tr>
      <w:tr w:rsidR="001316BA" w:rsidRPr="00042857" w:rsidTr="00F46141">
        <w:trPr>
          <w:trHeight w:val="337"/>
        </w:trPr>
        <w:tc>
          <w:tcPr>
            <w:tcW w:w="2291" w:type="dxa"/>
            <w:gridSpan w:val="2"/>
            <w:tcBorders>
              <w:top w:val="single" w:sz="2" w:space="0" w:color="999999"/>
            </w:tcBorders>
          </w:tcPr>
          <w:p w:rsidR="009E0349" w:rsidRDefault="00C863BF" w:rsidP="009E0349">
            <w:pPr>
              <w:pStyle w:val="BodyText1"/>
              <w:tabs>
                <w:tab w:val="left" w:pos="2520"/>
              </w:tabs>
              <w:spacing w:before="0"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Feb</w:t>
            </w:r>
            <w:r w:rsidR="00041D2C">
              <w:rPr>
                <w:sz w:val="20"/>
              </w:rPr>
              <w:t>ruary ‘10 –</w:t>
            </w:r>
          </w:p>
          <w:p w:rsidR="001316BA" w:rsidRPr="00042857" w:rsidRDefault="00041D2C" w:rsidP="009E0349">
            <w:pPr>
              <w:pStyle w:val="BodyText1"/>
              <w:tabs>
                <w:tab w:val="left" w:pos="2520"/>
              </w:tabs>
              <w:spacing w:before="0"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August ‘10</w:t>
            </w:r>
          </w:p>
        </w:tc>
        <w:tc>
          <w:tcPr>
            <w:tcW w:w="4412" w:type="dxa"/>
            <w:tcBorders>
              <w:top w:val="single" w:sz="2" w:space="0" w:color="999999"/>
            </w:tcBorders>
          </w:tcPr>
          <w:p w:rsidR="001316BA" w:rsidRPr="00042857" w:rsidRDefault="00C863BF" w:rsidP="001316BA">
            <w:pPr>
              <w:pStyle w:val="BodyText"/>
              <w:rPr>
                <w:sz w:val="20"/>
                <w:szCs w:val="20"/>
              </w:rPr>
            </w:pPr>
            <w:r w:rsidRPr="00042857">
              <w:rPr>
                <w:sz w:val="20"/>
                <w:szCs w:val="20"/>
              </w:rPr>
              <w:t>St. Mary’s Hospital</w:t>
            </w:r>
          </w:p>
        </w:tc>
        <w:tc>
          <w:tcPr>
            <w:tcW w:w="4461" w:type="dxa"/>
            <w:tcBorders>
              <w:top w:val="single" w:sz="2" w:space="0" w:color="999999"/>
            </w:tcBorders>
          </w:tcPr>
          <w:p w:rsidR="001316BA" w:rsidRPr="00042857" w:rsidRDefault="00C863BF" w:rsidP="001316BA">
            <w:pPr>
              <w:pStyle w:val="BodyText3"/>
              <w:rPr>
                <w:sz w:val="20"/>
                <w:szCs w:val="20"/>
              </w:rPr>
            </w:pPr>
            <w:r w:rsidRPr="00042857">
              <w:rPr>
                <w:sz w:val="20"/>
                <w:szCs w:val="20"/>
              </w:rPr>
              <w:t>Waterbury, CT</w:t>
            </w:r>
          </w:p>
        </w:tc>
      </w:tr>
      <w:tr w:rsidR="00E9005D" w:rsidRPr="00042857" w:rsidTr="00F46141">
        <w:trPr>
          <w:trHeight w:val="400"/>
        </w:trPr>
        <w:tc>
          <w:tcPr>
            <w:tcW w:w="11164" w:type="dxa"/>
            <w:gridSpan w:val="4"/>
          </w:tcPr>
          <w:p w:rsidR="00E9005D" w:rsidRPr="00970F35" w:rsidRDefault="00E9005D" w:rsidP="00E9005D">
            <w:pPr>
              <w:pStyle w:val="Heading2"/>
              <w:rPr>
                <w:rFonts w:cs="Tahoma"/>
                <w:sz w:val="18"/>
                <w:szCs w:val="18"/>
              </w:rPr>
            </w:pPr>
            <w:r w:rsidRPr="00970F35">
              <w:rPr>
                <w:rFonts w:cs="Tahoma"/>
                <w:sz w:val="18"/>
                <w:szCs w:val="18"/>
              </w:rPr>
              <w:t>Marketing and Communications Intern</w:t>
            </w:r>
          </w:p>
          <w:p w:rsidR="00E9005D" w:rsidRPr="00042857" w:rsidRDefault="00E9005D" w:rsidP="00BB5F96">
            <w:pPr>
              <w:numPr>
                <w:ilvl w:val="0"/>
                <w:numId w:val="4"/>
              </w:numPr>
              <w:spacing w:after="240"/>
            </w:pPr>
            <w:r>
              <w:t>W</w:t>
            </w:r>
            <w:r w:rsidRPr="00042857">
              <w:t xml:space="preserve">ork with Microsoft Office applications; press releases; write articles for the weekly hospital newsletter; </w:t>
            </w:r>
            <w:r>
              <w:t xml:space="preserve">write talking points for forums and events; write promotional advertisements for monthly radio show; </w:t>
            </w:r>
            <w:r w:rsidR="00041D2C">
              <w:t xml:space="preserve">research new </w:t>
            </w:r>
            <w:r w:rsidR="008C14C1">
              <w:t xml:space="preserve">techniques the hospital offered; </w:t>
            </w:r>
            <w:r w:rsidRPr="00042857">
              <w:t xml:space="preserve">interview hospital employees for articles in local newspapers; </w:t>
            </w:r>
            <w:r w:rsidR="009B4561">
              <w:t xml:space="preserve"> responsible for setting up photo shoots of hospital employees; </w:t>
            </w:r>
            <w:r w:rsidR="00450E57">
              <w:t xml:space="preserve">participate in creative marketing exercises; </w:t>
            </w:r>
            <w:r w:rsidRPr="00042857">
              <w:t>photography; filing</w:t>
            </w:r>
          </w:p>
        </w:tc>
      </w:tr>
      <w:tr w:rsidR="00E9005D" w:rsidRPr="00042857" w:rsidTr="00F46141">
        <w:trPr>
          <w:trHeight w:hRule="exact" w:val="94"/>
        </w:trPr>
        <w:tc>
          <w:tcPr>
            <w:tcW w:w="11164" w:type="dxa"/>
            <w:gridSpan w:val="4"/>
            <w:tcBorders>
              <w:bottom w:val="single" w:sz="2" w:space="0" w:color="999999"/>
            </w:tcBorders>
          </w:tcPr>
          <w:p w:rsidR="00E9005D" w:rsidRPr="00042857" w:rsidRDefault="00E9005D" w:rsidP="00E9005D">
            <w:pPr>
              <w:pStyle w:val="Heading2"/>
              <w:rPr>
                <w:sz w:val="18"/>
                <w:szCs w:val="18"/>
              </w:rPr>
            </w:pPr>
          </w:p>
        </w:tc>
      </w:tr>
      <w:tr w:rsidR="00E9005D" w:rsidRPr="00042857" w:rsidTr="00F46141">
        <w:trPr>
          <w:trHeight w:hRule="exact" w:val="94"/>
        </w:trPr>
        <w:tc>
          <w:tcPr>
            <w:tcW w:w="11164" w:type="dxa"/>
            <w:gridSpan w:val="4"/>
            <w:tcBorders>
              <w:bottom w:val="single" w:sz="2" w:space="0" w:color="999999"/>
            </w:tcBorders>
          </w:tcPr>
          <w:p w:rsidR="00E9005D" w:rsidRPr="00042857" w:rsidRDefault="00E9005D" w:rsidP="00E9005D">
            <w:pPr>
              <w:pStyle w:val="Heading2"/>
              <w:rPr>
                <w:sz w:val="18"/>
                <w:szCs w:val="18"/>
              </w:rPr>
            </w:pPr>
          </w:p>
        </w:tc>
      </w:tr>
      <w:tr w:rsidR="00E9005D" w:rsidRPr="00042857" w:rsidTr="00F46141">
        <w:trPr>
          <w:trHeight w:val="347"/>
        </w:trPr>
        <w:tc>
          <w:tcPr>
            <w:tcW w:w="2291" w:type="dxa"/>
            <w:gridSpan w:val="2"/>
            <w:tcBorders>
              <w:top w:val="single" w:sz="2" w:space="0" w:color="999999"/>
            </w:tcBorders>
          </w:tcPr>
          <w:p w:rsidR="00E9005D" w:rsidRPr="00042857" w:rsidRDefault="00E9005D" w:rsidP="00E9005D">
            <w:pPr>
              <w:pStyle w:val="BodyText1"/>
              <w:tabs>
                <w:tab w:val="left" w:pos="2520"/>
              </w:tabs>
              <w:rPr>
                <w:sz w:val="20"/>
              </w:rPr>
            </w:pPr>
            <w:r w:rsidRPr="00042857">
              <w:rPr>
                <w:sz w:val="20"/>
              </w:rPr>
              <w:t>January ’09 – June ‘09</w:t>
            </w:r>
          </w:p>
        </w:tc>
        <w:tc>
          <w:tcPr>
            <w:tcW w:w="4412" w:type="dxa"/>
            <w:tcBorders>
              <w:top w:val="single" w:sz="2" w:space="0" w:color="999999"/>
            </w:tcBorders>
          </w:tcPr>
          <w:p w:rsidR="00E9005D" w:rsidRPr="00042857" w:rsidRDefault="00E9005D" w:rsidP="00E9005D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Connecticut General Assembly</w:t>
            </w:r>
          </w:p>
        </w:tc>
        <w:tc>
          <w:tcPr>
            <w:tcW w:w="4461" w:type="dxa"/>
            <w:tcBorders>
              <w:top w:val="single" w:sz="2" w:space="0" w:color="999999"/>
            </w:tcBorders>
          </w:tcPr>
          <w:p w:rsidR="00E9005D" w:rsidRPr="00042857" w:rsidRDefault="00E9005D" w:rsidP="00E9005D">
            <w:pPr>
              <w:pStyle w:val="BodyText3"/>
              <w:rPr>
                <w:sz w:val="20"/>
                <w:szCs w:val="20"/>
              </w:rPr>
            </w:pPr>
            <w:r w:rsidRPr="00042857">
              <w:rPr>
                <w:sz w:val="20"/>
                <w:szCs w:val="20"/>
              </w:rPr>
              <w:t>Hartford, CT</w:t>
            </w:r>
          </w:p>
        </w:tc>
      </w:tr>
      <w:tr w:rsidR="00E9005D" w:rsidRPr="00042857" w:rsidTr="00F46141">
        <w:trPr>
          <w:trHeight w:val="712"/>
        </w:trPr>
        <w:tc>
          <w:tcPr>
            <w:tcW w:w="11164" w:type="dxa"/>
            <w:gridSpan w:val="4"/>
          </w:tcPr>
          <w:p w:rsidR="00E9005D" w:rsidRPr="00970F35" w:rsidRDefault="00E9005D" w:rsidP="00E9005D">
            <w:pPr>
              <w:pStyle w:val="Heading2"/>
              <w:rPr>
                <w:rFonts w:cs="Tahoma"/>
                <w:sz w:val="18"/>
                <w:szCs w:val="18"/>
              </w:rPr>
            </w:pPr>
            <w:r w:rsidRPr="00970F35">
              <w:rPr>
                <w:rFonts w:cs="Tahoma"/>
                <w:sz w:val="18"/>
                <w:szCs w:val="18"/>
              </w:rPr>
              <w:t>Legislative Intern</w:t>
            </w:r>
          </w:p>
          <w:p w:rsidR="00B76474" w:rsidRPr="00042857" w:rsidRDefault="00E9005D" w:rsidP="00511ECA">
            <w:pPr>
              <w:numPr>
                <w:ilvl w:val="0"/>
                <w:numId w:val="4"/>
              </w:numPr>
            </w:pPr>
            <w:r w:rsidRPr="00042857">
              <w:t xml:space="preserve">Legislative assistant to State Representative Patricia </w:t>
            </w:r>
            <w:proofErr w:type="spellStart"/>
            <w:r w:rsidRPr="00042857">
              <w:t>Widlitz</w:t>
            </w:r>
            <w:proofErr w:type="spellEnd"/>
            <w:r w:rsidRPr="00042857">
              <w:t xml:space="preserve">; included researching, collecting and relaying bills to Representative </w:t>
            </w:r>
            <w:proofErr w:type="spellStart"/>
            <w:r w:rsidRPr="00042857">
              <w:t>Widlitz</w:t>
            </w:r>
            <w:proofErr w:type="spellEnd"/>
            <w:r w:rsidRPr="00042857">
              <w:t xml:space="preserve">; archival research for projects and proposed bills; constituent work (replying to letters, phone calls, meeting with and discussing Representative </w:t>
            </w:r>
            <w:proofErr w:type="spellStart"/>
            <w:r w:rsidRPr="00042857">
              <w:t>Widlitz’s</w:t>
            </w:r>
            <w:proofErr w:type="spellEnd"/>
            <w:r w:rsidRPr="00042857">
              <w:t xml:space="preserve"> views on proposed bills); use of Microsoft Office, including Word, Excel and </w:t>
            </w:r>
            <w:proofErr w:type="spellStart"/>
            <w:r w:rsidRPr="00042857">
              <w:t>Powerpoint</w:t>
            </w:r>
            <w:proofErr w:type="spellEnd"/>
            <w:r w:rsidRPr="00042857">
              <w:t xml:space="preserve">; press releases; covered public hearings (taking notes and updating Representative </w:t>
            </w:r>
            <w:proofErr w:type="spellStart"/>
            <w:r w:rsidRPr="00042857">
              <w:t>Widlitz</w:t>
            </w:r>
            <w:proofErr w:type="spellEnd"/>
            <w:r w:rsidRPr="00042857">
              <w:t>, putting together packets for respective committee meetings); filing; sorting and prioritizing mail; assisted with development of legislative web-pages;</w:t>
            </w:r>
            <w:r w:rsidR="00B125EF">
              <w:t xml:space="preserve"> collection of data from survey</w:t>
            </w:r>
            <w:r w:rsidRPr="00042857">
              <w:t>s</w:t>
            </w:r>
            <w:r w:rsidR="00B125EF">
              <w:t xml:space="preserve"> </w:t>
            </w:r>
          </w:p>
        </w:tc>
      </w:tr>
      <w:tr w:rsidR="00E9005D" w:rsidRPr="00042857" w:rsidTr="00F46141">
        <w:trPr>
          <w:trHeight w:val="331"/>
        </w:trPr>
        <w:tc>
          <w:tcPr>
            <w:tcW w:w="11164" w:type="dxa"/>
            <w:gridSpan w:val="4"/>
            <w:tcBorders>
              <w:bottom w:val="single" w:sz="4" w:space="0" w:color="auto"/>
            </w:tcBorders>
          </w:tcPr>
          <w:p w:rsidR="00E9005D" w:rsidRPr="00970F35" w:rsidRDefault="00E9005D" w:rsidP="00E9005D">
            <w:pPr>
              <w:pStyle w:val="Heading1"/>
              <w:rPr>
                <w:rFonts w:cs="Tahoma"/>
                <w:sz w:val="22"/>
                <w:szCs w:val="22"/>
              </w:rPr>
            </w:pPr>
            <w:r w:rsidRPr="00970F35">
              <w:rPr>
                <w:rFonts w:cs="Tahoma"/>
                <w:sz w:val="22"/>
                <w:szCs w:val="22"/>
              </w:rPr>
              <w:t>Education</w:t>
            </w:r>
          </w:p>
        </w:tc>
      </w:tr>
      <w:tr w:rsidR="00E9005D" w:rsidRPr="00042857" w:rsidTr="00F46141">
        <w:trPr>
          <w:trHeight w:val="425"/>
        </w:trPr>
        <w:tc>
          <w:tcPr>
            <w:tcW w:w="2203" w:type="dxa"/>
            <w:tcBorders>
              <w:top w:val="single" w:sz="12" w:space="0" w:color="auto"/>
            </w:tcBorders>
          </w:tcPr>
          <w:p w:rsidR="00E9005D" w:rsidRPr="00042857" w:rsidRDefault="00E9005D" w:rsidP="00E9005D">
            <w:pPr>
              <w:pStyle w:val="BodyText1"/>
              <w:rPr>
                <w:sz w:val="20"/>
              </w:rPr>
            </w:pPr>
            <w:r>
              <w:rPr>
                <w:sz w:val="20"/>
              </w:rPr>
              <w:t>12/2010 – present</w:t>
            </w:r>
          </w:p>
        </w:tc>
        <w:tc>
          <w:tcPr>
            <w:tcW w:w="4500" w:type="dxa"/>
            <w:gridSpan w:val="2"/>
            <w:tcBorders>
              <w:top w:val="single" w:sz="12" w:space="0" w:color="auto"/>
            </w:tcBorders>
          </w:tcPr>
          <w:p w:rsidR="00E9005D" w:rsidRPr="00042857" w:rsidRDefault="00E9005D" w:rsidP="00E9005D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Central </w:t>
            </w:r>
            <w:r w:rsidRPr="00042857">
              <w:rPr>
                <w:sz w:val="20"/>
                <w:szCs w:val="20"/>
              </w:rPr>
              <w:t>Connecticut State University</w:t>
            </w:r>
          </w:p>
        </w:tc>
        <w:tc>
          <w:tcPr>
            <w:tcW w:w="4461" w:type="dxa"/>
            <w:tcBorders>
              <w:top w:val="single" w:sz="12" w:space="0" w:color="auto"/>
            </w:tcBorders>
          </w:tcPr>
          <w:p w:rsidR="00E9005D" w:rsidRPr="00042857" w:rsidRDefault="00E9005D" w:rsidP="00E9005D">
            <w:pPr>
              <w:pStyle w:val="BodyText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Britain </w:t>
            </w:r>
            <w:r w:rsidRPr="00042857">
              <w:rPr>
                <w:sz w:val="20"/>
                <w:szCs w:val="20"/>
              </w:rPr>
              <w:t>, CT</w:t>
            </w:r>
          </w:p>
        </w:tc>
      </w:tr>
      <w:tr w:rsidR="00E9005D" w:rsidRPr="00042857" w:rsidTr="00F46141">
        <w:trPr>
          <w:trHeight w:val="209"/>
        </w:trPr>
        <w:tc>
          <w:tcPr>
            <w:tcW w:w="11164" w:type="dxa"/>
            <w:gridSpan w:val="4"/>
          </w:tcPr>
          <w:p w:rsidR="00E9005D" w:rsidRPr="00970F35" w:rsidRDefault="00E9005D" w:rsidP="000E2E5D">
            <w:pPr>
              <w:pStyle w:val="Heading2"/>
              <w:rPr>
                <w:rFonts w:cs="Tahoma"/>
                <w:sz w:val="18"/>
                <w:szCs w:val="18"/>
              </w:rPr>
            </w:pPr>
            <w:r w:rsidRPr="00970F35">
              <w:rPr>
                <w:rFonts w:cs="Tahoma"/>
                <w:sz w:val="18"/>
                <w:szCs w:val="18"/>
              </w:rPr>
              <w:t xml:space="preserve">Master of Science: </w:t>
            </w:r>
            <w:r w:rsidR="000E2E5D">
              <w:rPr>
                <w:rFonts w:cs="Tahoma"/>
                <w:sz w:val="18"/>
                <w:szCs w:val="18"/>
              </w:rPr>
              <w:t xml:space="preserve">International and </w:t>
            </w:r>
            <w:r w:rsidRPr="00970F35">
              <w:rPr>
                <w:rFonts w:cs="Tahoma"/>
                <w:sz w:val="18"/>
                <w:szCs w:val="18"/>
              </w:rPr>
              <w:t>Middle East</w:t>
            </w:r>
            <w:r w:rsidR="000E2E5D">
              <w:rPr>
                <w:rFonts w:cs="Tahoma"/>
                <w:sz w:val="18"/>
                <w:szCs w:val="18"/>
              </w:rPr>
              <w:t>ern Studies</w:t>
            </w:r>
          </w:p>
        </w:tc>
      </w:tr>
      <w:tr w:rsidR="00E9005D" w:rsidRPr="00042857" w:rsidTr="00F46141">
        <w:trPr>
          <w:trHeight w:val="185"/>
        </w:trPr>
        <w:tc>
          <w:tcPr>
            <w:tcW w:w="2203" w:type="dxa"/>
          </w:tcPr>
          <w:p w:rsidR="00E9005D" w:rsidRPr="00F13125" w:rsidRDefault="00E9005D" w:rsidP="00E9005D">
            <w:pPr>
              <w:pStyle w:val="Heading2"/>
              <w:rPr>
                <w:rFonts w:ascii="Times New Roman" w:hAnsi="Times New Roman"/>
                <w:b w:val="0"/>
                <w:szCs w:val="20"/>
              </w:rPr>
            </w:pPr>
            <w:r w:rsidRPr="00F13125">
              <w:rPr>
                <w:rFonts w:ascii="Times New Roman" w:hAnsi="Times New Roman"/>
                <w:b w:val="0"/>
              </w:rPr>
              <w:t>09/2006 – 05/2010</w:t>
            </w:r>
          </w:p>
        </w:tc>
        <w:tc>
          <w:tcPr>
            <w:tcW w:w="4500" w:type="dxa"/>
            <w:gridSpan w:val="2"/>
          </w:tcPr>
          <w:p w:rsidR="00E9005D" w:rsidRPr="00042857" w:rsidRDefault="00E9005D" w:rsidP="00E9005D">
            <w:pPr>
              <w:pStyle w:val="Heading2"/>
              <w:jc w:val="center"/>
              <w:rPr>
                <w:rFonts w:ascii="Times New Roman" w:hAnsi="Times New Roman"/>
                <w:b w:val="0"/>
                <w:szCs w:val="20"/>
              </w:rPr>
            </w:pPr>
            <w:r>
              <w:rPr>
                <w:rFonts w:ascii="Times New Roman" w:hAnsi="Times New Roman"/>
                <w:b w:val="0"/>
                <w:szCs w:val="20"/>
              </w:rPr>
              <w:t>Western Connecticut State University</w:t>
            </w:r>
          </w:p>
        </w:tc>
        <w:tc>
          <w:tcPr>
            <w:tcW w:w="4461" w:type="dxa"/>
          </w:tcPr>
          <w:p w:rsidR="00E9005D" w:rsidRPr="00042857" w:rsidRDefault="00E9005D" w:rsidP="00E9005D">
            <w:pPr>
              <w:pStyle w:val="Heading2"/>
              <w:jc w:val="right"/>
              <w:rPr>
                <w:rFonts w:ascii="Times New Roman" w:hAnsi="Times New Roman"/>
                <w:b w:val="0"/>
                <w:szCs w:val="20"/>
              </w:rPr>
            </w:pPr>
            <w:r>
              <w:rPr>
                <w:rFonts w:ascii="Times New Roman" w:hAnsi="Times New Roman"/>
                <w:b w:val="0"/>
                <w:szCs w:val="20"/>
              </w:rPr>
              <w:t>Danbury</w:t>
            </w:r>
            <w:r w:rsidRPr="00042857">
              <w:rPr>
                <w:rFonts w:ascii="Times New Roman" w:hAnsi="Times New Roman"/>
                <w:b w:val="0"/>
                <w:szCs w:val="20"/>
              </w:rPr>
              <w:t>, CT</w:t>
            </w:r>
          </w:p>
        </w:tc>
      </w:tr>
      <w:tr w:rsidR="00E9005D" w:rsidRPr="00042857" w:rsidTr="00F46141">
        <w:trPr>
          <w:trHeight w:val="274"/>
        </w:trPr>
        <w:tc>
          <w:tcPr>
            <w:tcW w:w="11164" w:type="dxa"/>
            <w:gridSpan w:val="4"/>
            <w:tcBorders>
              <w:bottom w:val="single" w:sz="4" w:space="0" w:color="auto"/>
            </w:tcBorders>
          </w:tcPr>
          <w:p w:rsidR="00E9005D" w:rsidRPr="00970F35" w:rsidRDefault="00E9005D" w:rsidP="00E9005D">
            <w:pPr>
              <w:pStyle w:val="Heading2"/>
              <w:rPr>
                <w:rFonts w:cs="Tahoma"/>
                <w:sz w:val="18"/>
                <w:szCs w:val="18"/>
              </w:rPr>
            </w:pPr>
            <w:r w:rsidRPr="00970F35">
              <w:rPr>
                <w:rFonts w:cs="Tahoma"/>
                <w:sz w:val="18"/>
                <w:szCs w:val="18"/>
              </w:rPr>
              <w:t xml:space="preserve">Bachelor of Arts: American Studies </w:t>
            </w:r>
          </w:p>
        </w:tc>
      </w:tr>
      <w:tr w:rsidR="00E9005D" w:rsidRPr="00042857" w:rsidTr="00F46141">
        <w:trPr>
          <w:trHeight w:val="331"/>
        </w:trPr>
        <w:tc>
          <w:tcPr>
            <w:tcW w:w="11164" w:type="dxa"/>
            <w:gridSpan w:val="4"/>
            <w:tcBorders>
              <w:top w:val="single" w:sz="4" w:space="0" w:color="auto"/>
              <w:bottom w:val="single" w:sz="12" w:space="0" w:color="auto"/>
            </w:tcBorders>
          </w:tcPr>
          <w:p w:rsidR="00E9005D" w:rsidRPr="00970F35" w:rsidRDefault="00E9005D" w:rsidP="00354F33">
            <w:pPr>
              <w:pStyle w:val="Heading1"/>
              <w:jc w:val="center"/>
              <w:rPr>
                <w:rFonts w:cs="Tahoma"/>
                <w:sz w:val="22"/>
                <w:szCs w:val="22"/>
              </w:rPr>
            </w:pPr>
          </w:p>
        </w:tc>
      </w:tr>
      <w:tr w:rsidR="00E9005D" w:rsidRPr="00042857" w:rsidTr="00F46141">
        <w:trPr>
          <w:trHeight w:val="252"/>
        </w:trPr>
        <w:tc>
          <w:tcPr>
            <w:tcW w:w="11164" w:type="dxa"/>
            <w:gridSpan w:val="4"/>
            <w:tcBorders>
              <w:top w:val="single" w:sz="12" w:space="0" w:color="auto"/>
            </w:tcBorders>
          </w:tcPr>
          <w:p w:rsidR="00E9005D" w:rsidRPr="00543DCB" w:rsidRDefault="00E9005D" w:rsidP="00E9005D">
            <w:pPr>
              <w:pStyle w:val="BodyText1"/>
              <w:rPr>
                <w:rFonts w:ascii="Bookman Old Style" w:hAnsi="Bookman Old Style"/>
                <w:sz w:val="20"/>
              </w:rPr>
            </w:pPr>
          </w:p>
        </w:tc>
      </w:tr>
    </w:tbl>
    <w:p w:rsidR="00D21C78" w:rsidRPr="00042857" w:rsidRDefault="00D21C78" w:rsidP="00A50227">
      <w:pPr>
        <w:rPr>
          <w:sz w:val="18"/>
          <w:szCs w:val="18"/>
        </w:rPr>
      </w:pPr>
    </w:p>
    <w:sectPr w:rsidR="00D21C78" w:rsidRPr="00042857" w:rsidSect="005E0F50">
      <w:head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AAF" w:rsidRPr="00042857" w:rsidRDefault="00A54AAF">
      <w:pPr>
        <w:rPr>
          <w:sz w:val="18"/>
          <w:szCs w:val="18"/>
        </w:rPr>
      </w:pPr>
      <w:r w:rsidRPr="00042857">
        <w:rPr>
          <w:sz w:val="18"/>
          <w:szCs w:val="18"/>
        </w:rPr>
        <w:separator/>
      </w:r>
    </w:p>
  </w:endnote>
  <w:endnote w:type="continuationSeparator" w:id="0">
    <w:p w:rsidR="00A54AAF" w:rsidRPr="00042857" w:rsidRDefault="00A54AAF">
      <w:pPr>
        <w:rPr>
          <w:sz w:val="18"/>
          <w:szCs w:val="18"/>
        </w:rPr>
      </w:pPr>
      <w:r w:rsidRPr="00042857">
        <w:rPr>
          <w:sz w:val="18"/>
          <w:szCs w:val="18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AAF" w:rsidRPr="00042857" w:rsidRDefault="00A54AAF">
      <w:pPr>
        <w:rPr>
          <w:sz w:val="18"/>
          <w:szCs w:val="18"/>
        </w:rPr>
      </w:pPr>
      <w:r w:rsidRPr="00042857">
        <w:rPr>
          <w:sz w:val="18"/>
          <w:szCs w:val="18"/>
        </w:rPr>
        <w:separator/>
      </w:r>
    </w:p>
  </w:footnote>
  <w:footnote w:type="continuationSeparator" w:id="0">
    <w:p w:rsidR="00A54AAF" w:rsidRPr="00042857" w:rsidRDefault="00A54AAF">
      <w:pPr>
        <w:rPr>
          <w:sz w:val="18"/>
          <w:szCs w:val="18"/>
        </w:rPr>
      </w:pPr>
      <w:r w:rsidRPr="00042857">
        <w:rPr>
          <w:sz w:val="18"/>
          <w:szCs w:val="18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71B" w:rsidRPr="00042857" w:rsidRDefault="00FB371B" w:rsidP="005E0F50">
    <w:pPr>
      <w:pStyle w:val="YourNamePage2"/>
      <w:jc w:val="left"/>
      <w:rPr>
        <w:sz w:val="26"/>
        <w:szCs w:val="2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47F6B"/>
    <w:multiLevelType w:val="hybridMultilevel"/>
    <w:tmpl w:val="09E26C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F47C5"/>
    <w:multiLevelType w:val="hybridMultilevel"/>
    <w:tmpl w:val="FFC251E6"/>
    <w:lvl w:ilvl="0" w:tplc="FE4EB2F6">
      <w:start w:val="478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902D3"/>
    <w:multiLevelType w:val="hybridMultilevel"/>
    <w:tmpl w:val="1ED094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72714F"/>
    <w:multiLevelType w:val="hybridMultilevel"/>
    <w:tmpl w:val="6B588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8B7B2D"/>
    <w:multiLevelType w:val="hybridMultilevel"/>
    <w:tmpl w:val="E752E286"/>
    <w:lvl w:ilvl="0" w:tplc="E3500EF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1134F7"/>
    <w:multiLevelType w:val="hybridMultilevel"/>
    <w:tmpl w:val="DB1AF626"/>
    <w:lvl w:ilvl="0" w:tplc="B3CAF8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EC6108"/>
    <w:multiLevelType w:val="hybridMultilevel"/>
    <w:tmpl w:val="7ACC574C"/>
    <w:lvl w:ilvl="0" w:tplc="FE4EB2F6">
      <w:start w:val="478"/>
      <w:numFmt w:val="bullet"/>
      <w:lvlText w:val="-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EBA7A60"/>
    <w:multiLevelType w:val="hybridMultilevel"/>
    <w:tmpl w:val="20FCE0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AE1585"/>
    <w:multiLevelType w:val="hybridMultilevel"/>
    <w:tmpl w:val="D16A7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67B2734D"/>
    <w:multiLevelType w:val="hybridMultilevel"/>
    <w:tmpl w:val="9F0653EC"/>
    <w:lvl w:ilvl="0" w:tplc="57CEF7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E7723B"/>
    <w:multiLevelType w:val="hybridMultilevel"/>
    <w:tmpl w:val="3D0A2932"/>
    <w:lvl w:ilvl="0" w:tplc="1BFAB7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3B4E89"/>
    <w:multiLevelType w:val="hybridMultilevel"/>
    <w:tmpl w:val="61D21E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299166A"/>
    <w:multiLevelType w:val="hybridMultilevel"/>
    <w:tmpl w:val="4DC01E6C"/>
    <w:lvl w:ilvl="0" w:tplc="FB360C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B53070"/>
    <w:multiLevelType w:val="hybridMultilevel"/>
    <w:tmpl w:val="2E20EE5E"/>
    <w:lvl w:ilvl="0" w:tplc="471C8E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6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8"/>
  </w:num>
  <w:num w:numId="9">
    <w:abstractNumId w:val="5"/>
  </w:num>
  <w:num w:numId="10">
    <w:abstractNumId w:val="12"/>
  </w:num>
  <w:num w:numId="11">
    <w:abstractNumId w:val="11"/>
  </w:num>
  <w:num w:numId="12">
    <w:abstractNumId w:val="13"/>
  </w:num>
  <w:num w:numId="13">
    <w:abstractNumId w:val="7"/>
  </w:num>
  <w:num w:numId="14">
    <w:abstractNumId w:val="15"/>
  </w:num>
  <w:num w:numId="15">
    <w:abstractNumId w:val="4"/>
  </w:num>
  <w:num w:numId="16">
    <w:abstractNumId w:val="14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001"/>
  <w:defaultTabStop w:val="720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07B1"/>
    <w:rsid w:val="000049A7"/>
    <w:rsid w:val="0002734C"/>
    <w:rsid w:val="00041D2C"/>
    <w:rsid w:val="00042857"/>
    <w:rsid w:val="00047934"/>
    <w:rsid w:val="00054C80"/>
    <w:rsid w:val="00070F79"/>
    <w:rsid w:val="000752C0"/>
    <w:rsid w:val="000A58AA"/>
    <w:rsid w:val="000A73C7"/>
    <w:rsid w:val="000B13A7"/>
    <w:rsid w:val="000E2E5D"/>
    <w:rsid w:val="000E7114"/>
    <w:rsid w:val="001014A0"/>
    <w:rsid w:val="00107A67"/>
    <w:rsid w:val="001137FC"/>
    <w:rsid w:val="001316BA"/>
    <w:rsid w:val="00164461"/>
    <w:rsid w:val="0018497B"/>
    <w:rsid w:val="00191CF3"/>
    <w:rsid w:val="001B7BD9"/>
    <w:rsid w:val="001E6339"/>
    <w:rsid w:val="001E7EC4"/>
    <w:rsid w:val="001F0823"/>
    <w:rsid w:val="001F5D04"/>
    <w:rsid w:val="00203942"/>
    <w:rsid w:val="002322A4"/>
    <w:rsid w:val="00270F84"/>
    <w:rsid w:val="002802E5"/>
    <w:rsid w:val="002958C3"/>
    <w:rsid w:val="002B616F"/>
    <w:rsid w:val="00314DE3"/>
    <w:rsid w:val="003434CB"/>
    <w:rsid w:val="00347D87"/>
    <w:rsid w:val="00354F33"/>
    <w:rsid w:val="00357F5A"/>
    <w:rsid w:val="00365AEA"/>
    <w:rsid w:val="0037263E"/>
    <w:rsid w:val="00415A4A"/>
    <w:rsid w:val="0042006A"/>
    <w:rsid w:val="00430460"/>
    <w:rsid w:val="004467E5"/>
    <w:rsid w:val="00450E57"/>
    <w:rsid w:val="004F732C"/>
    <w:rsid w:val="0050532D"/>
    <w:rsid w:val="00511ECA"/>
    <w:rsid w:val="00534AA6"/>
    <w:rsid w:val="00535648"/>
    <w:rsid w:val="00536728"/>
    <w:rsid w:val="0054060D"/>
    <w:rsid w:val="00543DCB"/>
    <w:rsid w:val="00553E34"/>
    <w:rsid w:val="00564D4F"/>
    <w:rsid w:val="0057116C"/>
    <w:rsid w:val="00572FF9"/>
    <w:rsid w:val="0057318B"/>
    <w:rsid w:val="0057710F"/>
    <w:rsid w:val="005B4157"/>
    <w:rsid w:val="005D1D1A"/>
    <w:rsid w:val="005E005C"/>
    <w:rsid w:val="005E0F50"/>
    <w:rsid w:val="0061000A"/>
    <w:rsid w:val="00611B1E"/>
    <w:rsid w:val="006269A3"/>
    <w:rsid w:val="00630B03"/>
    <w:rsid w:val="00647B0C"/>
    <w:rsid w:val="006811D1"/>
    <w:rsid w:val="006A52DF"/>
    <w:rsid w:val="006A68C4"/>
    <w:rsid w:val="006B07AC"/>
    <w:rsid w:val="006C104F"/>
    <w:rsid w:val="00711458"/>
    <w:rsid w:val="00727993"/>
    <w:rsid w:val="007400BA"/>
    <w:rsid w:val="00742275"/>
    <w:rsid w:val="007449F3"/>
    <w:rsid w:val="007476AF"/>
    <w:rsid w:val="00763259"/>
    <w:rsid w:val="00787637"/>
    <w:rsid w:val="00797011"/>
    <w:rsid w:val="007D4DFB"/>
    <w:rsid w:val="007D780C"/>
    <w:rsid w:val="007F2951"/>
    <w:rsid w:val="00875170"/>
    <w:rsid w:val="008907B5"/>
    <w:rsid w:val="008C0D4D"/>
    <w:rsid w:val="008C14C1"/>
    <w:rsid w:val="008F40A8"/>
    <w:rsid w:val="009517B8"/>
    <w:rsid w:val="00954624"/>
    <w:rsid w:val="00970F35"/>
    <w:rsid w:val="00971E9D"/>
    <w:rsid w:val="00974B0F"/>
    <w:rsid w:val="0097509C"/>
    <w:rsid w:val="009878E2"/>
    <w:rsid w:val="009B4561"/>
    <w:rsid w:val="009C780A"/>
    <w:rsid w:val="009E0349"/>
    <w:rsid w:val="009F0651"/>
    <w:rsid w:val="00A11078"/>
    <w:rsid w:val="00A307B1"/>
    <w:rsid w:val="00A43F4E"/>
    <w:rsid w:val="00A50227"/>
    <w:rsid w:val="00A528DF"/>
    <w:rsid w:val="00A54AAF"/>
    <w:rsid w:val="00A84C3C"/>
    <w:rsid w:val="00A866E5"/>
    <w:rsid w:val="00A9277D"/>
    <w:rsid w:val="00AA47AE"/>
    <w:rsid w:val="00AB21BD"/>
    <w:rsid w:val="00AB451F"/>
    <w:rsid w:val="00AC6ADA"/>
    <w:rsid w:val="00AD114F"/>
    <w:rsid w:val="00AD25A1"/>
    <w:rsid w:val="00AD63E4"/>
    <w:rsid w:val="00B10002"/>
    <w:rsid w:val="00B125EF"/>
    <w:rsid w:val="00B132F2"/>
    <w:rsid w:val="00B20613"/>
    <w:rsid w:val="00B224C8"/>
    <w:rsid w:val="00B5218C"/>
    <w:rsid w:val="00B5259D"/>
    <w:rsid w:val="00B5760A"/>
    <w:rsid w:val="00B60C42"/>
    <w:rsid w:val="00B64B21"/>
    <w:rsid w:val="00B67166"/>
    <w:rsid w:val="00B76474"/>
    <w:rsid w:val="00B83D28"/>
    <w:rsid w:val="00B94C90"/>
    <w:rsid w:val="00BB2FAB"/>
    <w:rsid w:val="00BB5F96"/>
    <w:rsid w:val="00C11B59"/>
    <w:rsid w:val="00C12D0B"/>
    <w:rsid w:val="00C226CA"/>
    <w:rsid w:val="00C51DB1"/>
    <w:rsid w:val="00C5369F"/>
    <w:rsid w:val="00C60A9F"/>
    <w:rsid w:val="00C80111"/>
    <w:rsid w:val="00C863BF"/>
    <w:rsid w:val="00C8736B"/>
    <w:rsid w:val="00CD3B20"/>
    <w:rsid w:val="00D21C78"/>
    <w:rsid w:val="00D2600E"/>
    <w:rsid w:val="00D31B6A"/>
    <w:rsid w:val="00D33842"/>
    <w:rsid w:val="00D43291"/>
    <w:rsid w:val="00D467AD"/>
    <w:rsid w:val="00D51B26"/>
    <w:rsid w:val="00D54BD4"/>
    <w:rsid w:val="00D62111"/>
    <w:rsid w:val="00D73271"/>
    <w:rsid w:val="00DB4111"/>
    <w:rsid w:val="00DD1031"/>
    <w:rsid w:val="00E11D37"/>
    <w:rsid w:val="00E20017"/>
    <w:rsid w:val="00E44D5B"/>
    <w:rsid w:val="00E6226F"/>
    <w:rsid w:val="00E9005D"/>
    <w:rsid w:val="00EC6095"/>
    <w:rsid w:val="00ED6E3F"/>
    <w:rsid w:val="00F13125"/>
    <w:rsid w:val="00F2074F"/>
    <w:rsid w:val="00F30218"/>
    <w:rsid w:val="00F33679"/>
    <w:rsid w:val="00F37E39"/>
    <w:rsid w:val="00F46141"/>
    <w:rsid w:val="00F464A9"/>
    <w:rsid w:val="00F561DD"/>
    <w:rsid w:val="00F71291"/>
    <w:rsid w:val="00F713CB"/>
    <w:rsid w:val="00F80E7F"/>
    <w:rsid w:val="00F95D8A"/>
    <w:rsid w:val="00FA7607"/>
    <w:rsid w:val="00FA7C5A"/>
    <w:rsid w:val="00FB371B"/>
    <w:rsid w:val="00FD6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7F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8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0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53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50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57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92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18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77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183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178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055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ather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BAC0DF20-E636-4ABA-B8B8-833F5ADE4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7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</dc:creator>
  <cp:lastModifiedBy>Heather</cp:lastModifiedBy>
  <cp:revision>7</cp:revision>
  <cp:lastPrinted>2011-04-05T20:06:00Z</cp:lastPrinted>
  <dcterms:created xsi:type="dcterms:W3CDTF">2011-06-13T22:44:00Z</dcterms:created>
  <dcterms:modified xsi:type="dcterms:W3CDTF">2011-07-03T20:19:00Z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