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6A" w:rsidRPr="00987546" w:rsidRDefault="00326D76" w:rsidP="00FC3BC7">
      <w:pPr>
        <w:pStyle w:val="ResumeSe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-977900</wp:posOffset>
                </wp:positionV>
                <wp:extent cx="6457950" cy="2266950"/>
                <wp:effectExtent l="9525" t="12700" r="85725" b="9207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2266950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rgbClr val="F2F2F2"/>
                            </a:gs>
                            <a:gs pos="50000">
                              <a:srgbClr val="E5DFEC">
                                <a:alpha val="98000"/>
                              </a:srgbClr>
                            </a:gs>
                            <a:gs pos="100000">
                              <a:srgbClr val="F2F2F2"/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6196A" w:rsidRPr="00C50716" w:rsidRDefault="00B6196A" w:rsidP="00943860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Cs w:val="22"/>
                              </w:rPr>
                              <w:t xml:space="preserve">Now you can upload your resume directly to </w:t>
                            </w:r>
                            <w:hyperlink r:id="rId8" w:history="1">
                              <w:proofErr w:type="spellStart"/>
                              <w:r w:rsidRPr="00943860">
                                <w:rPr>
                                  <w:rStyle w:val="Hyperlink"/>
                                  <w:rFonts w:ascii="Calibri" w:hAnsi="Calibr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Monster</w:t>
                              </w:r>
                            </w:hyperlink>
                            <w:r w:rsidRPr="00C50716">
                              <w:rPr>
                                <w:rFonts w:ascii="Calibri" w:hAnsi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using</w:t>
                            </w:r>
                            <w:bookmarkStart w:id="0" w:name="_GoBack"/>
                            <w:bookmarkEnd w:id="0"/>
                            <w:proofErr w:type="spellEnd"/>
                            <w:r w:rsidRPr="00C50716">
                              <w:rPr>
                                <w:rFonts w:ascii="Calibri" w:hAnsi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Word 2007!</w:t>
                            </w:r>
                          </w:p>
                          <w:p w:rsidR="00B6196A" w:rsidRPr="00C50716" w:rsidRDefault="00B6196A" w:rsidP="00943860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/>
                                <w:szCs w:val="24"/>
                              </w:rPr>
                            </w:pPr>
                          </w:p>
                          <w:p w:rsidR="00B6196A" w:rsidRDefault="00025FD2" w:rsidP="0094386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tabs>
                                <w:tab w:val="clear" w:pos="5040"/>
                              </w:tabs>
                              <w:spacing w:after="0"/>
                              <w:ind w:right="0"/>
                              <w:contextualSpacing/>
                              <w:outlineLvl w:val="0"/>
                              <w:rPr>
                                <w:rFonts w:ascii="Calibri" w:hAnsi="Calibri"/>
                                <w:color w:val="auto"/>
                                <w:sz w:val="20"/>
                              </w:rPr>
                            </w:pPr>
                            <w:hyperlink r:id="rId9" w:history="1">
                              <w:r w:rsidR="00B6196A" w:rsidRPr="00943860">
                                <w:rPr>
                                  <w:rStyle w:val="Hyperlink"/>
                                  <w:rFonts w:ascii="Verdana" w:hAnsi="Verdana" w:cs="Arial"/>
                                  <w:color w:val="0000FF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B6196A">
                              <w:rPr>
                                <w:rFonts w:ascii="Verdana" w:hAnsi="Verdana" w:cs="Arial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</w:p>
                          <w:p w:rsidR="00B6196A" w:rsidRDefault="00B6196A" w:rsidP="0094386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tabs>
                                <w:tab w:val="clear" w:pos="5040"/>
                              </w:tabs>
                              <w:spacing w:after="0"/>
                              <w:ind w:right="0"/>
                              <w:contextualSpacing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</w:p>
                          <w:p w:rsidR="00B6196A" w:rsidRDefault="00B6196A" w:rsidP="0094386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tabs>
                                <w:tab w:val="clear" w:pos="5040"/>
                              </w:tabs>
                              <w:spacing w:after="0"/>
                              <w:ind w:right="0"/>
                              <w:contextualSpacing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:rsidR="00B6196A" w:rsidRDefault="00B6196A" w:rsidP="00943860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B6196A" w:rsidRDefault="00B6196A" w:rsidP="0094386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For any issues or questions, please visit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the</w:t>
                            </w:r>
                            <w:hyperlink r:id="rId10" w:history="1">
                              <w:r w:rsidRPr="00943860">
                                <w:rPr>
                                  <w:rStyle w:val="Hyperlink"/>
                                  <w:rFonts w:ascii="Calibri" w:hAnsi="Calibri"/>
                                  <w:color w:val="0000FF"/>
                                </w:rPr>
                                <w:t>Easy</w:t>
                              </w:r>
                              <w:proofErr w:type="spellEnd"/>
                              <w:r w:rsidRPr="00943860">
                                <w:rPr>
                                  <w:rStyle w:val="Hyperlink"/>
                                  <w:rFonts w:ascii="Calibri" w:hAnsi="Calibri"/>
                                  <w:color w:val="0000FF"/>
                                </w:rPr>
                                <w:t xml:space="preserve"> Submit installation support page</w:t>
                              </w:r>
                            </w:hyperlink>
                            <w:r w:rsidRPr="00943860">
                              <w:rPr>
                                <w:rFonts w:ascii="Calibri" w:hAnsi="Calibri"/>
                                <w:color w:val="0000FF"/>
                              </w:rPr>
                              <w:t xml:space="preserve">. </w:t>
                            </w:r>
                          </w:p>
                          <w:p w:rsidR="00B6196A" w:rsidRDefault="00B6196A" w:rsidP="00943860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</w:p>
                          <w:p w:rsidR="00B6196A" w:rsidRDefault="00B6196A" w:rsidP="00943860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:rsidR="00B6196A" w:rsidRPr="00943860" w:rsidRDefault="00B6196A" w:rsidP="00943860"/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572.25pt;margin-top:-77pt;width:508.5pt;height:17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" fillcolor="#f2f2f2" strokecolor="#76923c" strokeweight="1.5pt">
                <v:fill color2="#e5dfec" o:opacity2="64225f" rotate="t" focus="50%" type="gradient"/>
                <v:shadow on="t" color="#d8d8d8" opacity=".5" offset="6pt,6pt"/>
                <v:textbox inset="10.8pt,10.8pt,10.8pt,10.8pt">
                  <w:txbxContent>
                    <w:p w:rsidR="00B6196A" w:rsidRPr="00C50716" w:rsidRDefault="00B6196A" w:rsidP="00943860">
                      <w:pPr>
                        <w:outlineLvl w:val="0"/>
                        <w:rPr>
                          <w:rFonts w:ascii="Calibri" w:hAnsi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Cs w:val="22"/>
                        </w:rPr>
                        <w:t xml:space="preserve">Now you can upload your resume directly to </w:t>
                      </w:r>
                      <w:hyperlink r:id="rId11" w:history="1">
                        <w:r w:rsidRPr="00943860">
                          <w:rPr>
                            <w:rStyle w:val="Hyperlink"/>
                            <w:rFonts w:ascii="Calibri" w:hAnsi="Calibri"/>
                            <w:b/>
                            <w:color w:val="0000FF"/>
                            <w:sz w:val="22"/>
                            <w:szCs w:val="22"/>
                          </w:rPr>
                          <w:t>Monster</w:t>
                        </w:r>
                      </w:hyperlink>
                      <w:r w:rsidRPr="00C50716">
                        <w:rPr>
                          <w:rFonts w:ascii="Calibri" w:hAnsi="Calibri"/>
                          <w:b/>
                          <w:color w:val="000000"/>
                          <w:sz w:val="22"/>
                          <w:szCs w:val="22"/>
                        </w:rPr>
                        <w:t>using Word 2007!</w:t>
                      </w:r>
                    </w:p>
                    <w:p w:rsidR="00B6196A" w:rsidRPr="00C50716" w:rsidRDefault="00B6196A" w:rsidP="00943860">
                      <w:pPr>
                        <w:outlineLvl w:val="0"/>
                        <w:rPr>
                          <w:rFonts w:ascii="Calibri" w:hAnsi="Calibri"/>
                          <w:b/>
                          <w:color w:val="000000"/>
                          <w:szCs w:val="24"/>
                        </w:rPr>
                      </w:pPr>
                    </w:p>
                    <w:p w:rsidR="00B6196A" w:rsidRDefault="00713486" w:rsidP="0094386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tabs>
                          <w:tab w:val="clear" w:pos="5040"/>
                        </w:tabs>
                        <w:spacing w:after="0"/>
                        <w:ind w:right="0"/>
                        <w:contextualSpacing/>
                        <w:outlineLvl w:val="0"/>
                        <w:rPr>
                          <w:rFonts w:ascii="Calibri" w:hAnsi="Calibri"/>
                          <w:color w:val="auto"/>
                          <w:sz w:val="20"/>
                        </w:rPr>
                      </w:pPr>
                      <w:hyperlink r:id="rId12" w:history="1">
                        <w:r w:rsidR="00B6196A" w:rsidRPr="00943860">
                          <w:rPr>
                            <w:rStyle w:val="Hyperlink"/>
                            <w:rFonts w:ascii="Verdana" w:hAnsi="Verdana" w:cs="Arial"/>
                            <w:color w:val="0000FF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B6196A">
                        <w:rPr>
                          <w:rFonts w:ascii="Verdana" w:hAnsi="Verdana" w:cs="Arial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</w:p>
                    <w:p w:rsidR="00B6196A" w:rsidRDefault="00B6196A" w:rsidP="0094386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tabs>
                          <w:tab w:val="clear" w:pos="5040"/>
                        </w:tabs>
                        <w:spacing w:after="0"/>
                        <w:ind w:right="0"/>
                        <w:contextualSpacing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</w:p>
                    <w:p w:rsidR="00B6196A" w:rsidRDefault="00B6196A" w:rsidP="0094386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tabs>
                          <w:tab w:val="clear" w:pos="5040"/>
                        </w:tabs>
                        <w:spacing w:after="0"/>
                        <w:ind w:right="0"/>
                        <w:contextualSpacing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:rsidR="00B6196A" w:rsidRDefault="00B6196A" w:rsidP="00943860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:rsidR="00B6196A" w:rsidRDefault="00B6196A" w:rsidP="00943860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hyperlink r:id="rId13" w:history="1">
                        <w:r w:rsidRPr="00943860">
                          <w:rPr>
                            <w:rStyle w:val="Hyperlink"/>
                            <w:rFonts w:ascii="Calibri" w:hAnsi="Calibri"/>
                            <w:color w:val="0000FF"/>
                          </w:rPr>
                          <w:t>Easy Submit installation support page</w:t>
                        </w:r>
                      </w:hyperlink>
                      <w:r w:rsidRPr="00943860">
                        <w:rPr>
                          <w:rFonts w:ascii="Calibri" w:hAnsi="Calibri"/>
                          <w:color w:val="0000FF"/>
                        </w:rPr>
                        <w:t xml:space="preserve">. </w:t>
                      </w:r>
                    </w:p>
                    <w:p w:rsidR="00B6196A" w:rsidRDefault="00B6196A" w:rsidP="00943860">
                      <w:pPr>
                        <w:rPr>
                          <w:rFonts w:ascii="Calibri" w:hAnsi="Calibri"/>
                          <w:sz w:val="18"/>
                        </w:rPr>
                      </w:pPr>
                    </w:p>
                    <w:p w:rsidR="00B6196A" w:rsidRDefault="00B6196A" w:rsidP="00943860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:rsidR="00B6196A" w:rsidRPr="00943860" w:rsidRDefault="00B6196A" w:rsidP="00943860"/>
                  </w:txbxContent>
                </v:textbox>
              </v:roundrect>
            </w:pict>
          </mc:Fallback>
        </mc:AlternateContent>
      </w:r>
      <w:r w:rsidR="00B6196A" w:rsidRPr="00987546">
        <w:t xml:space="preserve">Objective </w:t>
      </w:r>
      <w:r w:rsidR="00B6196A" w:rsidRPr="00262836">
        <w:tab/>
      </w:r>
    </w:p>
    <w:p w:rsidR="00B6196A" w:rsidRDefault="00B6196A" w:rsidP="006E1D11">
      <w:pPr>
        <w:pStyle w:val="Objective"/>
      </w:pPr>
      <w:r>
        <w:t xml:space="preserve">Seeking for challenging role as a </w:t>
      </w:r>
      <w:r w:rsidRPr="00174060">
        <w:rPr>
          <w:b/>
        </w:rPr>
        <w:t>Healthcare Nurse</w:t>
      </w:r>
      <w:r>
        <w:t xml:space="preserve"> with 17 years of diverse experience where my skills and knowledge can be utilize</w:t>
      </w:r>
      <w:r w:rsidR="006E4E76">
        <w:t>d</w:t>
      </w:r>
      <w:r>
        <w:t xml:space="preserve"> effectively. </w:t>
      </w:r>
    </w:p>
    <w:p w:rsidR="00B6196A" w:rsidRDefault="00B6196A" w:rsidP="00FC3BC7">
      <w:pPr>
        <w:pStyle w:val="ResumeSections"/>
      </w:pPr>
      <w:r>
        <w:t xml:space="preserve">Profile </w:t>
      </w:r>
      <w:r>
        <w:tab/>
      </w:r>
    </w:p>
    <w:p w:rsidR="00B6196A" w:rsidRDefault="00B6196A" w:rsidP="006E1D11">
      <w:pPr>
        <w:pStyle w:val="Profile"/>
      </w:pPr>
      <w:r>
        <w:t xml:space="preserve">Motivated, </w:t>
      </w:r>
      <w:r w:rsidRPr="006E1D11">
        <w:t>personable</w:t>
      </w:r>
      <w:r>
        <w:t xml:space="preserve"> medical professional with a college degree.</w:t>
      </w:r>
      <w:r w:rsidR="004D377B">
        <w:t xml:space="preserve"> </w:t>
      </w:r>
      <w:r>
        <w:t xml:space="preserve"> Diplomatic and tactful with professionals and non-professionals at all levels.</w:t>
      </w:r>
      <w:r w:rsidR="004D377B">
        <w:t xml:space="preserve"> </w:t>
      </w:r>
      <w:r>
        <w:t xml:space="preserve"> Accustomed to handling sensitive confidential records. Strong backg</w:t>
      </w:r>
      <w:r w:rsidR="001F2E7B">
        <w:t xml:space="preserve">round in healthcare, quality </w:t>
      </w:r>
      <w:r w:rsidR="00E32C2C">
        <w:t>ad durance</w:t>
      </w:r>
      <w:r>
        <w:t>, accreditation and training.</w:t>
      </w:r>
    </w:p>
    <w:p w:rsidR="00B6196A" w:rsidRPr="006E1D11" w:rsidRDefault="00B6196A" w:rsidP="006E1D11">
      <w:pPr>
        <w:pStyle w:val="Profile"/>
      </w:pPr>
      <w:r w:rsidRPr="006E1D11">
        <w:t>Flexible and versatile – able to maintain a sense of humor under pressure. Poised and competent with demonstrated ability to easily transcend cultural differences. Thrive in deadline-driven environments. Excellent team-building skills.</w:t>
      </w:r>
    </w:p>
    <w:p w:rsidR="00B6196A" w:rsidRDefault="00B6196A" w:rsidP="00FC3BC7">
      <w:pPr>
        <w:pStyle w:val="ResumeSections"/>
      </w:pPr>
      <w:r>
        <w:rPr>
          <w:noProof/>
        </w:rPr>
        <w:t>Skills Summary</w:t>
      </w:r>
      <w:r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B6196A" w:rsidTr="00AB555D">
        <w:trPr>
          <w:trHeight w:val="882"/>
        </w:trPr>
        <w:tc>
          <w:tcPr>
            <w:tcW w:w="3240" w:type="dxa"/>
          </w:tcPr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Office</w:t>
            </w:r>
            <w:r w:rsidRPr="00987546">
              <w:t xml:space="preserve"> Management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 w:rsidRPr="00987546">
              <w:t xml:space="preserve">Report Preparation 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Client Relations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Provider Relations</w:t>
            </w:r>
          </w:p>
        </w:tc>
        <w:tc>
          <w:tcPr>
            <w:tcW w:w="2700" w:type="dxa"/>
          </w:tcPr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Phlebotomy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Assessment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 w:rsidRPr="00987546">
              <w:t>Scheduling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Immunations</w:t>
            </w:r>
          </w:p>
        </w:tc>
        <w:tc>
          <w:tcPr>
            <w:tcW w:w="3150" w:type="dxa"/>
          </w:tcPr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Medical</w:t>
            </w:r>
            <w:r w:rsidRPr="00987546">
              <w:t xml:space="preserve"> Billing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>
              <w:t>Triage</w:t>
            </w:r>
          </w:p>
          <w:p w:rsidR="00B6196A" w:rsidRPr="00987546" w:rsidRDefault="00B6196A" w:rsidP="00987546">
            <w:pPr>
              <w:numPr>
                <w:ilvl w:val="0"/>
                <w:numId w:val="35"/>
              </w:numPr>
            </w:pPr>
            <w:r w:rsidRPr="00987546">
              <w:t>Front-Office Operations</w:t>
            </w:r>
          </w:p>
          <w:p w:rsidR="00B6196A" w:rsidRDefault="00B6196A" w:rsidP="005D3C89">
            <w:pPr>
              <w:numPr>
                <w:ilvl w:val="0"/>
                <w:numId w:val="35"/>
              </w:numPr>
            </w:pPr>
            <w:r>
              <w:t>Wound Care</w:t>
            </w:r>
          </w:p>
          <w:p w:rsidR="00B6196A" w:rsidRPr="004F1287" w:rsidRDefault="00B6196A" w:rsidP="004F1287">
            <w:pPr>
              <w:pStyle w:val="Spacing"/>
            </w:pPr>
          </w:p>
        </w:tc>
      </w:tr>
    </w:tbl>
    <w:p w:rsidR="00B6196A" w:rsidRDefault="00B6196A" w:rsidP="00FC3BC7">
      <w:pPr>
        <w:pStyle w:val="ResumeSections"/>
      </w:pPr>
      <w:r>
        <w:t>Professional Experience</w:t>
      </w:r>
      <w:r>
        <w:tab/>
      </w:r>
    </w:p>
    <w:p w:rsidR="00B6196A" w:rsidRPr="00174060" w:rsidRDefault="00B6196A" w:rsidP="00CC225B">
      <w:pPr>
        <w:pStyle w:val="Heading2"/>
        <w:rPr>
          <w:b/>
        </w:rPr>
      </w:pPr>
      <w:r w:rsidRPr="00174060">
        <w:rPr>
          <w:b/>
        </w:rPr>
        <w:t>Management and administation</w:t>
      </w:r>
    </w:p>
    <w:p w:rsidR="00B6196A" w:rsidRPr="001A6CA8" w:rsidRDefault="00B6196A" w:rsidP="006E1D11">
      <w:pPr>
        <w:numPr>
          <w:ilvl w:val="0"/>
          <w:numId w:val="41"/>
        </w:numPr>
      </w:pPr>
      <w:r>
        <w:t>Excellent communication and interpersonal skills, comfortable interacting with physicians, insurance companies, and patients.</w:t>
      </w:r>
    </w:p>
    <w:p w:rsidR="00B6196A" w:rsidRPr="001A6CA8" w:rsidRDefault="00B6196A" w:rsidP="006E1D11">
      <w:pPr>
        <w:numPr>
          <w:ilvl w:val="0"/>
          <w:numId w:val="41"/>
        </w:numPr>
      </w:pPr>
      <w:r>
        <w:t>Knowledge and medical billing/coding JCAHO requirements, for a physician office</w:t>
      </w:r>
      <w:r w:rsidRPr="001A6CA8">
        <w:t>.</w:t>
      </w:r>
    </w:p>
    <w:p w:rsidR="00B6196A" w:rsidRPr="001A6CA8" w:rsidRDefault="003E0C81" w:rsidP="006E1D11">
      <w:pPr>
        <w:numPr>
          <w:ilvl w:val="0"/>
          <w:numId w:val="41"/>
        </w:numPr>
      </w:pPr>
      <w:r>
        <w:t>Created, maintained, coded and charged patient accounts.</w:t>
      </w:r>
      <w:r w:rsidR="00B6196A" w:rsidRPr="001A6CA8">
        <w:t xml:space="preserve"> </w:t>
      </w:r>
    </w:p>
    <w:p w:rsidR="00B6196A" w:rsidRPr="001A6CA8" w:rsidRDefault="001F2E7B" w:rsidP="006E1D11">
      <w:pPr>
        <w:numPr>
          <w:ilvl w:val="0"/>
          <w:numId w:val="41"/>
        </w:numPr>
      </w:pPr>
      <w:r>
        <w:t>Support and facilitated residence-in-training.</w:t>
      </w:r>
    </w:p>
    <w:p w:rsidR="00B6196A" w:rsidRPr="001A6CA8" w:rsidRDefault="00B6196A" w:rsidP="006E1D11">
      <w:pPr>
        <w:numPr>
          <w:ilvl w:val="0"/>
          <w:numId w:val="41"/>
        </w:numPr>
      </w:pPr>
      <w:r w:rsidRPr="001A6CA8">
        <w:t xml:space="preserve">Communicate medical concepts to patients using layman’s terms to facilitate understanding. </w:t>
      </w:r>
    </w:p>
    <w:p w:rsidR="00B6196A" w:rsidRPr="004F1287" w:rsidRDefault="00B6196A" w:rsidP="006E1D11">
      <w:pPr>
        <w:numPr>
          <w:ilvl w:val="0"/>
          <w:numId w:val="41"/>
        </w:numPr>
      </w:pPr>
      <w:r>
        <w:t>Scheduled appointment using multi-line</w:t>
      </w:r>
      <w:r w:rsidR="001F2E7B">
        <w:t xml:space="preserve"> telephone, accurate messaging.</w:t>
      </w:r>
    </w:p>
    <w:p w:rsidR="00B6196A" w:rsidRPr="00AB555D" w:rsidRDefault="00B6196A" w:rsidP="006E1D11">
      <w:pPr>
        <w:numPr>
          <w:ilvl w:val="0"/>
          <w:numId w:val="42"/>
        </w:numPr>
      </w:pPr>
      <w:r w:rsidRPr="00AB555D">
        <w:t>Oversee front-office operations and provide impeccable customer service:</w:t>
      </w:r>
    </w:p>
    <w:p w:rsidR="00B6196A" w:rsidRPr="00174060" w:rsidRDefault="00B6196A" w:rsidP="001A6CA8">
      <w:pPr>
        <w:pStyle w:val="Heading2"/>
        <w:rPr>
          <w:b/>
        </w:rPr>
      </w:pPr>
      <w:r w:rsidRPr="00174060">
        <w:rPr>
          <w:b/>
        </w:rPr>
        <w:t>clinical</w:t>
      </w:r>
    </w:p>
    <w:p w:rsidR="00B6196A" w:rsidRDefault="00B6196A" w:rsidP="00987546">
      <w:pPr>
        <w:numPr>
          <w:ilvl w:val="0"/>
          <w:numId w:val="34"/>
        </w:numPr>
      </w:pPr>
      <w:r>
        <w:rPr>
          <w:caps/>
        </w:rPr>
        <w:t>M</w:t>
      </w:r>
      <w:r>
        <w:t xml:space="preserve">anage all aspects of </w:t>
      </w:r>
      <w:r w:rsidR="001F2E7B">
        <w:t>day-to-day operations in a multi-physicians practice.</w:t>
      </w:r>
    </w:p>
    <w:p w:rsidR="00B6196A" w:rsidRPr="00FC3BC7" w:rsidRDefault="00B6196A" w:rsidP="006E1D11">
      <w:pPr>
        <w:pStyle w:val="BulletedIndent"/>
      </w:pPr>
      <w:r w:rsidRPr="00FC3BC7">
        <w:t>Maintenance</w:t>
      </w:r>
      <w:r>
        <w:t xml:space="preserve"> of clinical department samples, medical supplies, patient information.</w:t>
      </w:r>
    </w:p>
    <w:p w:rsidR="00B6196A" w:rsidRPr="00FC3BC7" w:rsidRDefault="00B6196A" w:rsidP="006E1D11">
      <w:pPr>
        <w:pStyle w:val="BulletedIndent"/>
      </w:pPr>
      <w:r>
        <w:t>Administer medical per MD orders and responds to medication request per practice protocol.</w:t>
      </w:r>
    </w:p>
    <w:p w:rsidR="00B6196A" w:rsidRPr="00FC3BC7" w:rsidRDefault="00B6196A" w:rsidP="006E1D11">
      <w:pPr>
        <w:pStyle w:val="BulletedIndent"/>
      </w:pPr>
      <w:r>
        <w:t>Assess and triage patient’s and prioritized care.</w:t>
      </w:r>
    </w:p>
    <w:p w:rsidR="00B6196A" w:rsidRPr="00FC3BC7" w:rsidRDefault="00B6196A" w:rsidP="00CC225B">
      <w:pPr>
        <w:pStyle w:val="BulletedIndent"/>
      </w:pPr>
      <w:r>
        <w:t>Knowledge of a wide range of medical disorders/c</w:t>
      </w:r>
      <w:r w:rsidR="001F2E7B">
        <w:t>onditions and disease processes.</w:t>
      </w:r>
    </w:p>
    <w:p w:rsidR="00B6196A" w:rsidRDefault="00B6196A" w:rsidP="00CC225B">
      <w:pPr>
        <w:pStyle w:val="BulletedIndent"/>
      </w:pPr>
      <w:r>
        <w:t>Created and managed a flu-clinic with an average of 75-100 patients per day with documentation.</w:t>
      </w:r>
    </w:p>
    <w:p w:rsidR="00B6196A" w:rsidRPr="00FC3BC7" w:rsidRDefault="00B6196A" w:rsidP="00506078">
      <w:pPr>
        <w:pStyle w:val="BulletedIndent"/>
        <w:numPr>
          <w:ilvl w:val="0"/>
          <w:numId w:val="0"/>
        </w:numPr>
        <w:ind w:left="1440" w:hanging="360"/>
      </w:pPr>
      <w:r>
        <w:t xml:space="preserve"> </w:t>
      </w:r>
    </w:p>
    <w:p w:rsidR="00B6196A" w:rsidRPr="00262836" w:rsidRDefault="00B6196A" w:rsidP="00FC3BC7">
      <w:pPr>
        <w:pStyle w:val="ResumeSections"/>
      </w:pPr>
      <w:r>
        <w:t>Employment History</w:t>
      </w:r>
      <w:r>
        <w:tab/>
      </w:r>
    </w:p>
    <w:p w:rsidR="00B6196A" w:rsidRDefault="00B6196A" w:rsidP="003D0C48">
      <w:pPr>
        <w:pStyle w:val="ListParagraph"/>
        <w:spacing w:after="0"/>
      </w:pPr>
      <w:r>
        <w:t>SOMERSET PEDIATRICS – Glastonbury</w:t>
      </w:r>
      <w:r w:rsidR="001F2E7B">
        <w:t xml:space="preserve">, </w:t>
      </w:r>
      <w:r>
        <w:t xml:space="preserve">CT                                              </w:t>
      </w:r>
      <w:r w:rsidR="004D377B">
        <w:t xml:space="preserve">        </w:t>
      </w:r>
      <w:r>
        <w:t xml:space="preserve">             2008-2009</w:t>
      </w:r>
    </w:p>
    <w:p w:rsidR="00B6196A" w:rsidRDefault="00B6196A" w:rsidP="003D0C48">
      <w:pPr>
        <w:pStyle w:val="ListParagraph"/>
        <w:spacing w:after="0"/>
      </w:pPr>
      <w:r w:rsidRPr="00174060">
        <w:rPr>
          <w:b/>
        </w:rPr>
        <w:t>License Practical Nurse/Triage</w:t>
      </w:r>
    </w:p>
    <w:p w:rsidR="00B6196A" w:rsidRPr="00CC225B" w:rsidRDefault="00B6196A" w:rsidP="003D0C48">
      <w:pPr>
        <w:pStyle w:val="ListParagraph"/>
        <w:spacing w:after="0"/>
      </w:pPr>
    </w:p>
    <w:p w:rsidR="00B6196A" w:rsidRDefault="00B6196A" w:rsidP="00253B6A">
      <w:pPr>
        <w:pStyle w:val="ListParagraph"/>
      </w:pPr>
      <w:r>
        <w:rPr>
          <w:caps/>
          <w:color w:val="auto"/>
          <w:sz w:val="20"/>
        </w:rPr>
        <w:t>Grove Hill pediatrics</w:t>
      </w:r>
      <w:r w:rsidR="004D377B">
        <w:rPr>
          <w:caps/>
          <w:color w:val="auto"/>
          <w:sz w:val="20"/>
        </w:rPr>
        <w:t>-</w:t>
      </w:r>
      <w:r w:rsidRPr="00CC225B">
        <w:t xml:space="preserve">– </w:t>
      </w:r>
      <w:r>
        <w:t xml:space="preserve">New Britain, CT                                            </w:t>
      </w:r>
      <w:r w:rsidR="004D377B">
        <w:t xml:space="preserve">        </w:t>
      </w:r>
      <w:r>
        <w:t xml:space="preserve">               2005-2007                                    </w:t>
      </w:r>
      <w:r w:rsidRPr="00CC225B">
        <w:br/>
      </w:r>
      <w:r w:rsidRPr="00174060">
        <w:rPr>
          <w:b/>
        </w:rPr>
        <w:t>License Practical Nurse</w:t>
      </w:r>
    </w:p>
    <w:p w:rsidR="00B6196A" w:rsidRDefault="00B6196A" w:rsidP="00253B6A">
      <w:pPr>
        <w:pStyle w:val="ListParagraph"/>
      </w:pPr>
      <w:smartTag w:uri="urn:schemas-microsoft-com:office:smarttags" w:element="PlaceName">
        <w:r>
          <w:rPr>
            <w:caps/>
            <w:color w:val="auto"/>
            <w:sz w:val="20"/>
          </w:rPr>
          <w:t>Elim</w:t>
        </w:r>
      </w:smartTag>
      <w:r>
        <w:rPr>
          <w:caps/>
          <w:color w:val="auto"/>
          <w:sz w:val="20"/>
        </w:rPr>
        <w:t xml:space="preserve"> </w:t>
      </w:r>
      <w:smartTag w:uri="urn:schemas-microsoft-com:office:smarttags" w:element="PlaceType">
        <w:r>
          <w:rPr>
            <w:caps/>
            <w:color w:val="auto"/>
            <w:sz w:val="20"/>
          </w:rPr>
          <w:t>Park</w:t>
        </w:r>
      </w:smartTag>
      <w:r>
        <w:rPr>
          <w:caps/>
          <w:color w:val="auto"/>
          <w:sz w:val="20"/>
        </w:rPr>
        <w:t xml:space="preserve"> Baptist Home.</w:t>
      </w:r>
      <w:r>
        <w:t xml:space="preserve">-Cheshire, </w:t>
      </w:r>
      <w:r w:rsidR="00E32C2C">
        <w:t>CT (</w:t>
      </w:r>
      <w:r>
        <w:t>License Practical Nurse)</w:t>
      </w:r>
      <w:r w:rsidR="00DE1FC2">
        <w:t xml:space="preserve">          </w:t>
      </w:r>
      <w:r w:rsidR="004D377B">
        <w:t xml:space="preserve">         </w:t>
      </w:r>
      <w:r w:rsidR="00DE1FC2">
        <w:t xml:space="preserve">            2004-2005</w:t>
      </w:r>
    </w:p>
    <w:p w:rsidR="00B6196A" w:rsidRDefault="00B6196A" w:rsidP="00253B6A">
      <w:pPr>
        <w:pStyle w:val="ListParagraph"/>
      </w:pPr>
      <w:r>
        <w:rPr>
          <w:caps/>
          <w:color w:val="auto"/>
          <w:sz w:val="20"/>
        </w:rPr>
        <w:t>Middlesex Medical Associates –Walk</w:t>
      </w:r>
      <w:r w:rsidR="00DE1FC2">
        <w:rPr>
          <w:caps/>
          <w:color w:val="auto"/>
          <w:sz w:val="20"/>
        </w:rPr>
        <w:t>-</w:t>
      </w:r>
      <w:r>
        <w:rPr>
          <w:caps/>
          <w:color w:val="auto"/>
          <w:sz w:val="20"/>
        </w:rPr>
        <w:t xml:space="preserve"> In-</w:t>
      </w:r>
      <w:r>
        <w:t xml:space="preserve"> Middletown, CT  (Medical Assistant)</w:t>
      </w:r>
      <w:r w:rsidR="00DE1FC2">
        <w:t>2000-2002</w:t>
      </w:r>
    </w:p>
    <w:p w:rsidR="00B6196A" w:rsidRDefault="00B6196A" w:rsidP="00253B6A">
      <w:pPr>
        <w:pStyle w:val="ListParagraph"/>
      </w:pPr>
      <w:r>
        <w:rPr>
          <w:caps/>
          <w:color w:val="auto"/>
          <w:sz w:val="20"/>
        </w:rPr>
        <w:t xml:space="preserve">community Health Center- </w:t>
      </w:r>
      <w:r>
        <w:t>Meriden,</w:t>
      </w:r>
      <w:r w:rsidR="001F2E7B">
        <w:t xml:space="preserve"> </w:t>
      </w:r>
      <w:r w:rsidR="000F0FC3">
        <w:t>CT</w:t>
      </w:r>
      <w:r>
        <w:t xml:space="preserve"> (Senior Medical Reception/Assistant)</w:t>
      </w:r>
      <w:r w:rsidR="004D377B">
        <w:t xml:space="preserve">      </w:t>
      </w:r>
      <w:r w:rsidR="00DE1FC2">
        <w:t>1994-2000</w:t>
      </w:r>
    </w:p>
    <w:p w:rsidR="00B6196A" w:rsidRDefault="00B6196A" w:rsidP="00253B6A">
      <w:pPr>
        <w:pStyle w:val="ListParagraph"/>
      </w:pPr>
    </w:p>
    <w:p w:rsidR="00B6196A" w:rsidRPr="00CC225B" w:rsidRDefault="00B6196A" w:rsidP="00253B6A">
      <w:pPr>
        <w:pStyle w:val="ListParagraph"/>
      </w:pPr>
    </w:p>
    <w:p w:rsidR="00B6196A" w:rsidRPr="00262836" w:rsidRDefault="00B6196A" w:rsidP="00FC3BC7">
      <w:pPr>
        <w:pStyle w:val="ResumeSections"/>
      </w:pPr>
      <w:r>
        <w:t>Education</w:t>
      </w:r>
      <w:r>
        <w:tab/>
      </w:r>
    </w:p>
    <w:p w:rsidR="00B6196A" w:rsidRDefault="00B6196A" w:rsidP="0061752E">
      <w:pPr>
        <w:pStyle w:val="ListParagraph"/>
        <w:spacing w:after="0"/>
      </w:pPr>
      <w:r>
        <w:t xml:space="preserve">NEW ENGLAND TECHNICAL INSTITUTE–New Britain, CT                       </w:t>
      </w:r>
      <w:r w:rsidR="00DE1FC2">
        <w:t xml:space="preserve">          2005</w:t>
      </w:r>
    </w:p>
    <w:p w:rsidR="00B6196A" w:rsidRDefault="00B6196A" w:rsidP="0061752E">
      <w:pPr>
        <w:pStyle w:val="ListParagraph"/>
        <w:spacing w:after="0"/>
      </w:pPr>
      <w:r w:rsidRPr="00174060">
        <w:rPr>
          <w:b/>
        </w:rPr>
        <w:t>License Practical Nurse</w:t>
      </w:r>
      <w:r>
        <w:t xml:space="preserve">     </w:t>
      </w:r>
    </w:p>
    <w:p w:rsidR="00B6196A" w:rsidRDefault="00B6196A" w:rsidP="0061752E">
      <w:pPr>
        <w:pStyle w:val="ListParagraph"/>
        <w:spacing w:after="0"/>
      </w:pPr>
      <w:r>
        <w:t xml:space="preserve">    </w:t>
      </w:r>
    </w:p>
    <w:p w:rsidR="00B6196A" w:rsidRDefault="00B6196A" w:rsidP="0061752E">
      <w:pPr>
        <w:pStyle w:val="ListParagraph"/>
        <w:spacing w:after="0"/>
      </w:pPr>
      <w:r>
        <w:rPr>
          <w:caps/>
          <w:color w:val="auto"/>
          <w:sz w:val="20"/>
        </w:rPr>
        <w:t xml:space="preserve">Brairwood </w:t>
      </w:r>
      <w:r w:rsidRPr="00CC225B">
        <w:rPr>
          <w:caps/>
          <w:color w:val="auto"/>
          <w:sz w:val="20"/>
        </w:rPr>
        <w:t>College</w:t>
      </w:r>
      <w:r>
        <w:t>–Southington, CT</w:t>
      </w:r>
      <w:r>
        <w:br/>
      </w:r>
      <w:r w:rsidRPr="00174060">
        <w:rPr>
          <w:b/>
        </w:rPr>
        <w:t>Associate’s Degree in Science</w:t>
      </w:r>
      <w:r w:rsidRPr="00CC225B">
        <w:t xml:space="preserve"> </w:t>
      </w:r>
      <w:r>
        <w:t xml:space="preserve">                                                                                      1996  </w:t>
      </w:r>
    </w:p>
    <w:p w:rsidR="00B6196A" w:rsidRDefault="00B6196A" w:rsidP="0061752E">
      <w:pPr>
        <w:pStyle w:val="ListParagraph"/>
        <w:spacing w:after="0"/>
      </w:pPr>
      <w:r w:rsidRPr="000E154E">
        <w:rPr>
          <w:b/>
        </w:rPr>
        <w:t>Majo</w:t>
      </w:r>
      <w:r>
        <w:t xml:space="preserve">r: </w:t>
      </w:r>
      <w:r w:rsidRPr="00174060">
        <w:rPr>
          <w:b/>
        </w:rPr>
        <w:t>Executive Medical Secretary/Assistant</w:t>
      </w:r>
    </w:p>
    <w:p w:rsidR="00B6196A" w:rsidRDefault="00B6196A" w:rsidP="0061752E">
      <w:pPr>
        <w:pStyle w:val="ListParagraph"/>
        <w:spacing w:after="0"/>
      </w:pPr>
      <w:r>
        <w:tab/>
      </w:r>
    </w:p>
    <w:p w:rsidR="00B6196A" w:rsidRDefault="00B6196A" w:rsidP="0061752E">
      <w:pPr>
        <w:pStyle w:val="ListParagraph"/>
        <w:spacing w:after="0"/>
      </w:pPr>
    </w:p>
    <w:p w:rsidR="00B6196A" w:rsidRDefault="00B6196A" w:rsidP="00253B6A">
      <w:pPr>
        <w:pStyle w:val="ListParagraph"/>
        <w:rPr>
          <w:b/>
        </w:rPr>
      </w:pPr>
      <w:r>
        <w:rPr>
          <w:b/>
        </w:rPr>
        <w:t>AWARDS/CERTIFACTION______________________________________________________</w:t>
      </w:r>
    </w:p>
    <w:p w:rsidR="00B6196A" w:rsidRDefault="00B6196A" w:rsidP="00253B6A">
      <w:pPr>
        <w:pStyle w:val="ListParagraph"/>
        <w:rPr>
          <w:b/>
          <w:u w:val="single"/>
        </w:rPr>
      </w:pPr>
      <w:r>
        <w:rPr>
          <w:b/>
          <w:u w:val="single"/>
        </w:rPr>
        <w:t>ABOVE AND BEYOND</w:t>
      </w:r>
    </w:p>
    <w:p w:rsidR="00B6196A" w:rsidRDefault="00B6196A" w:rsidP="00253B6A">
      <w:pPr>
        <w:pStyle w:val="ListParagraph"/>
      </w:pPr>
      <w:r>
        <w:t>Recognition of Strengths, Perseverance, Dedi</w:t>
      </w:r>
      <w:r w:rsidR="00DE1FC2">
        <w:t xml:space="preserve">cation and Personal Fortitude   </w:t>
      </w:r>
      <w:r>
        <w:t xml:space="preserve">                  2005</w:t>
      </w:r>
    </w:p>
    <w:p w:rsidR="00B6196A" w:rsidRDefault="00B6196A" w:rsidP="00174060">
      <w:pPr>
        <w:pStyle w:val="ListParagraph"/>
        <w:spacing w:after="0"/>
      </w:pPr>
      <w:r>
        <w:t>EMERGENCY RESPONDER</w:t>
      </w:r>
    </w:p>
    <w:p w:rsidR="00B6196A" w:rsidRDefault="00B6196A" w:rsidP="00174060">
      <w:pPr>
        <w:pStyle w:val="ListParagraph"/>
        <w:spacing w:after="0"/>
      </w:pPr>
      <w:r w:rsidRPr="00174060">
        <w:rPr>
          <w:b/>
        </w:rPr>
        <w:t>CPR/AED/First Aid- Adult/Child/Infant</w:t>
      </w:r>
      <w:r>
        <w:t xml:space="preserve">                                                                  2010-2012</w:t>
      </w:r>
    </w:p>
    <w:p w:rsidR="00B6196A" w:rsidRPr="00D07FA9" w:rsidRDefault="00B6196A" w:rsidP="00253B6A">
      <w:pPr>
        <w:pStyle w:val="ListParagraph"/>
      </w:pPr>
    </w:p>
    <w:sectPr w:rsidR="00B6196A" w:rsidRPr="00D07FA9" w:rsidSect="006E1D11">
      <w:headerReference w:type="default" r:id="rId14"/>
      <w:footerReference w:type="default" r:id="rId15"/>
      <w:headerReference w:type="first" r:id="rId16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D2" w:rsidRDefault="00025FD2">
      <w:r>
        <w:separator/>
      </w:r>
    </w:p>
  </w:endnote>
  <w:endnote w:type="continuationSeparator" w:id="0">
    <w:p w:rsidR="00025FD2" w:rsidRDefault="0002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A" w:rsidRDefault="00B6196A" w:rsidP="00547AA4">
    <w:pPr>
      <w:pStyle w:val="Footer"/>
    </w:pPr>
    <w:smartTag w:uri="urn:schemas-microsoft-com:office:smarttags" w:element="City">
      <w:smartTag w:uri="urn:schemas-microsoft-com:office:smarttags" w:element="Street">
        <w:r>
          <w:t xml:space="preserve">112 Warren </w:t>
        </w:r>
        <w:proofErr w:type="gramStart"/>
        <w:r>
          <w:t xml:space="preserve">Street  </w:t>
        </w:r>
        <w:proofErr w:type="gramEnd"/>
        <w:r w:rsidRPr="00AB555D">
          <w:sym w:font="Wingdings" w:char="F075"/>
        </w:r>
        <w:smartTag w:uri="urn:schemas-microsoft-com:office:smarttags" w:element="City">
          <w:r>
            <w:t>Meriden</w:t>
          </w:r>
        </w:smartTag>
        <w:r>
          <w:t xml:space="preserve">, </w:t>
        </w:r>
        <w:smartTag w:uri="urn:schemas-microsoft-com:office:smarttags" w:element="City">
          <w:smartTag w:uri="urn:schemas-microsoft-com:office:smarttags" w:element="State">
            <w:r>
              <w:t>CT</w:t>
            </w:r>
          </w:smartTag>
        </w:smartTag>
      </w:smartTag>
    </w:smartTag>
    <w:r>
      <w:t xml:space="preserve">  </w:t>
    </w:r>
    <w:r w:rsidRPr="00AB555D">
      <w:sym w:font="Wingdings" w:char="F075"/>
    </w:r>
    <w:r>
      <w:t xml:space="preserve"> (203) 440-9329</w:t>
    </w:r>
    <w:r w:rsidRPr="00AB555D">
      <w:t xml:space="preserve"> </w:t>
    </w:r>
    <w:r w:rsidRPr="00AB555D">
      <w:sym w:font="Wingdings" w:char="F075"/>
    </w:r>
    <w:r>
      <w:t xml:space="preserve">Bobbie1766@yahoo.com </w:t>
    </w:r>
  </w:p>
  <w:p w:rsidR="00B6196A" w:rsidRPr="00AB555D" w:rsidRDefault="00B6196A" w:rsidP="00547AA4">
    <w:pPr>
      <w:pStyle w:val="Foo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2C2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D2" w:rsidRDefault="00025FD2">
      <w:r>
        <w:separator/>
      </w:r>
    </w:p>
  </w:footnote>
  <w:footnote w:type="continuationSeparator" w:id="0">
    <w:p w:rsidR="00025FD2" w:rsidRDefault="00025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A" w:rsidRDefault="00326D76" w:rsidP="00596DCB">
    <w:pPr>
      <w:pStyle w:val="NamePage2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3009900</wp:posOffset>
              </wp:positionH>
              <wp:positionV relativeFrom="page">
                <wp:posOffset>685800</wp:posOffset>
              </wp:positionV>
              <wp:extent cx="4060190" cy="19050"/>
              <wp:effectExtent l="19050" t="19050" r="16510" b="19050"/>
              <wp:wrapNone/>
              <wp:docPr id="1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60190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pt,54pt" to="556.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" strokeweight="3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4810125</wp:posOffset>
          </wp:positionH>
          <wp:positionV relativeFrom="page">
            <wp:posOffset>64770</wp:posOffset>
          </wp:positionV>
          <wp:extent cx="1104900" cy="247650"/>
          <wp:effectExtent l="0" t="0" r="0" b="0"/>
          <wp:wrapNone/>
          <wp:docPr id="12" name="Picture 14" descr="monster_poweredb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monster_poweredb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676909</wp:posOffset>
              </wp:positionV>
              <wp:extent cx="457200" cy="0"/>
              <wp:effectExtent l="0" t="19050" r="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R3B6&#10;gxcCAAAzBAAADgAAAAAAAAAAAAAAAAAuAgAAZHJzL2Uyb0RvYy54bWxQSwECLQAUAAYACAAAACEA&#10;lu2ifNgAAAALAQAADwAAAAAAAAAAAAAAAABxBAAAZHJzL2Rvd25yZXYueG1sUEsFBgAAAAAEAAQA&#10;8wAAAHYFAAAAAA=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8742680"/>
              <wp:effectExtent l="19050" t="19050" r="12065" b="2032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742680"/>
                        <a:chOff x="1037" y="1009"/>
                        <a:chExt cx="10181" cy="13768"/>
                      </a:xfrm>
                    </wpg:grpSpPr>
                    <wps:wsp>
                      <wps:cNvPr id="8" name="Line 4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0;margin-top:0;width:509.05pt;height:688.4pt;z-index:251656704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">
              <v:line id="Line 4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<v:line id="Line 5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    <v:line id="Line 6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<w10:wrap anchory="page"/>
            </v:group>
          </w:pict>
        </mc:Fallback>
      </mc:AlternateContent>
    </w:r>
    <w:proofErr w:type="spellStart"/>
    <w:r w:rsidR="00B6196A">
      <w:t>BarbaraJones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A" w:rsidRDefault="00B6196A" w:rsidP="00AE2695">
    <w:pPr>
      <w:pStyle w:val="SubmitResume"/>
      <w:tabs>
        <w:tab w:val="left" w:pos="9300"/>
      </w:tabs>
      <w:ind w:left="0" w:right="260"/>
    </w:pPr>
    <w:r>
      <w:br/>
    </w:r>
  </w:p>
  <w:p w:rsidR="00B6196A" w:rsidRDefault="00B6196A" w:rsidP="00AE2695">
    <w:pPr>
      <w:pStyle w:val="SubmitResume"/>
      <w:tabs>
        <w:tab w:val="left" w:pos="9300"/>
      </w:tabs>
      <w:ind w:left="0" w:right="260"/>
    </w:pPr>
  </w:p>
  <w:p w:rsidR="00B6196A" w:rsidRPr="005D3C89" w:rsidRDefault="00326D76" w:rsidP="00DF4A26">
    <w:pPr>
      <w:pStyle w:val="Name"/>
      <w:ind w:left="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2159000</wp:posOffset>
              </wp:positionH>
              <wp:positionV relativeFrom="paragraph">
                <wp:posOffset>417194</wp:posOffset>
              </wp:positionV>
              <wp:extent cx="3968750" cy="0"/>
              <wp:effectExtent l="0" t="19050" r="12700" b="19050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687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pt,32.85pt" to="482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w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" strokeweight="3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ge">
                <wp:posOffset>1102360</wp:posOffset>
              </wp:positionV>
              <wp:extent cx="6464935" cy="8203565"/>
              <wp:effectExtent l="19050" t="19050" r="12065" b="6985"/>
              <wp:wrapNone/>
              <wp:docPr id="3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203565"/>
                        <a:chOff x="1037" y="1009"/>
                        <a:chExt cx="10181" cy="13768"/>
                      </a:xfrm>
                    </wpg:grpSpPr>
                    <wps:wsp>
                      <wps:cNvPr id="4" name="Line 8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9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0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22.4pt;margin-top:86.8pt;width:509.05pt;height:645.95pt;z-index:251657728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">
              <v:line id="Line 8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<v:line id="Line 9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KMsEAAADaAAAADwAAAGRycy9kb3ducmV2LnhtbESPQWsCMRSE7wX/Q3hCL6VmVVpkaxQr&#10;WKW3qvT82LxuFve9bJOo679vCoUeh5lvhpkve27VhUJsvBgYjwpQJJW3jdQGjofN4wxUTCgWWy9k&#10;4EYRlovB3RxL66/yQZd9qlUukViiAZdSV2odK0eMceQ7kux9+cCYsgy1tgGvuZxbPSmKZ83YSF5w&#10;2NHaUXXan9nAk6t4tzluH76n+B4SM7++bT+NuR/2qxdQifr0H/6jdzZz8Hsl3wC9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asoywQAAANoAAAAPAAAAAAAAAAAAAAAA&#10;AKECAABkcnMvZG93bnJldi54bWxQSwUGAAAAAAQABAD5AAAAjwMAAAAA&#10;" strokeweight="3pt"/>
              <v:line id="Line 10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<w10:wrap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1102359</wp:posOffset>
              </wp:positionV>
              <wp:extent cx="457200" cy="0"/>
              <wp:effectExtent l="0" t="19050" r="0" b="190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4pt,86.8pt" to="89.4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" strokeweight="3pt">
              <w10:wrap anchorx="page" anchory="page"/>
            </v:line>
          </w:pict>
        </mc:Fallback>
      </mc:AlternateContent>
    </w:r>
    <w:r w:rsidR="00B6196A">
      <w:t xml:space="preserve">   Barbara Jones</w:t>
    </w:r>
  </w:p>
  <w:p w:rsidR="00B6196A" w:rsidRPr="00AB555D" w:rsidRDefault="00B6196A" w:rsidP="00CE5695">
    <w:pPr>
      <w:pStyle w:val="ContactInfo"/>
    </w:pPr>
    <w:smartTag w:uri="urn:schemas-microsoft-com:office:smarttags" w:element="City">
      <w:smartTag w:uri="urn:schemas-microsoft-com:office:smarttags" w:element="address">
        <w:smartTag w:uri="urn:schemas-microsoft-com:office:smarttags" w:element="address">
          <w:smartTag w:uri="urn:schemas-microsoft-com:office:smarttags" w:element="Street">
            <w:r>
              <w:t>112 Warren Street</w:t>
            </w:r>
          </w:smartTag>
        </w:smartTag>
        <w:r w:rsidRPr="00AB555D">
          <w:sym w:font="Wingdings" w:char="F075"/>
        </w:r>
        <w:r>
          <w:t xml:space="preserve"> </w:t>
        </w:r>
        <w:smartTag w:uri="urn:schemas-microsoft-com:office:smarttags" w:element="address">
          <w:r>
            <w:t>Meriden</w:t>
          </w:r>
        </w:smartTag>
      </w:smartTag>
    </w:smartTag>
    <w:r>
      <w:t>, Ct 06450</w:t>
    </w:r>
    <w:r w:rsidRPr="00AB555D">
      <w:sym w:font="Wingdings" w:char="F075"/>
    </w:r>
    <w:r>
      <w:t xml:space="preserve"> (203) 440-9329</w:t>
    </w:r>
    <w:r w:rsidRPr="00AB555D">
      <w:sym w:font="Wingdings" w:char="F075"/>
    </w:r>
    <w:r>
      <w:t>Bobbie1766@yahoo.com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C4316"/>
    <w:multiLevelType w:val="multilevel"/>
    <w:tmpl w:val="DB607D94"/>
    <w:numStyleLink w:val="BulletedList"/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14EF3F7A"/>
    <w:multiLevelType w:val="multilevel"/>
    <w:tmpl w:val="DB607D94"/>
    <w:numStyleLink w:val="BulletedList"/>
  </w:abstractNum>
  <w:abstractNum w:abstractNumId="20">
    <w:nsid w:val="1A737662"/>
    <w:multiLevelType w:val="multilevel"/>
    <w:tmpl w:val="DB607D94"/>
    <w:numStyleLink w:val="BulletedList"/>
  </w:abstractNum>
  <w:abstractNum w:abstractNumId="21">
    <w:nsid w:val="1B647D27"/>
    <w:multiLevelType w:val="multilevel"/>
    <w:tmpl w:val="DB607D94"/>
    <w:numStyleLink w:val="BulletedList"/>
  </w:abstractNum>
  <w:abstractNum w:abstractNumId="22">
    <w:nsid w:val="2164421A"/>
    <w:multiLevelType w:val="multilevel"/>
    <w:tmpl w:val="DB607D94"/>
    <w:numStyleLink w:val="BulletedList"/>
  </w:abstractNum>
  <w:abstractNum w:abstractNumId="23">
    <w:nsid w:val="27E1228B"/>
    <w:multiLevelType w:val="multilevel"/>
    <w:tmpl w:val="DB607D94"/>
    <w:numStyleLink w:val="BulletedList"/>
  </w:abstractNum>
  <w:abstractNum w:abstractNumId="24">
    <w:nsid w:val="2B7E2F70"/>
    <w:multiLevelType w:val="multilevel"/>
    <w:tmpl w:val="DB607D94"/>
    <w:numStyleLink w:val="BulletedList"/>
  </w:abstractNum>
  <w:abstractNum w:abstractNumId="25">
    <w:nsid w:val="2C86423D"/>
    <w:multiLevelType w:val="multilevel"/>
    <w:tmpl w:val="DB607D94"/>
    <w:numStyleLink w:val="BulletedList"/>
  </w:abstractNum>
  <w:abstractNum w:abstractNumId="26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060334"/>
    <w:multiLevelType w:val="multilevel"/>
    <w:tmpl w:val="DB607D94"/>
    <w:numStyleLink w:val="BulletedList"/>
  </w:abstractNum>
  <w:abstractNum w:abstractNumId="2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30609D"/>
    <w:multiLevelType w:val="multilevel"/>
    <w:tmpl w:val="DB607D94"/>
    <w:numStyleLink w:val="BulletedList"/>
  </w:abstractNum>
  <w:abstractNum w:abstractNumId="30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9A06E8"/>
    <w:multiLevelType w:val="multilevel"/>
    <w:tmpl w:val="DB607D94"/>
    <w:numStyleLink w:val="BulletedList"/>
  </w:abstractNum>
  <w:abstractNum w:abstractNumId="32">
    <w:nsid w:val="40A83700"/>
    <w:multiLevelType w:val="multilevel"/>
    <w:tmpl w:val="DB607D94"/>
    <w:numStyleLink w:val="BulletedList"/>
  </w:abstractNum>
  <w:abstractNum w:abstractNumId="33">
    <w:nsid w:val="45B738BD"/>
    <w:multiLevelType w:val="multilevel"/>
    <w:tmpl w:val="DB607D94"/>
    <w:numStyleLink w:val="BulletedList"/>
  </w:abstractNum>
  <w:abstractNum w:abstractNumId="34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B6691"/>
    <w:multiLevelType w:val="multilevel"/>
    <w:tmpl w:val="DB607D94"/>
    <w:numStyleLink w:val="BulletedList"/>
  </w:abstractNum>
  <w:abstractNum w:abstractNumId="36">
    <w:nsid w:val="58A86817"/>
    <w:multiLevelType w:val="multilevel"/>
    <w:tmpl w:val="DB607D94"/>
    <w:numStyleLink w:val="BulletedList"/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D8E6683"/>
    <w:multiLevelType w:val="multilevel"/>
    <w:tmpl w:val="DB607D94"/>
    <w:numStyleLink w:val="BulletedList"/>
  </w:abstractNum>
  <w:abstractNum w:abstractNumId="39">
    <w:nsid w:val="67BC5FB1"/>
    <w:multiLevelType w:val="multilevel"/>
    <w:tmpl w:val="DB607D94"/>
    <w:numStyleLink w:val="BulletedList"/>
  </w:abstractNum>
  <w:abstractNum w:abstractNumId="40">
    <w:nsid w:val="6A714F60"/>
    <w:multiLevelType w:val="multilevel"/>
    <w:tmpl w:val="DB607D94"/>
    <w:numStyleLink w:val="BulletedList"/>
  </w:abstractNum>
  <w:abstractNum w:abstractNumId="41">
    <w:nsid w:val="6D5537EA"/>
    <w:multiLevelType w:val="multilevel"/>
    <w:tmpl w:val="DB607D94"/>
    <w:numStyleLink w:val="BulletedList"/>
  </w:abstractNum>
  <w:abstractNum w:abstractNumId="42">
    <w:nsid w:val="6F073DF8"/>
    <w:multiLevelType w:val="multilevel"/>
    <w:tmpl w:val="DB607D94"/>
    <w:numStyleLink w:val="BulletedList"/>
  </w:abstractNum>
  <w:abstractNum w:abstractNumId="4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1D13B46"/>
    <w:multiLevelType w:val="multilevel"/>
    <w:tmpl w:val="DB607D94"/>
    <w:numStyleLink w:val="BulletedList"/>
  </w:abstractNum>
  <w:abstractNum w:abstractNumId="45">
    <w:nsid w:val="7EA43144"/>
    <w:multiLevelType w:val="multilevel"/>
    <w:tmpl w:val="DB607D94"/>
    <w:numStyleLink w:val="BulletedList"/>
  </w:abstractNum>
  <w:num w:numId="1">
    <w:abstractNumId w:val="26"/>
  </w:num>
  <w:num w:numId="2">
    <w:abstractNumId w:val="34"/>
  </w:num>
  <w:num w:numId="3">
    <w:abstractNumId w:val="28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1"/>
  </w:num>
  <w:num w:numId="17">
    <w:abstractNumId w:val="17"/>
  </w:num>
  <w:num w:numId="18">
    <w:abstractNumId w:val="44"/>
  </w:num>
  <w:num w:numId="19">
    <w:abstractNumId w:val="27"/>
  </w:num>
  <w:num w:numId="20">
    <w:abstractNumId w:val="20"/>
  </w:num>
  <w:num w:numId="21">
    <w:abstractNumId w:val="39"/>
  </w:num>
  <w:num w:numId="22">
    <w:abstractNumId w:val="35"/>
  </w:num>
  <w:num w:numId="23">
    <w:abstractNumId w:val="23"/>
  </w:num>
  <w:num w:numId="24">
    <w:abstractNumId w:val="36"/>
  </w:num>
  <w:num w:numId="25">
    <w:abstractNumId w:val="11"/>
  </w:num>
  <w:num w:numId="26">
    <w:abstractNumId w:val="29"/>
  </w:num>
  <w:num w:numId="27">
    <w:abstractNumId w:val="22"/>
  </w:num>
  <w:num w:numId="28">
    <w:abstractNumId w:val="25"/>
  </w:num>
  <w:num w:numId="29">
    <w:abstractNumId w:val="42"/>
  </w:num>
  <w:num w:numId="30">
    <w:abstractNumId w:val="14"/>
  </w:num>
  <w:num w:numId="31">
    <w:abstractNumId w:val="24"/>
  </w:num>
  <w:num w:numId="32">
    <w:abstractNumId w:val="19"/>
  </w:num>
  <w:num w:numId="33">
    <w:abstractNumId w:val="45"/>
  </w:num>
  <w:num w:numId="34">
    <w:abstractNumId w:val="33"/>
  </w:num>
  <w:num w:numId="35">
    <w:abstractNumId w:val="40"/>
  </w:num>
  <w:num w:numId="36">
    <w:abstractNumId w:val="21"/>
  </w:num>
  <w:num w:numId="37">
    <w:abstractNumId w:val="12"/>
  </w:num>
  <w:num w:numId="38">
    <w:abstractNumId w:val="15"/>
  </w:num>
  <w:num w:numId="39">
    <w:abstractNumId w:val="32"/>
  </w:num>
  <w:num w:numId="40">
    <w:abstractNumId w:val="43"/>
  </w:num>
  <w:num w:numId="41">
    <w:abstractNumId w:val="38"/>
  </w:num>
  <w:num w:numId="42">
    <w:abstractNumId w:val="41"/>
  </w:num>
  <w:num w:numId="43">
    <w:abstractNumId w:val="10"/>
  </w:num>
  <w:num w:numId="44">
    <w:abstractNumId w:val="37"/>
  </w:num>
  <w:num w:numId="45">
    <w:abstractNumId w:val="1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4E"/>
    <w:rsid w:val="0001181B"/>
    <w:rsid w:val="00011B8B"/>
    <w:rsid w:val="00025FD2"/>
    <w:rsid w:val="000650D9"/>
    <w:rsid w:val="00070CD0"/>
    <w:rsid w:val="000A0CB0"/>
    <w:rsid w:val="000B242D"/>
    <w:rsid w:val="000E154E"/>
    <w:rsid w:val="000F0FAD"/>
    <w:rsid w:val="000F0FC3"/>
    <w:rsid w:val="00121051"/>
    <w:rsid w:val="0014202C"/>
    <w:rsid w:val="00174060"/>
    <w:rsid w:val="001969CE"/>
    <w:rsid w:val="001A6CA8"/>
    <w:rsid w:val="001B3507"/>
    <w:rsid w:val="001F2E7B"/>
    <w:rsid w:val="00213A29"/>
    <w:rsid w:val="0024170A"/>
    <w:rsid w:val="00253B6A"/>
    <w:rsid w:val="00262836"/>
    <w:rsid w:val="00262E25"/>
    <w:rsid w:val="00280AEA"/>
    <w:rsid w:val="002A0293"/>
    <w:rsid w:val="00326D76"/>
    <w:rsid w:val="003B1A8C"/>
    <w:rsid w:val="003D0C48"/>
    <w:rsid w:val="003E0C81"/>
    <w:rsid w:val="003F659B"/>
    <w:rsid w:val="004A430B"/>
    <w:rsid w:val="004C2507"/>
    <w:rsid w:val="004D0B51"/>
    <w:rsid w:val="004D2577"/>
    <w:rsid w:val="004D377B"/>
    <w:rsid w:val="004D4BA1"/>
    <w:rsid w:val="004F1287"/>
    <w:rsid w:val="00506078"/>
    <w:rsid w:val="005275CA"/>
    <w:rsid w:val="00541004"/>
    <w:rsid w:val="00547AA4"/>
    <w:rsid w:val="00567402"/>
    <w:rsid w:val="00595118"/>
    <w:rsid w:val="00596DCB"/>
    <w:rsid w:val="005B37C4"/>
    <w:rsid w:val="005B423F"/>
    <w:rsid w:val="005D3C89"/>
    <w:rsid w:val="005E3E60"/>
    <w:rsid w:val="0061752E"/>
    <w:rsid w:val="00620D75"/>
    <w:rsid w:val="00640AE7"/>
    <w:rsid w:val="00640D6F"/>
    <w:rsid w:val="00645291"/>
    <w:rsid w:val="006627C1"/>
    <w:rsid w:val="006D183F"/>
    <w:rsid w:val="006E01EC"/>
    <w:rsid w:val="006E1D11"/>
    <w:rsid w:val="006E4E76"/>
    <w:rsid w:val="006F2F1E"/>
    <w:rsid w:val="00705698"/>
    <w:rsid w:val="00713486"/>
    <w:rsid w:val="00761B9F"/>
    <w:rsid w:val="007830A8"/>
    <w:rsid w:val="007B19CA"/>
    <w:rsid w:val="007F3E4E"/>
    <w:rsid w:val="00802128"/>
    <w:rsid w:val="008036BF"/>
    <w:rsid w:val="00807B8A"/>
    <w:rsid w:val="0087231E"/>
    <w:rsid w:val="00880B7C"/>
    <w:rsid w:val="008A4CEB"/>
    <w:rsid w:val="008D72A4"/>
    <w:rsid w:val="008E0836"/>
    <w:rsid w:val="008F11C0"/>
    <w:rsid w:val="009147D0"/>
    <w:rsid w:val="009247EC"/>
    <w:rsid w:val="009310B7"/>
    <w:rsid w:val="00943860"/>
    <w:rsid w:val="00986FD7"/>
    <w:rsid w:val="00987546"/>
    <w:rsid w:val="009958AB"/>
    <w:rsid w:val="009B5C26"/>
    <w:rsid w:val="009D1537"/>
    <w:rsid w:val="00A008A5"/>
    <w:rsid w:val="00A43E0D"/>
    <w:rsid w:val="00A51FA5"/>
    <w:rsid w:val="00A8288F"/>
    <w:rsid w:val="00AB555D"/>
    <w:rsid w:val="00AE2695"/>
    <w:rsid w:val="00B156EE"/>
    <w:rsid w:val="00B15895"/>
    <w:rsid w:val="00B223E1"/>
    <w:rsid w:val="00B57C07"/>
    <w:rsid w:val="00B6196A"/>
    <w:rsid w:val="00B82873"/>
    <w:rsid w:val="00BC469E"/>
    <w:rsid w:val="00BF64BC"/>
    <w:rsid w:val="00C46C39"/>
    <w:rsid w:val="00C50716"/>
    <w:rsid w:val="00C90F21"/>
    <w:rsid w:val="00C92D2B"/>
    <w:rsid w:val="00CC225B"/>
    <w:rsid w:val="00CE5695"/>
    <w:rsid w:val="00D07FA9"/>
    <w:rsid w:val="00D2615E"/>
    <w:rsid w:val="00D54364"/>
    <w:rsid w:val="00D71C3B"/>
    <w:rsid w:val="00DA7FA1"/>
    <w:rsid w:val="00DB74FB"/>
    <w:rsid w:val="00DE1FC2"/>
    <w:rsid w:val="00DF4A26"/>
    <w:rsid w:val="00DF5DE4"/>
    <w:rsid w:val="00E14C2F"/>
    <w:rsid w:val="00E209B6"/>
    <w:rsid w:val="00E32C2C"/>
    <w:rsid w:val="00E623FF"/>
    <w:rsid w:val="00E72E2A"/>
    <w:rsid w:val="00E810F8"/>
    <w:rsid w:val="00E96386"/>
    <w:rsid w:val="00EA51E6"/>
    <w:rsid w:val="00EB4198"/>
    <w:rsid w:val="00ED6996"/>
    <w:rsid w:val="00EE566D"/>
    <w:rsid w:val="00F710FA"/>
    <w:rsid w:val="00F87F61"/>
    <w:rsid w:val="00FA12CE"/>
    <w:rsid w:val="00FA1FC6"/>
    <w:rsid w:val="00FA51BD"/>
    <w:rsid w:val="00FA6871"/>
    <w:rsid w:val="00FC3BC7"/>
    <w:rsid w:val="00FC4CA0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F11C0"/>
    <w:rPr>
      <w:rFonts w:ascii="Garamond" w:hAnsi="Garamond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7F61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7F61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7B8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Experience Headings Char"/>
    <w:basedOn w:val="DefaultParagraphFont"/>
    <w:link w:val="Heading2"/>
    <w:uiPriority w:val="99"/>
    <w:semiHidden/>
    <w:locked/>
    <w:rsid w:val="00807B8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07B8A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07B8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07B8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07B8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07B8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07B8A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F87F61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F87F61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87F61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uiPriority w:val="99"/>
    <w:locked/>
    <w:rsid w:val="00B156E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uiPriority w:val="99"/>
    <w:locked/>
    <w:rsid w:val="004F1287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basedOn w:val="Heading4Char"/>
    <w:link w:val="Name"/>
    <w:uiPriority w:val="99"/>
    <w:locked/>
    <w:rsid w:val="00E96386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basedOn w:val="ProfileCharChar"/>
    <w:link w:val="Footer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uiPriority w:val="99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50D9"/>
    <w:rPr>
      <w:rFonts w:ascii="Tahoma" w:hAnsi="Tahoma" w:cs="Tahoma"/>
      <w:sz w:val="16"/>
      <w:szCs w:val="16"/>
    </w:rPr>
  </w:style>
  <w:style w:type="numbering" w:customStyle="1" w:styleId="BulletedList">
    <w:name w:val="Bulleted List"/>
    <w:rsid w:val="00E050D3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F11C0"/>
    <w:rPr>
      <w:rFonts w:ascii="Garamond" w:hAnsi="Garamond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7F61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7F61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7B8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Experience Headings Char"/>
    <w:basedOn w:val="DefaultParagraphFont"/>
    <w:link w:val="Heading2"/>
    <w:uiPriority w:val="99"/>
    <w:semiHidden/>
    <w:locked/>
    <w:rsid w:val="00807B8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07B8A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07B8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07B8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07B8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07B8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07B8A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F87F61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F87F61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87F61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uiPriority w:val="99"/>
    <w:locked/>
    <w:rsid w:val="00B156E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uiPriority w:val="99"/>
    <w:locked/>
    <w:rsid w:val="004F1287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basedOn w:val="Heading4Char"/>
    <w:link w:val="Name"/>
    <w:uiPriority w:val="99"/>
    <w:locked/>
    <w:rsid w:val="00E96386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7B8A"/>
    <w:rPr>
      <w:rFonts w:ascii="Garamond" w:hAnsi="Garamond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basedOn w:val="ProfileCharChar"/>
    <w:link w:val="Footer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uiPriority w:val="99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50D9"/>
    <w:rPr>
      <w:rFonts w:ascii="Tahoma" w:hAnsi="Tahoma" w:cs="Tahoma"/>
      <w:sz w:val="16"/>
      <w:szCs w:val="16"/>
    </w:rPr>
  </w:style>
  <w:style w:type="numbering" w:customStyle="1" w:styleId="BulletedList">
    <w:name w:val="Bulleted List"/>
    <w:rsid w:val="00E050D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24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" TargetMode="External"/><Relationship Id="rId13" Type="http://schemas.openxmlformats.org/officeDocument/2006/relationships/hyperlink" Target="http://r.office.microsoft.com/r/rlidEasySubmitHelp?clid=en-U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onster.com/MonsterResumeEasySubmit/Instal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ste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.office.microsoft.com/r/rlidEasySubmitHelp?clid=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ster.com/MonsterResumeEasySubmit/Instal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ie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bobbie jones</dc:creator>
  <cp:lastModifiedBy>bobbie jones</cp:lastModifiedBy>
  <cp:revision>5</cp:revision>
  <cp:lastPrinted>2011-07-22T13:34:00Z</cp:lastPrinted>
  <dcterms:created xsi:type="dcterms:W3CDTF">2011-07-27T11:41:00Z</dcterms:created>
  <dcterms:modified xsi:type="dcterms:W3CDTF">2011-08-23T19:14:00Z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