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B8" w:rsidRPr="006665B8" w:rsidRDefault="004502AC" w:rsidP="006665B8">
      <w:pPr>
        <w:spacing w:after="0" w:line="240" w:lineRule="auto"/>
        <w:jc w:val="center"/>
        <w:rPr>
          <w:rFonts w:eastAsia="Times New Roman"/>
          <w:sz w:val="32"/>
        </w:rPr>
      </w:pPr>
      <w:proofErr w:type="spellStart"/>
      <w:r>
        <w:rPr>
          <w:rFonts w:eastAsia="Times New Roman"/>
          <w:sz w:val="32"/>
        </w:rPr>
        <w:t>Maryori</w:t>
      </w:r>
      <w:proofErr w:type="spellEnd"/>
      <w:r>
        <w:rPr>
          <w:rFonts w:eastAsia="Times New Roman"/>
          <w:sz w:val="32"/>
        </w:rPr>
        <w:t xml:space="preserve"> Garcia</w:t>
      </w:r>
    </w:p>
    <w:p w:rsidR="006665B8" w:rsidRPr="006665B8" w:rsidRDefault="004502AC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60 </w:t>
      </w:r>
      <w:proofErr w:type="spellStart"/>
      <w:r>
        <w:rPr>
          <w:rFonts w:eastAsia="Times New Roman"/>
          <w:sz w:val="24"/>
          <w:szCs w:val="24"/>
        </w:rPr>
        <w:t>Horseplain</w:t>
      </w:r>
      <w:proofErr w:type="spellEnd"/>
      <w:r>
        <w:rPr>
          <w:rFonts w:eastAsia="Times New Roman"/>
          <w:sz w:val="24"/>
          <w:szCs w:val="24"/>
        </w:rPr>
        <w:t xml:space="preserve"> R.D # 202</w:t>
      </w:r>
    </w:p>
    <w:p w:rsidR="006665B8" w:rsidRPr="006665B8" w:rsidRDefault="004502AC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New Britain C.T. 06053</w:t>
      </w:r>
    </w:p>
    <w:p w:rsidR="006665B8" w:rsidRPr="006665B8" w:rsidRDefault="00496165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Cell-(860) </w:t>
      </w:r>
      <w:bookmarkStart w:id="0" w:name="_GoBack"/>
      <w:bookmarkEnd w:id="0"/>
      <w:r>
        <w:rPr>
          <w:rFonts w:eastAsia="Times New Roman"/>
          <w:sz w:val="24"/>
          <w:szCs w:val="24"/>
        </w:rPr>
        <w:t xml:space="preserve">356-5773 or Home-(860) </w:t>
      </w:r>
      <w:r w:rsidR="004502AC">
        <w:rPr>
          <w:rFonts w:eastAsia="Times New Roman"/>
          <w:sz w:val="24"/>
          <w:szCs w:val="24"/>
        </w:rPr>
        <w:t>505-7421</w:t>
      </w:r>
    </w:p>
    <w:p w:rsidR="006665B8" w:rsidRPr="006665B8" w:rsidRDefault="006665B8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6665B8">
        <w:rPr>
          <w:rFonts w:eastAsia="Times New Roman"/>
          <w:sz w:val="24"/>
          <w:szCs w:val="24"/>
          <w:u w:val="single"/>
        </w:rPr>
        <w:t>Career Objective:</w:t>
      </w:r>
    </w:p>
    <w:p w:rsidR="004502AC" w:rsidRPr="004502AC" w:rsidRDefault="004502AC" w:rsidP="004502AC">
      <w:pPr>
        <w:pStyle w:val="Heading2"/>
        <w:spacing w:line="276" w:lineRule="auto"/>
        <w:rPr>
          <w:rFonts w:ascii="Calibri" w:hAnsi="Calibri"/>
          <w:b w:val="0"/>
          <w:sz w:val="24"/>
        </w:rPr>
      </w:pPr>
      <w:r w:rsidRPr="004502AC">
        <w:rPr>
          <w:rFonts w:ascii="Calibri" w:hAnsi="Calibri"/>
          <w:b w:val="0"/>
          <w:sz w:val="24"/>
        </w:rPr>
        <w:t>A challenging position as a medical administrative assistant at a growth-oriented practice, which will allow me to both further utilize my skills and acquire new abilities.</w:t>
      </w: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</w:p>
    <w:p w:rsidR="006665B8" w:rsidRDefault="006665B8" w:rsidP="006665B8">
      <w:pPr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6665B8">
        <w:rPr>
          <w:rFonts w:eastAsia="Times New Roman"/>
          <w:sz w:val="24"/>
          <w:szCs w:val="24"/>
          <w:u w:val="single"/>
        </w:rPr>
        <w:t xml:space="preserve">Skills and Abilities: 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 w:rsidRPr="004502AC">
        <w:rPr>
          <w:rFonts w:eastAsia="Times New Roman"/>
          <w:sz w:val="24"/>
          <w:szCs w:val="24"/>
        </w:rPr>
        <w:t>Filing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Strong analytical and organizational skills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Excellent interpersonal skills, phone manner, and office etiquette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Billing, coding and insurance exposure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Medical record maintenance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Ability to work as a part of a team and individually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Experience using photocopy machine with sort, staple, and double sided modes</w:t>
      </w:r>
    </w:p>
    <w:p w:rsid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:rsidR="004502AC" w:rsidRPr="004502AC" w:rsidRDefault="004502AC" w:rsidP="004502AC">
      <w:pPr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Billingual</w:t>
      </w:r>
      <w:proofErr w:type="spellEnd"/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6665B8">
        <w:rPr>
          <w:rFonts w:eastAsia="Times New Roman"/>
          <w:sz w:val="24"/>
          <w:szCs w:val="24"/>
          <w:u w:val="single"/>
        </w:rPr>
        <w:t xml:space="preserve">Education: </w:t>
      </w: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 xml:space="preserve">Westover Job Corps Center, Chicopee, MA </w:t>
      </w:r>
    </w:p>
    <w:p w:rsidR="006665B8" w:rsidRPr="006665B8" w:rsidRDefault="003E1CD0" w:rsidP="006665B8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December 2009 </w:t>
      </w:r>
      <w:r w:rsidR="006665B8" w:rsidRPr="006665B8">
        <w:rPr>
          <w:rFonts w:eastAsia="Times New Roman"/>
          <w:sz w:val="24"/>
          <w:szCs w:val="24"/>
        </w:rPr>
        <w:t xml:space="preserve"> – present </w:t>
      </w:r>
    </w:p>
    <w:p w:rsidR="006665B8" w:rsidRPr="006665B8" w:rsidRDefault="006665B8" w:rsidP="006665B8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>Enrolled Medical Office Support</w:t>
      </w:r>
    </w:p>
    <w:p w:rsidR="006665B8" w:rsidRPr="006665B8" w:rsidRDefault="006665B8" w:rsidP="006665B8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 xml:space="preserve">High School Diploma </w:t>
      </w:r>
      <w:r w:rsidR="003E1CD0">
        <w:rPr>
          <w:rFonts w:eastAsia="Times New Roman"/>
          <w:sz w:val="24"/>
          <w:szCs w:val="24"/>
        </w:rPr>
        <w:t>- pending</w:t>
      </w: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6665B8">
        <w:rPr>
          <w:rFonts w:eastAsia="Times New Roman"/>
          <w:sz w:val="24"/>
          <w:szCs w:val="24"/>
          <w:u w:val="single"/>
        </w:rPr>
        <w:t>Community Service Project/Internship Experience:</w:t>
      </w: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 xml:space="preserve">Westover Job Corps, Chicopee, MA </w:t>
      </w:r>
    </w:p>
    <w:p w:rsidR="003E1CD0" w:rsidRDefault="006665B8" w:rsidP="006665B8">
      <w:pPr>
        <w:numPr>
          <w:ilvl w:val="0"/>
          <w:numId w:val="3"/>
        </w:num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>Make A Difference Day</w:t>
      </w:r>
    </w:p>
    <w:p w:rsidR="003E1CD0" w:rsidRDefault="003E1CD0" w:rsidP="003E1CD0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Holyoke Health Center</w:t>
      </w:r>
    </w:p>
    <w:p w:rsidR="003E1CD0" w:rsidRDefault="003E1CD0" w:rsidP="003E1CD0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August 2010 – September 2010</w:t>
      </w:r>
    </w:p>
    <w:p w:rsidR="003E1CD0" w:rsidRDefault="003E1CD0" w:rsidP="003E1CD0">
      <w:pPr>
        <w:numPr>
          <w:ilvl w:val="0"/>
          <w:numId w:val="3"/>
        </w:num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Numeric  Filing</w:t>
      </w:r>
    </w:p>
    <w:p w:rsidR="003E1CD0" w:rsidRDefault="003E1CD0" w:rsidP="003E1CD0">
      <w:pPr>
        <w:numPr>
          <w:ilvl w:val="0"/>
          <w:numId w:val="3"/>
        </w:numPr>
        <w:spacing w:after="0" w:line="24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Customer Service</w:t>
      </w:r>
    </w:p>
    <w:p w:rsidR="006665B8" w:rsidRPr="006665B8" w:rsidRDefault="006665B8" w:rsidP="003E1CD0">
      <w:pPr>
        <w:spacing w:after="0" w:line="240" w:lineRule="auto"/>
        <w:contextualSpacing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 xml:space="preserve"> </w:t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</w:r>
      <w:r w:rsidRPr="006665B8">
        <w:rPr>
          <w:rFonts w:eastAsia="Times New Roman"/>
          <w:sz w:val="24"/>
          <w:szCs w:val="24"/>
        </w:rPr>
        <w:tab/>
        <w:t xml:space="preserve"> </w:t>
      </w:r>
    </w:p>
    <w:p w:rsidR="006665B8" w:rsidRPr="006665B8" w:rsidRDefault="006665B8" w:rsidP="006665B8">
      <w:pPr>
        <w:spacing w:after="0" w:line="240" w:lineRule="auto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6665B8" w:rsidRPr="006665B8" w:rsidRDefault="006665B8" w:rsidP="006665B8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6665B8">
        <w:rPr>
          <w:rFonts w:eastAsia="Times New Roman"/>
          <w:sz w:val="24"/>
          <w:szCs w:val="24"/>
        </w:rPr>
        <w:t>References Available Upon Request</w:t>
      </w:r>
    </w:p>
    <w:p w:rsidR="006665B8" w:rsidRDefault="006665B8"/>
    <w:sectPr w:rsidR="006665B8" w:rsidSect="0029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818"/>
    <w:multiLevelType w:val="hybridMultilevel"/>
    <w:tmpl w:val="0D34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3261B"/>
    <w:multiLevelType w:val="hybridMultilevel"/>
    <w:tmpl w:val="21A8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A559E"/>
    <w:multiLevelType w:val="hybridMultilevel"/>
    <w:tmpl w:val="C6BE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221EB"/>
    <w:multiLevelType w:val="hybridMultilevel"/>
    <w:tmpl w:val="BB76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5">
    <w:nsid w:val="5DEA27B8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93059C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B8"/>
    <w:rsid w:val="00014961"/>
    <w:rsid w:val="000B5A34"/>
    <w:rsid w:val="001441EE"/>
    <w:rsid w:val="00291EFC"/>
    <w:rsid w:val="003E1CD0"/>
    <w:rsid w:val="004502AC"/>
    <w:rsid w:val="00496165"/>
    <w:rsid w:val="004B7310"/>
    <w:rsid w:val="004E4C3E"/>
    <w:rsid w:val="006665B8"/>
    <w:rsid w:val="007E40A7"/>
    <w:rsid w:val="00A81421"/>
    <w:rsid w:val="00E455BB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4502AC"/>
    <w:pPr>
      <w:spacing w:before="120" w:after="0" w:line="240" w:lineRule="auto"/>
      <w:outlineLvl w:val="1"/>
    </w:pPr>
    <w:rPr>
      <w:rFonts w:ascii="Garamond" w:eastAsia="Times New Roman" w:hAnsi="Garamond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B8"/>
    <w:pPr>
      <w:ind w:left="720"/>
      <w:contextualSpacing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4502AC"/>
    <w:rPr>
      <w:rFonts w:ascii="Garamond" w:eastAsia="Times New Roman" w:hAnsi="Garamond"/>
      <w:b/>
      <w:bCs/>
      <w:szCs w:val="24"/>
    </w:rPr>
  </w:style>
  <w:style w:type="character" w:customStyle="1" w:styleId="Bulletedlist1stlineCharChar">
    <w:name w:val="Bulleted list 1st line Char Char"/>
    <w:basedOn w:val="DefaultParagraphFont"/>
    <w:link w:val="Bulletedlist1stline"/>
    <w:locked/>
    <w:rsid w:val="004502AC"/>
    <w:rPr>
      <w:rFonts w:ascii="Garamond" w:eastAsia="Times New Roman" w:hAnsi="Garamond"/>
      <w:szCs w:val="24"/>
    </w:rPr>
  </w:style>
  <w:style w:type="paragraph" w:customStyle="1" w:styleId="Bulletedlist1stline">
    <w:name w:val="Bulleted list 1st line"/>
    <w:basedOn w:val="Normal"/>
    <w:link w:val="Bulletedlist1stlineCharChar"/>
    <w:rsid w:val="004502AC"/>
    <w:pPr>
      <w:numPr>
        <w:numId w:val="4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4502AC"/>
    <w:pPr>
      <w:spacing w:before="120" w:after="0" w:line="240" w:lineRule="auto"/>
      <w:outlineLvl w:val="1"/>
    </w:pPr>
    <w:rPr>
      <w:rFonts w:ascii="Garamond" w:eastAsia="Times New Roman" w:hAnsi="Garamond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B8"/>
    <w:pPr>
      <w:ind w:left="720"/>
      <w:contextualSpacing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4502AC"/>
    <w:rPr>
      <w:rFonts w:ascii="Garamond" w:eastAsia="Times New Roman" w:hAnsi="Garamond"/>
      <w:b/>
      <w:bCs/>
      <w:szCs w:val="24"/>
    </w:rPr>
  </w:style>
  <w:style w:type="character" w:customStyle="1" w:styleId="Bulletedlist1stlineCharChar">
    <w:name w:val="Bulleted list 1st line Char Char"/>
    <w:basedOn w:val="DefaultParagraphFont"/>
    <w:link w:val="Bulletedlist1stline"/>
    <w:locked/>
    <w:rsid w:val="004502AC"/>
    <w:rPr>
      <w:rFonts w:ascii="Garamond" w:eastAsia="Times New Roman" w:hAnsi="Garamond"/>
      <w:szCs w:val="24"/>
    </w:rPr>
  </w:style>
  <w:style w:type="paragraph" w:customStyle="1" w:styleId="Bulletedlist1stline">
    <w:name w:val="Bulleted list 1st line"/>
    <w:basedOn w:val="Normal"/>
    <w:link w:val="Bulletedlist1stlineCharChar"/>
    <w:rsid w:val="004502AC"/>
    <w:pPr>
      <w:numPr>
        <w:numId w:val="4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ADCE0F34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Diaz-Gonzalez</dc:creator>
  <cp:keywords/>
  <dc:description/>
  <cp:lastModifiedBy>Job Corps</cp:lastModifiedBy>
  <cp:revision>2</cp:revision>
  <dcterms:created xsi:type="dcterms:W3CDTF">2012-03-07T13:53:00Z</dcterms:created>
  <dcterms:modified xsi:type="dcterms:W3CDTF">2012-03-07T13:53:00Z</dcterms:modified>
</cp:coreProperties>
</file>