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8E6" w:rsidRPr="00DE72F2" w:rsidRDefault="007458E6" w:rsidP="00FA00E9">
      <w:pPr>
        <w:rPr>
          <w:rFonts w:ascii="Times New Roman" w:hAnsi="Times New Roman" w:cs="Times New Roman"/>
          <w:b/>
          <w:bCs/>
        </w:rPr>
      </w:pPr>
      <w:r w:rsidRPr="00DE72F2">
        <w:rPr>
          <w:rFonts w:ascii="Times New Roman" w:hAnsi="Times New Roman" w:cs="Times New Roman"/>
          <w:b/>
          <w:bCs/>
        </w:rPr>
        <w:t>Tocari J. Davis</w:t>
      </w:r>
      <w:r w:rsidRPr="00DE72F2">
        <w:rPr>
          <w:rFonts w:ascii="Times New Roman" w:hAnsi="Times New Roman" w:cs="Times New Roman"/>
          <w:b/>
          <w:bCs/>
        </w:rPr>
        <w:tab/>
      </w:r>
      <w:r w:rsidRPr="00DE72F2">
        <w:rPr>
          <w:rFonts w:ascii="Times New Roman" w:hAnsi="Times New Roman" w:cs="Times New Roman"/>
          <w:b/>
          <w:bCs/>
        </w:rPr>
        <w:tab/>
      </w:r>
      <w:r w:rsidRPr="00DE72F2">
        <w:rPr>
          <w:rFonts w:ascii="Times New Roman" w:hAnsi="Times New Roman" w:cs="Times New Roman"/>
          <w:b/>
          <w:bCs/>
        </w:rPr>
        <w:tab/>
      </w:r>
      <w:r w:rsidRPr="00DE72F2">
        <w:rPr>
          <w:rFonts w:ascii="Times New Roman" w:hAnsi="Times New Roman" w:cs="Times New Roman"/>
          <w:b/>
          <w:bCs/>
        </w:rPr>
        <w:tab/>
      </w:r>
      <w:r w:rsidRPr="00DE72F2">
        <w:rPr>
          <w:rFonts w:ascii="Times New Roman" w:hAnsi="Times New Roman" w:cs="Times New Roman"/>
          <w:b/>
          <w:bCs/>
        </w:rPr>
        <w:tab/>
      </w:r>
      <w:r w:rsidRPr="00DE72F2">
        <w:rPr>
          <w:rFonts w:ascii="Times New Roman" w:hAnsi="Times New Roman" w:cs="Times New Roman"/>
          <w:b/>
          <w:bCs/>
        </w:rPr>
        <w:tab/>
      </w:r>
      <w:r w:rsidRPr="00DE72F2">
        <w:rPr>
          <w:rFonts w:ascii="Times New Roman" w:hAnsi="Times New Roman" w:cs="Times New Roman"/>
          <w:b/>
          <w:bCs/>
        </w:rPr>
        <w:tab/>
      </w:r>
      <w:r w:rsidRPr="00DE72F2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         </w:t>
      </w:r>
      <w:r w:rsidRPr="00DE72F2">
        <w:rPr>
          <w:rFonts w:ascii="Times New Roman" w:hAnsi="Times New Roman" w:cs="Times New Roman"/>
          <w:b/>
          <w:bCs/>
        </w:rPr>
        <w:t>20 Norman Drive</w:t>
      </w:r>
    </w:p>
    <w:p w:rsidR="007458E6" w:rsidRPr="00DE72F2" w:rsidRDefault="007458E6" w:rsidP="00FA00E9">
      <w:pPr>
        <w:rPr>
          <w:rFonts w:ascii="Times New Roman" w:hAnsi="Times New Roman" w:cs="Times New Roman"/>
          <w:b/>
          <w:bCs/>
          <w:u w:val="single"/>
        </w:rPr>
      </w:pPr>
      <w:r w:rsidRPr="00DE72F2">
        <w:rPr>
          <w:rFonts w:ascii="Times New Roman" w:hAnsi="Times New Roman" w:cs="Times New Roman"/>
          <w:b/>
          <w:bCs/>
          <w:u w:val="single"/>
        </w:rPr>
        <w:t>(860) 913-4427</w:t>
      </w:r>
      <w:r w:rsidRPr="00DE72F2">
        <w:rPr>
          <w:rFonts w:ascii="Times New Roman" w:hAnsi="Times New Roman" w:cs="Times New Roman"/>
          <w:b/>
          <w:bCs/>
          <w:u w:val="single"/>
        </w:rPr>
        <w:tab/>
      </w:r>
      <w:r w:rsidRPr="00DE72F2">
        <w:rPr>
          <w:rFonts w:ascii="Times New Roman" w:hAnsi="Times New Roman" w:cs="Times New Roman"/>
          <w:b/>
          <w:bCs/>
          <w:u w:val="single"/>
        </w:rPr>
        <w:tab/>
      </w:r>
      <w:r w:rsidRPr="00DE72F2">
        <w:rPr>
          <w:rFonts w:ascii="Times New Roman" w:hAnsi="Times New Roman" w:cs="Times New Roman"/>
          <w:b/>
          <w:bCs/>
          <w:u w:val="single"/>
        </w:rPr>
        <w:tab/>
      </w:r>
      <w:r w:rsidRPr="00DE72F2">
        <w:rPr>
          <w:rFonts w:ascii="Times New Roman" w:hAnsi="Times New Roman" w:cs="Times New Roman"/>
          <w:b/>
          <w:bCs/>
          <w:u w:val="single"/>
        </w:rPr>
        <w:tab/>
      </w:r>
      <w:r w:rsidRPr="00DE72F2">
        <w:rPr>
          <w:rFonts w:ascii="Times New Roman" w:hAnsi="Times New Roman" w:cs="Times New Roman"/>
          <w:b/>
          <w:bCs/>
          <w:u w:val="single"/>
        </w:rPr>
        <w:tab/>
      </w:r>
      <w:r w:rsidRPr="00DE72F2">
        <w:rPr>
          <w:rFonts w:ascii="Times New Roman" w:hAnsi="Times New Roman" w:cs="Times New Roman"/>
          <w:b/>
          <w:bCs/>
          <w:u w:val="single"/>
        </w:rPr>
        <w:tab/>
      </w:r>
      <w:r w:rsidRPr="00DE72F2">
        <w:rPr>
          <w:rFonts w:ascii="Times New Roman" w:hAnsi="Times New Roman" w:cs="Times New Roman"/>
          <w:b/>
          <w:bCs/>
          <w:u w:val="single"/>
        </w:rPr>
        <w:tab/>
        <w:t xml:space="preserve">  </w:t>
      </w:r>
      <w:r>
        <w:rPr>
          <w:rFonts w:ascii="Times New Roman" w:hAnsi="Times New Roman" w:cs="Times New Roman"/>
          <w:b/>
          <w:bCs/>
          <w:u w:val="single"/>
        </w:rPr>
        <w:t xml:space="preserve">                       </w:t>
      </w:r>
      <w:r w:rsidRPr="00DE72F2">
        <w:rPr>
          <w:rFonts w:ascii="Times New Roman" w:hAnsi="Times New Roman" w:cs="Times New Roman"/>
          <w:b/>
          <w:bCs/>
          <w:u w:val="single"/>
        </w:rPr>
        <w:t xml:space="preserve">   Bloomfield, CT 06002</w:t>
      </w:r>
    </w:p>
    <w:p w:rsidR="007458E6" w:rsidRPr="00DE72F2" w:rsidRDefault="007458E6" w:rsidP="00FA00E9">
      <w:pPr>
        <w:rPr>
          <w:rFonts w:ascii="Times New Roman" w:hAnsi="Times New Roman" w:cs="Times New Roman"/>
          <w:b/>
          <w:bCs/>
          <w:u w:val="single"/>
        </w:rPr>
      </w:pPr>
      <w:r w:rsidRPr="00DE72F2">
        <w:rPr>
          <w:rFonts w:ascii="Times New Roman" w:hAnsi="Times New Roman" w:cs="Times New Roman"/>
          <w:b/>
          <w:bCs/>
          <w:u w:val="single"/>
        </w:rPr>
        <w:t>Educational Background</w:t>
      </w:r>
    </w:p>
    <w:p w:rsidR="007458E6" w:rsidRPr="00DE72F2" w:rsidRDefault="007458E6" w:rsidP="00FA00E9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Southern Connecticut State University, New Haven, CT</w:t>
      </w:r>
    </w:p>
    <w:p w:rsidR="007458E6" w:rsidRPr="00DE72F2" w:rsidRDefault="007458E6" w:rsidP="00FA00E9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Bachelors Degree (School of Arts and Science), December, 2011</w:t>
      </w:r>
    </w:p>
    <w:p w:rsidR="007458E6" w:rsidRPr="00DE72F2" w:rsidRDefault="007458E6" w:rsidP="00FA00E9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501 Crescent Street, New Haven, CT, 06515</w:t>
      </w:r>
    </w:p>
    <w:p w:rsidR="007458E6" w:rsidRPr="00DE72F2" w:rsidRDefault="007458E6" w:rsidP="00FA00E9">
      <w:pPr>
        <w:ind w:firstLine="720"/>
        <w:rPr>
          <w:rFonts w:ascii="Times New Roman" w:hAnsi="Times New Roman" w:cs="Times New Roman"/>
        </w:rPr>
      </w:pPr>
    </w:p>
    <w:p w:rsidR="007458E6" w:rsidRPr="00DE72F2" w:rsidRDefault="007458E6" w:rsidP="00FA00E9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Northwest Catholic High School, West Hartford, CT, 2004</w:t>
      </w:r>
    </w:p>
    <w:p w:rsidR="007458E6" w:rsidRPr="00DE72F2" w:rsidRDefault="007458E6" w:rsidP="00FA00E9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29 Wampanoag Drive, West Hartford, CT, 06117</w:t>
      </w:r>
    </w:p>
    <w:p w:rsidR="007458E6" w:rsidRDefault="007458E6" w:rsidP="00FA00E9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p w:rsidR="007458E6" w:rsidRPr="00DE72F2" w:rsidRDefault="007458E6" w:rsidP="00697641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Microsoft Office, Power point, and Excel literate and experienced in public speaking</w:t>
      </w:r>
    </w:p>
    <w:p w:rsidR="007458E6" w:rsidRDefault="007458E6" w:rsidP="00FA00E9">
      <w:pPr>
        <w:rPr>
          <w:rFonts w:ascii="Times New Roman" w:hAnsi="Times New Roman" w:cs="Times New Roman"/>
        </w:rPr>
      </w:pPr>
    </w:p>
    <w:p w:rsidR="007458E6" w:rsidRPr="00DE72F2" w:rsidRDefault="007458E6" w:rsidP="00FA00E9">
      <w:pPr>
        <w:rPr>
          <w:rFonts w:ascii="Times New Roman" w:hAnsi="Times New Roman" w:cs="Times New Roman"/>
          <w:b/>
          <w:bCs/>
          <w:u w:val="single"/>
        </w:rPr>
      </w:pPr>
      <w:r w:rsidRPr="00DE72F2">
        <w:rPr>
          <w:rFonts w:ascii="Times New Roman" w:hAnsi="Times New Roman" w:cs="Times New Roman"/>
          <w:b/>
          <w:bCs/>
          <w:u w:val="single"/>
        </w:rPr>
        <w:t>Professional Experience</w:t>
      </w:r>
    </w:p>
    <w:p w:rsidR="007458E6" w:rsidRPr="00DE72F2" w:rsidRDefault="007458E6" w:rsidP="00FA00E9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  <w:b/>
        </w:rPr>
        <w:t>Connecticut Juvenile Training School – Youth Development Professional –</w:t>
      </w:r>
      <w:r>
        <w:rPr>
          <w:rFonts w:ascii="Times New Roman" w:hAnsi="Times New Roman" w:cs="Times New Roman"/>
          <w:b/>
        </w:rPr>
        <w:t xml:space="preserve"> January 2012 -</w:t>
      </w:r>
      <w:r w:rsidRPr="00DE72F2">
        <w:rPr>
          <w:rFonts w:ascii="Times New Roman" w:hAnsi="Times New Roman" w:cs="Times New Roman"/>
          <w:b/>
        </w:rPr>
        <w:t xml:space="preserve"> </w:t>
      </w:r>
      <w:r w:rsidRPr="00DE72F2">
        <w:rPr>
          <w:rFonts w:ascii="Times New Roman" w:hAnsi="Times New Roman" w:cs="Times New Roman"/>
        </w:rPr>
        <w:t>present</w:t>
      </w:r>
    </w:p>
    <w:p w:rsidR="007458E6" w:rsidRPr="00DE72F2" w:rsidRDefault="007458E6" w:rsidP="00FA00E9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Conduct group sessions for teenage males – group therapy</w:t>
      </w:r>
    </w:p>
    <w:p w:rsidR="007458E6" w:rsidRPr="00DE72F2" w:rsidRDefault="007458E6" w:rsidP="00FA00E9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Conduct and supervise recreational activities</w:t>
      </w:r>
    </w:p>
    <w:p w:rsidR="007458E6" w:rsidRPr="00DE72F2" w:rsidRDefault="007458E6" w:rsidP="00FA00E9">
      <w:pPr>
        <w:rPr>
          <w:rFonts w:ascii="Times New Roman" w:hAnsi="Times New Roman" w:cs="Times New Roman"/>
          <w:b/>
        </w:rPr>
      </w:pPr>
    </w:p>
    <w:p w:rsidR="007458E6" w:rsidRPr="00DE72F2" w:rsidRDefault="007458E6" w:rsidP="00FA00E9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  <w:b/>
        </w:rPr>
        <w:t xml:space="preserve">Asbritt – Disaster Regional Recovery Center </w:t>
      </w:r>
      <w:r w:rsidRPr="00DE72F2">
        <w:rPr>
          <w:rFonts w:ascii="Times New Roman" w:hAnsi="Times New Roman" w:cs="Times New Roman"/>
          <w:b/>
        </w:rPr>
        <w:softHyphen/>
        <w:t xml:space="preserve">– </w:t>
      </w:r>
      <w:r w:rsidRPr="00DE72F2">
        <w:rPr>
          <w:rFonts w:ascii="Times New Roman" w:hAnsi="Times New Roman" w:cs="Times New Roman"/>
        </w:rPr>
        <w:t>November 2011 – (</w:t>
      </w:r>
      <w:r>
        <w:rPr>
          <w:rFonts w:ascii="Times New Roman" w:hAnsi="Times New Roman" w:cs="Times New Roman"/>
        </w:rPr>
        <w:t>Temporary</w:t>
      </w:r>
      <w:r w:rsidRPr="00DE72F2">
        <w:rPr>
          <w:rFonts w:ascii="Times New Roman" w:hAnsi="Times New Roman" w:cs="Times New Roman"/>
        </w:rPr>
        <w:t>)</w:t>
      </w:r>
    </w:p>
    <w:p w:rsidR="007458E6" w:rsidRPr="00DE72F2" w:rsidRDefault="007458E6" w:rsidP="00FA00E9">
      <w:pPr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DE72F2">
        <w:rPr>
          <w:rFonts w:ascii="Times New Roman" w:hAnsi="Times New Roman" w:cs="Times New Roman"/>
        </w:rPr>
        <w:t>Data Management Systems data entry specialist</w:t>
      </w:r>
    </w:p>
    <w:p w:rsidR="007458E6" w:rsidRPr="00DE72F2" w:rsidRDefault="007458E6" w:rsidP="00FA00E9">
      <w:pPr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DE72F2">
        <w:rPr>
          <w:rFonts w:ascii="Times New Roman" w:hAnsi="Times New Roman" w:cs="Times New Roman"/>
        </w:rPr>
        <w:t>Processed debris collection, load, and unit tickets for Snowstorm 2011</w:t>
      </w:r>
    </w:p>
    <w:p w:rsidR="007458E6" w:rsidRPr="00DE72F2" w:rsidRDefault="007458E6" w:rsidP="00FA00E9">
      <w:pPr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DE72F2">
        <w:rPr>
          <w:rFonts w:ascii="Times New Roman" w:hAnsi="Times New Roman" w:cs="Times New Roman"/>
        </w:rPr>
        <w:t>Processed 600-1000 tickets a day</w:t>
      </w:r>
    </w:p>
    <w:p w:rsidR="007458E6" w:rsidRPr="00DE72F2" w:rsidRDefault="007458E6" w:rsidP="00FA00E9">
      <w:pPr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DE72F2">
        <w:rPr>
          <w:rFonts w:ascii="Times New Roman" w:hAnsi="Times New Roman" w:cs="Times New Roman"/>
        </w:rPr>
        <w:t>Responsible for filing tickets</w:t>
      </w:r>
    </w:p>
    <w:p w:rsidR="007458E6" w:rsidRPr="00DE72F2" w:rsidRDefault="007458E6" w:rsidP="00FA00E9">
      <w:pPr>
        <w:rPr>
          <w:rFonts w:ascii="Times New Roman" w:hAnsi="Times New Roman" w:cs="Times New Roman"/>
          <w:b/>
        </w:rPr>
      </w:pPr>
    </w:p>
    <w:p w:rsidR="007458E6" w:rsidRPr="00DE72F2" w:rsidRDefault="007458E6" w:rsidP="00FA00E9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  <w:b/>
        </w:rPr>
        <w:t xml:space="preserve">Apollo Security </w:t>
      </w:r>
      <w:r w:rsidRPr="00DE72F2">
        <w:rPr>
          <w:rFonts w:ascii="Times New Roman" w:hAnsi="Times New Roman" w:cs="Times New Roman"/>
        </w:rPr>
        <w:t>December 2010 – September 2011</w:t>
      </w:r>
    </w:p>
    <w:p w:rsidR="007458E6" w:rsidRPr="00DE72F2" w:rsidRDefault="007458E6" w:rsidP="00FA00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Ensured compliance with security procedures</w:t>
      </w:r>
    </w:p>
    <w:p w:rsidR="007458E6" w:rsidRPr="00DE72F2" w:rsidRDefault="007458E6" w:rsidP="00FA00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Prevented external loss by using undercover operations and surveillance techniques</w:t>
      </w:r>
    </w:p>
    <w:p w:rsidR="007458E6" w:rsidRPr="00DE72F2" w:rsidRDefault="007458E6" w:rsidP="00FA00E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Controlled overnight access for insurance buildings and apartment buildings</w:t>
      </w:r>
    </w:p>
    <w:p w:rsidR="007458E6" w:rsidRPr="00DE72F2" w:rsidRDefault="007458E6" w:rsidP="00FA00E9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Completed incident reports and daily activity reports</w:t>
      </w:r>
    </w:p>
    <w:p w:rsidR="007458E6" w:rsidRPr="00DE72F2" w:rsidRDefault="007458E6" w:rsidP="00FA00E9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Customer service at the front desk/ receptionist</w:t>
      </w:r>
    </w:p>
    <w:p w:rsidR="007458E6" w:rsidRPr="00DE72F2" w:rsidRDefault="007458E6" w:rsidP="00FA00E9">
      <w:pPr>
        <w:rPr>
          <w:rFonts w:ascii="Times New Roman" w:hAnsi="Times New Roman" w:cs="Times New Roman"/>
          <w:b/>
          <w:bCs/>
        </w:rPr>
      </w:pPr>
    </w:p>
    <w:p w:rsidR="007458E6" w:rsidRPr="00DE72F2" w:rsidRDefault="007458E6" w:rsidP="00FA00E9">
      <w:pPr>
        <w:rPr>
          <w:rFonts w:ascii="Times New Roman" w:hAnsi="Times New Roman" w:cs="Times New Roman"/>
          <w:b/>
          <w:bCs/>
        </w:rPr>
      </w:pPr>
      <w:r w:rsidRPr="00DE72F2">
        <w:rPr>
          <w:rFonts w:ascii="Times New Roman" w:hAnsi="Times New Roman" w:cs="Times New Roman"/>
          <w:b/>
          <w:bCs/>
        </w:rPr>
        <w:t xml:space="preserve">The Joe Picture This Show Intern </w:t>
      </w:r>
      <w:r w:rsidRPr="00DE72F2">
        <w:rPr>
          <w:rFonts w:ascii="Times New Roman" w:hAnsi="Times New Roman" w:cs="Times New Roman"/>
        </w:rPr>
        <w:t>June 2010 – present (</w:t>
      </w:r>
      <w:r>
        <w:rPr>
          <w:rFonts w:ascii="Times New Roman" w:hAnsi="Times New Roman" w:cs="Times New Roman"/>
        </w:rPr>
        <w:t>Part time temp</w:t>
      </w:r>
      <w:r w:rsidRPr="00DE72F2">
        <w:rPr>
          <w:rFonts w:ascii="Times New Roman" w:hAnsi="Times New Roman" w:cs="Times New Roman"/>
        </w:rPr>
        <w:t>)</w:t>
      </w:r>
    </w:p>
    <w:p w:rsidR="007458E6" w:rsidRPr="00DE72F2" w:rsidRDefault="007458E6" w:rsidP="00FA00E9">
      <w:pPr>
        <w:rPr>
          <w:rFonts w:ascii="Times New Roman" w:hAnsi="Times New Roman" w:cs="Times New Roman"/>
          <w:b/>
          <w:bCs/>
        </w:rPr>
      </w:pPr>
      <w:r w:rsidRPr="00DE72F2">
        <w:rPr>
          <w:rFonts w:ascii="Times New Roman" w:hAnsi="Times New Roman" w:cs="Times New Roman"/>
          <w:b/>
          <w:bCs/>
        </w:rPr>
        <w:t>Member of Staff Services, and on the Board of Members</w:t>
      </w:r>
    </w:p>
    <w:p w:rsidR="007458E6" w:rsidRPr="00DE72F2" w:rsidRDefault="007458E6" w:rsidP="00FA00E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</w:rPr>
      </w:pPr>
      <w:r w:rsidRPr="00DE72F2">
        <w:rPr>
          <w:rFonts w:ascii="Times New Roman" w:hAnsi="Times New Roman" w:cs="Times New Roman"/>
        </w:rPr>
        <w:t>Updated The Joe Picture This Show database for fans and clients</w:t>
      </w:r>
    </w:p>
    <w:p w:rsidR="007458E6" w:rsidRPr="00DE72F2" w:rsidRDefault="007458E6" w:rsidP="00FA00E9">
      <w:pPr>
        <w:numPr>
          <w:ilvl w:val="0"/>
          <w:numId w:val="45"/>
        </w:numPr>
        <w:rPr>
          <w:rFonts w:ascii="Times New Roman" w:hAnsi="Times New Roman" w:cs="Times New Roman"/>
          <w:b/>
        </w:rPr>
      </w:pPr>
      <w:r w:rsidRPr="00DE72F2">
        <w:rPr>
          <w:rFonts w:ascii="Times New Roman" w:hAnsi="Times New Roman" w:cs="Times New Roman"/>
        </w:rPr>
        <w:t>Received phone calls and reported appointments</w:t>
      </w:r>
    </w:p>
    <w:p w:rsidR="007458E6" w:rsidRPr="00DE72F2" w:rsidRDefault="007458E6" w:rsidP="00FA00E9">
      <w:pPr>
        <w:rPr>
          <w:rFonts w:ascii="Times New Roman" w:hAnsi="Times New Roman" w:cs="Times New Roman"/>
          <w:b/>
        </w:rPr>
      </w:pPr>
    </w:p>
    <w:p w:rsidR="007458E6" w:rsidRPr="00DE72F2" w:rsidRDefault="007458E6" w:rsidP="00FA00E9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  <w:b/>
          <w:bCs/>
        </w:rPr>
        <w:t xml:space="preserve">Gateway Community College Central Duplicate Office Aid </w:t>
      </w:r>
      <w:r w:rsidRPr="00DE72F2">
        <w:rPr>
          <w:rFonts w:ascii="Times New Roman" w:hAnsi="Times New Roman" w:cs="Times New Roman"/>
        </w:rPr>
        <w:t>January 2006 – April 2006</w:t>
      </w:r>
    </w:p>
    <w:p w:rsidR="007458E6" w:rsidRPr="00DE72F2" w:rsidRDefault="007458E6" w:rsidP="00FA00E9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Responsible for filing, data entry, and mailroom</w:t>
      </w:r>
    </w:p>
    <w:p w:rsidR="007458E6" w:rsidRPr="00DE72F2" w:rsidRDefault="007458E6" w:rsidP="00FA00E9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Helped to create school class courses, and handout booklets</w:t>
      </w:r>
    </w:p>
    <w:p w:rsidR="007458E6" w:rsidRPr="00DE72F2" w:rsidRDefault="007458E6" w:rsidP="00FA00E9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Helped to design covers for brochures and booklets</w:t>
      </w:r>
    </w:p>
    <w:p w:rsidR="007458E6" w:rsidRPr="00DE72F2" w:rsidRDefault="007458E6" w:rsidP="00FA00E9">
      <w:pPr>
        <w:rPr>
          <w:rFonts w:ascii="Times New Roman" w:hAnsi="Times New Roman" w:cs="Times New Roman"/>
          <w:b/>
        </w:rPr>
      </w:pPr>
    </w:p>
    <w:p w:rsidR="007458E6" w:rsidRPr="00DE72F2" w:rsidRDefault="007458E6" w:rsidP="00FA00E9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DE72F2">
        <w:rPr>
          <w:rFonts w:ascii="Times New Roman" w:hAnsi="Times New Roman" w:cs="Times New Roman"/>
          <w:b/>
          <w:bCs/>
          <w:u w:val="single"/>
        </w:rPr>
        <w:t>Volunteer Experience</w:t>
      </w:r>
    </w:p>
    <w:p w:rsidR="007458E6" w:rsidRPr="00DE72F2" w:rsidRDefault="007458E6" w:rsidP="00FA00E9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  <w:b/>
          <w:bCs/>
        </w:rPr>
        <w:t xml:space="preserve">Saint Ann’s Soup Kitchen </w:t>
      </w:r>
      <w:r w:rsidRPr="00DE72F2">
        <w:rPr>
          <w:rFonts w:ascii="Times New Roman" w:hAnsi="Times New Roman" w:cs="Times New Roman"/>
        </w:rPr>
        <w:t>September 2008 – December 2008</w:t>
      </w:r>
    </w:p>
    <w:p w:rsidR="007458E6" w:rsidRPr="00DE72F2" w:rsidRDefault="007458E6" w:rsidP="00FA00E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Prepared food for the needy and the homeless</w:t>
      </w:r>
    </w:p>
    <w:p w:rsidR="007458E6" w:rsidRPr="00DE72F2" w:rsidRDefault="007458E6" w:rsidP="00FA00E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Distributed clothes and food to charities</w:t>
      </w:r>
    </w:p>
    <w:p w:rsidR="007458E6" w:rsidRPr="00DE72F2" w:rsidRDefault="007458E6" w:rsidP="00FA00E9">
      <w:pPr>
        <w:pStyle w:val="ListParagraph"/>
        <w:ind w:left="0"/>
        <w:rPr>
          <w:rFonts w:ascii="Times New Roman" w:hAnsi="Times New Roman" w:cs="Times New Roman"/>
        </w:rPr>
      </w:pPr>
    </w:p>
    <w:p w:rsidR="007458E6" w:rsidRPr="00DE72F2" w:rsidRDefault="007458E6" w:rsidP="00FA00E9">
      <w:pPr>
        <w:pStyle w:val="ListParagraph"/>
        <w:ind w:left="0"/>
        <w:rPr>
          <w:rFonts w:ascii="Times New Roman" w:hAnsi="Times New Roman" w:cs="Times New Roman"/>
          <w:b/>
        </w:rPr>
      </w:pPr>
      <w:r w:rsidRPr="00DE72F2">
        <w:rPr>
          <w:rFonts w:ascii="Times New Roman" w:hAnsi="Times New Roman" w:cs="Times New Roman"/>
          <w:b/>
        </w:rPr>
        <w:t xml:space="preserve">Gateway Community College Early Learning Center </w:t>
      </w:r>
      <w:r w:rsidRPr="00DE72F2">
        <w:rPr>
          <w:rFonts w:ascii="Times New Roman" w:hAnsi="Times New Roman" w:cs="Times New Roman"/>
        </w:rPr>
        <w:t>September 2005 – December 2006</w:t>
      </w:r>
    </w:p>
    <w:p w:rsidR="007458E6" w:rsidRPr="00DE72F2" w:rsidRDefault="007458E6" w:rsidP="00FA00E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Observed children between the ages (2-4)</w:t>
      </w:r>
    </w:p>
    <w:p w:rsidR="007458E6" w:rsidRPr="00DE72F2" w:rsidRDefault="007458E6" w:rsidP="00FA00E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Conducted activities for children</w:t>
      </w:r>
    </w:p>
    <w:p w:rsidR="007458E6" w:rsidRPr="00DE72F2" w:rsidRDefault="007458E6" w:rsidP="00FA00E9">
      <w:pPr>
        <w:pStyle w:val="ListParagraph"/>
        <w:rPr>
          <w:rFonts w:ascii="Times New Roman" w:hAnsi="Times New Roman" w:cs="Times New Roman"/>
        </w:rPr>
      </w:pPr>
    </w:p>
    <w:p w:rsidR="007458E6" w:rsidRPr="00DE72F2" w:rsidRDefault="007458E6" w:rsidP="00FA00E9">
      <w:pPr>
        <w:rPr>
          <w:rFonts w:ascii="Times New Roman" w:hAnsi="Times New Roman" w:cs="Times New Roman"/>
          <w:b/>
          <w:bCs/>
          <w:u w:val="single"/>
        </w:rPr>
      </w:pPr>
      <w:r w:rsidRPr="00DE72F2">
        <w:rPr>
          <w:rFonts w:ascii="Times New Roman" w:hAnsi="Times New Roman" w:cs="Times New Roman"/>
          <w:b/>
          <w:bCs/>
          <w:u w:val="single"/>
        </w:rPr>
        <w:t>Extra-Curricular Activities</w:t>
      </w:r>
    </w:p>
    <w:p w:rsidR="007458E6" w:rsidRDefault="007458E6" w:rsidP="00FA00E9">
      <w:pPr>
        <w:rPr>
          <w:rFonts w:ascii="Times New Roman" w:hAnsi="Times New Roman" w:cs="Times New Roman"/>
        </w:rPr>
      </w:pPr>
      <w:r w:rsidRPr="00DE72F2">
        <w:rPr>
          <w:rFonts w:ascii="Times New Roman" w:hAnsi="Times New Roman" w:cs="Times New Roman"/>
        </w:rPr>
        <w:t>Southern Connecticut Men’s Basketball Team - 2004-2005 / 2007-2009</w:t>
      </w:r>
    </w:p>
    <w:p w:rsidR="007458E6" w:rsidRPr="00DE72F2" w:rsidRDefault="007458E6" w:rsidP="00FA00E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Gateway Community College Men’s Basketball Team – 2005-2006</w:t>
      </w:r>
    </w:p>
    <w:p w:rsidR="007458E6" w:rsidRPr="001C182A" w:rsidRDefault="007458E6" w:rsidP="00277C30">
      <w:pPr>
        <w:rPr>
          <w:rFonts w:ascii="Arial Narrow" w:hAnsi="Arial Narrow" w:cs="Times New Roman"/>
          <w:sz w:val="18"/>
          <w:szCs w:val="18"/>
        </w:rPr>
      </w:pPr>
    </w:p>
    <w:p w:rsidR="007458E6" w:rsidRPr="001C182A" w:rsidRDefault="007458E6" w:rsidP="00277C30">
      <w:pPr>
        <w:rPr>
          <w:rFonts w:ascii="Arial Narrow" w:hAnsi="Arial Narrow" w:cs="Times New Roman"/>
          <w:sz w:val="18"/>
          <w:szCs w:val="18"/>
        </w:rPr>
      </w:pPr>
    </w:p>
    <w:p w:rsidR="007458E6" w:rsidRPr="001C182A" w:rsidRDefault="007458E6" w:rsidP="00277C30">
      <w:pPr>
        <w:pStyle w:val="ListParagraph"/>
        <w:ind w:left="1680"/>
        <w:rPr>
          <w:rFonts w:ascii="Arial Narrow" w:hAnsi="Arial Narrow" w:cs="Times New Roman"/>
          <w:sz w:val="18"/>
          <w:szCs w:val="18"/>
        </w:rPr>
      </w:pPr>
    </w:p>
    <w:p w:rsidR="007458E6" w:rsidRDefault="007458E6" w:rsidP="00740F00">
      <w:pPr>
        <w:rPr>
          <w:rFonts w:ascii="Times New Roman" w:hAnsi="Times New Roman" w:cs="Times New Roman"/>
          <w:sz w:val="24"/>
          <w:szCs w:val="24"/>
        </w:rPr>
      </w:pPr>
    </w:p>
    <w:p w:rsidR="007458E6" w:rsidRDefault="007458E6" w:rsidP="00740F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458E6" w:rsidRDefault="007458E6" w:rsidP="001A1C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458E6" w:rsidRPr="00E8658E" w:rsidRDefault="007458E6" w:rsidP="001A1CA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458E6" w:rsidRDefault="007458E6" w:rsidP="00F0470F">
      <w:pPr>
        <w:rPr>
          <w:rFonts w:ascii="Times New Roman" w:hAnsi="Times New Roman" w:cs="Times New Roman"/>
          <w:sz w:val="24"/>
          <w:szCs w:val="24"/>
        </w:rPr>
      </w:pPr>
    </w:p>
    <w:p w:rsidR="007458E6" w:rsidRDefault="007458E6" w:rsidP="00F04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458E6" w:rsidRDefault="007458E6" w:rsidP="00F0470F">
      <w:pPr>
        <w:rPr>
          <w:rFonts w:ascii="Times New Roman" w:hAnsi="Times New Roman" w:cs="Times New Roman"/>
          <w:sz w:val="24"/>
          <w:szCs w:val="24"/>
        </w:rPr>
      </w:pPr>
    </w:p>
    <w:p w:rsidR="007458E6" w:rsidRDefault="007458E6" w:rsidP="00F04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7458E6" w:rsidRDefault="007458E6" w:rsidP="00F0470F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:rsidR="007458E6" w:rsidRDefault="007458E6" w:rsidP="00F0470F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:rsidR="007458E6" w:rsidRPr="00F0470F" w:rsidRDefault="007458E6" w:rsidP="00F0470F">
      <w:pPr>
        <w:rPr>
          <w:rFonts w:ascii="Times New Roman" w:hAnsi="Times New Roman" w:cs="Times New Roman"/>
          <w:sz w:val="24"/>
          <w:szCs w:val="24"/>
        </w:rPr>
      </w:pPr>
    </w:p>
    <w:sectPr w:rsidR="007458E6" w:rsidRPr="00F0470F" w:rsidSect="00AF229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2A12"/>
    <w:multiLevelType w:val="hybridMultilevel"/>
    <w:tmpl w:val="6EEE409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03521635"/>
    <w:multiLevelType w:val="hybridMultilevel"/>
    <w:tmpl w:val="5A94516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74B7953"/>
    <w:multiLevelType w:val="hybridMultilevel"/>
    <w:tmpl w:val="E7EC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A798E"/>
    <w:multiLevelType w:val="hybridMultilevel"/>
    <w:tmpl w:val="3A68FF6C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4">
    <w:nsid w:val="08A1278A"/>
    <w:multiLevelType w:val="hybridMultilevel"/>
    <w:tmpl w:val="0B1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E5885"/>
    <w:multiLevelType w:val="hybridMultilevel"/>
    <w:tmpl w:val="429E2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D67291"/>
    <w:multiLevelType w:val="hybridMultilevel"/>
    <w:tmpl w:val="798E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4076E"/>
    <w:multiLevelType w:val="hybridMultilevel"/>
    <w:tmpl w:val="BD10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CD698C"/>
    <w:multiLevelType w:val="hybridMultilevel"/>
    <w:tmpl w:val="D96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1317D9"/>
    <w:multiLevelType w:val="hybridMultilevel"/>
    <w:tmpl w:val="0822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5D1AB1"/>
    <w:multiLevelType w:val="hybridMultilevel"/>
    <w:tmpl w:val="5C6C280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16696CCF"/>
    <w:multiLevelType w:val="hybridMultilevel"/>
    <w:tmpl w:val="1C320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79563E"/>
    <w:multiLevelType w:val="hybridMultilevel"/>
    <w:tmpl w:val="7F60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B3810"/>
    <w:multiLevelType w:val="hybridMultilevel"/>
    <w:tmpl w:val="F8FEDD68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>
    <w:nsid w:val="1A015863"/>
    <w:multiLevelType w:val="hybridMultilevel"/>
    <w:tmpl w:val="35962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A1A1A59"/>
    <w:multiLevelType w:val="hybridMultilevel"/>
    <w:tmpl w:val="3F26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816A5B"/>
    <w:multiLevelType w:val="hybridMultilevel"/>
    <w:tmpl w:val="6F3CE6EE"/>
    <w:lvl w:ilvl="0" w:tplc="B352E9AE">
      <w:start w:val="2006"/>
      <w:numFmt w:val="decimal"/>
      <w:lvlText w:val="%1"/>
      <w:lvlJc w:val="left"/>
      <w:pPr>
        <w:ind w:left="1110" w:hanging="48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17">
    <w:nsid w:val="219464F3"/>
    <w:multiLevelType w:val="hybridMultilevel"/>
    <w:tmpl w:val="E122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32213E"/>
    <w:multiLevelType w:val="hybridMultilevel"/>
    <w:tmpl w:val="EF7ABD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A275766"/>
    <w:multiLevelType w:val="hybridMultilevel"/>
    <w:tmpl w:val="4B44FF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DAA03E4"/>
    <w:multiLevelType w:val="hybridMultilevel"/>
    <w:tmpl w:val="EE1E7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2EFB0A77"/>
    <w:multiLevelType w:val="hybridMultilevel"/>
    <w:tmpl w:val="BDB65FD0"/>
    <w:lvl w:ilvl="0" w:tplc="EC1213FA">
      <w:start w:val="2006"/>
      <w:numFmt w:val="decimal"/>
      <w:lvlText w:val="%1"/>
      <w:lvlJc w:val="left"/>
      <w:pPr>
        <w:ind w:left="840" w:hanging="48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2FBF0045"/>
    <w:multiLevelType w:val="hybridMultilevel"/>
    <w:tmpl w:val="0CD8F61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>
    <w:nsid w:val="30903C7B"/>
    <w:multiLevelType w:val="hybridMultilevel"/>
    <w:tmpl w:val="0F1E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D52079"/>
    <w:multiLevelType w:val="hybridMultilevel"/>
    <w:tmpl w:val="10CEF444"/>
    <w:lvl w:ilvl="0" w:tplc="5EB6CC02">
      <w:start w:val="2006"/>
      <w:numFmt w:val="decimal"/>
      <w:lvlText w:val="%1"/>
      <w:lvlJc w:val="left"/>
      <w:pPr>
        <w:ind w:left="840" w:hanging="48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2EB1553"/>
    <w:multiLevelType w:val="hybridMultilevel"/>
    <w:tmpl w:val="693A6D2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>
    <w:nsid w:val="354F47B0"/>
    <w:multiLevelType w:val="hybridMultilevel"/>
    <w:tmpl w:val="BA169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6F91C7D"/>
    <w:multiLevelType w:val="hybridMultilevel"/>
    <w:tmpl w:val="5D585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9F52701"/>
    <w:multiLevelType w:val="hybridMultilevel"/>
    <w:tmpl w:val="1A2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3B5560"/>
    <w:multiLevelType w:val="hybridMultilevel"/>
    <w:tmpl w:val="B47ECBCE"/>
    <w:lvl w:ilvl="0" w:tplc="3FF05516">
      <w:start w:val="2006"/>
      <w:numFmt w:val="decimal"/>
      <w:lvlText w:val="%1"/>
      <w:lvlJc w:val="left"/>
      <w:pPr>
        <w:ind w:left="840" w:hanging="48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3CA95789"/>
    <w:multiLevelType w:val="hybridMultilevel"/>
    <w:tmpl w:val="BC92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757882"/>
    <w:multiLevelType w:val="hybridMultilevel"/>
    <w:tmpl w:val="C71298B4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2">
    <w:nsid w:val="3E307B0C"/>
    <w:multiLevelType w:val="hybridMultilevel"/>
    <w:tmpl w:val="5E5A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E83A21"/>
    <w:multiLevelType w:val="hybridMultilevel"/>
    <w:tmpl w:val="7FA429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4C6178AC"/>
    <w:multiLevelType w:val="hybridMultilevel"/>
    <w:tmpl w:val="6F7A3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4D2123AB"/>
    <w:multiLevelType w:val="hybridMultilevel"/>
    <w:tmpl w:val="FB94EC4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>
    <w:nsid w:val="4D7D08B7"/>
    <w:multiLevelType w:val="hybridMultilevel"/>
    <w:tmpl w:val="12AC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7C1448"/>
    <w:multiLevelType w:val="multilevel"/>
    <w:tmpl w:val="8B52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51E36D0"/>
    <w:multiLevelType w:val="hybridMultilevel"/>
    <w:tmpl w:val="FB709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99F69C2"/>
    <w:multiLevelType w:val="hybridMultilevel"/>
    <w:tmpl w:val="3E2A6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B5C1EB7"/>
    <w:multiLevelType w:val="hybridMultilevel"/>
    <w:tmpl w:val="097EA3D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1">
    <w:nsid w:val="5EC7519E"/>
    <w:multiLevelType w:val="hybridMultilevel"/>
    <w:tmpl w:val="030A0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B437A8"/>
    <w:multiLevelType w:val="hybridMultilevel"/>
    <w:tmpl w:val="26944762"/>
    <w:lvl w:ilvl="0" w:tplc="F75E6EDA">
      <w:start w:val="2006"/>
      <w:numFmt w:val="decimal"/>
      <w:lvlText w:val="%1"/>
      <w:lvlJc w:val="left"/>
      <w:pPr>
        <w:ind w:left="840" w:hanging="48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56B0AC7"/>
    <w:multiLevelType w:val="hybridMultilevel"/>
    <w:tmpl w:val="6A5A8A34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4">
    <w:nsid w:val="6A30724C"/>
    <w:multiLevelType w:val="hybridMultilevel"/>
    <w:tmpl w:val="3CBE9A2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5">
    <w:nsid w:val="705B3535"/>
    <w:multiLevelType w:val="hybridMultilevel"/>
    <w:tmpl w:val="F8B019E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6">
    <w:nsid w:val="71076A2B"/>
    <w:multiLevelType w:val="hybridMultilevel"/>
    <w:tmpl w:val="789A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1DF4DBE"/>
    <w:multiLevelType w:val="hybridMultilevel"/>
    <w:tmpl w:val="89C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3CF3041"/>
    <w:multiLevelType w:val="hybridMultilevel"/>
    <w:tmpl w:val="E53CCC64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6"/>
  </w:num>
  <w:num w:numId="3">
    <w:abstractNumId w:val="39"/>
  </w:num>
  <w:num w:numId="4">
    <w:abstractNumId w:val="46"/>
  </w:num>
  <w:num w:numId="5">
    <w:abstractNumId w:val="22"/>
  </w:num>
  <w:num w:numId="6">
    <w:abstractNumId w:val="28"/>
  </w:num>
  <w:num w:numId="7">
    <w:abstractNumId w:val="4"/>
  </w:num>
  <w:num w:numId="8">
    <w:abstractNumId w:val="13"/>
  </w:num>
  <w:num w:numId="9">
    <w:abstractNumId w:val="30"/>
  </w:num>
  <w:num w:numId="10">
    <w:abstractNumId w:val="20"/>
  </w:num>
  <w:num w:numId="11">
    <w:abstractNumId w:val="12"/>
  </w:num>
  <w:num w:numId="12">
    <w:abstractNumId w:val="36"/>
  </w:num>
  <w:num w:numId="13">
    <w:abstractNumId w:val="35"/>
  </w:num>
  <w:num w:numId="14">
    <w:abstractNumId w:val="34"/>
  </w:num>
  <w:num w:numId="15">
    <w:abstractNumId w:val="21"/>
  </w:num>
  <w:num w:numId="16">
    <w:abstractNumId w:val="10"/>
  </w:num>
  <w:num w:numId="17">
    <w:abstractNumId w:val="42"/>
  </w:num>
  <w:num w:numId="18">
    <w:abstractNumId w:val="24"/>
  </w:num>
  <w:num w:numId="19">
    <w:abstractNumId w:val="40"/>
  </w:num>
  <w:num w:numId="20">
    <w:abstractNumId w:val="25"/>
  </w:num>
  <w:num w:numId="21">
    <w:abstractNumId w:val="9"/>
  </w:num>
  <w:num w:numId="22">
    <w:abstractNumId w:val="29"/>
  </w:num>
  <w:num w:numId="23">
    <w:abstractNumId w:val="18"/>
  </w:num>
  <w:num w:numId="24">
    <w:abstractNumId w:val="16"/>
  </w:num>
  <w:num w:numId="25">
    <w:abstractNumId w:val="8"/>
  </w:num>
  <w:num w:numId="26">
    <w:abstractNumId w:val="44"/>
  </w:num>
  <w:num w:numId="27">
    <w:abstractNumId w:val="33"/>
  </w:num>
  <w:num w:numId="28">
    <w:abstractNumId w:val="45"/>
  </w:num>
  <w:num w:numId="29">
    <w:abstractNumId w:val="1"/>
  </w:num>
  <w:num w:numId="30">
    <w:abstractNumId w:val="23"/>
  </w:num>
  <w:num w:numId="31">
    <w:abstractNumId w:val="19"/>
  </w:num>
  <w:num w:numId="32">
    <w:abstractNumId w:val="14"/>
  </w:num>
  <w:num w:numId="33">
    <w:abstractNumId w:val="0"/>
  </w:num>
  <w:num w:numId="34">
    <w:abstractNumId w:val="31"/>
  </w:num>
  <w:num w:numId="35">
    <w:abstractNumId w:val="48"/>
  </w:num>
  <w:num w:numId="36">
    <w:abstractNumId w:val="5"/>
  </w:num>
  <w:num w:numId="37">
    <w:abstractNumId w:val="43"/>
  </w:num>
  <w:num w:numId="38">
    <w:abstractNumId w:val="27"/>
  </w:num>
  <w:num w:numId="39">
    <w:abstractNumId w:val="3"/>
  </w:num>
  <w:num w:numId="40">
    <w:abstractNumId w:val="37"/>
  </w:num>
  <w:num w:numId="41">
    <w:abstractNumId w:val="11"/>
  </w:num>
  <w:num w:numId="42">
    <w:abstractNumId w:val="38"/>
  </w:num>
  <w:num w:numId="43">
    <w:abstractNumId w:val="15"/>
  </w:num>
  <w:num w:numId="44">
    <w:abstractNumId w:val="7"/>
  </w:num>
  <w:num w:numId="45">
    <w:abstractNumId w:val="41"/>
  </w:num>
  <w:num w:numId="46">
    <w:abstractNumId w:val="32"/>
  </w:num>
  <w:num w:numId="47">
    <w:abstractNumId w:val="17"/>
  </w:num>
  <w:num w:numId="48">
    <w:abstractNumId w:val="2"/>
  </w:num>
  <w:num w:numId="4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0E1B"/>
    <w:rsid w:val="000A1438"/>
    <w:rsid w:val="000A6B5E"/>
    <w:rsid w:val="000B04EB"/>
    <w:rsid w:val="000B7C26"/>
    <w:rsid w:val="000F7ED6"/>
    <w:rsid w:val="00147441"/>
    <w:rsid w:val="00150E1B"/>
    <w:rsid w:val="00160BE2"/>
    <w:rsid w:val="0017560E"/>
    <w:rsid w:val="001A1CAD"/>
    <w:rsid w:val="001B288D"/>
    <w:rsid w:val="001C182A"/>
    <w:rsid w:val="0020197B"/>
    <w:rsid w:val="00277C30"/>
    <w:rsid w:val="002D57DC"/>
    <w:rsid w:val="00331F45"/>
    <w:rsid w:val="00350640"/>
    <w:rsid w:val="00351BF5"/>
    <w:rsid w:val="00357220"/>
    <w:rsid w:val="00362BD9"/>
    <w:rsid w:val="003724B7"/>
    <w:rsid w:val="00437487"/>
    <w:rsid w:val="004464AD"/>
    <w:rsid w:val="00486BBE"/>
    <w:rsid w:val="005266A8"/>
    <w:rsid w:val="00585ECD"/>
    <w:rsid w:val="00591B1C"/>
    <w:rsid w:val="005A6E98"/>
    <w:rsid w:val="005F6671"/>
    <w:rsid w:val="00604315"/>
    <w:rsid w:val="00626890"/>
    <w:rsid w:val="00697641"/>
    <w:rsid w:val="006D517C"/>
    <w:rsid w:val="006E179C"/>
    <w:rsid w:val="00740F00"/>
    <w:rsid w:val="007458E6"/>
    <w:rsid w:val="00745A61"/>
    <w:rsid w:val="007658E4"/>
    <w:rsid w:val="007746D8"/>
    <w:rsid w:val="007847E1"/>
    <w:rsid w:val="00786A4A"/>
    <w:rsid w:val="00792691"/>
    <w:rsid w:val="0079413E"/>
    <w:rsid w:val="007E7003"/>
    <w:rsid w:val="008263CA"/>
    <w:rsid w:val="008402FC"/>
    <w:rsid w:val="008416D2"/>
    <w:rsid w:val="00863C4D"/>
    <w:rsid w:val="008777AE"/>
    <w:rsid w:val="00884B60"/>
    <w:rsid w:val="00947A79"/>
    <w:rsid w:val="009A443F"/>
    <w:rsid w:val="009B1433"/>
    <w:rsid w:val="009C169C"/>
    <w:rsid w:val="00A01378"/>
    <w:rsid w:val="00A21CA1"/>
    <w:rsid w:val="00A46514"/>
    <w:rsid w:val="00AE2990"/>
    <w:rsid w:val="00AF2298"/>
    <w:rsid w:val="00B26D48"/>
    <w:rsid w:val="00BB7985"/>
    <w:rsid w:val="00C511EB"/>
    <w:rsid w:val="00C900D7"/>
    <w:rsid w:val="00CC1BEE"/>
    <w:rsid w:val="00CD0BCF"/>
    <w:rsid w:val="00CF1C8E"/>
    <w:rsid w:val="00D42EFF"/>
    <w:rsid w:val="00D73A6B"/>
    <w:rsid w:val="00DE72F2"/>
    <w:rsid w:val="00E20198"/>
    <w:rsid w:val="00E61390"/>
    <w:rsid w:val="00E704E1"/>
    <w:rsid w:val="00E8658E"/>
    <w:rsid w:val="00E93586"/>
    <w:rsid w:val="00EB4323"/>
    <w:rsid w:val="00EB6208"/>
    <w:rsid w:val="00F0470F"/>
    <w:rsid w:val="00F45E5B"/>
    <w:rsid w:val="00F62A36"/>
    <w:rsid w:val="00F6340D"/>
    <w:rsid w:val="00F84F40"/>
    <w:rsid w:val="00FA00E9"/>
    <w:rsid w:val="00FB1047"/>
    <w:rsid w:val="00FC4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A79"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86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62A36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2A36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63036"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63028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63029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6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6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6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363040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3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363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36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36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351</Words>
  <Characters>2001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Tocari J</dc:title>
  <dc:subject/>
  <dc:creator>Tocari</dc:creator>
  <cp:keywords/>
  <dc:description/>
  <cp:lastModifiedBy> </cp:lastModifiedBy>
  <cp:revision>2</cp:revision>
  <cp:lastPrinted>2012-02-01T23:37:00Z</cp:lastPrinted>
  <dcterms:created xsi:type="dcterms:W3CDTF">2012-02-13T17:31:00Z</dcterms:created>
  <dcterms:modified xsi:type="dcterms:W3CDTF">2012-02-13T17:31:00Z</dcterms:modified>
</cp:coreProperties>
</file>