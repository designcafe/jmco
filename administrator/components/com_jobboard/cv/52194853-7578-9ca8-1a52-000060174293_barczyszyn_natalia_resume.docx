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276" w:rsidRDefault="002612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7128"/>
      </w:tblGrid>
      <w:tr w:rsidR="00A90A23" w:rsidRPr="00DB57FA" w:rsidTr="00B64717">
        <w:tc>
          <w:tcPr>
            <w:tcW w:w="2448" w:type="dxa"/>
          </w:tcPr>
          <w:p w:rsidR="00A90A23" w:rsidRPr="00DB57FA" w:rsidRDefault="00300426" w:rsidP="003004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OBJECTIVE</w:t>
            </w:r>
          </w:p>
        </w:tc>
        <w:tc>
          <w:tcPr>
            <w:tcW w:w="7128" w:type="dxa"/>
          </w:tcPr>
          <w:p w:rsidR="00C70B35" w:rsidRPr="00DB57FA" w:rsidRDefault="004911CA" w:rsidP="00C70B35">
            <w:pPr>
              <w:pStyle w:val="Defaul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Recent graduate</w:t>
            </w:r>
            <w:r w:rsidR="00A1308D">
              <w:rPr>
                <w:rFonts w:ascii="Times New Roman" w:hAnsi="Times New Roman" w:cs="Times New Roman"/>
                <w:sz w:val="20"/>
                <w:szCs w:val="20"/>
              </w:rPr>
              <w:t xml:space="preserve"> searching for a position</w:t>
            </w:r>
            <w:r w:rsidR="00B30432">
              <w:rPr>
                <w:rFonts w:ascii="Times New Roman" w:hAnsi="Times New Roman" w:cs="Times New Roman"/>
                <w:sz w:val="20"/>
                <w:szCs w:val="20"/>
              </w:rPr>
              <w:t xml:space="preserve"> in Human Resources</w:t>
            </w:r>
            <w:r w:rsidR="00864D6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70B35" w:rsidRPr="00DB57FA">
              <w:rPr>
                <w:rFonts w:ascii="Times New Roman" w:hAnsi="Times New Roman" w:cs="Times New Roman"/>
                <w:sz w:val="20"/>
                <w:szCs w:val="20"/>
              </w:rPr>
              <w:t>that will allow personal and professional opportunities for growth while utilizing</w:t>
            </w:r>
            <w:r w:rsidR="00A1308D">
              <w:rPr>
                <w:rFonts w:ascii="Times New Roman" w:hAnsi="Times New Roman" w:cs="Times New Roman"/>
                <w:sz w:val="20"/>
                <w:szCs w:val="20"/>
              </w:rPr>
              <w:t xml:space="preserve"> past</w:t>
            </w:r>
            <w:r w:rsidR="00C70B35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professional and educational experience</w:t>
            </w:r>
          </w:p>
          <w:p w:rsidR="00C70B35" w:rsidRPr="00DB57FA" w:rsidRDefault="00C70B35" w:rsidP="00C70B3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6567B" w:rsidRPr="00DB57FA" w:rsidTr="00B64717">
        <w:tc>
          <w:tcPr>
            <w:tcW w:w="2448" w:type="dxa"/>
          </w:tcPr>
          <w:p w:rsidR="0096567B" w:rsidRPr="00DB57FA" w:rsidRDefault="000324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EDUCATION</w:t>
            </w:r>
          </w:p>
          <w:p w:rsidR="00C32E5D" w:rsidRPr="00DB57FA" w:rsidRDefault="00C32E5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32E5D" w:rsidRPr="00DB57FA" w:rsidRDefault="00C32E5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32E5D" w:rsidRPr="00DB57FA" w:rsidRDefault="00C32E5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32E5D" w:rsidRPr="00DB57FA" w:rsidRDefault="00C32E5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32E5D" w:rsidRPr="00DB57FA" w:rsidRDefault="00C32E5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28" w:type="dxa"/>
          </w:tcPr>
          <w:p w:rsidR="001E7674" w:rsidRPr="00DB57FA" w:rsidRDefault="001E7674" w:rsidP="001E7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Centra</w:t>
            </w:r>
            <w:r w:rsidR="00160679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l Connecticut State University</w:t>
            </w:r>
            <w:r w:rsidR="00191973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</w:t>
            </w:r>
            <w:r w:rsidR="00160679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D12545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  <w:r w:rsid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</w:t>
            </w:r>
            <w:r w:rsidR="00D12545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New Britain, CT</w:t>
            </w:r>
          </w:p>
          <w:p w:rsidR="001E7674" w:rsidRPr="00DB57FA" w:rsidRDefault="00160679" w:rsidP="001E7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DB57FA" w:rsidRPr="00DB57FA">
              <w:rPr>
                <w:rFonts w:ascii="Times New Roman" w:hAnsi="Times New Roman" w:cs="Times New Roman"/>
                <w:sz w:val="20"/>
                <w:szCs w:val="20"/>
              </w:rPr>
              <w:t>achelor of Science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in Business Administra</w:t>
            </w:r>
            <w:r w:rsidR="00DA084B" w:rsidRPr="00DB57FA">
              <w:rPr>
                <w:rFonts w:ascii="Times New Roman" w:hAnsi="Times New Roman" w:cs="Times New Roman"/>
                <w:sz w:val="20"/>
                <w:szCs w:val="20"/>
              </w:rPr>
              <w:t>tion</w:t>
            </w:r>
            <w:r w:rsidR="00D12545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4911CA"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="001E7674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DA084B" w:rsidRPr="00DB57FA">
              <w:rPr>
                <w:rFonts w:ascii="Times New Roman" w:hAnsi="Times New Roman" w:cs="Times New Roman"/>
                <w:sz w:val="20"/>
                <w:szCs w:val="20"/>
              </w:rPr>
              <w:t>December</w:t>
            </w:r>
            <w:r w:rsidR="00634AF2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2011</w:t>
            </w:r>
            <w:r w:rsidR="001E7674" w:rsidRPr="00DB57FA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E7674" w:rsidRPr="00DB57FA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                                       </w:t>
            </w:r>
            <w:r w:rsidR="00191973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1E7674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191973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91973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="00D12545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D12545" w:rsidRPr="00DB57FA">
              <w:rPr>
                <w:rFonts w:ascii="Times New Roman" w:hAnsi="Times New Roman" w:cs="Times New Roman"/>
                <w:sz w:val="20"/>
                <w:szCs w:val="20"/>
              </w:rPr>
              <w:t>GPA 3.2</w:t>
            </w:r>
          </w:p>
          <w:p w:rsidR="00F92CFF" w:rsidRPr="00DB57FA" w:rsidRDefault="00F92CFF" w:rsidP="001E76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7674" w:rsidRPr="00DB57FA" w:rsidRDefault="001E7674" w:rsidP="001E7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Middlesex Community College </w:t>
            </w: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  <w:t xml:space="preserve">             </w:t>
            </w:r>
            <w:r w:rsidR="00D12545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</w:t>
            </w:r>
            <w:r w:rsidR="00160679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Middletown, CT</w:t>
            </w: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0324DA" w:rsidRPr="00DB57FA" w:rsidRDefault="001E7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Associate of Arts </w:t>
            </w:r>
            <w:r w:rsidR="00DB57FA" w:rsidRPr="00DB57FA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n General Education</w:t>
            </w:r>
            <w:r w:rsidR="00160679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  <w:r w:rsidR="00D12545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160679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DB57FA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DB57FA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160679" w:rsidRPr="00DB57FA">
              <w:rPr>
                <w:rFonts w:ascii="Times New Roman" w:hAnsi="Times New Roman" w:cs="Times New Roman"/>
                <w:sz w:val="20"/>
                <w:szCs w:val="20"/>
              </w:rPr>
              <w:t>June 2009</w:t>
            </w:r>
          </w:p>
          <w:p w:rsidR="00F92CFF" w:rsidRPr="00DB57FA" w:rsidRDefault="003004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D12545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</w:t>
            </w:r>
            <w:r w:rsid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="00D12545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GPA 3.2</w:t>
            </w:r>
          </w:p>
          <w:p w:rsidR="00C32E5D" w:rsidRPr="00DB57FA" w:rsidRDefault="00C32E5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32E5D" w:rsidRPr="00DB57FA" w:rsidRDefault="00D757C2" w:rsidP="000B062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Relevant Coursework</w:t>
            </w:r>
            <w:r w:rsidR="00C32E5D" w:rsidRPr="00DB57FA">
              <w:rPr>
                <w:rFonts w:ascii="Times New Roman" w:hAnsi="Times New Roman" w:cs="Times New Roman"/>
                <w:sz w:val="20"/>
                <w:szCs w:val="20"/>
              </w:rPr>
              <w:t>: Human Resource</w:t>
            </w:r>
            <w:r w:rsidR="009A57F2">
              <w:rPr>
                <w:rFonts w:ascii="Times New Roman" w:hAnsi="Times New Roman" w:cs="Times New Roman"/>
                <w:sz w:val="20"/>
                <w:szCs w:val="20"/>
              </w:rPr>
              <w:t xml:space="preserve"> Management</w:t>
            </w:r>
            <w:r w:rsidR="00C32E5D" w:rsidRPr="00DB57FA">
              <w:rPr>
                <w:rFonts w:ascii="Times New Roman" w:hAnsi="Times New Roman" w:cs="Times New Roman"/>
                <w:sz w:val="20"/>
                <w:szCs w:val="20"/>
              </w:rPr>
              <w:t>, Managing for Quality, Manageri</w:t>
            </w:r>
            <w:r w:rsidR="00141A49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al Communications, </w:t>
            </w:r>
            <w:r w:rsidR="006A7E35">
              <w:rPr>
                <w:rFonts w:ascii="Times New Roman" w:hAnsi="Times New Roman" w:cs="Times New Roman"/>
                <w:sz w:val="20"/>
                <w:szCs w:val="20"/>
              </w:rPr>
              <w:t>MIS</w:t>
            </w:r>
            <w:r w:rsidR="009A57F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32E5D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Management Systems, Labor/Management Relations, Managing </w:t>
            </w:r>
            <w:r w:rsidR="009A57F2">
              <w:rPr>
                <w:rFonts w:ascii="Times New Roman" w:hAnsi="Times New Roman" w:cs="Times New Roman"/>
                <w:sz w:val="20"/>
                <w:szCs w:val="20"/>
              </w:rPr>
              <w:t xml:space="preserve">Knowledge </w:t>
            </w:r>
            <w:r w:rsidR="00C32E5D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for </w:t>
            </w:r>
            <w:r w:rsidR="009A57F2">
              <w:rPr>
                <w:rFonts w:ascii="Times New Roman" w:hAnsi="Times New Roman" w:cs="Times New Roman"/>
                <w:sz w:val="20"/>
                <w:szCs w:val="20"/>
              </w:rPr>
              <w:t xml:space="preserve">Business </w:t>
            </w:r>
            <w:r w:rsidR="00C32E5D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Performance, Organizational Theory, Operations </w:t>
            </w:r>
            <w:r w:rsidR="00247F1F">
              <w:rPr>
                <w:rFonts w:ascii="Times New Roman" w:hAnsi="Times New Roman" w:cs="Times New Roman"/>
                <w:sz w:val="20"/>
                <w:szCs w:val="20"/>
              </w:rPr>
              <w:t>Management, Strategic Managemen</w:t>
            </w:r>
            <w:r w:rsidR="00DA7595">
              <w:rPr>
                <w:rFonts w:ascii="Times New Roman" w:hAnsi="Times New Roman" w:cs="Times New Roman"/>
                <w:sz w:val="20"/>
                <w:szCs w:val="20"/>
              </w:rPr>
              <w:t>t, Organizing and Managing for Innovation, Entrepreneurship</w:t>
            </w:r>
          </w:p>
          <w:p w:rsidR="00191973" w:rsidRPr="00DB57FA" w:rsidRDefault="0019197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24DA" w:rsidRPr="00DB57FA" w:rsidTr="00B64717">
        <w:tc>
          <w:tcPr>
            <w:tcW w:w="2448" w:type="dxa"/>
          </w:tcPr>
          <w:p w:rsidR="000324DA" w:rsidRPr="00DB57FA" w:rsidRDefault="000324D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PROFESSIONAL EXPERIENCE</w:t>
            </w:r>
          </w:p>
        </w:tc>
        <w:tc>
          <w:tcPr>
            <w:tcW w:w="7128" w:type="dxa"/>
          </w:tcPr>
          <w:p w:rsidR="00E344BD" w:rsidRPr="00DB57FA" w:rsidRDefault="00E344BD" w:rsidP="00E34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Northwestern Mutual Financial Network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West Hartford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,  CT</w:t>
            </w:r>
          </w:p>
          <w:p w:rsidR="00E344BD" w:rsidRPr="00DB57FA" w:rsidRDefault="00E344BD" w:rsidP="00E344BD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Financial Representative Intern</w:t>
            </w:r>
            <w:r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</w:t>
            </w:r>
            <w:r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August 2011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  <w:p w:rsidR="00E344BD" w:rsidRPr="00DB57FA" w:rsidRDefault="00E344BD" w:rsidP="00E344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Life, Accident, and Health insurance license</w:t>
            </w:r>
            <w:r w:rsidR="004911CA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  <w:p w:rsidR="00E344BD" w:rsidRPr="00DB57FA" w:rsidRDefault="00E344BD" w:rsidP="00E344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Builds a clientele by finding </w:t>
            </w:r>
            <w:r w:rsidR="005D483C">
              <w:rPr>
                <w:rFonts w:ascii="Times New Roman" w:hAnsi="Times New Roman" w:cs="Times New Roman"/>
                <w:sz w:val="20"/>
                <w:szCs w:val="20"/>
              </w:rPr>
              <w:t xml:space="preserve">qualified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prospects</w:t>
            </w:r>
            <w:r w:rsidR="00157D1B">
              <w:rPr>
                <w:rFonts w:ascii="Times New Roman" w:hAnsi="Times New Roman" w:cs="Times New Roman"/>
                <w:sz w:val="20"/>
                <w:szCs w:val="20"/>
              </w:rPr>
              <w:t xml:space="preserve"> to meet with</w:t>
            </w:r>
          </w:p>
          <w:p w:rsidR="00E344BD" w:rsidRPr="00DB57FA" w:rsidRDefault="00E344BD" w:rsidP="00E344B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Meets with prospects to assess financial needs and offers Northwestern Mutual’s insurance products</w:t>
            </w:r>
          </w:p>
          <w:p w:rsidR="00E344BD" w:rsidRDefault="00E344BD" w:rsidP="00F55F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55F4E" w:rsidRPr="00DB57FA" w:rsidRDefault="00F55F4E" w:rsidP="00F55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Parker </w:t>
            </w:r>
            <w:r w:rsidR="00D12545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Hannifin</w:t>
            </w: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                             </w:t>
            </w:r>
            <w:r w:rsidR="00D12545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</w:t>
            </w:r>
            <w:r w:rsid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</w:t>
            </w:r>
            <w:r w:rsidR="00D12545"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New Britain,  CT</w:t>
            </w:r>
          </w:p>
          <w:p w:rsidR="00F55F4E" w:rsidRPr="00DB57FA" w:rsidRDefault="00F55F4E" w:rsidP="00F55F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Fluid Control Division</w:t>
            </w:r>
          </w:p>
          <w:p w:rsidR="00F55F4E" w:rsidRPr="00DB57FA" w:rsidRDefault="00F55F4E" w:rsidP="00F55F4E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Marketing </w:t>
            </w:r>
            <w:r w:rsidR="0018023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Analyst </w:t>
            </w:r>
            <w:r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Intern                                   </w:t>
            </w:r>
            <w:r w:rsidR="00D12545"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</w:t>
            </w:r>
            <w:r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="00922800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</w:t>
            </w:r>
            <w:r w:rsid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January 2011 – </w:t>
            </w:r>
            <w:r w:rsidR="00922800">
              <w:rPr>
                <w:rFonts w:ascii="Times New Roman" w:hAnsi="Times New Roman" w:cs="Times New Roman"/>
                <w:sz w:val="20"/>
                <w:szCs w:val="20"/>
              </w:rPr>
              <w:t>June 2011</w:t>
            </w:r>
          </w:p>
          <w:p w:rsidR="00F55F4E" w:rsidRPr="00DB57FA" w:rsidRDefault="00F55F4E" w:rsidP="00F55F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DB57FA" w:rsidRPr="00DB57FA">
              <w:rPr>
                <w:rFonts w:ascii="Times New Roman" w:hAnsi="Times New Roman" w:cs="Times New Roman"/>
                <w:sz w:val="20"/>
                <w:szCs w:val="20"/>
              </w:rPr>
              <w:t>erform</w:t>
            </w:r>
            <w:r w:rsidR="008C77C8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market research using </w:t>
            </w:r>
            <w:proofErr w:type="spellStart"/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Winmap</w:t>
            </w:r>
            <w:proofErr w:type="spellEnd"/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, the company’s business model</w:t>
            </w:r>
          </w:p>
          <w:p w:rsidR="00F55F4E" w:rsidRPr="00DB57FA" w:rsidRDefault="00DB57FA" w:rsidP="00F55F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Sort</w:t>
            </w:r>
            <w:r w:rsidR="008C77C8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F55F4E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customers into their correct market segments</w:t>
            </w:r>
          </w:p>
          <w:p w:rsidR="00F55F4E" w:rsidRPr="00DB57FA" w:rsidRDefault="00F55F4E" w:rsidP="00F55F4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Observed a cross-functional team during a “Rapid Response” meeting</w:t>
            </w:r>
          </w:p>
          <w:p w:rsidR="00F55F4E" w:rsidRPr="00DB57FA" w:rsidRDefault="00F55F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D12545" w:rsidRPr="00DB57FA" w:rsidRDefault="001E76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b/>
                <w:sz w:val="20"/>
                <w:szCs w:val="20"/>
              </w:rPr>
              <w:t>People’s United Bank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0679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</w:t>
            </w:r>
            <w:r w:rsidR="00D12545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160679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B57FA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Berlin, C</w:t>
            </w:r>
            <w:r w:rsidR="000324DA" w:rsidRPr="00DB57FA">
              <w:rPr>
                <w:rFonts w:ascii="Times New Roman" w:hAnsi="Times New Roman" w:cs="Times New Roman"/>
                <w:sz w:val="20"/>
                <w:szCs w:val="20"/>
              </w:rPr>
              <w:t>T</w:t>
            </w:r>
          </w:p>
          <w:p w:rsidR="000324DA" w:rsidRPr="00DB57FA" w:rsidRDefault="001606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Customer Service Associate </w:t>
            </w:r>
            <w:r w:rsidR="009A1364"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     </w:t>
            </w:r>
            <w:r w:rsidR="00D12545"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</w:t>
            </w:r>
            <w:r w:rsidRP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DB57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            </w:t>
            </w:r>
            <w:r w:rsidR="001E7674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August 2009 </w:t>
            </w:r>
            <w:r w:rsidR="00987C19" w:rsidRPr="00DB57FA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1E7674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1364" w:rsidRPr="00DB57FA">
              <w:rPr>
                <w:rFonts w:ascii="Times New Roman" w:hAnsi="Times New Roman" w:cs="Times New Roman"/>
                <w:sz w:val="20"/>
                <w:szCs w:val="20"/>
              </w:rPr>
              <w:t>November 2010</w:t>
            </w:r>
          </w:p>
          <w:p w:rsidR="000324DA" w:rsidRPr="00DB57FA" w:rsidRDefault="00B8129B" w:rsidP="000324D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C909C1" w:rsidRPr="00DB57FA">
              <w:rPr>
                <w:rFonts w:ascii="Times New Roman" w:hAnsi="Times New Roman" w:cs="Times New Roman"/>
                <w:sz w:val="20"/>
                <w:szCs w:val="20"/>
              </w:rPr>
              <w:t>mpleted</w:t>
            </w:r>
            <w:r w:rsidR="003A555E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various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cus</w:t>
            </w:r>
            <w:r w:rsidR="00CF3A61" w:rsidRPr="00DB57FA">
              <w:rPr>
                <w:rFonts w:ascii="Times New Roman" w:hAnsi="Times New Roman" w:cs="Times New Roman"/>
                <w:sz w:val="20"/>
                <w:szCs w:val="20"/>
              </w:rPr>
              <w:t>tomer transactions and maintained</w:t>
            </w:r>
            <w:r w:rsidR="00A91E66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customer service </w:t>
            </w:r>
            <w:r w:rsidR="003A555E" w:rsidRPr="00DB57FA">
              <w:rPr>
                <w:rFonts w:ascii="Times New Roman" w:hAnsi="Times New Roman" w:cs="Times New Roman"/>
                <w:sz w:val="20"/>
                <w:szCs w:val="20"/>
              </w:rPr>
              <w:t>mystery shop scores of 90% or greater</w:t>
            </w:r>
          </w:p>
          <w:p w:rsidR="005C0527" w:rsidRPr="00DB57FA" w:rsidRDefault="00F77125" w:rsidP="005C052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Opened personal</w:t>
            </w:r>
            <w:r w:rsidR="005C0527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check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ing accounts</w:t>
            </w:r>
            <w:r w:rsidR="00C74F2D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consistently</w:t>
            </w:r>
            <w:r w:rsidR="00A91E66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to meet monthly</w:t>
            </w: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sales goals</w:t>
            </w:r>
          </w:p>
          <w:p w:rsidR="005C0527" w:rsidRPr="00517D09" w:rsidRDefault="00C909C1" w:rsidP="00DE32D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B57FA">
              <w:rPr>
                <w:rFonts w:ascii="Times New Roman" w:hAnsi="Times New Roman" w:cs="Times New Roman"/>
                <w:sz w:val="20"/>
                <w:szCs w:val="20"/>
              </w:rPr>
              <w:t>Assisted</w:t>
            </w:r>
            <w:r w:rsidR="005172B9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customers with </w:t>
            </w:r>
            <w:r w:rsidR="00CF3A61" w:rsidRPr="00DB57FA">
              <w:rPr>
                <w:rFonts w:ascii="Times New Roman" w:hAnsi="Times New Roman" w:cs="Times New Roman"/>
                <w:sz w:val="20"/>
                <w:szCs w:val="20"/>
              </w:rPr>
              <w:t>problem</w:t>
            </w:r>
            <w:r w:rsidR="005172B9" w:rsidRPr="00DB57F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CF3A61" w:rsidRPr="00DB57FA">
              <w:rPr>
                <w:rFonts w:ascii="Times New Roman" w:hAnsi="Times New Roman" w:cs="Times New Roman"/>
                <w:sz w:val="20"/>
                <w:szCs w:val="20"/>
              </w:rPr>
              <w:t xml:space="preserve"> or complaint</w:t>
            </w:r>
            <w:r w:rsidR="005172B9" w:rsidRPr="00DB57FA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</w:tc>
      </w:tr>
      <w:tr w:rsidR="00300426" w:rsidRPr="00DB57FA" w:rsidTr="00B64717">
        <w:tc>
          <w:tcPr>
            <w:tcW w:w="2448" w:type="dxa"/>
          </w:tcPr>
          <w:p w:rsidR="00300426" w:rsidRPr="00DB57FA" w:rsidRDefault="0030042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128" w:type="dxa"/>
          </w:tcPr>
          <w:p w:rsidR="00300426" w:rsidRPr="00DB57FA" w:rsidRDefault="00300426" w:rsidP="00F55F4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C0DAD" w:rsidRDefault="004C0DAD" w:rsidP="00CC2932">
      <w:pPr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DB57FA">
        <w:rPr>
          <w:rFonts w:ascii="Times New Roman" w:hAnsi="Times New Roman" w:cs="Times New Roman"/>
          <w:b/>
          <w:sz w:val="20"/>
          <w:szCs w:val="20"/>
        </w:rPr>
        <w:t>SKILLS</w:t>
      </w:r>
      <w:r w:rsidRPr="00DB57FA">
        <w:rPr>
          <w:rFonts w:ascii="Times New Roman" w:hAnsi="Times New Roman" w:cs="Times New Roman"/>
          <w:sz w:val="20"/>
          <w:szCs w:val="20"/>
        </w:rPr>
        <w:tab/>
      </w:r>
      <w:r w:rsidR="00DB57FA" w:rsidRPr="00DB57FA">
        <w:rPr>
          <w:rFonts w:ascii="Times New Roman" w:hAnsi="Times New Roman" w:cs="Times New Roman"/>
          <w:sz w:val="20"/>
          <w:szCs w:val="20"/>
        </w:rPr>
        <w:tab/>
      </w:r>
      <w:r w:rsidRPr="00DB57FA">
        <w:rPr>
          <w:rFonts w:ascii="Times New Roman" w:hAnsi="Times New Roman" w:cs="Times New Roman"/>
          <w:sz w:val="20"/>
          <w:szCs w:val="20"/>
        </w:rPr>
        <w:t>Proficient in all Microsoft Office Application</w:t>
      </w:r>
      <w:r w:rsidR="009A3219" w:rsidRPr="00DB57FA">
        <w:rPr>
          <w:rFonts w:ascii="Times New Roman" w:hAnsi="Times New Roman" w:cs="Times New Roman"/>
          <w:sz w:val="20"/>
          <w:szCs w:val="20"/>
        </w:rPr>
        <w:t>s</w:t>
      </w:r>
    </w:p>
    <w:p w:rsidR="00DE32DC" w:rsidRDefault="00DE32DC" w:rsidP="00DB57FA">
      <w:pPr>
        <w:spacing w:after="0" w:line="240" w:lineRule="auto"/>
        <w:ind w:left="1800" w:firstLine="360"/>
        <w:rPr>
          <w:rFonts w:ascii="Times New Roman" w:hAnsi="Times New Roman" w:cs="Times New Roman"/>
          <w:sz w:val="20"/>
          <w:szCs w:val="20"/>
        </w:rPr>
      </w:pPr>
    </w:p>
    <w:p w:rsidR="00E344BD" w:rsidRDefault="00E344BD" w:rsidP="00E344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61C44">
        <w:rPr>
          <w:rFonts w:ascii="Times New Roman" w:hAnsi="Times New Roman" w:cs="Times New Roman"/>
          <w:b/>
          <w:sz w:val="20"/>
          <w:szCs w:val="20"/>
        </w:rPr>
        <w:t>ACTIVITIES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C61C44">
        <w:rPr>
          <w:rFonts w:ascii="Times New Roman" w:hAnsi="Times New Roman" w:cs="Times New Roman"/>
          <w:b/>
          <w:sz w:val="20"/>
          <w:szCs w:val="20"/>
        </w:rPr>
        <w:t>The Children’s Home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61C44">
        <w:rPr>
          <w:rFonts w:ascii="Times New Roman" w:hAnsi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>Cromwell, CT</w:t>
      </w:r>
    </w:p>
    <w:p w:rsidR="00DE32DC" w:rsidRDefault="00E344BD" w:rsidP="00E344B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C61C44" w:rsidRPr="00C61C44">
        <w:rPr>
          <w:rFonts w:ascii="Times New Roman" w:hAnsi="Times New Roman" w:cs="Times New Roman"/>
          <w:i/>
          <w:sz w:val="20"/>
          <w:szCs w:val="20"/>
        </w:rPr>
        <w:t>Volunteer</w:t>
      </w:r>
      <w:r w:rsidR="00C61C44">
        <w:rPr>
          <w:rFonts w:ascii="Times New Roman" w:hAnsi="Times New Roman" w:cs="Times New Roman"/>
          <w:sz w:val="20"/>
          <w:szCs w:val="20"/>
        </w:rPr>
        <w:tab/>
      </w:r>
      <w:r w:rsidR="00C61C44">
        <w:rPr>
          <w:rFonts w:ascii="Times New Roman" w:hAnsi="Times New Roman" w:cs="Times New Roman"/>
          <w:sz w:val="20"/>
          <w:szCs w:val="20"/>
        </w:rPr>
        <w:tab/>
      </w:r>
      <w:r w:rsidR="00C61C44">
        <w:rPr>
          <w:rFonts w:ascii="Times New Roman" w:hAnsi="Times New Roman" w:cs="Times New Roman"/>
          <w:sz w:val="20"/>
          <w:szCs w:val="20"/>
        </w:rPr>
        <w:tab/>
      </w:r>
      <w:r w:rsidR="00C61C44">
        <w:rPr>
          <w:rFonts w:ascii="Times New Roman" w:hAnsi="Times New Roman" w:cs="Times New Roman"/>
          <w:sz w:val="20"/>
          <w:szCs w:val="20"/>
        </w:rPr>
        <w:tab/>
      </w:r>
      <w:r w:rsidR="00C61C44">
        <w:rPr>
          <w:rFonts w:ascii="Times New Roman" w:hAnsi="Times New Roman" w:cs="Times New Roman"/>
          <w:sz w:val="20"/>
          <w:szCs w:val="20"/>
        </w:rPr>
        <w:tab/>
      </w:r>
      <w:r w:rsidR="00C61C44">
        <w:rPr>
          <w:rFonts w:ascii="Times New Roman" w:hAnsi="Times New Roman" w:cs="Times New Roman"/>
          <w:sz w:val="20"/>
          <w:szCs w:val="20"/>
        </w:rPr>
        <w:tab/>
        <w:t xml:space="preserve"> September 2011 – Present</w:t>
      </w:r>
    </w:p>
    <w:p w:rsidR="00E344BD" w:rsidRDefault="00DE32DC" w:rsidP="00DE32D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Participates in the buddy program as a mentor to a troubled teenager</w:t>
      </w:r>
    </w:p>
    <w:p w:rsidR="00E344BD" w:rsidRPr="00D70369" w:rsidRDefault="00DE32DC" w:rsidP="00E344B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Meets with buddy on a weekly basis for an hour to offer suppor</w:t>
      </w:r>
      <w:bookmarkStart w:id="0" w:name="_GoBack"/>
      <w:bookmarkEnd w:id="0"/>
      <w:r w:rsidR="00D70369">
        <w:rPr>
          <w:rFonts w:ascii="Times New Roman" w:hAnsi="Times New Roman" w:cs="Times New Roman"/>
          <w:sz w:val="20"/>
          <w:szCs w:val="20"/>
        </w:rPr>
        <w:t>t</w:t>
      </w:r>
    </w:p>
    <w:p w:rsidR="004C0DAD" w:rsidRDefault="004C0DAD" w:rsidP="004C0DAD">
      <w:pPr>
        <w:spacing w:line="240" w:lineRule="auto"/>
      </w:pPr>
    </w:p>
    <w:sectPr w:rsidR="004C0DAD" w:rsidSect="001606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B4C" w:rsidRDefault="00C86B4C" w:rsidP="0096567B">
      <w:pPr>
        <w:spacing w:after="0" w:line="240" w:lineRule="auto"/>
      </w:pPr>
      <w:r>
        <w:separator/>
      </w:r>
    </w:p>
  </w:endnote>
  <w:endnote w:type="continuationSeparator" w:id="0">
    <w:p w:rsidR="00C86B4C" w:rsidRDefault="00C86B4C" w:rsidP="0096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B4C" w:rsidRDefault="00C86B4C" w:rsidP="0096567B">
      <w:pPr>
        <w:spacing w:after="0" w:line="240" w:lineRule="auto"/>
      </w:pPr>
      <w:r>
        <w:separator/>
      </w:r>
    </w:p>
  </w:footnote>
  <w:footnote w:type="continuationSeparator" w:id="0">
    <w:p w:rsidR="00C86B4C" w:rsidRDefault="00C86B4C" w:rsidP="00965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4BD" w:rsidRPr="0096567B" w:rsidRDefault="00E344BD" w:rsidP="0096567B">
    <w:pPr>
      <w:pStyle w:val="Header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Natalia Barczyszyn</w:t>
    </w:r>
  </w:p>
  <w:p w:rsidR="00E344BD" w:rsidRDefault="00E344BD" w:rsidP="0096567B"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253 Hunting Hill Ave</w:t>
    </w:r>
  </w:p>
  <w:p w:rsidR="00E344BD" w:rsidRPr="0096567B" w:rsidRDefault="00E344BD" w:rsidP="0096567B"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Middletown, CT 06457</w:t>
    </w:r>
  </w:p>
  <w:p w:rsidR="00E344BD" w:rsidRPr="0096567B" w:rsidRDefault="00E344BD" w:rsidP="0096567B">
    <w:pPr>
      <w:pStyle w:val="Header"/>
      <w:jc w:val="center"/>
      <w:rPr>
        <w:rFonts w:ascii="Arial" w:hAnsi="Arial" w:cs="Arial"/>
        <w:sz w:val="24"/>
        <w:szCs w:val="24"/>
      </w:rPr>
    </w:pPr>
  </w:p>
  <w:p w:rsidR="00E344BD" w:rsidRPr="0096567B" w:rsidRDefault="00E344BD" w:rsidP="0096567B">
    <w:pPr>
      <w:pStyle w:val="Header"/>
      <w:tabs>
        <w:tab w:val="clear" w:pos="4680"/>
        <w:tab w:val="clear" w:pos="9360"/>
      </w:tabs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Home: (860) 347-4987         Cell: (860) 638-9771       </w:t>
    </w:r>
    <w:r w:rsidRPr="0096567B"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 xml:space="preserve"> E-mail: natalia47@sbcglobal.net</w:t>
    </w:r>
  </w:p>
  <w:p w:rsidR="00E344BD" w:rsidRPr="0096567B" w:rsidRDefault="00377648" w:rsidP="0096567B">
    <w:pPr>
      <w:pStyle w:val="Header"/>
      <w:tabs>
        <w:tab w:val="clear" w:pos="4680"/>
        <w:tab w:val="clear" w:pos="9360"/>
      </w:tabs>
      <w:jc w:val="center"/>
      <w:rPr>
        <w:rFonts w:ascii="Palatino Linotype" w:hAnsi="Palatino Linotype"/>
        <w:sz w:val="24"/>
        <w:szCs w:val="24"/>
      </w:rPr>
    </w:pPr>
    <w:r w:rsidRPr="00377648">
      <w:rPr>
        <w:rFonts w:ascii="Palatino Linotype" w:hAnsi="Palatino Linotype"/>
        <w:sz w:val="24"/>
        <w:szCs w:val="24"/>
      </w:rPr>
      <w:pict>
        <v:rect id="_x0000_i1025" style="width:0;height:1.5pt" o:hralign="center" o:hrstd="t" o:hr="t" fillcolor="#aca899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746F0"/>
    <w:multiLevelType w:val="hybridMultilevel"/>
    <w:tmpl w:val="3772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63076"/>
    <w:multiLevelType w:val="hybridMultilevel"/>
    <w:tmpl w:val="FE3CF988"/>
    <w:lvl w:ilvl="0" w:tplc="B2D2BDC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5BA5E47"/>
    <w:multiLevelType w:val="hybridMultilevel"/>
    <w:tmpl w:val="43D0E58C"/>
    <w:lvl w:ilvl="0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3">
    <w:nsid w:val="39D13C00"/>
    <w:multiLevelType w:val="hybridMultilevel"/>
    <w:tmpl w:val="2EF4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C2987"/>
    <w:multiLevelType w:val="hybridMultilevel"/>
    <w:tmpl w:val="B14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51FAA"/>
    <w:rsid w:val="000324DA"/>
    <w:rsid w:val="000725E1"/>
    <w:rsid w:val="000807F9"/>
    <w:rsid w:val="000B062E"/>
    <w:rsid w:val="000C066B"/>
    <w:rsid w:val="0010393B"/>
    <w:rsid w:val="00141A49"/>
    <w:rsid w:val="00157D1B"/>
    <w:rsid w:val="00160679"/>
    <w:rsid w:val="0018023A"/>
    <w:rsid w:val="00191973"/>
    <w:rsid w:val="001D363A"/>
    <w:rsid w:val="001E7674"/>
    <w:rsid w:val="00246F49"/>
    <w:rsid w:val="00247F1F"/>
    <w:rsid w:val="00254BDC"/>
    <w:rsid w:val="00261276"/>
    <w:rsid w:val="002B4FAB"/>
    <w:rsid w:val="002C59F4"/>
    <w:rsid w:val="002E71BB"/>
    <w:rsid w:val="00300426"/>
    <w:rsid w:val="00377648"/>
    <w:rsid w:val="003A5475"/>
    <w:rsid w:val="003A555E"/>
    <w:rsid w:val="003B626E"/>
    <w:rsid w:val="003C0AD9"/>
    <w:rsid w:val="0041623B"/>
    <w:rsid w:val="00443A30"/>
    <w:rsid w:val="004827A1"/>
    <w:rsid w:val="004911CA"/>
    <w:rsid w:val="00494664"/>
    <w:rsid w:val="004C0DAD"/>
    <w:rsid w:val="004E6A55"/>
    <w:rsid w:val="004F47D1"/>
    <w:rsid w:val="005172B9"/>
    <w:rsid w:val="00517D09"/>
    <w:rsid w:val="005243A0"/>
    <w:rsid w:val="00547D57"/>
    <w:rsid w:val="005632DD"/>
    <w:rsid w:val="00581606"/>
    <w:rsid w:val="005B33BE"/>
    <w:rsid w:val="005C0527"/>
    <w:rsid w:val="005D483C"/>
    <w:rsid w:val="006063D2"/>
    <w:rsid w:val="00623830"/>
    <w:rsid w:val="00634AF2"/>
    <w:rsid w:val="006A7E35"/>
    <w:rsid w:val="006D6700"/>
    <w:rsid w:val="0073698D"/>
    <w:rsid w:val="007A0596"/>
    <w:rsid w:val="00824D99"/>
    <w:rsid w:val="008512C3"/>
    <w:rsid w:val="00851FAA"/>
    <w:rsid w:val="00864D67"/>
    <w:rsid w:val="0089574A"/>
    <w:rsid w:val="008C77C8"/>
    <w:rsid w:val="008E79A8"/>
    <w:rsid w:val="0091568B"/>
    <w:rsid w:val="00922800"/>
    <w:rsid w:val="0096567B"/>
    <w:rsid w:val="00987C19"/>
    <w:rsid w:val="009A1364"/>
    <w:rsid w:val="009A3219"/>
    <w:rsid w:val="009A57F2"/>
    <w:rsid w:val="009B70EA"/>
    <w:rsid w:val="009D4A70"/>
    <w:rsid w:val="00A1308D"/>
    <w:rsid w:val="00A44719"/>
    <w:rsid w:val="00A556AB"/>
    <w:rsid w:val="00A67DA6"/>
    <w:rsid w:val="00A90A23"/>
    <w:rsid w:val="00A91E66"/>
    <w:rsid w:val="00AB35FF"/>
    <w:rsid w:val="00AC0AC6"/>
    <w:rsid w:val="00AD56B1"/>
    <w:rsid w:val="00B30432"/>
    <w:rsid w:val="00B64717"/>
    <w:rsid w:val="00B8129B"/>
    <w:rsid w:val="00BC0D55"/>
    <w:rsid w:val="00C13DC6"/>
    <w:rsid w:val="00C32E5D"/>
    <w:rsid w:val="00C53170"/>
    <w:rsid w:val="00C61C44"/>
    <w:rsid w:val="00C70B35"/>
    <w:rsid w:val="00C73114"/>
    <w:rsid w:val="00C74F2D"/>
    <w:rsid w:val="00C82C7C"/>
    <w:rsid w:val="00C84CCE"/>
    <w:rsid w:val="00C86B4C"/>
    <w:rsid w:val="00C909C1"/>
    <w:rsid w:val="00CB1DC6"/>
    <w:rsid w:val="00CB3070"/>
    <w:rsid w:val="00CC2932"/>
    <w:rsid w:val="00CD5BBD"/>
    <w:rsid w:val="00CF3A61"/>
    <w:rsid w:val="00D10923"/>
    <w:rsid w:val="00D12545"/>
    <w:rsid w:val="00D214B4"/>
    <w:rsid w:val="00D366D6"/>
    <w:rsid w:val="00D6576B"/>
    <w:rsid w:val="00D67355"/>
    <w:rsid w:val="00D70369"/>
    <w:rsid w:val="00D757C2"/>
    <w:rsid w:val="00D83E16"/>
    <w:rsid w:val="00D859B8"/>
    <w:rsid w:val="00DA084B"/>
    <w:rsid w:val="00DA7595"/>
    <w:rsid w:val="00DB57FA"/>
    <w:rsid w:val="00DE32DC"/>
    <w:rsid w:val="00DE724B"/>
    <w:rsid w:val="00E00A3A"/>
    <w:rsid w:val="00E211DD"/>
    <w:rsid w:val="00E344BD"/>
    <w:rsid w:val="00E429C0"/>
    <w:rsid w:val="00E433F3"/>
    <w:rsid w:val="00E43B2E"/>
    <w:rsid w:val="00E73848"/>
    <w:rsid w:val="00E8628B"/>
    <w:rsid w:val="00ED0E60"/>
    <w:rsid w:val="00F1706F"/>
    <w:rsid w:val="00F50F33"/>
    <w:rsid w:val="00F55F4E"/>
    <w:rsid w:val="00F77125"/>
    <w:rsid w:val="00F92CFF"/>
    <w:rsid w:val="00FC4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67B"/>
  </w:style>
  <w:style w:type="paragraph" w:styleId="Footer">
    <w:name w:val="footer"/>
    <w:basedOn w:val="Normal"/>
    <w:link w:val="FooterChar"/>
    <w:uiPriority w:val="99"/>
    <w:semiHidden/>
    <w:unhideWhenUsed/>
    <w:rsid w:val="0096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67B"/>
  </w:style>
  <w:style w:type="table" w:styleId="TableGrid">
    <w:name w:val="Table Grid"/>
    <w:basedOn w:val="TableNormal"/>
    <w:uiPriority w:val="59"/>
    <w:rsid w:val="00965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4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0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70B35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67B"/>
  </w:style>
  <w:style w:type="paragraph" w:styleId="Footer">
    <w:name w:val="footer"/>
    <w:basedOn w:val="Normal"/>
    <w:link w:val="FooterChar"/>
    <w:uiPriority w:val="99"/>
    <w:semiHidden/>
    <w:unhideWhenUsed/>
    <w:rsid w:val="00965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67B"/>
  </w:style>
  <w:style w:type="table" w:styleId="TableGrid">
    <w:name w:val="Table Grid"/>
    <w:basedOn w:val="TableNormal"/>
    <w:uiPriority w:val="59"/>
    <w:rsid w:val="009656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4D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0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A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A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70B35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Local\Temp\CCSU%2520Resume%25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CCSU%20Resume%20Template.dotx</Template>
  <TotalTime>31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Northwestern Mutual Financial Representative</cp:lastModifiedBy>
  <cp:revision>15</cp:revision>
  <cp:lastPrinted>2011-03-03T20:07:00Z</cp:lastPrinted>
  <dcterms:created xsi:type="dcterms:W3CDTF">2012-01-28T19:51:00Z</dcterms:created>
  <dcterms:modified xsi:type="dcterms:W3CDTF">2012-01-29T00:56:00Z</dcterms:modified>
</cp:coreProperties>
</file>