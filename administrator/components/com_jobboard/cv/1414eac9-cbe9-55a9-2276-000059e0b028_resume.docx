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71" w:rsidRDefault="00A33D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Kellie Monroe</w:t>
      </w:r>
    </w:p>
    <w:p w:rsidR="00A33D71" w:rsidRDefault="00A33D71">
      <w:pPr>
        <w:pBdr>
          <w:top w:val="double" w:sz="8" w:space="1" w:color="auto"/>
        </w:pBdr>
        <w:jc w:val="center"/>
        <w:rPr>
          <w:b/>
          <w:bCs/>
          <w:sz w:val="32"/>
          <w:szCs w:val="32"/>
        </w:rPr>
      </w:pPr>
    </w:p>
    <w:p w:rsidR="00A33D71" w:rsidRDefault="00A33D71">
      <w:pPr>
        <w:jc w:val="center"/>
      </w:pPr>
      <w:r>
        <w:t>130 Vernon Avenue,</w:t>
      </w:r>
    </w:p>
    <w:p w:rsidR="00A33D71" w:rsidRDefault="00A33D71">
      <w:pPr>
        <w:jc w:val="center"/>
      </w:pPr>
      <w:r>
        <w:t>Vernon, Connecticut 06066</w:t>
      </w:r>
    </w:p>
    <w:p w:rsidR="00A33D71" w:rsidRDefault="00A33D71">
      <w:pPr>
        <w:jc w:val="center"/>
      </w:pPr>
      <w:r>
        <w:t>Tele: 860.578.6059</w:t>
      </w:r>
    </w:p>
    <w:p w:rsidR="00A33D71" w:rsidRDefault="00A33D71">
      <w:pPr>
        <w:jc w:val="center"/>
      </w:pPr>
      <w:hyperlink r:id="rId6" w:history="1">
        <w:r>
          <w:rPr>
            <w:color w:val="0000FF"/>
            <w:u w:val="single"/>
          </w:rPr>
          <w:t>Kmonroe92@hotmail.com</w:t>
        </w:r>
      </w:hyperlink>
    </w:p>
    <w:p w:rsidR="00A33D71" w:rsidRDefault="00A33D71">
      <w:pPr>
        <w:jc w:val="center"/>
      </w:pPr>
    </w:p>
    <w:p w:rsidR="00A33D71" w:rsidRDefault="00A33D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Statement</w:t>
      </w:r>
    </w:p>
    <w:p w:rsidR="00A33D71" w:rsidRDefault="00A33D71">
      <w:r>
        <w:tab/>
        <w:t>I am a dedicated  extremely hard worker who takes pride in whatever situation or job I m given  I get along great with other team members as well as working proficiently on my own  I learn quickly and won t hesitate to ask questions if I don t fully understand something that is shown to me  I m looking for a position that will challenge me every day and will allow me to prove myself and better myself as much as possible.</w:t>
      </w:r>
    </w:p>
    <w:p w:rsidR="00A33D71" w:rsidRDefault="00A33D71">
      <w:pPr>
        <w:jc w:val="center"/>
      </w:pPr>
    </w:p>
    <w:p w:rsidR="00A33D71" w:rsidRDefault="00A33D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Summary</w:t>
      </w:r>
    </w:p>
    <w:p w:rsidR="00A33D71" w:rsidRDefault="00A33D71">
      <w:pPr>
        <w:jc w:val="right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Customer Service with a year experience in dealing with a cash </w:t>
      </w:r>
      <w:r>
        <w:tab/>
      </w:r>
      <w:r>
        <w:tab/>
      </w:r>
      <w:r>
        <w:tab/>
      </w:r>
      <w:r>
        <w:tab/>
        <w:t xml:space="preserve">register, handling customer complaints, and taking orders over the phone. </w:t>
      </w:r>
    </w:p>
    <w:p w:rsidR="00A33D71" w:rsidRDefault="00A33D71">
      <w:pPr>
        <w:jc w:val="right"/>
      </w:pPr>
    </w:p>
    <w:p w:rsidR="00A33D71" w:rsidRDefault="00A33D71">
      <w:pPr>
        <w:rPr>
          <w:b/>
          <w:bCs/>
          <w:sz w:val="24"/>
          <w:szCs w:val="24"/>
        </w:rPr>
      </w:pPr>
    </w:p>
    <w:p w:rsidR="00A33D71" w:rsidRDefault="00A33D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 Qualifications</w:t>
      </w:r>
    </w:p>
    <w:p w:rsidR="00A33D71" w:rsidRDefault="00A33D71">
      <w:pPr>
        <w:ind w:left="360" w:hanging="360"/>
      </w:pPr>
      <w:r>
        <w:t>Experience with using POS systems.</w:t>
      </w:r>
    </w:p>
    <w:p w:rsidR="00A33D71" w:rsidRDefault="00A33D71">
      <w:pPr>
        <w:ind w:left="360" w:hanging="360"/>
      </w:pPr>
      <w:r>
        <w:t>Extensive knowledge with using the computer, Internet, and computer based programs such as Microsoft Word.</w:t>
      </w:r>
    </w:p>
    <w:p w:rsidR="00A33D71" w:rsidRDefault="00A33D71">
      <w:pPr>
        <w:ind w:left="360" w:hanging="360"/>
      </w:pPr>
      <w:r>
        <w:t>Strong Verbal and Written communication.</w:t>
      </w:r>
    </w:p>
    <w:p w:rsidR="00A33D71" w:rsidRDefault="00A33D71">
      <w:pPr>
        <w:ind w:left="360" w:hanging="360"/>
      </w:pPr>
      <w:r>
        <w:t>Extremely organized</w:t>
      </w:r>
    </w:p>
    <w:p w:rsidR="00A33D71" w:rsidRDefault="00A33D71">
      <w:pPr>
        <w:ind w:left="360" w:hanging="360"/>
      </w:pPr>
      <w:r>
        <w:t>Proven leadership abilities</w:t>
      </w:r>
    </w:p>
    <w:p w:rsidR="00A33D71" w:rsidRDefault="00A33D71">
      <w:pPr>
        <w:ind w:left="360" w:hanging="360"/>
      </w:pPr>
      <w:r>
        <w:t>Experience with dealing with customers over the phone I.E taking orders.</w:t>
      </w:r>
    </w:p>
    <w:p w:rsidR="00A33D71" w:rsidRDefault="00A33D71">
      <w:pPr>
        <w:ind w:left="360" w:hanging="360"/>
      </w:pPr>
      <w:r>
        <w:t>Ability to multi-task efficiently.</w:t>
      </w:r>
    </w:p>
    <w:p w:rsidR="00A33D71" w:rsidRDefault="00A33D71">
      <w:pPr>
        <w:ind w:left="360" w:hanging="360"/>
      </w:pPr>
      <w:r>
        <w:t>Experience using a cash register and handling money.</w:t>
      </w:r>
    </w:p>
    <w:p w:rsidR="00A33D71" w:rsidRDefault="00A33D71"/>
    <w:p w:rsidR="00A33D71" w:rsidRDefault="00A33D71">
      <w:pPr>
        <w:pBdr>
          <w:top w:val="single" w:sz="32" w:space="1" w:color="auto"/>
        </w:pBdr>
      </w:pPr>
    </w:p>
    <w:p w:rsidR="00A33D71" w:rsidRDefault="00A33D71">
      <w:pPr>
        <w:pBdr>
          <w:top w:val="single" w:sz="32" w:space="1" w:color="auto"/>
        </w:pBd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</w:p>
    <w:p w:rsidR="00A33D71" w:rsidRDefault="00A33D71">
      <w:pPr>
        <w:pBdr>
          <w:top w:val="single" w:sz="32" w:space="1" w:color="auto"/>
        </w:pBdr>
        <w:jc w:val="right"/>
      </w:pPr>
      <w:r>
        <w:rPr>
          <w:b/>
          <w:bCs/>
        </w:rPr>
        <w:t xml:space="preserve">Pizza Hut </w:t>
      </w:r>
      <w:r>
        <w:t>(May 2010 - Present)</w:t>
      </w:r>
    </w:p>
    <w:p w:rsidR="00A33D71" w:rsidRDefault="00A33D71">
      <w:pPr>
        <w:pBdr>
          <w:top w:val="single" w:sz="32" w:space="1" w:color="auto"/>
        </w:pBdr>
      </w:pPr>
    </w:p>
    <w:p w:rsidR="00A33D71" w:rsidRDefault="00A33D71">
      <w:pPr>
        <w:pBdr>
          <w:top w:val="single" w:sz="32" w:space="1" w:color="auto"/>
        </w:pBdr>
        <w:rPr>
          <w:b/>
          <w:bCs/>
        </w:rPr>
      </w:pPr>
      <w:r>
        <w:rPr>
          <w:b/>
          <w:bCs/>
        </w:rPr>
        <w:t>Customer Service Representative/ Key Holder</w:t>
      </w:r>
    </w:p>
    <w:p w:rsidR="00A33D71" w:rsidRDefault="00A33D71">
      <w:pPr>
        <w:pBdr>
          <w:top w:val="single" w:sz="32" w:space="1" w:color="auto"/>
        </w:pBdr>
        <w:rPr>
          <w:b/>
          <w:bCs/>
        </w:rPr>
      </w:pPr>
    </w:p>
    <w:p w:rsidR="00A33D71" w:rsidRDefault="00A33D71">
      <w:pPr>
        <w:pBdr>
          <w:top w:val="single" w:sz="32" w:space="1" w:color="auto"/>
        </w:pBdr>
      </w:pPr>
      <w:r>
        <w:rPr>
          <w:b/>
          <w:bCs/>
        </w:rPr>
        <w:tab/>
      </w:r>
      <w:r>
        <w:t>Hired to be a CSR. I took charge of the front, handling customers and the cash register. I took orders over the phone and in person using a POS computer. I dealt with and solved customer complaints. I was also assigned to help train new team members to understand the POS system and work the cash register.</w:t>
      </w:r>
    </w:p>
    <w:p w:rsidR="00A33D71" w:rsidRDefault="00A33D71">
      <w:pPr>
        <w:pBdr>
          <w:top w:val="single" w:sz="32" w:space="1" w:color="auto"/>
        </w:pBdr>
      </w:pPr>
    </w:p>
    <w:p w:rsidR="00A33D71" w:rsidRDefault="00A33D71">
      <w:pPr>
        <w:pBdr>
          <w:top w:val="dotted" w:sz="8" w:space="1" w:color="auto"/>
        </w:pBdr>
        <w:rPr>
          <w:b/>
          <w:bCs/>
          <w:sz w:val="24"/>
          <w:szCs w:val="24"/>
        </w:rPr>
      </w:pPr>
    </w:p>
    <w:p w:rsidR="00A33D71" w:rsidRDefault="00A33D71">
      <w:pPr>
        <w:pBdr>
          <w:top w:val="single" w:sz="32" w:space="1" w:color="auto"/>
        </w:pBdr>
        <w:rPr>
          <w:b/>
          <w:bCs/>
          <w:sz w:val="24"/>
          <w:szCs w:val="24"/>
        </w:rPr>
      </w:pPr>
    </w:p>
    <w:p w:rsidR="00A33D71" w:rsidRDefault="00A33D71">
      <w:pPr>
        <w:pBdr>
          <w:top w:val="single" w:sz="3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:rsidR="00A33D71" w:rsidRDefault="00A33D71">
      <w:pPr>
        <w:pBdr>
          <w:top w:val="single" w:sz="3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A33D71" w:rsidRDefault="00A33D71">
      <w:pPr>
        <w:pBdr>
          <w:top w:val="single" w:sz="32" w:space="1" w:color="auto"/>
        </w:pBdr>
      </w:pPr>
      <w:r>
        <w:tab/>
      </w:r>
      <w:r>
        <w:tab/>
        <w:t>2010</w:t>
      </w:r>
      <w:r>
        <w:tab/>
      </w:r>
      <w:r>
        <w:tab/>
      </w:r>
      <w:r>
        <w:rPr>
          <w:b/>
          <w:bCs/>
        </w:rPr>
        <w:t>Manchester High School</w:t>
      </w:r>
      <w:r>
        <w:rPr>
          <w:b/>
          <w:bCs/>
        </w:rPr>
        <w:tab/>
      </w:r>
      <w:r>
        <w:tab/>
        <w:t>Manchester, Connecticut 06040</w:t>
      </w:r>
    </w:p>
    <w:p w:rsidR="00A33D71" w:rsidRDefault="00A33D71">
      <w:pPr>
        <w:pBdr>
          <w:top w:val="single" w:sz="32" w:space="1" w:color="auto"/>
        </w:pBdr>
        <w:ind w:left="360"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GPA 3.5</w:t>
      </w:r>
    </w:p>
    <w:p w:rsidR="00A33D71" w:rsidRDefault="00A33D71">
      <w:pPr>
        <w:pBdr>
          <w:top w:val="single" w:sz="32" w:space="1" w:color="auto"/>
        </w:pBdr>
        <w:ind w:left="360" w:hanging="360"/>
      </w:pPr>
      <w:r>
        <w:t>Received Honors/High Honors every system through all four years.</w:t>
      </w:r>
    </w:p>
    <w:p w:rsidR="00A33D71" w:rsidRDefault="00A33D71">
      <w:pPr>
        <w:pBdr>
          <w:top w:val="single" w:sz="32" w:space="1" w:color="auto"/>
        </w:pBdr>
        <w:ind w:left="360" w:hanging="360"/>
      </w:pPr>
      <w:r>
        <w:t>Received multiple awards for excelling in English, writing and literature.</w:t>
      </w:r>
    </w:p>
    <w:p w:rsidR="00000000" w:rsidRDefault="00A33D71" w:rsidP="00A33D71">
      <w:pPr>
        <w:pBdr>
          <w:top w:val="single" w:sz="32" w:space="1" w:color="auto"/>
        </w:pBdr>
        <w:ind w:left="360" w:hanging="360"/>
      </w:pPr>
      <w:r>
        <w:t>Received awards for doing very well on CAPT</w:t>
      </w:r>
    </w:p>
    <w:sectPr w:rsidR="00000000" w:rsidSect="00A33D71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D71" w:rsidRDefault="00A33D71" w:rsidP="00A33D71">
      <w:r>
        <w:separator/>
      </w:r>
    </w:p>
  </w:endnote>
  <w:endnote w:type="continuationSeparator" w:id="0">
    <w:p w:rsidR="00A33D71" w:rsidRDefault="00A33D71" w:rsidP="00A33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D71" w:rsidRDefault="00A33D71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D71" w:rsidRDefault="00A33D71" w:rsidP="00A33D71">
      <w:r>
        <w:separator/>
      </w:r>
    </w:p>
  </w:footnote>
  <w:footnote w:type="continuationSeparator" w:id="0">
    <w:p w:rsidR="00A33D71" w:rsidRDefault="00A33D71" w:rsidP="00A33D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D71" w:rsidRDefault="00A33D71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A33D71"/>
    <w:rsid w:val="00A3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monroe92@hot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