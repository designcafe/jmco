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0" w:rsidRDefault="00D64F60">
      <w:r>
        <w:rPr>
          <w:rFonts w:ascii="Segoe Script" w:hAnsi="Segoe Script" w:cs="Segoe Script"/>
          <w:b/>
          <w:bCs/>
          <w:sz w:val="24"/>
          <w:szCs w:val="24"/>
        </w:rPr>
        <w:t xml:space="preserve">David Keel </w:t>
      </w:r>
      <w:r>
        <w:br/>
        <w:t xml:space="preserve">23F Charles Drive </w:t>
      </w:r>
      <w:r>
        <w:br/>
        <w:t>Manchester, Connecticut 06040-3664</w:t>
      </w:r>
      <w:r>
        <w:br/>
        <w:t xml:space="preserve">Tel.: (860) 432-2336/(860) 268-5633 </w:t>
      </w:r>
      <w:r>
        <w:br/>
        <w:t xml:space="preserve">Email: d-space@hotmail.com </w:t>
      </w:r>
      <w:r>
        <w:br/>
      </w:r>
      <w:r>
        <w:br/>
        <w:t xml:space="preserve">Objective: Utilize my organizational and analytical skills to </w:t>
      </w:r>
      <w:r>
        <w:br/>
        <w:t xml:space="preserve">gain experience in a challenging career field. </w:t>
      </w:r>
      <w:r>
        <w:br/>
      </w:r>
      <w:r>
        <w:br/>
        <w:t xml:space="preserve">Experience: </w:t>
      </w:r>
      <w:r>
        <w:br/>
      </w:r>
      <w:r>
        <w:br/>
        <w:t xml:space="preserve">November 2009 - June 2010 Netflix </w:t>
      </w:r>
      <w:r>
        <w:br/>
        <w:t xml:space="preserve">Bloomfield, CT </w:t>
      </w:r>
      <w:r>
        <w:br/>
        <w:t xml:space="preserve">Sorter </w:t>
      </w:r>
      <w:r>
        <w:br/>
        <w:t xml:space="preserve">Responsibilities include opening and sorting DVD's. </w:t>
      </w:r>
      <w:r>
        <w:br/>
      </w:r>
      <w:r>
        <w:br/>
        <w:t xml:space="preserve">March 2008 - July 2008 Northeast Utilities </w:t>
      </w:r>
      <w:r>
        <w:br/>
        <w:t xml:space="preserve">Windsor, CT </w:t>
      </w:r>
      <w:r>
        <w:br/>
        <w:t xml:space="preserve">Payment Processor </w:t>
      </w:r>
      <w:r>
        <w:br/>
        <w:t xml:space="preserve">Responsibilities included open mail and sorting mail, and data entry. </w:t>
      </w:r>
      <w:r>
        <w:br/>
      </w:r>
      <w:r>
        <w:br/>
        <w:t xml:space="preserve">May 2004 - October 2007 The Hartford </w:t>
      </w:r>
      <w:r>
        <w:br/>
        <w:t xml:space="preserve">Bloomfield, CT </w:t>
      </w:r>
      <w:r>
        <w:br/>
        <w:t xml:space="preserve">Data Entry Specialist </w:t>
      </w:r>
      <w:r>
        <w:br/>
        <w:t xml:space="preserve">Responsibilities included data entry of insurance claims, </w:t>
      </w:r>
      <w:r>
        <w:br/>
        <w:t xml:space="preserve">applying worker's compensation, metering, weighing mail, etc. </w:t>
      </w:r>
      <w:r>
        <w:br/>
      </w:r>
      <w:r>
        <w:br/>
        <w:t xml:space="preserve">July 2003 - April 2004 Sears </w:t>
      </w:r>
      <w:r>
        <w:br/>
        <w:t xml:space="preserve">West Hartford, CT </w:t>
      </w:r>
      <w:r>
        <w:br/>
        <w:t xml:space="preserve">Electronics/Stock </w:t>
      </w:r>
      <w:r>
        <w:br/>
        <w:t xml:space="preserve">Responsibilities included stocking and setting electronics. </w:t>
      </w:r>
      <w:r>
        <w:br/>
      </w:r>
      <w:r>
        <w:br/>
        <w:t xml:space="preserve">May 2003 - July 2003 Infinity Insurance </w:t>
      </w:r>
      <w:r>
        <w:br/>
        <w:t xml:space="preserve">Windsor, CT </w:t>
      </w:r>
      <w:r>
        <w:br/>
        <w:t xml:space="preserve">Mail/File clerk </w:t>
      </w:r>
      <w:r>
        <w:br/>
        <w:t xml:space="preserve">Responsibilities included data entry, filing, mail sort and </w:t>
      </w:r>
    </w:p>
    <w:p w:rsidR="00D64F60" w:rsidRDefault="00D64F60">
      <w:r>
        <w:t xml:space="preserve">delivery, and shipping, and purging files. </w:t>
      </w:r>
      <w:r>
        <w:br/>
      </w:r>
      <w:r>
        <w:br/>
        <w:t xml:space="preserve">March 2003 - May 2003 Kelly Services </w:t>
      </w:r>
      <w:r>
        <w:br/>
        <w:t xml:space="preserve">Windsor, CT </w:t>
      </w:r>
      <w:r>
        <w:br/>
        <w:t xml:space="preserve">Administrative Assistant </w:t>
      </w:r>
      <w:r>
        <w:br/>
        <w:t xml:space="preserve">Responsibilities included data entry, </w:t>
      </w:r>
      <w:r>
        <w:br/>
        <w:t xml:space="preserve">filing, mail sort and delivery, and customer service. </w:t>
      </w:r>
      <w:r>
        <w:br/>
      </w:r>
      <w:r>
        <w:br/>
        <w:t xml:space="preserve">February 2003 - March 2003 Apria Healthcare </w:t>
      </w:r>
      <w:r>
        <w:br/>
        <w:t xml:space="preserve">Cromwell, CT </w:t>
      </w:r>
      <w:r>
        <w:br/>
        <w:t xml:space="preserve">Data Entry/File Clerk </w:t>
      </w:r>
      <w:r>
        <w:br/>
        <w:t xml:space="preserve">Responsibilities included data entry, </w:t>
      </w:r>
      <w:r>
        <w:br/>
        <w:t xml:space="preserve">filing, mail sort and delivery, and customer service. </w:t>
      </w:r>
      <w:r>
        <w:br/>
      </w:r>
      <w:r>
        <w:br/>
        <w:t xml:space="preserve">April 2001 – January 2003 Travelers </w:t>
      </w:r>
      <w:r>
        <w:br/>
        <w:t xml:space="preserve">Hartford, CT </w:t>
      </w:r>
      <w:r>
        <w:br/>
        <w:t xml:space="preserve">Mail Clerk </w:t>
      </w:r>
      <w:r>
        <w:br/>
        <w:t xml:space="preserve">Responsibilities include light typing, customer service, </w:t>
      </w:r>
      <w:r>
        <w:br/>
        <w:t xml:space="preserve">sorting and delivery of mail, and data entry. </w:t>
      </w:r>
      <w:r>
        <w:br/>
      </w:r>
      <w:r>
        <w:br/>
      </w:r>
      <w:r>
        <w:br/>
        <w:t>Education: 1995 - 1999 Rocky Hill High School</w:t>
      </w:r>
      <w:r>
        <w:br/>
        <w:t xml:space="preserve">Rocky Hill, CT </w:t>
      </w:r>
      <w:r>
        <w:br/>
      </w:r>
      <w:r>
        <w:br/>
        <w:t xml:space="preserve">Volunteer Work: Volunteer at least 5-10 </w:t>
      </w:r>
      <w:r>
        <w:br/>
        <w:t xml:space="preserve">hours each month on average to teach Religious Education. </w:t>
      </w:r>
      <w:r>
        <w:br/>
      </w:r>
      <w:r>
        <w:br/>
        <w:t xml:space="preserve">Interests: Animals, Reading, Music, Art, Cooking and Religious Studies. </w:t>
      </w:r>
      <w:r>
        <w:br/>
      </w:r>
      <w:r>
        <w:br/>
        <w:t>References: Available upon request.</w:t>
      </w:r>
    </w:p>
    <w:p w:rsidR="00D64F60" w:rsidRDefault="00D64F60"/>
    <w:sectPr w:rsidR="00D64F60" w:rsidSect="00D64F60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F60" w:rsidRDefault="00D64F60" w:rsidP="00D64F60">
      <w:r>
        <w:separator/>
      </w:r>
    </w:p>
  </w:endnote>
  <w:endnote w:type="continuationSeparator" w:id="0">
    <w:p w:rsidR="00D64F60" w:rsidRDefault="00D64F60" w:rsidP="00D64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60" w:rsidRDefault="00D64F60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F60" w:rsidRDefault="00D64F60" w:rsidP="00D64F60">
      <w:r>
        <w:separator/>
      </w:r>
    </w:p>
  </w:footnote>
  <w:footnote w:type="continuationSeparator" w:id="0">
    <w:p w:rsidR="00D64F60" w:rsidRDefault="00D64F60" w:rsidP="00D64F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F60" w:rsidRDefault="00D64F60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D64F60"/>
    <w:rsid w:val="00D6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