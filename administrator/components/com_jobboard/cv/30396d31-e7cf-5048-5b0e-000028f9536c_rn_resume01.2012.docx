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2160"/>
        <w:gridCol w:w="2304"/>
      </w:tblGrid>
      <w:tr w:rsidR="00E15735">
        <w:trPr>
          <w:jc w:val="right"/>
        </w:trPr>
        <w:tc>
          <w:tcPr>
            <w:tcW w:w="2160" w:type="dxa"/>
            <w:shd w:val="clear" w:color="auto" w:fill="auto"/>
          </w:tcPr>
          <w:p w:rsidR="00E15735" w:rsidRDefault="00E15735" w:rsidP="00E15735">
            <w:pPr>
              <w:pStyle w:val="Address2"/>
            </w:pPr>
            <w:bookmarkStart w:id="0" w:name="_GoBack"/>
            <w:bookmarkEnd w:id="0"/>
            <w:smartTag w:uri="urn:schemas-microsoft-com:office:smarttags" w:element="Street">
              <w:smartTag w:uri="urn:schemas-microsoft-com:office:smarttags" w:element="address">
                <w:r>
                  <w:t>42 Roberts Street</w:t>
                </w:r>
              </w:smartTag>
            </w:smartTag>
          </w:p>
          <w:p w:rsidR="00E15735" w:rsidRDefault="00E15735" w:rsidP="00E15735">
            <w:pPr>
              <w:pStyle w:val="Address2"/>
            </w:pPr>
            <w:r>
              <w:t>Watertown, CT 06795</w:t>
            </w:r>
          </w:p>
        </w:tc>
        <w:tc>
          <w:tcPr>
            <w:tcW w:w="2304" w:type="dxa"/>
            <w:shd w:val="clear" w:color="auto" w:fill="auto"/>
          </w:tcPr>
          <w:p w:rsidR="00E15735" w:rsidRDefault="00E15735" w:rsidP="00E15735">
            <w:pPr>
              <w:pStyle w:val="Address1"/>
            </w:pPr>
            <w:r>
              <w:t>Phone 860-274-3824</w:t>
            </w:r>
          </w:p>
          <w:p w:rsidR="00E15735" w:rsidRDefault="00D57D5B" w:rsidP="00E15735">
            <w:pPr>
              <w:pStyle w:val="Address1"/>
            </w:pPr>
            <w:r>
              <w:t>Cell 203-982-0203</w:t>
            </w:r>
          </w:p>
          <w:p w:rsidR="00E15735" w:rsidRDefault="00E15735" w:rsidP="00E15735">
            <w:pPr>
              <w:pStyle w:val="Address1"/>
            </w:pPr>
            <w:r>
              <w:t>E-mail cortel2001@hotmail.com</w:t>
            </w:r>
          </w:p>
        </w:tc>
      </w:tr>
    </w:tbl>
    <w:p w:rsidR="00E15735" w:rsidRDefault="00E15735" w:rsidP="00E15735">
      <w:pPr>
        <w:pStyle w:val="Name"/>
      </w:pPr>
      <w:r>
        <w:t xml:space="preserve"> Colleen Ortelle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6660"/>
      </w:tblGrid>
      <w:tr w:rsidR="007F4DEE">
        <w:tc>
          <w:tcPr>
            <w:tcW w:w="2160" w:type="dxa"/>
            <w:shd w:val="clear" w:color="auto" w:fill="auto"/>
          </w:tcPr>
          <w:p w:rsidR="007F4DEE" w:rsidRDefault="007F4DEE" w:rsidP="008273A8">
            <w:pPr>
              <w:pStyle w:val="SectionTitle"/>
              <w:numPr>
                <w:ilvl w:val="0"/>
                <w:numId w:val="0"/>
              </w:numPr>
            </w:pPr>
          </w:p>
        </w:tc>
        <w:tc>
          <w:tcPr>
            <w:tcW w:w="6660" w:type="dxa"/>
            <w:shd w:val="clear" w:color="auto" w:fill="auto"/>
          </w:tcPr>
          <w:p w:rsidR="007F4DEE" w:rsidRDefault="007F4DEE" w:rsidP="007F4DEE">
            <w:pPr>
              <w:pStyle w:val="Objective"/>
            </w:pPr>
          </w:p>
        </w:tc>
      </w:tr>
      <w:tr w:rsidR="007F4DEE">
        <w:tc>
          <w:tcPr>
            <w:tcW w:w="2160" w:type="dxa"/>
            <w:shd w:val="clear" w:color="auto" w:fill="auto"/>
          </w:tcPr>
          <w:p w:rsidR="007F4DEE" w:rsidRDefault="007F4DEE" w:rsidP="007F4DEE">
            <w:pPr>
              <w:pStyle w:val="SectionTitle"/>
              <w:numPr>
                <w:ilvl w:val="0"/>
                <w:numId w:val="0"/>
              </w:numPr>
              <w:ind w:left="450"/>
            </w:pPr>
            <w:r>
              <w:t>Education</w:t>
            </w:r>
          </w:p>
        </w:tc>
        <w:tc>
          <w:tcPr>
            <w:tcW w:w="6660" w:type="dxa"/>
            <w:shd w:val="clear" w:color="auto" w:fill="auto"/>
          </w:tcPr>
          <w:p w:rsidR="007F4DEE" w:rsidRDefault="007F4DEE" w:rsidP="00E15735">
            <w:pPr>
              <w:pStyle w:val="CompanyName"/>
            </w:pPr>
            <w:r>
              <w:t xml:space="preserve">September, 2001 to present.   Western Connecticut </w:t>
            </w:r>
            <w:smartTag w:uri="urn:schemas-microsoft-com:office:smarttags" w:element="PlaceType">
              <w:r>
                <w:t>State</w:t>
              </w:r>
            </w:smartTag>
            <w:r>
              <w:t xml:space="preserve"> </w:t>
            </w:r>
            <w:smartTag w:uri="urn:schemas-microsoft-com:office:smarttags" w:element="PlaceType">
              <w:r>
                <w:t>University</w:t>
              </w:r>
            </w:smartTag>
            <w:r>
              <w:t xml:space="preserve"> </w:t>
            </w:r>
            <w:smartTag w:uri="urn:schemas-microsoft-com:office:smarttags" w:element="City">
              <w:smartTag w:uri="urn:schemas-microsoft-com:office:smarttags" w:element="place">
                <w:r>
                  <w:t>Danbury</w:t>
                </w:r>
              </w:smartTag>
            </w:smartTag>
            <w:r>
              <w:t>, CT         RN – BSN Program</w:t>
            </w:r>
          </w:p>
          <w:p w:rsidR="007F4DEE" w:rsidRDefault="007F4DEE" w:rsidP="00F34F3E">
            <w:pPr>
              <w:pStyle w:val="CompanyName"/>
            </w:pPr>
            <w:r>
              <w:tab/>
            </w:r>
          </w:p>
          <w:p w:rsidR="007F4DEE" w:rsidRDefault="007F4DEE" w:rsidP="001F280F">
            <w:pPr>
              <w:pStyle w:val="Achievement"/>
              <w:numPr>
                <w:ilvl w:val="0"/>
                <w:numId w:val="0"/>
              </w:numPr>
              <w:ind w:left="245" w:hanging="245"/>
            </w:pPr>
            <w:r>
              <w:t xml:space="preserve">September, 1989 to June, 1991.  </w:t>
            </w:r>
            <w:smartTag w:uri="urn:schemas-microsoft-com:office:smarttags" w:element="place">
              <w:smartTag w:uri="urn:schemas-microsoft-com:office:smarttags" w:element="PlaceName">
                <w:r>
                  <w:t>Mattatuck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Community College</w:t>
                </w:r>
              </w:smartTag>
            </w:smartTag>
          </w:p>
          <w:p w:rsidR="003E2A68" w:rsidRPr="001F280F" w:rsidRDefault="007F4DEE" w:rsidP="00A552D4">
            <w:pPr>
              <w:pStyle w:val="Achievement"/>
              <w:numPr>
                <w:ilvl w:val="0"/>
                <w:numId w:val="0"/>
              </w:numPr>
              <w:ind w:left="245" w:hanging="245"/>
            </w:pPr>
            <w:r>
              <w:t>Waterbury, CT        Associate of Science Degree</w:t>
            </w:r>
          </w:p>
        </w:tc>
      </w:tr>
      <w:tr w:rsidR="007F4DEE">
        <w:tc>
          <w:tcPr>
            <w:tcW w:w="2160" w:type="dxa"/>
            <w:shd w:val="clear" w:color="auto" w:fill="auto"/>
          </w:tcPr>
          <w:p w:rsidR="007F4DEE" w:rsidRDefault="007F4DEE" w:rsidP="007F4DEE">
            <w:pPr>
              <w:pStyle w:val="SectionTitle"/>
              <w:numPr>
                <w:ilvl w:val="0"/>
                <w:numId w:val="0"/>
              </w:numPr>
              <w:ind w:left="450"/>
            </w:pPr>
            <w:r>
              <w:t>Professional experience</w:t>
            </w:r>
          </w:p>
        </w:tc>
        <w:tc>
          <w:tcPr>
            <w:tcW w:w="6660" w:type="dxa"/>
            <w:shd w:val="clear" w:color="auto" w:fill="auto"/>
          </w:tcPr>
          <w:p w:rsidR="007F4DEE" w:rsidRDefault="007F4DEE" w:rsidP="00E15735">
            <w:pPr>
              <w:pStyle w:val="CompanyName"/>
            </w:pPr>
            <w:r>
              <w:t xml:space="preserve">April, 1993 to present. </w:t>
            </w:r>
            <w:smartTag w:uri="urn:schemas-microsoft-com:office:smarttags" w:element="place">
              <w:smartTag w:uri="urn:schemas-microsoft-com:office:smarttags" w:element="PlaceName">
                <w:r>
                  <w:t>Waterbury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Hospital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Health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Center</w:t>
                </w:r>
              </w:smartTag>
            </w:smartTag>
          </w:p>
          <w:p w:rsidR="007F4DEE" w:rsidRDefault="007F4DEE" w:rsidP="00F34F3E">
            <w:r>
              <w:t>Waterbury, CT</w:t>
            </w:r>
            <w:r w:rsidR="005F028A">
              <w:t xml:space="preserve">      Registered Nurse</w:t>
            </w:r>
          </w:p>
          <w:p w:rsidR="005F028A" w:rsidRDefault="005F028A" w:rsidP="00F34F3E"/>
          <w:p w:rsidR="00A552D4" w:rsidRDefault="006429F2" w:rsidP="006429F2">
            <w:r>
              <w:t xml:space="preserve">    </w:t>
            </w:r>
            <w:r w:rsidR="005F028A">
              <w:t>Assista</w:t>
            </w:r>
            <w:r w:rsidR="006F48CF">
              <w:t>nt to Director of Nursing -</w:t>
            </w:r>
            <w:r w:rsidR="0011599C">
              <w:t xml:space="preserve"> </w:t>
            </w:r>
            <w:r w:rsidR="0011599C" w:rsidRPr="0011599C">
              <w:t>November, 2011 to</w:t>
            </w:r>
            <w:r w:rsidR="0011599C">
              <w:t xml:space="preserve"> present</w:t>
            </w:r>
            <w:r w:rsidR="006F48CF">
              <w:t xml:space="preserve">  Assist </w:t>
            </w:r>
          </w:p>
          <w:p w:rsidR="00AD33C0" w:rsidRDefault="00AD33C0" w:rsidP="0011599C">
            <w:r>
              <w:t xml:space="preserve">    </w:t>
            </w:r>
            <w:r w:rsidR="0011599C">
              <w:t xml:space="preserve"> in  quality care review, Audit and resolve issues for computerized</w:t>
            </w:r>
          </w:p>
          <w:p w:rsidR="0011599C" w:rsidRDefault="0011599C" w:rsidP="0011599C">
            <w:r>
              <w:t xml:space="preserve">     reporting, Assist in collaboration with assistant managers staffing</w:t>
            </w:r>
          </w:p>
          <w:p w:rsidR="0011599C" w:rsidRDefault="0011599C" w:rsidP="0011599C">
            <w:r>
              <w:t xml:space="preserve">     </w:t>
            </w:r>
            <w:r w:rsidR="00AF386B" w:rsidRPr="0011599C">
              <w:t>the</w:t>
            </w:r>
            <w:r w:rsidRPr="0011599C">
              <w:t xml:space="preserve"> facility</w:t>
            </w:r>
            <w:r>
              <w:t>.</w:t>
            </w:r>
          </w:p>
          <w:p w:rsidR="0011599C" w:rsidRDefault="0011599C" w:rsidP="0011599C"/>
          <w:p w:rsidR="00AD33C0" w:rsidRDefault="00AD33C0" w:rsidP="00F34F3E">
            <w:r>
              <w:t xml:space="preserve">     Post Anesthesia Care Nurse – January,2011</w:t>
            </w:r>
            <w:r w:rsidR="005F028A">
              <w:t xml:space="preserve"> to November</w:t>
            </w:r>
            <w:r>
              <w:t>, 2011</w:t>
            </w:r>
          </w:p>
          <w:p w:rsidR="005F028A" w:rsidRDefault="005F028A" w:rsidP="00F34F3E">
            <w:r>
              <w:t xml:space="preserve">     Recovery of post-operative patients, procedure assistant, oversee   </w:t>
            </w:r>
          </w:p>
          <w:p w:rsidR="005F028A" w:rsidRPr="00F34F3E" w:rsidRDefault="005F028A" w:rsidP="00F34F3E">
            <w:r>
              <w:t xml:space="preserve">     </w:t>
            </w:r>
            <w:r w:rsidRPr="005F028A">
              <w:t>staff and patients</w:t>
            </w:r>
            <w:r>
              <w:t xml:space="preserve"> in unit along with surgeons and anesthesia.</w:t>
            </w:r>
          </w:p>
          <w:p w:rsidR="007F4DEE" w:rsidRDefault="007F4DEE" w:rsidP="00E15735">
            <w:pPr>
              <w:pStyle w:val="JobTitle"/>
            </w:pPr>
          </w:p>
          <w:p w:rsidR="007F4DEE" w:rsidRDefault="007F4DEE" w:rsidP="00E15735">
            <w:pPr>
              <w:pStyle w:val="Achievement"/>
            </w:pPr>
            <w:r>
              <w:t>Critical Car</w:t>
            </w:r>
            <w:r w:rsidR="00AD33C0">
              <w:t>e Nurse – April, 2001 to January, 2011</w:t>
            </w:r>
            <w:r>
              <w:t xml:space="preserve">. Primary care nursing of critically ill patients, charge responsibilities, preceptor of new </w:t>
            </w:r>
            <w:r w:rsidR="00AD33C0">
              <w:t>hires, staffing of unit, flow of patients, oversee RN’s and ancillary staff, care of patients with multidisciplinary staff.</w:t>
            </w:r>
          </w:p>
          <w:p w:rsidR="007F4DEE" w:rsidRDefault="007F4DEE" w:rsidP="00E15735">
            <w:pPr>
              <w:pStyle w:val="Achievement"/>
            </w:pPr>
            <w:r>
              <w:t>Critical Care Float Nurse – April, 1999 to April, 2001. Primary care nursing of patients in the MICU, SICU, ED and Telemetry departments.</w:t>
            </w:r>
          </w:p>
          <w:p w:rsidR="007F4DEE" w:rsidRDefault="007F4DEE" w:rsidP="00E15735">
            <w:pPr>
              <w:pStyle w:val="Achievement"/>
            </w:pPr>
            <w:r>
              <w:t xml:space="preserve">Telemetry Nurse – April, 1996 to April, 1999. Primary care nursing to cardiac patients with charge responsibilities and preceptor of new hires. </w:t>
            </w:r>
          </w:p>
          <w:p w:rsidR="007F4DEE" w:rsidRDefault="007F4DEE" w:rsidP="00E15735">
            <w:pPr>
              <w:pStyle w:val="Achievement"/>
            </w:pPr>
            <w:r>
              <w:t>Ortho/Neuro Nurse – April, 1993 to April, 1996. Primary care nursing to orthopedic and neuro/trauma patients.</w:t>
            </w:r>
          </w:p>
          <w:p w:rsidR="007F4DEE" w:rsidRDefault="007F4DEE" w:rsidP="00AE1518">
            <w:pPr>
              <w:pStyle w:val="Achievement"/>
              <w:numPr>
                <w:ilvl w:val="0"/>
                <w:numId w:val="0"/>
              </w:numPr>
              <w:ind w:left="245" w:hanging="245"/>
            </w:pPr>
          </w:p>
          <w:p w:rsidR="007F4DEE" w:rsidRDefault="007F4DEE" w:rsidP="00AE1518">
            <w:pPr>
              <w:pStyle w:val="Achievement"/>
              <w:numPr>
                <w:ilvl w:val="0"/>
                <w:numId w:val="0"/>
              </w:numPr>
            </w:pPr>
            <w:r>
              <w:t xml:space="preserve">August, 1991 to April, 1993. </w:t>
            </w:r>
            <w:smartTag w:uri="urn:schemas-microsoft-com:office:smarttags" w:element="place">
              <w:smartTag w:uri="urn:schemas-microsoft-com:office:smarttags" w:element="PlaceName">
                <w:r>
                  <w:t>Griffin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Hospital</w:t>
                </w:r>
              </w:smartTag>
            </w:smartTag>
          </w:p>
          <w:p w:rsidR="007F4DEE" w:rsidRDefault="007F4DEE" w:rsidP="00EB78B0">
            <w:pPr>
              <w:pStyle w:val="Achievement"/>
              <w:numPr>
                <w:ilvl w:val="0"/>
                <w:numId w:val="0"/>
              </w:numPr>
            </w:pPr>
            <w:smartTag w:uri="urn:schemas-microsoft-com:office:smarttags" w:element="place">
              <w:smartTag w:uri="urn:schemas-microsoft-com:office:smarttags" w:element="City">
                <w:r>
                  <w:t>Derby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CT</w:t>
                </w:r>
              </w:smartTag>
            </w:smartTag>
            <w:r>
              <w:t xml:space="preserve">           Registered Nurse</w:t>
            </w:r>
          </w:p>
          <w:p w:rsidR="007F4DEE" w:rsidRDefault="007F4DEE" w:rsidP="00EB78B0">
            <w:pPr>
              <w:pStyle w:val="Achievement"/>
              <w:numPr>
                <w:ilvl w:val="0"/>
                <w:numId w:val="0"/>
              </w:numPr>
            </w:pPr>
            <w:r>
              <w:t>Medical/Surgical Nurse.</w:t>
            </w:r>
          </w:p>
          <w:p w:rsidR="0068032F" w:rsidRDefault="0068032F" w:rsidP="00EB78B0">
            <w:pPr>
              <w:pStyle w:val="Achievement"/>
              <w:numPr>
                <w:ilvl w:val="0"/>
                <w:numId w:val="0"/>
              </w:numPr>
            </w:pPr>
          </w:p>
          <w:p w:rsidR="0068032F" w:rsidRDefault="0068032F" w:rsidP="0068032F">
            <w:pPr>
              <w:pStyle w:val="Achievement"/>
              <w:numPr>
                <w:ilvl w:val="0"/>
                <w:numId w:val="0"/>
              </w:numPr>
            </w:pPr>
            <w:r>
              <w:t>January, 1992 to 1997. Crescent Manor</w:t>
            </w:r>
          </w:p>
          <w:p w:rsidR="0068032F" w:rsidRDefault="0068032F" w:rsidP="0068032F">
            <w:pPr>
              <w:pStyle w:val="Achievement"/>
              <w:numPr>
                <w:ilvl w:val="0"/>
                <w:numId w:val="0"/>
              </w:numPr>
              <w:ind w:left="245" w:hanging="245"/>
            </w:pPr>
            <w:smartTag w:uri="urn:schemas-microsoft-com:office:smarttags" w:element="place">
              <w:smartTag w:uri="urn:schemas-microsoft-com:office:smarttags" w:element="City">
                <w:r>
                  <w:t>Waterbury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CT</w:t>
                </w:r>
              </w:smartTag>
            </w:smartTag>
            <w:r>
              <w:t xml:space="preserve">     Nursing Supervision</w:t>
            </w:r>
          </w:p>
          <w:p w:rsidR="0068032F" w:rsidRDefault="0068032F" w:rsidP="0068032F">
            <w:pPr>
              <w:pStyle w:val="Achievement"/>
              <w:numPr>
                <w:ilvl w:val="0"/>
                <w:numId w:val="0"/>
              </w:numPr>
              <w:ind w:left="245" w:hanging="245"/>
            </w:pPr>
            <w:r>
              <w:t>Supervision of staff and pati</w:t>
            </w:r>
            <w:r w:rsidR="000D3BE8">
              <w:t>ents in long term care facility</w:t>
            </w:r>
          </w:p>
          <w:p w:rsidR="000D3BE8" w:rsidRDefault="000D3BE8" w:rsidP="0068032F">
            <w:pPr>
              <w:pStyle w:val="Achievement"/>
              <w:numPr>
                <w:ilvl w:val="0"/>
                <w:numId w:val="0"/>
              </w:numPr>
              <w:ind w:left="245" w:hanging="245"/>
            </w:pPr>
            <w:r>
              <w:t>Staffing of facility</w:t>
            </w:r>
            <w:r w:rsidR="00AF386B">
              <w:t>, maintain policy and procedure.</w:t>
            </w:r>
          </w:p>
          <w:p w:rsidR="0068032F" w:rsidRDefault="0068032F" w:rsidP="0068032F">
            <w:pPr>
              <w:pStyle w:val="Achievement"/>
              <w:numPr>
                <w:ilvl w:val="0"/>
                <w:numId w:val="0"/>
              </w:numPr>
              <w:ind w:left="245" w:hanging="245"/>
            </w:pPr>
          </w:p>
          <w:p w:rsidR="007F4DEE" w:rsidRDefault="007F4DEE" w:rsidP="00EB78B0">
            <w:pPr>
              <w:pStyle w:val="Achievement"/>
              <w:numPr>
                <w:ilvl w:val="0"/>
                <w:numId w:val="0"/>
              </w:numPr>
            </w:pPr>
            <w:r>
              <w:t xml:space="preserve">August, 1984 to 1991. </w:t>
            </w:r>
            <w:r w:rsidR="0053521F">
              <w:t>Crescent</w:t>
            </w:r>
            <w:r>
              <w:t xml:space="preserve"> Manor</w:t>
            </w:r>
          </w:p>
          <w:p w:rsidR="007F4DEE" w:rsidRDefault="007F4DEE" w:rsidP="00EB78B0">
            <w:pPr>
              <w:pStyle w:val="Achievement"/>
              <w:numPr>
                <w:ilvl w:val="0"/>
                <w:numId w:val="0"/>
              </w:numPr>
            </w:pPr>
            <w:r>
              <w:t>Waterbury, CT     Certified Nursing Assistant</w:t>
            </w:r>
          </w:p>
          <w:p w:rsidR="007F4DEE" w:rsidRDefault="007F4DEE" w:rsidP="0011599C">
            <w:pPr>
              <w:pStyle w:val="Achievement"/>
              <w:numPr>
                <w:ilvl w:val="0"/>
                <w:numId w:val="0"/>
              </w:numPr>
            </w:pPr>
          </w:p>
        </w:tc>
      </w:tr>
      <w:tr w:rsidR="007F4DEE">
        <w:tc>
          <w:tcPr>
            <w:tcW w:w="2160" w:type="dxa"/>
            <w:shd w:val="clear" w:color="auto" w:fill="auto"/>
          </w:tcPr>
          <w:p w:rsidR="007F4DEE" w:rsidRDefault="007F4DEE" w:rsidP="007F4DEE">
            <w:pPr>
              <w:pStyle w:val="SectionTitle"/>
              <w:numPr>
                <w:ilvl w:val="0"/>
                <w:numId w:val="0"/>
              </w:numPr>
              <w:ind w:left="450"/>
            </w:pPr>
            <w:r>
              <w:lastRenderedPageBreak/>
              <w:t>Community activities</w:t>
            </w:r>
          </w:p>
        </w:tc>
        <w:tc>
          <w:tcPr>
            <w:tcW w:w="6660" w:type="dxa"/>
            <w:shd w:val="clear" w:color="auto" w:fill="auto"/>
          </w:tcPr>
          <w:p w:rsidR="007F4DEE" w:rsidRDefault="000D3BE8" w:rsidP="00D169E9">
            <w:pPr>
              <w:pStyle w:val="Objective"/>
            </w:pPr>
            <w:r>
              <w:t>Executive b</w:t>
            </w:r>
            <w:r w:rsidR="007F4DEE">
              <w:t>oard member for non-profit charity organization.</w:t>
            </w:r>
            <w:r w:rsidR="0053521F">
              <w:t xml:space="preserve"> Involved</w:t>
            </w:r>
            <w:r w:rsidR="00D57D5B">
              <w:t xml:space="preserve"> with organization of </w:t>
            </w:r>
            <w:r>
              <w:t>activities, oversee director and operations of the organization,</w:t>
            </w:r>
            <w:r w:rsidR="00D57D5B">
              <w:t xml:space="preserve"> </w:t>
            </w:r>
            <w:r w:rsidR="0068032F">
              <w:t>volunteers</w:t>
            </w:r>
            <w:r w:rsidR="0053521F">
              <w:t xml:space="preserve"> and fundraising of events to raise money for programs to enrich the lives of long term care residents.</w:t>
            </w:r>
          </w:p>
          <w:p w:rsidR="000D3BE8" w:rsidRPr="000D3BE8" w:rsidRDefault="000D3BE8" w:rsidP="000D3BE8">
            <w:pPr>
              <w:pStyle w:val="BodyText"/>
            </w:pPr>
            <w:r>
              <w:t>Involved with church assisting chorus with computer</w:t>
            </w:r>
            <w:r w:rsidR="00AF386B">
              <w:t>,</w:t>
            </w:r>
            <w:r>
              <w:t xml:space="preserve"> music and sound.</w:t>
            </w:r>
          </w:p>
        </w:tc>
      </w:tr>
      <w:tr w:rsidR="007F4DEE">
        <w:tc>
          <w:tcPr>
            <w:tcW w:w="2160" w:type="dxa"/>
            <w:shd w:val="clear" w:color="auto" w:fill="auto"/>
          </w:tcPr>
          <w:p w:rsidR="007F4DEE" w:rsidRDefault="0068032F" w:rsidP="007F4DEE">
            <w:pPr>
              <w:pStyle w:val="SectionTitle"/>
              <w:numPr>
                <w:ilvl w:val="0"/>
                <w:numId w:val="0"/>
              </w:numPr>
              <w:ind w:left="450"/>
            </w:pPr>
            <w:r>
              <w:t>Education teaching experience</w:t>
            </w:r>
          </w:p>
          <w:p w:rsidR="0068032F" w:rsidRPr="0068032F" w:rsidRDefault="0068032F" w:rsidP="0068032F">
            <w:r w:rsidRPr="0068032F">
              <w:rPr>
                <w:b/>
              </w:rPr>
              <w:t xml:space="preserve">         </w:t>
            </w:r>
          </w:p>
        </w:tc>
        <w:tc>
          <w:tcPr>
            <w:tcW w:w="6660" w:type="dxa"/>
            <w:shd w:val="clear" w:color="auto" w:fill="auto"/>
          </w:tcPr>
          <w:p w:rsidR="0068032F" w:rsidRDefault="0068032F" w:rsidP="0068032F">
            <w:pPr>
              <w:pStyle w:val="Achievement"/>
              <w:numPr>
                <w:ilvl w:val="0"/>
                <w:numId w:val="0"/>
              </w:numPr>
              <w:ind w:left="245" w:hanging="245"/>
            </w:pPr>
            <w:r>
              <w:t>Nursing Practicum in education at Charlotte Hungerford Hospital</w:t>
            </w:r>
            <w:r w:rsidR="006429F2">
              <w:t xml:space="preserve"> under </w:t>
            </w:r>
            <w:r>
              <w:t xml:space="preserve">the supervision of Robin </w:t>
            </w:r>
            <w:proofErr w:type="spellStart"/>
            <w:r>
              <w:t>Guisti</w:t>
            </w:r>
            <w:proofErr w:type="spellEnd"/>
            <w:r>
              <w:t xml:space="preserve">. Devised a policy on vesicant administration with power point presentation, presented to education department and management. Presented to class of nurses administering vesicant drugs. Taught computer course at </w:t>
            </w:r>
            <w:smartTag w:uri="urn:schemas-microsoft-com:office:smarttags" w:element="place">
              <w:smartTag w:uri="urn:schemas-microsoft-com:office:smarttags" w:element="PlaceName">
                <w:r>
                  <w:t>Charlotte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Hungerford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Hospital</w:t>
                </w:r>
              </w:smartTag>
            </w:smartTag>
            <w:r>
              <w:t xml:space="preserve">. </w:t>
            </w:r>
          </w:p>
          <w:p w:rsidR="007F4DEE" w:rsidRDefault="000D3BE8" w:rsidP="0068032F">
            <w:pPr>
              <w:pStyle w:val="Objective"/>
            </w:pPr>
            <w:r>
              <w:t>Super user for C</w:t>
            </w:r>
            <w:r w:rsidR="0068032F">
              <w:t>erner</w:t>
            </w:r>
            <w:r>
              <w:t xml:space="preserve"> computer program at Waterbury Hospital</w:t>
            </w:r>
            <w:r w:rsidR="0068032F">
              <w:t>. Taught computer program to individual</w:t>
            </w:r>
            <w:r w:rsidR="00AF386B">
              <w:t xml:space="preserve"> </w:t>
            </w:r>
            <w:r w:rsidR="0068032F">
              <w:t>s</w:t>
            </w:r>
            <w:r w:rsidR="00AF386B">
              <w:t>taff</w:t>
            </w:r>
            <w:r w:rsidR="0068032F">
              <w:t xml:space="preserve"> on floors and trouble shooting to staff.</w:t>
            </w:r>
          </w:p>
        </w:tc>
      </w:tr>
      <w:tr w:rsidR="007F4DEE">
        <w:tc>
          <w:tcPr>
            <w:tcW w:w="2160" w:type="dxa"/>
            <w:shd w:val="clear" w:color="auto" w:fill="auto"/>
          </w:tcPr>
          <w:p w:rsidR="007F4DEE" w:rsidRDefault="007F4DEE" w:rsidP="007F4DEE">
            <w:pPr>
              <w:pStyle w:val="SectionTitle"/>
              <w:numPr>
                <w:ilvl w:val="0"/>
                <w:numId w:val="0"/>
              </w:numPr>
              <w:ind w:left="450"/>
            </w:pPr>
            <w:r>
              <w:t>Awards received</w:t>
            </w:r>
          </w:p>
        </w:tc>
        <w:tc>
          <w:tcPr>
            <w:tcW w:w="6660" w:type="dxa"/>
            <w:shd w:val="clear" w:color="auto" w:fill="auto"/>
          </w:tcPr>
          <w:p w:rsidR="007F4DEE" w:rsidRDefault="007F4DEE" w:rsidP="00E15735">
            <w:pPr>
              <w:pStyle w:val="Objective"/>
            </w:pPr>
            <w:smartTag w:uri="urn:schemas-microsoft-com:office:smarttags" w:element="date">
              <w:smartTagPr>
                <w:attr w:name="Year" w:val="2005"/>
                <w:attr w:name="Day" w:val="18"/>
                <w:attr w:name="Month" w:val="5"/>
              </w:smartTagPr>
              <w:r>
                <w:t>May 18, 2005</w:t>
              </w:r>
            </w:smartTag>
            <w:r>
              <w:t>. Laughter in Nursing. Humor Award presented by the Greater Waterbury Nursing Consortium and WCSU.</w:t>
            </w:r>
          </w:p>
          <w:p w:rsidR="007F4DEE" w:rsidRPr="00D169E9" w:rsidRDefault="007F4DEE" w:rsidP="00D169E9">
            <w:pPr>
              <w:pStyle w:val="BodyText"/>
            </w:pPr>
            <w:r>
              <w:t>April, 2005. Inducted into the Sigma Theta Tau International Honor Society of Nursing.</w:t>
            </w:r>
          </w:p>
        </w:tc>
      </w:tr>
    </w:tbl>
    <w:p w:rsidR="00E15735" w:rsidRDefault="00E15735"/>
    <w:p w:rsidR="0010230D" w:rsidRDefault="0010230D" w:rsidP="0010230D">
      <w:pPr>
        <w:pStyle w:val="SectionTitle"/>
        <w:numPr>
          <w:ilvl w:val="0"/>
          <w:numId w:val="0"/>
        </w:numPr>
        <w:ind w:right="245"/>
      </w:pPr>
      <w:r>
        <w:t xml:space="preserve">Accreditations            </w:t>
      </w:r>
    </w:p>
    <w:p w:rsidR="0010230D" w:rsidRDefault="0010230D" w:rsidP="0010230D">
      <w:r>
        <w:t xml:space="preserve">                                      </w:t>
      </w:r>
      <w:proofErr w:type="gramStart"/>
      <w:r>
        <w:t>Registered Nurse Licensure, September, 1991.</w:t>
      </w:r>
      <w:proofErr w:type="gramEnd"/>
    </w:p>
    <w:p w:rsidR="0010230D" w:rsidRDefault="0010230D">
      <w:r>
        <w:t xml:space="preserve">                                      Certifications and training: CPR, IV Therapy, Arrhythmias/ECG                                                       </w:t>
      </w:r>
    </w:p>
    <w:p w:rsidR="0010230D" w:rsidRDefault="0010230D" w:rsidP="0010230D">
      <w:r>
        <w:t xml:space="preserve">                                      </w:t>
      </w:r>
      <w:proofErr w:type="gramStart"/>
      <w:r>
        <w:t>interpretation</w:t>
      </w:r>
      <w:proofErr w:type="gramEnd"/>
      <w:r>
        <w:t>, Phlebotomy, ACLS,TNCC</w:t>
      </w:r>
      <w:r w:rsidR="00640B48">
        <w:t>, IABP</w:t>
      </w:r>
      <w:r w:rsidR="00F70B17">
        <w:t xml:space="preserve">, computer skills with              </w:t>
      </w:r>
    </w:p>
    <w:p w:rsidR="00F70B17" w:rsidRPr="00F70B17" w:rsidRDefault="00F70B17" w:rsidP="0010230D">
      <w:r>
        <w:rPr>
          <w:b/>
        </w:rPr>
        <w:t xml:space="preserve">                                      </w:t>
      </w:r>
      <w:r>
        <w:t>Microsoft Word</w:t>
      </w:r>
      <w:r w:rsidR="000D3BE8">
        <w:t>, Outlook, Power Point, Excel</w:t>
      </w:r>
      <w:r>
        <w:t xml:space="preserve"> and </w:t>
      </w:r>
      <w:r w:rsidR="000D3BE8">
        <w:t>Microsoft tools</w:t>
      </w:r>
    </w:p>
    <w:p w:rsidR="00A964F0" w:rsidRDefault="00A964F0" w:rsidP="0010230D"/>
    <w:p w:rsidR="00A964F0" w:rsidRDefault="00A964F0" w:rsidP="0010230D"/>
    <w:p w:rsidR="00A964F0" w:rsidRDefault="00A964F0" w:rsidP="0010230D"/>
    <w:p w:rsidR="00A964F0" w:rsidRPr="0010230D" w:rsidRDefault="00A964F0" w:rsidP="0010230D">
      <w:r>
        <w:t xml:space="preserve">                                      </w:t>
      </w:r>
      <w:proofErr w:type="gramStart"/>
      <w:r>
        <w:t>References available upon request.</w:t>
      </w:r>
      <w:proofErr w:type="gramEnd"/>
    </w:p>
    <w:p w:rsidR="0010230D" w:rsidRDefault="0010230D" w:rsidP="0010230D"/>
    <w:p w:rsidR="0010230D" w:rsidRDefault="0010230D"/>
    <w:p w:rsidR="0010230D" w:rsidRDefault="0010230D">
      <w:r>
        <w:t xml:space="preserve">  </w:t>
      </w:r>
    </w:p>
    <w:sectPr w:rsidR="0010230D" w:rsidSect="00E15735">
      <w:pgSz w:w="12240" w:h="15840"/>
      <w:pgMar w:top="1440" w:right="1800" w:bottom="1440" w:left="1800" w:header="720" w:footer="720" w:gutter="0"/>
      <w:cols w:space="720"/>
      <w:docGrid w:linePitch="2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635B8"/>
    <w:multiLevelType w:val="hybridMultilevel"/>
    <w:tmpl w:val="0FAA32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6908B0"/>
    <w:multiLevelType w:val="multilevel"/>
    <w:tmpl w:val="C0F87290"/>
    <w:lvl w:ilvl="0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">
    <w:nsid w:val="4E2A665E"/>
    <w:multiLevelType w:val="hybridMultilevel"/>
    <w:tmpl w:val="C0F87290"/>
    <w:lvl w:ilvl="0" w:tplc="04090005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">
    <w:nsid w:val="5DBC384A"/>
    <w:multiLevelType w:val="hybridMultilevel"/>
    <w:tmpl w:val="6EB456C4"/>
    <w:lvl w:ilvl="0" w:tplc="04090005">
      <w:start w:val="1"/>
      <w:numFmt w:val="bullet"/>
      <w:lvlText w:val=""/>
      <w:lvlJc w:val="left"/>
      <w:pPr>
        <w:ind w:left="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4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5">
    <w:nsid w:val="7CCA23DC"/>
    <w:multiLevelType w:val="hybridMultilevel"/>
    <w:tmpl w:val="63D42EEA"/>
    <w:lvl w:ilvl="0" w:tplc="04090005">
      <w:start w:val="1"/>
      <w:numFmt w:val="bullet"/>
      <w:pStyle w:val="SectionTitle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5"/>
  <w:drawingGridVerticalSpacing w:val="187"/>
  <w:displayHorizontalDrawingGridEvery w:val="2"/>
  <w:noPunctuationKerning/>
  <w:characterSpacingControl w:val="doNotCompress"/>
  <w:compat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iResumeStyle" w:val="0"/>
    <w:docVar w:name="Resume Post Wizard Balloon" w:val="0"/>
  </w:docVars>
  <w:rsids>
    <w:rsidRoot w:val="00E15735"/>
    <w:rsid w:val="0000421A"/>
    <w:rsid w:val="000D3BE8"/>
    <w:rsid w:val="0010230D"/>
    <w:rsid w:val="0011599C"/>
    <w:rsid w:val="001F280F"/>
    <w:rsid w:val="003345BE"/>
    <w:rsid w:val="003E2A68"/>
    <w:rsid w:val="004D0356"/>
    <w:rsid w:val="0053521F"/>
    <w:rsid w:val="00552295"/>
    <w:rsid w:val="005F028A"/>
    <w:rsid w:val="005F73C4"/>
    <w:rsid w:val="00640B48"/>
    <w:rsid w:val="006429F2"/>
    <w:rsid w:val="0068032F"/>
    <w:rsid w:val="006F48CF"/>
    <w:rsid w:val="007B6E0D"/>
    <w:rsid w:val="007F4DEE"/>
    <w:rsid w:val="008273A8"/>
    <w:rsid w:val="009B7EF7"/>
    <w:rsid w:val="00A552D4"/>
    <w:rsid w:val="00A964F0"/>
    <w:rsid w:val="00AD33C0"/>
    <w:rsid w:val="00AE1518"/>
    <w:rsid w:val="00AF386B"/>
    <w:rsid w:val="00D169E9"/>
    <w:rsid w:val="00D57D5B"/>
    <w:rsid w:val="00DE6436"/>
    <w:rsid w:val="00E15735"/>
    <w:rsid w:val="00EB78B0"/>
    <w:rsid w:val="00F34F3E"/>
    <w:rsid w:val="00F7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Stat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735"/>
    <w:rPr>
      <w:rFonts w:ascii="Arial" w:eastAsia="Batang" w:hAnsi="Arial"/>
    </w:rPr>
  </w:style>
  <w:style w:type="paragraph" w:styleId="Heading1">
    <w:name w:val="heading 1"/>
    <w:basedOn w:val="HeadingBase"/>
    <w:next w:val="BodyText"/>
    <w:qFormat/>
    <w:rsid w:val="00E15735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rsid w:val="00E15735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rsid w:val="00E15735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E15735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rsid w:val="00E15735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E15735"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E15735"/>
    <w:pPr>
      <w:numPr>
        <w:numId w:val="1"/>
      </w:numPr>
      <w:tabs>
        <w:tab w:val="clear" w:pos="360"/>
      </w:tabs>
      <w:spacing w:after="60"/>
    </w:pPr>
  </w:style>
  <w:style w:type="paragraph" w:styleId="BodyText">
    <w:name w:val="Body Text"/>
    <w:basedOn w:val="Normal"/>
    <w:rsid w:val="00E15735"/>
    <w:pPr>
      <w:spacing w:after="220" w:line="220" w:lineRule="atLeast"/>
      <w:jc w:val="both"/>
    </w:pPr>
    <w:rPr>
      <w:spacing w:val="-5"/>
    </w:rPr>
  </w:style>
  <w:style w:type="paragraph" w:customStyle="1" w:styleId="Address1">
    <w:name w:val="Address 1"/>
    <w:basedOn w:val="Normal"/>
    <w:rsid w:val="00E15735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E15735"/>
    <w:pPr>
      <w:spacing w:line="160" w:lineRule="atLeast"/>
      <w:jc w:val="both"/>
    </w:pPr>
    <w:rPr>
      <w:sz w:val="14"/>
    </w:rPr>
  </w:style>
  <w:style w:type="paragraph" w:customStyle="1" w:styleId="CompanyName">
    <w:name w:val="Company Name"/>
    <w:basedOn w:val="Normal"/>
    <w:next w:val="Normal"/>
    <w:autoRedefine/>
    <w:rsid w:val="00E15735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Institution">
    <w:name w:val="Institution"/>
    <w:basedOn w:val="Normal"/>
    <w:next w:val="Achievement"/>
    <w:autoRedefine/>
    <w:rsid w:val="00E15735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JobTitle">
    <w:name w:val="Job Title"/>
    <w:next w:val="Achievement"/>
    <w:rsid w:val="00E15735"/>
    <w:pPr>
      <w:spacing w:after="60" w:line="220" w:lineRule="atLeast"/>
    </w:pPr>
    <w:rPr>
      <w:rFonts w:ascii="Arial Black" w:eastAsia="Batang" w:hAnsi="Arial Black"/>
      <w:spacing w:val="-10"/>
    </w:rPr>
  </w:style>
  <w:style w:type="paragraph" w:customStyle="1" w:styleId="Name">
    <w:name w:val="Name"/>
    <w:basedOn w:val="Normal"/>
    <w:next w:val="Normal"/>
    <w:rsid w:val="00E15735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Objective">
    <w:name w:val="Objective"/>
    <w:basedOn w:val="Normal"/>
    <w:next w:val="BodyText"/>
    <w:rsid w:val="00E15735"/>
    <w:pPr>
      <w:spacing w:before="24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EB78B0"/>
    <w:pPr>
      <w:numPr>
        <w:numId w:val="5"/>
      </w:numPr>
      <w:spacing w:before="220" w:line="220" w:lineRule="atLeast"/>
    </w:pPr>
    <w:rPr>
      <w:rFonts w:ascii="Arial Black" w:hAnsi="Arial Black"/>
      <w:spacing w:val="-10"/>
    </w:rPr>
  </w:style>
  <w:style w:type="paragraph" w:customStyle="1" w:styleId="PersonalInfo">
    <w:name w:val="Personal Info"/>
    <w:basedOn w:val="Achievement"/>
    <w:next w:val="Achievement"/>
    <w:rsid w:val="00E15735"/>
    <w:pPr>
      <w:numPr>
        <w:numId w:val="0"/>
      </w:numPr>
      <w:spacing w:before="240"/>
      <w:ind w:left="245" w:hanging="245"/>
    </w:pPr>
  </w:style>
  <w:style w:type="paragraph" w:styleId="BodyTextIndent">
    <w:name w:val="Body Text Indent"/>
    <w:basedOn w:val="BodyText"/>
    <w:rsid w:val="00E15735"/>
    <w:pPr>
      <w:ind w:left="720"/>
    </w:pPr>
  </w:style>
  <w:style w:type="paragraph" w:customStyle="1" w:styleId="CityState">
    <w:name w:val="City/State"/>
    <w:basedOn w:val="BodyText"/>
    <w:next w:val="BodyText"/>
    <w:rsid w:val="00E15735"/>
    <w:pPr>
      <w:keepNext/>
    </w:pPr>
  </w:style>
  <w:style w:type="paragraph" w:customStyle="1" w:styleId="CompanyNameOne">
    <w:name w:val="Company Name One"/>
    <w:basedOn w:val="CompanyName"/>
    <w:next w:val="Normal"/>
    <w:autoRedefine/>
    <w:rsid w:val="00E15735"/>
  </w:style>
  <w:style w:type="paragraph" w:styleId="Date">
    <w:name w:val="Date"/>
    <w:basedOn w:val="BodyText"/>
    <w:rsid w:val="00E15735"/>
    <w:pPr>
      <w:keepNext/>
    </w:pPr>
  </w:style>
  <w:style w:type="paragraph" w:customStyle="1" w:styleId="DocumentLabel">
    <w:name w:val="Document Label"/>
    <w:basedOn w:val="Normal"/>
    <w:next w:val="Normal"/>
    <w:rsid w:val="00E15735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sid w:val="00E15735"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rsid w:val="00E15735"/>
    <w:pPr>
      <w:jc w:val="both"/>
    </w:pPr>
  </w:style>
  <w:style w:type="paragraph" w:styleId="Footer">
    <w:name w:val="footer"/>
    <w:basedOn w:val="HeaderBase"/>
    <w:rsid w:val="00E15735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rsid w:val="00E15735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rsid w:val="00E15735"/>
    <w:pPr>
      <w:keepNext/>
      <w:keepLines/>
      <w:spacing w:after="0"/>
    </w:pPr>
    <w:rPr>
      <w:spacing w:val="-4"/>
      <w:sz w:val="18"/>
    </w:rPr>
  </w:style>
  <w:style w:type="character" w:customStyle="1" w:styleId="Job">
    <w:name w:val="Job"/>
    <w:basedOn w:val="DefaultParagraphFont"/>
    <w:rsid w:val="00E15735"/>
  </w:style>
  <w:style w:type="character" w:customStyle="1" w:styleId="Lead-inEmphasis">
    <w:name w:val="Lead-in Emphasis"/>
    <w:rsid w:val="00E15735"/>
    <w:rPr>
      <w:rFonts w:ascii="Arial Black" w:hAnsi="Arial Black"/>
      <w:spacing w:val="-6"/>
      <w:sz w:val="18"/>
    </w:rPr>
  </w:style>
  <w:style w:type="paragraph" w:customStyle="1" w:styleId="NoTitle">
    <w:name w:val="No Title"/>
    <w:basedOn w:val="SectionTitle"/>
    <w:rsid w:val="00E15735"/>
  </w:style>
  <w:style w:type="character" w:styleId="PageNumber">
    <w:name w:val="page number"/>
    <w:rsid w:val="00E15735"/>
    <w:rPr>
      <w:rFonts w:ascii="Arial" w:hAnsi="Arial"/>
      <w:sz w:val="18"/>
    </w:rPr>
  </w:style>
  <w:style w:type="paragraph" w:customStyle="1" w:styleId="PersonalData">
    <w:name w:val="Personal Data"/>
    <w:basedOn w:val="BodyText"/>
    <w:rsid w:val="00E15735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SectionSubtitle">
    <w:name w:val="Section Subtitle"/>
    <w:basedOn w:val="SectionTitle"/>
    <w:next w:val="Normal"/>
    <w:rsid w:val="00E15735"/>
    <w:rPr>
      <w:b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9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429F2"/>
    <w:rPr>
      <w:rFonts w:ascii="Tahoma" w:eastAsia="Batang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0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Company/>
  <LinksUpToDate>false</LinksUpToDate>
  <CharactersWithSpaces>3631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creator>Colleen</dc:creator>
  <cp:lastModifiedBy>colleen</cp:lastModifiedBy>
  <cp:revision>2</cp:revision>
  <cp:lastPrinted>2012-01-30T06:23:00Z</cp:lastPrinted>
  <dcterms:created xsi:type="dcterms:W3CDTF">2012-02-29T01:06:00Z</dcterms:created>
  <dcterms:modified xsi:type="dcterms:W3CDTF">2012-02-29T01:06:00Z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2000091800</vt:i4>
  </property>
  <property fmtid="{D5CDD505-2E9C-101B-9397-08002B2CF9AE}" pid="4" name="LCID">
    <vt:i4>1033</vt:i4>
  </property>
</Properties>
</file>