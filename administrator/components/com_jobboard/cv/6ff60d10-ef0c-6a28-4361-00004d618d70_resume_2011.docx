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E48" w:rsidRPr="00717595" w:rsidRDefault="002F2938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</w:pPr>
      <w:r w:rsidRP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>K</w:t>
      </w:r>
      <w:r w:rsid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 xml:space="preserve"> </w:t>
      </w:r>
      <w:r w:rsidRP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>a</w:t>
      </w:r>
      <w:r w:rsid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 xml:space="preserve"> </w:t>
      </w:r>
      <w:r w:rsidRP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>t</w:t>
      </w:r>
      <w:r w:rsid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 xml:space="preserve"> </w:t>
      </w:r>
      <w:r w:rsidRP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>e</w:t>
      </w:r>
      <w:r w:rsid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 xml:space="preserve"> </w:t>
      </w:r>
      <w:r w:rsidRP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>l</w:t>
      </w:r>
      <w:r w:rsid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 xml:space="preserve"> </w:t>
      </w:r>
      <w:r w:rsidRP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>y</w:t>
      </w:r>
      <w:r w:rsid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 xml:space="preserve"> </w:t>
      </w:r>
      <w:r w:rsidRP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>n</w:t>
      </w:r>
      <w:r w:rsidR="007A0180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 xml:space="preserve"> </w:t>
      </w:r>
      <w:r w:rsidRP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 xml:space="preserve"> E</w:t>
      </w:r>
      <w:r w:rsid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 xml:space="preserve"> </w:t>
      </w:r>
      <w:r w:rsidRP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>r</w:t>
      </w:r>
      <w:r w:rsid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 xml:space="preserve"> </w:t>
      </w:r>
      <w:r w:rsidRP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>c</w:t>
      </w:r>
      <w:r w:rsid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 xml:space="preserve"> </w:t>
      </w:r>
      <w:r w:rsidRP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>o</w:t>
      </w:r>
      <w:r w:rsid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 xml:space="preserve"> </w:t>
      </w:r>
      <w:r w:rsidRP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>l</w:t>
      </w:r>
      <w:r w:rsid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 xml:space="preserve"> </w:t>
      </w:r>
      <w:r w:rsidRP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>a</w:t>
      </w:r>
      <w:r w:rsid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 xml:space="preserve"> </w:t>
      </w:r>
      <w:r w:rsidRP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>n</w:t>
      </w:r>
      <w:r w:rsid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 xml:space="preserve"> </w:t>
      </w:r>
      <w:r w:rsidRPr="00717595">
        <w:rPr>
          <w:rFonts w:ascii="Times New Roman" w:hAnsi="Times New Roman" w:cs="Times New Roman"/>
          <w:b/>
          <w:bCs/>
          <w:i/>
          <w:iCs/>
          <w:kern w:val="28"/>
          <w:sz w:val="36"/>
          <w:szCs w:val="32"/>
        </w:rPr>
        <w:t>i</w:t>
      </w:r>
    </w:p>
    <w:p w:rsidR="00B72E48" w:rsidRPr="00416CF1" w:rsidRDefault="002F2938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kern w:val="28"/>
          <w:sz w:val="20"/>
          <w:szCs w:val="24"/>
        </w:rPr>
      </w:pPr>
      <w:r w:rsidRPr="00416CF1">
        <w:rPr>
          <w:rFonts w:ascii="Times New Roman" w:hAnsi="Times New Roman" w:cs="Times New Roman"/>
          <w:b/>
          <w:bCs/>
          <w:iCs/>
          <w:kern w:val="28"/>
          <w:sz w:val="20"/>
          <w:szCs w:val="24"/>
        </w:rPr>
        <w:t>136 Stillwold Drive, Wethersfield CT, 06109</w:t>
      </w:r>
    </w:p>
    <w:p w:rsidR="00B72E48" w:rsidRPr="00416CF1" w:rsidRDefault="00B72E48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kern w:val="28"/>
          <w:sz w:val="20"/>
          <w:szCs w:val="24"/>
        </w:rPr>
      </w:pPr>
      <w:r w:rsidRPr="00416CF1">
        <w:rPr>
          <w:rFonts w:ascii="Times New Roman" w:hAnsi="Times New Roman" w:cs="Times New Roman"/>
          <w:b/>
          <w:bCs/>
          <w:iCs/>
          <w:kern w:val="28"/>
          <w:sz w:val="20"/>
          <w:szCs w:val="24"/>
        </w:rPr>
        <w:t>(</w:t>
      </w:r>
      <w:r w:rsidR="002F2938" w:rsidRPr="00416CF1">
        <w:rPr>
          <w:rFonts w:ascii="Times New Roman" w:hAnsi="Times New Roman" w:cs="Times New Roman"/>
          <w:b/>
          <w:bCs/>
          <w:iCs/>
          <w:kern w:val="28"/>
          <w:sz w:val="20"/>
          <w:szCs w:val="24"/>
        </w:rPr>
        <w:t>860) 539-0378</w:t>
      </w:r>
    </w:p>
    <w:p w:rsidR="00B72E48" w:rsidRPr="00416CF1" w:rsidRDefault="0022526F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kern w:val="28"/>
          <w:sz w:val="20"/>
          <w:szCs w:val="24"/>
        </w:rPr>
      </w:pPr>
      <w:r w:rsidRPr="00416CF1">
        <w:rPr>
          <w:rFonts w:ascii="Times New Roman" w:hAnsi="Times New Roman" w:cs="Times New Roman"/>
          <w:b/>
          <w:bCs/>
          <w:iCs/>
          <w:kern w:val="28"/>
          <w:sz w:val="20"/>
          <w:szCs w:val="24"/>
        </w:rPr>
        <w:t>ercolanik@</w:t>
      </w:r>
      <w:r w:rsidR="00717595" w:rsidRPr="00416CF1">
        <w:rPr>
          <w:rFonts w:ascii="Times New Roman" w:hAnsi="Times New Roman" w:cs="Times New Roman"/>
          <w:b/>
          <w:bCs/>
          <w:iCs/>
          <w:kern w:val="28"/>
          <w:sz w:val="20"/>
          <w:szCs w:val="24"/>
        </w:rPr>
        <w:t>gmail.com</w:t>
      </w:r>
    </w:p>
    <w:p w:rsidR="00B72E48" w:rsidRPr="00416CF1" w:rsidRDefault="00B72E48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kern w:val="28"/>
          <w:sz w:val="14"/>
          <w:szCs w:val="24"/>
          <w:u w:val="single"/>
        </w:rPr>
      </w:pPr>
    </w:p>
    <w:p w:rsidR="00B72E48" w:rsidRPr="00B06DB4" w:rsidRDefault="00B72E48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</w:pP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Objective</w:t>
      </w:r>
    </w:p>
    <w:p w:rsidR="001B474A" w:rsidRDefault="007A0180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  <w:sz w:val="20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0"/>
          <w:szCs w:val="24"/>
        </w:rPr>
        <w:t xml:space="preserve">   </w:t>
      </w:r>
      <w:r w:rsidR="004E3B04">
        <w:rPr>
          <w:rFonts w:ascii="Times New Roman" w:hAnsi="Times New Roman" w:cs="Times New Roman"/>
          <w:bCs/>
          <w:iCs/>
          <w:kern w:val="28"/>
          <w:sz w:val="20"/>
          <w:szCs w:val="24"/>
        </w:rPr>
        <w:t>Seeking a fu</w:t>
      </w:r>
      <w:r w:rsidR="005F5A1A">
        <w:rPr>
          <w:rFonts w:ascii="Times New Roman" w:hAnsi="Times New Roman" w:cs="Times New Roman"/>
          <w:bCs/>
          <w:iCs/>
          <w:kern w:val="28"/>
          <w:sz w:val="20"/>
          <w:szCs w:val="24"/>
        </w:rPr>
        <w:t xml:space="preserve">ll time </w:t>
      </w:r>
      <w:r w:rsidR="005C13C7">
        <w:rPr>
          <w:rFonts w:ascii="Times New Roman" w:hAnsi="Times New Roman" w:cs="Times New Roman"/>
          <w:bCs/>
          <w:iCs/>
          <w:kern w:val="28"/>
          <w:sz w:val="20"/>
          <w:szCs w:val="24"/>
        </w:rPr>
        <w:t xml:space="preserve">position </w:t>
      </w:r>
      <w:r w:rsidR="001B474A">
        <w:rPr>
          <w:rFonts w:ascii="Times New Roman" w:hAnsi="Times New Roman" w:cs="Times New Roman"/>
          <w:bCs/>
          <w:iCs/>
          <w:kern w:val="28"/>
          <w:sz w:val="20"/>
          <w:szCs w:val="24"/>
        </w:rPr>
        <w:t>where I can maximize my skills and expertise to enhance an organization</w:t>
      </w:r>
    </w:p>
    <w:p w:rsidR="00B72E48" w:rsidRPr="00B06DB4" w:rsidRDefault="00B72E48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ab/>
      </w: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ab/>
      </w: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ab/>
      </w: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ab/>
      </w: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ab/>
      </w: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ab/>
      </w: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ab/>
      </w: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ab/>
      </w: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ab/>
      </w: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ab/>
      </w: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ab/>
      </w: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ab/>
      </w:r>
    </w:p>
    <w:p w:rsidR="00B72E48" w:rsidRPr="007A0180" w:rsidRDefault="00B72E48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14"/>
          <w:szCs w:val="24"/>
        </w:rPr>
      </w:pP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  <w:t xml:space="preserve">                                </w:t>
      </w:r>
    </w:p>
    <w:p w:rsidR="00B72E48" w:rsidRPr="007A0180" w:rsidRDefault="00B72E48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14"/>
          <w:szCs w:val="24"/>
        </w:rPr>
      </w:pPr>
    </w:p>
    <w:p w:rsidR="00B72E48" w:rsidRPr="00B06DB4" w:rsidRDefault="00B72E48" w:rsidP="00B06D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Education</w:t>
      </w:r>
    </w:p>
    <w:p w:rsidR="00B06DB4" w:rsidRPr="007A0180" w:rsidRDefault="00B06DB4" w:rsidP="00B06D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iCs/>
          <w:kern w:val="28"/>
          <w:sz w:val="20"/>
          <w:szCs w:val="24"/>
        </w:rPr>
      </w:pPr>
      <w:r w:rsidRPr="007A0180">
        <w:rPr>
          <w:rFonts w:ascii="Times New Roman" w:hAnsi="Times New Roman" w:cs="Times New Roman"/>
          <w:bCs/>
          <w:iCs/>
          <w:kern w:val="28"/>
          <w:sz w:val="20"/>
          <w:szCs w:val="24"/>
        </w:rPr>
        <w:t>Bachelor of Science De</w:t>
      </w:r>
      <w:r w:rsidR="007A0180">
        <w:rPr>
          <w:rFonts w:ascii="Times New Roman" w:hAnsi="Times New Roman" w:cs="Times New Roman"/>
          <w:bCs/>
          <w:iCs/>
          <w:kern w:val="28"/>
          <w:sz w:val="20"/>
          <w:szCs w:val="24"/>
        </w:rPr>
        <w:t>gree in Business Administration</w:t>
      </w:r>
      <w:r w:rsidR="00A7496F">
        <w:rPr>
          <w:rFonts w:ascii="Times New Roman" w:hAnsi="Times New Roman" w:cs="Times New Roman"/>
          <w:bCs/>
          <w:iCs/>
          <w:kern w:val="28"/>
          <w:sz w:val="20"/>
          <w:szCs w:val="24"/>
        </w:rPr>
        <w:t xml:space="preserve">                               Graduation Date:</w:t>
      </w:r>
      <w:r w:rsidRPr="007A0180">
        <w:rPr>
          <w:rFonts w:ascii="Times New Roman" w:hAnsi="Times New Roman" w:cs="Times New Roman"/>
          <w:bCs/>
          <w:iCs/>
          <w:kern w:val="28"/>
          <w:sz w:val="20"/>
          <w:szCs w:val="24"/>
        </w:rPr>
        <w:t xml:space="preserve"> </w:t>
      </w:r>
      <w:r w:rsidR="00717595" w:rsidRPr="007A0180">
        <w:rPr>
          <w:rFonts w:ascii="Times New Roman" w:hAnsi="Times New Roman" w:cs="Times New Roman"/>
          <w:bCs/>
          <w:iCs/>
          <w:kern w:val="28"/>
          <w:sz w:val="20"/>
          <w:szCs w:val="24"/>
        </w:rPr>
        <w:t>December</w:t>
      </w:r>
      <w:r w:rsidRPr="007A0180">
        <w:rPr>
          <w:rFonts w:ascii="Times New Roman" w:hAnsi="Times New Roman" w:cs="Times New Roman"/>
          <w:bCs/>
          <w:iCs/>
          <w:kern w:val="28"/>
          <w:sz w:val="20"/>
          <w:szCs w:val="24"/>
        </w:rPr>
        <w:t xml:space="preserve"> 2010</w:t>
      </w:r>
    </w:p>
    <w:p w:rsidR="00B72E48" w:rsidRPr="007A0180" w:rsidRDefault="00B06DB4" w:rsidP="00B06DB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iCs/>
          <w:kern w:val="28"/>
          <w:sz w:val="20"/>
          <w:szCs w:val="24"/>
        </w:rPr>
      </w:pPr>
      <w:r w:rsidRPr="007A0180">
        <w:rPr>
          <w:rFonts w:ascii="Times New Roman" w:hAnsi="Times New Roman" w:cs="Times New Roman"/>
          <w:bCs/>
          <w:iCs/>
          <w:kern w:val="28"/>
          <w:sz w:val="20"/>
          <w:szCs w:val="24"/>
        </w:rPr>
        <w:t>Concentration in Marketing</w:t>
      </w:r>
    </w:p>
    <w:p w:rsidR="00B06DB4" w:rsidRPr="007A0180" w:rsidRDefault="00B06DB4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i/>
          <w:iCs/>
          <w:kern w:val="28"/>
          <w:sz w:val="20"/>
          <w:szCs w:val="24"/>
        </w:rPr>
      </w:pPr>
      <w:r w:rsidRPr="007A0180">
        <w:rPr>
          <w:rFonts w:ascii="Times New Roman" w:hAnsi="Times New Roman" w:cs="Times New Roman"/>
          <w:bCs/>
          <w:i/>
          <w:iCs/>
          <w:kern w:val="28"/>
          <w:sz w:val="20"/>
          <w:szCs w:val="24"/>
        </w:rPr>
        <w:t>Eastern Connecticut S</w:t>
      </w:r>
      <w:r w:rsidR="00717595" w:rsidRPr="007A0180">
        <w:rPr>
          <w:rFonts w:ascii="Times New Roman" w:hAnsi="Times New Roman" w:cs="Times New Roman"/>
          <w:bCs/>
          <w:i/>
          <w:iCs/>
          <w:kern w:val="28"/>
          <w:sz w:val="20"/>
          <w:szCs w:val="24"/>
        </w:rPr>
        <w:t>tate University, Willimantic CT</w:t>
      </w:r>
    </w:p>
    <w:p w:rsidR="00B72E48" w:rsidRPr="00B06DB4" w:rsidRDefault="00B72E48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</w:pP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  <w:t>________________________________________________________________________</w:t>
      </w:r>
    </w:p>
    <w:p w:rsidR="00B72E48" w:rsidRPr="00717595" w:rsidRDefault="00B72E48" w:rsidP="00B72E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16"/>
          <w:szCs w:val="16"/>
        </w:rPr>
      </w:pPr>
    </w:p>
    <w:p w:rsidR="008661A0" w:rsidRDefault="00B06DB4" w:rsidP="00B06DB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Experience</w:t>
      </w:r>
    </w:p>
    <w:p w:rsidR="0022526F" w:rsidRPr="007A0180" w:rsidRDefault="00CB5567" w:rsidP="0022526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Cs w:val="24"/>
        </w:rPr>
      </w:pPr>
      <w:r w:rsidRPr="007A0180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Chartwells                                    </w:t>
      </w:r>
      <w:r w:rsidR="0022526F" w:rsidRPr="007A0180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  </w:t>
      </w:r>
      <w:r w:rsidRPr="007A0180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  </w:t>
      </w:r>
      <w:r w:rsidR="0022526F" w:rsidRPr="007A0180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 </w:t>
      </w:r>
      <w:r w:rsidR="00717595" w:rsidRPr="007A0180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                                                    </w:t>
      </w:r>
      <w:r w:rsidR="00463CAC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   </w:t>
      </w:r>
      <w:r w:rsidR="0022526F" w:rsidRPr="007A0180">
        <w:rPr>
          <w:rFonts w:ascii="Times New Roman" w:hAnsi="Times New Roman" w:cs="Times New Roman"/>
          <w:b/>
          <w:bCs/>
          <w:i/>
          <w:iCs/>
          <w:kern w:val="28"/>
          <w:szCs w:val="24"/>
        </w:rPr>
        <w:t>September 2010-</w:t>
      </w:r>
      <w:r w:rsidR="00463CAC">
        <w:rPr>
          <w:rFonts w:ascii="Times New Roman" w:hAnsi="Times New Roman" w:cs="Times New Roman"/>
          <w:b/>
          <w:bCs/>
          <w:i/>
          <w:iCs/>
          <w:kern w:val="28"/>
          <w:szCs w:val="24"/>
        </w:rPr>
        <w:t>December 2010</w:t>
      </w:r>
    </w:p>
    <w:p w:rsidR="0022526F" w:rsidRPr="00416CF1" w:rsidRDefault="00CB5567" w:rsidP="0022526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</w:pPr>
      <w:r w:rsidRPr="00416CF1"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  <w:t xml:space="preserve">Eastern Connecticut State University, </w:t>
      </w:r>
      <w:r w:rsidR="0022526F" w:rsidRPr="00416CF1"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  <w:t>Willimantic, CT</w:t>
      </w:r>
      <w:r w:rsidR="0022526F" w:rsidRPr="00416CF1"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  <w:tab/>
      </w:r>
    </w:p>
    <w:p w:rsidR="0022526F" w:rsidRPr="00416CF1" w:rsidRDefault="0022526F" w:rsidP="0022526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</w:pPr>
      <w:r w:rsidRPr="00416CF1"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  <w:t>Marketing Intern</w:t>
      </w:r>
      <w:r w:rsidR="00D60789"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  <w:t xml:space="preserve"> cashier </w:t>
      </w:r>
    </w:p>
    <w:p w:rsidR="0022526F" w:rsidRDefault="007A0180" w:rsidP="0022526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0"/>
        </w:rPr>
      </w:pPr>
      <w:r w:rsidRPr="007A0180">
        <w:rPr>
          <w:rFonts w:ascii="Times New Roman" w:hAnsi="Times New Roman" w:cs="Times New Roman"/>
          <w:sz w:val="20"/>
        </w:rPr>
        <w:t>Plan</w:t>
      </w:r>
      <w:r w:rsidR="0022526F" w:rsidRPr="007A0180">
        <w:rPr>
          <w:rFonts w:ascii="Times New Roman" w:hAnsi="Times New Roman" w:cs="Times New Roman"/>
          <w:sz w:val="20"/>
        </w:rPr>
        <w:t xml:space="preserve">, strategize, and implemented marketing events </w:t>
      </w:r>
      <w:r w:rsidR="00416CF1">
        <w:rPr>
          <w:rFonts w:ascii="Times New Roman" w:hAnsi="Times New Roman" w:cs="Times New Roman"/>
          <w:sz w:val="20"/>
        </w:rPr>
        <w:t>to 5,000+ campus</w:t>
      </w:r>
    </w:p>
    <w:p w:rsidR="00416CF1" w:rsidRPr="007A0180" w:rsidRDefault="00416CF1" w:rsidP="0022526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Collaborate with departments</w:t>
      </w:r>
      <w:r w:rsidR="00300DCD">
        <w:rPr>
          <w:rFonts w:ascii="Times New Roman" w:hAnsi="Times New Roman" w:cs="Times New Roman"/>
          <w:sz w:val="20"/>
        </w:rPr>
        <w:t xml:space="preserve"> and student organizations</w:t>
      </w:r>
      <w:r>
        <w:rPr>
          <w:rFonts w:ascii="Times New Roman" w:hAnsi="Times New Roman" w:cs="Times New Roman"/>
          <w:sz w:val="20"/>
        </w:rPr>
        <w:t xml:space="preserve"> to promote and increase sales for retail locations</w:t>
      </w:r>
    </w:p>
    <w:p w:rsidR="0022526F" w:rsidRPr="007A0180" w:rsidRDefault="00416CF1" w:rsidP="0022526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Advertise</w:t>
      </w:r>
      <w:r w:rsidR="00B34E72">
        <w:rPr>
          <w:rFonts w:ascii="Times New Roman" w:hAnsi="Times New Roman" w:cs="Times New Roman"/>
          <w:sz w:val="20"/>
        </w:rPr>
        <w:t xml:space="preserve"> for events via Facebook, T</w:t>
      </w:r>
      <w:r w:rsidR="0022526F" w:rsidRPr="007A0180">
        <w:rPr>
          <w:rFonts w:ascii="Times New Roman" w:hAnsi="Times New Roman" w:cs="Times New Roman"/>
          <w:sz w:val="20"/>
        </w:rPr>
        <w:t>wi</w:t>
      </w:r>
      <w:r w:rsidR="00EB4134">
        <w:rPr>
          <w:rFonts w:ascii="Times New Roman" w:hAnsi="Times New Roman" w:cs="Times New Roman"/>
          <w:sz w:val="20"/>
        </w:rPr>
        <w:t>t</w:t>
      </w:r>
      <w:r w:rsidR="0022526F" w:rsidRPr="007A0180">
        <w:rPr>
          <w:rFonts w:ascii="Times New Roman" w:hAnsi="Times New Roman" w:cs="Times New Roman"/>
          <w:sz w:val="20"/>
        </w:rPr>
        <w:t>ter, and Dine on Campus website</w:t>
      </w:r>
    </w:p>
    <w:p w:rsidR="0022526F" w:rsidRPr="007A0180" w:rsidRDefault="00416CF1" w:rsidP="0022526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Update</w:t>
      </w:r>
      <w:r w:rsidR="0022526F" w:rsidRPr="007A0180">
        <w:rPr>
          <w:rFonts w:ascii="Times New Roman" w:hAnsi="Times New Roman" w:cs="Times New Roman"/>
          <w:sz w:val="20"/>
        </w:rPr>
        <w:t xml:space="preserve"> company website with new menus and upcoming events</w:t>
      </w:r>
    </w:p>
    <w:p w:rsidR="0022526F" w:rsidRDefault="0022526F" w:rsidP="0022526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0"/>
        </w:rPr>
      </w:pPr>
      <w:r w:rsidRPr="007A0180">
        <w:rPr>
          <w:rFonts w:ascii="Times New Roman" w:hAnsi="Times New Roman" w:cs="Times New Roman"/>
          <w:sz w:val="20"/>
        </w:rPr>
        <w:t>Communicate with chefs</w:t>
      </w:r>
      <w:r w:rsidR="007A0180">
        <w:rPr>
          <w:rFonts w:ascii="Times New Roman" w:hAnsi="Times New Roman" w:cs="Times New Roman"/>
          <w:sz w:val="20"/>
        </w:rPr>
        <w:t>,</w:t>
      </w:r>
      <w:r w:rsidRPr="007A0180">
        <w:rPr>
          <w:rFonts w:ascii="Times New Roman" w:hAnsi="Times New Roman" w:cs="Times New Roman"/>
          <w:sz w:val="20"/>
        </w:rPr>
        <w:t xml:space="preserve"> managers</w:t>
      </w:r>
      <w:r w:rsidR="007A0180">
        <w:rPr>
          <w:rFonts w:ascii="Times New Roman" w:hAnsi="Times New Roman" w:cs="Times New Roman"/>
          <w:sz w:val="20"/>
        </w:rPr>
        <w:t xml:space="preserve">, and </w:t>
      </w:r>
      <w:r w:rsidR="00416CF1">
        <w:rPr>
          <w:rFonts w:ascii="Times New Roman" w:hAnsi="Times New Roman" w:cs="Times New Roman"/>
          <w:sz w:val="20"/>
        </w:rPr>
        <w:t>regional marketing director</w:t>
      </w:r>
      <w:r w:rsidRPr="007A0180">
        <w:rPr>
          <w:rFonts w:ascii="Times New Roman" w:hAnsi="Times New Roman" w:cs="Times New Roman"/>
          <w:sz w:val="20"/>
        </w:rPr>
        <w:t xml:space="preserve"> regularly to execute events</w:t>
      </w:r>
    </w:p>
    <w:p w:rsidR="00416CF1" w:rsidRPr="007A0180" w:rsidRDefault="00416CF1" w:rsidP="0022526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Contact vendors for on campus Vendor Fair and Farmers Market</w:t>
      </w:r>
    </w:p>
    <w:p w:rsidR="00EC5CC2" w:rsidRPr="00EC5CC2" w:rsidRDefault="00EC5CC2" w:rsidP="0022526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4"/>
          <w:szCs w:val="24"/>
          <w:u w:val="single"/>
        </w:rPr>
      </w:pPr>
    </w:p>
    <w:p w:rsidR="00B06DB4" w:rsidRPr="007A0180" w:rsidRDefault="0022526F" w:rsidP="00B06DB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Cs w:val="24"/>
        </w:rPr>
      </w:pPr>
      <w:r w:rsidRPr="007A0180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New Alliance Bank   </w:t>
      </w:r>
      <w:r w:rsidR="00CB5567" w:rsidRPr="007A0180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                             </w:t>
      </w:r>
      <w:r w:rsidR="00717595" w:rsidRPr="007A0180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                                             </w:t>
      </w:r>
      <w:r w:rsidR="00CB5567" w:rsidRPr="007A0180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 </w:t>
      </w:r>
      <w:r w:rsidR="00416CF1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     </w:t>
      </w:r>
      <w:r w:rsidRPr="007A0180">
        <w:rPr>
          <w:rFonts w:ascii="Times New Roman" w:hAnsi="Times New Roman" w:cs="Times New Roman"/>
          <w:b/>
          <w:bCs/>
          <w:i/>
          <w:iCs/>
          <w:kern w:val="28"/>
          <w:szCs w:val="24"/>
        </w:rPr>
        <w:t>June 2010-August 2010</w:t>
      </w:r>
    </w:p>
    <w:p w:rsidR="00B06DB4" w:rsidRPr="00416CF1" w:rsidRDefault="0022526F" w:rsidP="00B06DB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</w:pPr>
      <w:r w:rsidRPr="00416CF1"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  <w:t>Manchester</w:t>
      </w:r>
      <w:r w:rsidR="00B06DB4" w:rsidRPr="00416CF1"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  <w:t>, CT</w:t>
      </w:r>
    </w:p>
    <w:p w:rsidR="00EC5CC2" w:rsidRPr="00416CF1" w:rsidRDefault="0022526F" w:rsidP="00B06DB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</w:pPr>
      <w:r w:rsidRPr="00416CF1"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  <w:t>Research Specialist</w:t>
      </w:r>
    </w:p>
    <w:p w:rsidR="00EC5CC2" w:rsidRPr="00EC5CC2" w:rsidRDefault="0022526F" w:rsidP="00EC5CC2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0"/>
        </w:rPr>
      </w:pPr>
      <w:r w:rsidRPr="007A0180">
        <w:rPr>
          <w:rFonts w:ascii="Times New Roman" w:hAnsi="Times New Roman" w:cs="Times New Roman"/>
          <w:sz w:val="20"/>
        </w:rPr>
        <w:t>Researched accounts for branch managers</w:t>
      </w:r>
    </w:p>
    <w:p w:rsidR="00B06DB4" w:rsidRPr="007A0180" w:rsidRDefault="00416CF1" w:rsidP="00B06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</w:t>
      </w:r>
      <w:r w:rsidR="0022526F" w:rsidRPr="007A0180">
        <w:rPr>
          <w:rFonts w:ascii="Times New Roman" w:hAnsi="Times New Roman" w:cs="Times New Roman"/>
          <w:sz w:val="20"/>
        </w:rPr>
        <w:t>nswer</w:t>
      </w:r>
      <w:r>
        <w:rPr>
          <w:rFonts w:ascii="Times New Roman" w:hAnsi="Times New Roman" w:cs="Times New Roman"/>
          <w:sz w:val="20"/>
        </w:rPr>
        <w:t>ed</w:t>
      </w:r>
      <w:r w:rsidR="0022526F" w:rsidRPr="007A0180">
        <w:rPr>
          <w:rFonts w:ascii="Times New Roman" w:hAnsi="Times New Roman" w:cs="Times New Roman"/>
          <w:sz w:val="20"/>
        </w:rPr>
        <w:t xml:space="preserve"> questions about research to branch departments</w:t>
      </w:r>
      <w:r w:rsidR="00EC5CC2">
        <w:rPr>
          <w:rFonts w:ascii="Times New Roman" w:hAnsi="Times New Roman" w:cs="Times New Roman"/>
          <w:sz w:val="20"/>
        </w:rPr>
        <w:t xml:space="preserve"> and customers</w:t>
      </w:r>
    </w:p>
    <w:p w:rsidR="0022526F" w:rsidRPr="00EC5CC2" w:rsidRDefault="0022526F" w:rsidP="0022526F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bCs/>
          <w:iCs/>
          <w:kern w:val="28"/>
          <w:szCs w:val="24"/>
        </w:rPr>
      </w:pPr>
      <w:r w:rsidRPr="007A0180">
        <w:rPr>
          <w:rFonts w:ascii="Times New Roman" w:hAnsi="Times New Roman" w:cs="Times New Roman"/>
          <w:sz w:val="20"/>
        </w:rPr>
        <w:t>Responsible for completing research requests, communicating with branch managers, billing the customers and log</w:t>
      </w:r>
      <w:r w:rsidR="00416CF1">
        <w:rPr>
          <w:rFonts w:ascii="Times New Roman" w:hAnsi="Times New Roman" w:cs="Times New Roman"/>
          <w:sz w:val="20"/>
        </w:rPr>
        <w:t>ging</w:t>
      </w:r>
      <w:r w:rsidRPr="007A0180">
        <w:rPr>
          <w:rFonts w:ascii="Times New Roman" w:hAnsi="Times New Roman" w:cs="Times New Roman"/>
          <w:sz w:val="20"/>
        </w:rPr>
        <w:t xml:space="preserve"> all of the activity</w:t>
      </w:r>
    </w:p>
    <w:p w:rsidR="00EC5CC2" w:rsidRDefault="00EC5CC2" w:rsidP="0022526F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bCs/>
          <w:iCs/>
          <w:kern w:val="28"/>
          <w:szCs w:val="24"/>
        </w:rPr>
      </w:pPr>
      <w:r w:rsidRPr="00300DCD">
        <w:rPr>
          <w:rFonts w:ascii="Times New Roman" w:hAnsi="Times New Roman" w:cs="Times New Roman"/>
          <w:bCs/>
          <w:iCs/>
          <w:kern w:val="28"/>
          <w:sz w:val="20"/>
          <w:szCs w:val="24"/>
        </w:rPr>
        <w:t xml:space="preserve">Analyzed customer accounts and reported on activities based on subpoenas or company interest </w:t>
      </w:r>
    </w:p>
    <w:p w:rsidR="00EC5CC2" w:rsidRPr="00EC5CC2" w:rsidRDefault="00EC5CC2" w:rsidP="00EC5CC2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bCs/>
          <w:iCs/>
          <w:kern w:val="28"/>
          <w:sz w:val="4"/>
          <w:szCs w:val="24"/>
        </w:rPr>
      </w:pPr>
    </w:p>
    <w:p w:rsidR="00EC5CC2" w:rsidRDefault="00EC5CC2" w:rsidP="00EC5CC2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bCs/>
          <w:iCs/>
          <w:kern w:val="28"/>
          <w:sz w:val="6"/>
          <w:szCs w:val="24"/>
        </w:rPr>
      </w:pPr>
    </w:p>
    <w:p w:rsidR="00EC5CC2" w:rsidRDefault="00EC5CC2" w:rsidP="00EC5CC2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bCs/>
          <w:iCs/>
          <w:kern w:val="28"/>
          <w:sz w:val="6"/>
          <w:szCs w:val="24"/>
        </w:rPr>
      </w:pPr>
    </w:p>
    <w:p w:rsidR="00EC5CC2" w:rsidRPr="00EC5CC2" w:rsidRDefault="00EC5CC2" w:rsidP="00EC5CC2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bCs/>
          <w:iCs/>
          <w:kern w:val="28"/>
          <w:sz w:val="6"/>
          <w:szCs w:val="24"/>
        </w:rPr>
      </w:pPr>
    </w:p>
    <w:p w:rsidR="0022526F" w:rsidRPr="007A0180" w:rsidRDefault="0022526F" w:rsidP="0022526F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kern w:val="28"/>
          <w:szCs w:val="24"/>
        </w:rPr>
      </w:pPr>
      <w:r w:rsidRPr="007A0180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Law Offices of Howard Lee Schiff PC   </w:t>
      </w:r>
      <w:r w:rsidR="00717595" w:rsidRPr="007A0180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                                         </w:t>
      </w:r>
      <w:r w:rsidR="007A0180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  </w:t>
      </w:r>
      <w:r w:rsidR="00416CF1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      </w:t>
      </w:r>
      <w:r w:rsidRPr="007A0180">
        <w:rPr>
          <w:rFonts w:ascii="Times New Roman" w:hAnsi="Times New Roman" w:cs="Times New Roman"/>
          <w:b/>
          <w:bCs/>
          <w:i/>
          <w:iCs/>
          <w:kern w:val="28"/>
          <w:szCs w:val="24"/>
        </w:rPr>
        <w:t>June 2009-August 2009</w:t>
      </w:r>
    </w:p>
    <w:p w:rsidR="0022526F" w:rsidRPr="00416CF1" w:rsidRDefault="0022526F" w:rsidP="0022526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</w:pPr>
      <w:r w:rsidRPr="00416CF1"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  <w:t>East Har</w:t>
      </w:r>
      <w:r w:rsidR="00073967"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  <w:t>t</w:t>
      </w:r>
      <w:r w:rsidRPr="00416CF1"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  <w:t>ford, CT</w:t>
      </w:r>
    </w:p>
    <w:p w:rsidR="0022526F" w:rsidRPr="00416CF1" w:rsidRDefault="0022526F" w:rsidP="0022526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</w:pPr>
      <w:r w:rsidRPr="00416CF1"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  <w:t>Office Assistant</w:t>
      </w:r>
    </w:p>
    <w:p w:rsidR="0022526F" w:rsidRPr="007A0180" w:rsidRDefault="0022526F" w:rsidP="0022526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0"/>
        </w:rPr>
      </w:pPr>
      <w:r w:rsidRPr="007A0180">
        <w:rPr>
          <w:rFonts w:ascii="Times New Roman" w:hAnsi="Times New Roman" w:cs="Times New Roman"/>
          <w:sz w:val="20"/>
        </w:rPr>
        <w:t xml:space="preserve">Managed account balances </w:t>
      </w:r>
      <w:r w:rsidR="00EC5CC2">
        <w:rPr>
          <w:rFonts w:ascii="Times New Roman" w:hAnsi="Times New Roman" w:cs="Times New Roman"/>
          <w:sz w:val="20"/>
        </w:rPr>
        <w:t>and answered questions or concerns about account balances</w:t>
      </w:r>
    </w:p>
    <w:p w:rsidR="0022526F" w:rsidRPr="007A0180" w:rsidRDefault="0022526F" w:rsidP="0022526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0"/>
        </w:rPr>
      </w:pPr>
      <w:r w:rsidRPr="007A0180">
        <w:rPr>
          <w:rFonts w:ascii="Times New Roman" w:hAnsi="Times New Roman" w:cs="Times New Roman"/>
          <w:sz w:val="20"/>
        </w:rPr>
        <w:t>In charge of loading important case files into computer database</w:t>
      </w:r>
    </w:p>
    <w:p w:rsidR="00B06DB4" w:rsidRDefault="0022526F" w:rsidP="0071759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0"/>
        </w:rPr>
      </w:pPr>
      <w:r w:rsidRPr="007A0180">
        <w:rPr>
          <w:rFonts w:ascii="Times New Roman" w:hAnsi="Times New Roman" w:cs="Times New Roman"/>
          <w:sz w:val="20"/>
        </w:rPr>
        <w:t>Organized files based on client and case type</w:t>
      </w:r>
    </w:p>
    <w:p w:rsidR="00EC5CC2" w:rsidRPr="00EC5CC2" w:rsidRDefault="00EC5CC2" w:rsidP="00EC5CC2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b/>
          <w:bCs/>
          <w:i/>
          <w:iCs/>
          <w:kern w:val="28"/>
          <w:szCs w:val="24"/>
        </w:rPr>
      </w:pPr>
      <w:r w:rsidRPr="00EC5CC2">
        <w:rPr>
          <w:rFonts w:ascii="Times New Roman" w:hAnsi="Times New Roman" w:cs="Times New Roman"/>
          <w:sz w:val="20"/>
        </w:rPr>
        <w:t>Maintained files for associate referenc</w:t>
      </w:r>
      <w:r>
        <w:rPr>
          <w:rFonts w:ascii="Times New Roman" w:hAnsi="Times New Roman" w:cs="Times New Roman"/>
          <w:sz w:val="20"/>
        </w:rPr>
        <w:t>e</w:t>
      </w:r>
    </w:p>
    <w:p w:rsidR="00EC5CC2" w:rsidRDefault="00EC5CC2" w:rsidP="00EC5CC2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kern w:val="28"/>
          <w:sz w:val="6"/>
          <w:szCs w:val="24"/>
        </w:rPr>
      </w:pPr>
    </w:p>
    <w:p w:rsidR="00EC5CC2" w:rsidRDefault="00EC5CC2" w:rsidP="00EC5CC2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kern w:val="28"/>
          <w:sz w:val="6"/>
          <w:szCs w:val="24"/>
        </w:rPr>
      </w:pPr>
    </w:p>
    <w:p w:rsidR="00EC5CC2" w:rsidRPr="00EC5CC2" w:rsidRDefault="00EC5CC2" w:rsidP="00EC5CC2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kern w:val="28"/>
          <w:sz w:val="6"/>
          <w:szCs w:val="24"/>
        </w:rPr>
      </w:pPr>
    </w:p>
    <w:p w:rsidR="00B06DB4" w:rsidRPr="00EC5CC2" w:rsidRDefault="00B06DB4" w:rsidP="00EC5CC2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kern w:val="28"/>
          <w:szCs w:val="24"/>
        </w:rPr>
      </w:pPr>
      <w:r w:rsidRPr="00EC5CC2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Advanced Leadership Council   </w:t>
      </w:r>
      <w:r w:rsidR="00416CF1" w:rsidRPr="00EC5CC2">
        <w:rPr>
          <w:rFonts w:ascii="Times New Roman" w:hAnsi="Times New Roman" w:cs="Times New Roman"/>
          <w:b/>
          <w:bCs/>
          <w:i/>
          <w:iCs/>
          <w:kern w:val="28"/>
          <w:szCs w:val="24"/>
        </w:rPr>
        <w:t xml:space="preserve">                                                            </w:t>
      </w:r>
      <w:r w:rsidRPr="00EC5CC2">
        <w:rPr>
          <w:rFonts w:ascii="Times New Roman" w:hAnsi="Times New Roman" w:cs="Times New Roman"/>
          <w:b/>
          <w:bCs/>
          <w:i/>
          <w:iCs/>
          <w:kern w:val="28"/>
          <w:szCs w:val="24"/>
        </w:rPr>
        <w:t>September 2008-May 2009</w:t>
      </w:r>
    </w:p>
    <w:p w:rsidR="00B06DB4" w:rsidRPr="00416CF1" w:rsidRDefault="00B06DB4" w:rsidP="00B06DB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</w:pPr>
      <w:r w:rsidRPr="00416CF1">
        <w:rPr>
          <w:rFonts w:ascii="Times New Roman" w:hAnsi="Times New Roman" w:cs="Times New Roman"/>
          <w:b/>
          <w:bCs/>
          <w:i/>
          <w:iCs/>
          <w:kern w:val="28"/>
          <w:sz w:val="20"/>
          <w:szCs w:val="24"/>
        </w:rPr>
        <w:t>Eastern Connecticut State University</w:t>
      </w:r>
    </w:p>
    <w:p w:rsidR="00B06DB4" w:rsidRPr="007A0180" w:rsidRDefault="00073C72" w:rsidP="00B06DB4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</w:rPr>
      </w:pPr>
      <w:r w:rsidRPr="007A0180">
        <w:rPr>
          <w:rFonts w:ascii="Times New Roman" w:hAnsi="Times New Roman" w:cs="Times New Roman"/>
          <w:sz w:val="20"/>
        </w:rPr>
        <w:t xml:space="preserve">Helped prepared </w:t>
      </w:r>
      <w:r w:rsidR="00B06DB4" w:rsidRPr="007A0180">
        <w:rPr>
          <w:rFonts w:ascii="Times New Roman" w:hAnsi="Times New Roman" w:cs="Times New Roman"/>
          <w:sz w:val="20"/>
        </w:rPr>
        <w:t>ECSU’s first e-Recruiting job fair.</w:t>
      </w:r>
    </w:p>
    <w:p w:rsidR="00B06DB4" w:rsidRPr="007A0180" w:rsidRDefault="00073C72" w:rsidP="00B06DB4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</w:rPr>
      </w:pPr>
      <w:r w:rsidRPr="007A0180">
        <w:rPr>
          <w:rFonts w:ascii="Times New Roman" w:hAnsi="Times New Roman" w:cs="Times New Roman"/>
          <w:sz w:val="20"/>
        </w:rPr>
        <w:t>Planned and promoted three</w:t>
      </w:r>
      <w:r w:rsidR="00B06DB4" w:rsidRPr="007A0180">
        <w:rPr>
          <w:rFonts w:ascii="Times New Roman" w:hAnsi="Times New Roman" w:cs="Times New Roman"/>
          <w:sz w:val="20"/>
        </w:rPr>
        <w:t xml:space="preserve"> organizational fund raisers.</w:t>
      </w:r>
    </w:p>
    <w:p w:rsidR="00EB4134" w:rsidRDefault="00B06DB4" w:rsidP="00EB4134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</w:rPr>
      </w:pPr>
      <w:r w:rsidRPr="007A0180">
        <w:rPr>
          <w:rFonts w:ascii="Times New Roman" w:hAnsi="Times New Roman" w:cs="Times New Roman"/>
          <w:sz w:val="20"/>
        </w:rPr>
        <w:t>Greatly enhanced personal leadership skill</w:t>
      </w:r>
      <w:r w:rsidR="00073C72" w:rsidRPr="007A0180">
        <w:rPr>
          <w:rFonts w:ascii="Times New Roman" w:hAnsi="Times New Roman" w:cs="Times New Roman"/>
          <w:sz w:val="20"/>
        </w:rPr>
        <w:t>s through leadership activities</w:t>
      </w:r>
    </w:p>
    <w:p w:rsidR="00EB4134" w:rsidRPr="00EB4134" w:rsidRDefault="00EB4134" w:rsidP="00EB4134">
      <w:pPr>
        <w:ind w:left="360"/>
        <w:rPr>
          <w:rFonts w:ascii="Times New Roman" w:hAnsi="Times New Roman" w:cs="Times New Roman"/>
          <w:sz w:val="20"/>
        </w:rPr>
      </w:pPr>
      <w:r w:rsidRPr="00EB413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  <w:t>____________________________________________________________</w:t>
      </w:r>
      <w:r w:rsidR="00300DCD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  <w:t>_________</w:t>
      </w:r>
    </w:p>
    <w:p w:rsidR="00EB4134" w:rsidRPr="00B06DB4" w:rsidRDefault="00EB4134" w:rsidP="00EB413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B06DB4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Summary of Qualifications</w:t>
      </w:r>
    </w:p>
    <w:p w:rsidR="00EB4134" w:rsidRDefault="00EB4134" w:rsidP="00EB413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bCs/>
          <w:iCs/>
          <w:kern w:val="28"/>
          <w:sz w:val="20"/>
          <w:szCs w:val="24"/>
        </w:rPr>
      </w:pPr>
      <w:r w:rsidRPr="007A0180">
        <w:rPr>
          <w:rFonts w:ascii="Times New Roman" w:hAnsi="Times New Roman" w:cs="Times New Roman"/>
          <w:bCs/>
          <w:iCs/>
          <w:kern w:val="28"/>
          <w:sz w:val="20"/>
          <w:szCs w:val="24"/>
        </w:rPr>
        <w:t>Extremely personable, outgoing, and hard working</w:t>
      </w:r>
    </w:p>
    <w:p w:rsidR="007B1654" w:rsidRDefault="007B1654" w:rsidP="00EB413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bCs/>
          <w:iCs/>
          <w:kern w:val="28"/>
          <w:sz w:val="20"/>
          <w:szCs w:val="24"/>
        </w:rPr>
      </w:pPr>
      <w:r w:rsidRPr="007A0180">
        <w:rPr>
          <w:rFonts w:ascii="Times New Roman" w:hAnsi="Times New Roman" w:cs="Times New Roman"/>
          <w:bCs/>
          <w:iCs/>
          <w:kern w:val="28"/>
          <w:sz w:val="20"/>
          <w:szCs w:val="24"/>
        </w:rPr>
        <w:t>Able to prioritize and complete assignments involving multiple functions in a timely manner</w:t>
      </w:r>
      <w:r>
        <w:rPr>
          <w:rFonts w:ascii="Times New Roman" w:hAnsi="Times New Roman" w:cs="Times New Roman"/>
          <w:bCs/>
          <w:iCs/>
          <w:kern w:val="28"/>
          <w:sz w:val="20"/>
          <w:szCs w:val="24"/>
        </w:rPr>
        <w:t xml:space="preserve"> </w:t>
      </w:r>
    </w:p>
    <w:p w:rsidR="007B1654" w:rsidRPr="007B1654" w:rsidRDefault="007B1654" w:rsidP="007B165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bCs/>
          <w:iCs/>
          <w:kern w:val="28"/>
          <w:sz w:val="20"/>
          <w:szCs w:val="24"/>
        </w:rPr>
      </w:pPr>
      <w:r w:rsidRPr="007A0180">
        <w:rPr>
          <w:rFonts w:ascii="Times New Roman" w:hAnsi="Times New Roman" w:cs="Times New Roman"/>
          <w:bCs/>
          <w:iCs/>
          <w:kern w:val="28"/>
          <w:sz w:val="20"/>
          <w:szCs w:val="24"/>
        </w:rPr>
        <w:t>Excellent technical, written, and oral communication skills</w:t>
      </w:r>
    </w:p>
    <w:p w:rsidR="00EB4134" w:rsidRPr="007A0180" w:rsidRDefault="007B1654" w:rsidP="00EB413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bCs/>
          <w:iCs/>
          <w:kern w:val="28"/>
          <w:sz w:val="20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0"/>
          <w:szCs w:val="24"/>
        </w:rPr>
        <w:t>Able to learn and think quickly in a fast pace environment</w:t>
      </w:r>
    </w:p>
    <w:p w:rsidR="00EB4134" w:rsidRPr="007A0180" w:rsidRDefault="00EB4134" w:rsidP="00EB413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bCs/>
          <w:iCs/>
          <w:kern w:val="28"/>
          <w:sz w:val="20"/>
          <w:szCs w:val="24"/>
        </w:rPr>
      </w:pPr>
      <w:r w:rsidRPr="007A0180">
        <w:rPr>
          <w:rFonts w:ascii="Times New Roman" w:hAnsi="Times New Roman" w:cs="Times New Roman"/>
          <w:bCs/>
          <w:iCs/>
          <w:kern w:val="28"/>
          <w:sz w:val="20"/>
          <w:szCs w:val="24"/>
        </w:rPr>
        <w:t>Works well within a team setting and individually</w:t>
      </w:r>
    </w:p>
    <w:p w:rsidR="00EB4134" w:rsidRPr="007B1654" w:rsidRDefault="00EB4134" w:rsidP="007B165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bCs/>
          <w:iCs/>
          <w:kern w:val="28"/>
          <w:sz w:val="20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0"/>
          <w:szCs w:val="24"/>
        </w:rPr>
        <w:t>Proficient in Microsoft Office;</w:t>
      </w:r>
      <w:r w:rsidRPr="007A0180">
        <w:rPr>
          <w:rFonts w:ascii="Times New Roman" w:hAnsi="Times New Roman" w:cs="Times New Roman"/>
          <w:bCs/>
          <w:iCs/>
          <w:kern w:val="28"/>
          <w:sz w:val="20"/>
          <w:szCs w:val="24"/>
        </w:rPr>
        <w:t xml:space="preserve"> specifically Word, PowerPoint, and Excel</w:t>
      </w:r>
    </w:p>
    <w:p w:rsidR="007B1654" w:rsidRPr="007B1654" w:rsidRDefault="007B1654" w:rsidP="007B165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  <w:bCs/>
          <w:i/>
          <w:iCs/>
          <w:kern w:val="28"/>
          <w:sz w:val="20"/>
          <w:szCs w:val="24"/>
        </w:rPr>
      </w:pPr>
      <w:r w:rsidRPr="007A0180">
        <w:rPr>
          <w:rFonts w:ascii="Times New Roman" w:hAnsi="Times New Roman" w:cs="Times New Roman"/>
          <w:bCs/>
          <w:iCs/>
          <w:kern w:val="28"/>
          <w:sz w:val="20"/>
          <w:szCs w:val="24"/>
        </w:rPr>
        <w:t xml:space="preserve">Familiar with </w:t>
      </w:r>
      <w:r>
        <w:rPr>
          <w:rFonts w:ascii="Times New Roman" w:hAnsi="Times New Roman" w:cs="Times New Roman"/>
          <w:bCs/>
          <w:iCs/>
          <w:kern w:val="28"/>
          <w:sz w:val="20"/>
          <w:szCs w:val="24"/>
        </w:rPr>
        <w:t>social media</w:t>
      </w:r>
      <w:r w:rsidRPr="007A0180">
        <w:rPr>
          <w:rFonts w:ascii="Times New Roman" w:hAnsi="Times New Roman" w:cs="Times New Roman"/>
          <w:bCs/>
          <w:iCs/>
          <w:kern w:val="28"/>
          <w:sz w:val="20"/>
          <w:szCs w:val="24"/>
        </w:rPr>
        <w:t xml:space="preserve"> such as Facebook, MySpace, Twitter and YouTube</w:t>
      </w:r>
    </w:p>
    <w:p w:rsidR="00256549" w:rsidRPr="00256549" w:rsidRDefault="00256549" w:rsidP="00256549">
      <w:pPr>
        <w:rPr>
          <w:rFonts w:ascii="Times New Roman" w:hAnsi="Times New Roman" w:cs="Times New Roman"/>
          <w:sz w:val="20"/>
        </w:rPr>
      </w:pPr>
    </w:p>
    <w:sectPr w:rsidR="00256549" w:rsidRPr="00256549" w:rsidSect="00965E1B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47D6"/>
    <w:multiLevelType w:val="hybridMultilevel"/>
    <w:tmpl w:val="F8B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14338"/>
    <w:multiLevelType w:val="hybridMultilevel"/>
    <w:tmpl w:val="DF2A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26B7A"/>
    <w:multiLevelType w:val="hybridMultilevel"/>
    <w:tmpl w:val="EC14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20"/>
  <w:characterSpacingControl w:val="doNotCompress"/>
  <w:compat/>
  <w:rsids>
    <w:rsidRoot w:val="002F2938"/>
    <w:rsid w:val="000227EF"/>
    <w:rsid w:val="000464C0"/>
    <w:rsid w:val="000737C9"/>
    <w:rsid w:val="00073967"/>
    <w:rsid w:val="00073C72"/>
    <w:rsid w:val="000C0B9D"/>
    <w:rsid w:val="0011569B"/>
    <w:rsid w:val="0011602C"/>
    <w:rsid w:val="0015551C"/>
    <w:rsid w:val="00166B8F"/>
    <w:rsid w:val="0018249E"/>
    <w:rsid w:val="001B2C85"/>
    <w:rsid w:val="001B474A"/>
    <w:rsid w:val="001B4DE3"/>
    <w:rsid w:val="001E0BDC"/>
    <w:rsid w:val="00221C4C"/>
    <w:rsid w:val="0022526F"/>
    <w:rsid w:val="00256549"/>
    <w:rsid w:val="002E03BC"/>
    <w:rsid w:val="002F2938"/>
    <w:rsid w:val="002F7531"/>
    <w:rsid w:val="00300DCD"/>
    <w:rsid w:val="00315C2E"/>
    <w:rsid w:val="00323A24"/>
    <w:rsid w:val="00330E8A"/>
    <w:rsid w:val="00361A05"/>
    <w:rsid w:val="00381B80"/>
    <w:rsid w:val="003A1CCB"/>
    <w:rsid w:val="003A654A"/>
    <w:rsid w:val="00416CF1"/>
    <w:rsid w:val="00417BF6"/>
    <w:rsid w:val="00421DC0"/>
    <w:rsid w:val="004459F9"/>
    <w:rsid w:val="00463CAC"/>
    <w:rsid w:val="004E3B04"/>
    <w:rsid w:val="004E4C31"/>
    <w:rsid w:val="005C13C7"/>
    <w:rsid w:val="005D575D"/>
    <w:rsid w:val="005F5A1A"/>
    <w:rsid w:val="00601A4A"/>
    <w:rsid w:val="0065154D"/>
    <w:rsid w:val="00692FE4"/>
    <w:rsid w:val="006947B1"/>
    <w:rsid w:val="006D2BC8"/>
    <w:rsid w:val="006D4D02"/>
    <w:rsid w:val="00717595"/>
    <w:rsid w:val="00732E3D"/>
    <w:rsid w:val="0074578E"/>
    <w:rsid w:val="00752777"/>
    <w:rsid w:val="007739EF"/>
    <w:rsid w:val="00783D6A"/>
    <w:rsid w:val="0079764E"/>
    <w:rsid w:val="007A0180"/>
    <w:rsid w:val="007A513C"/>
    <w:rsid w:val="007A578A"/>
    <w:rsid w:val="007A6FC3"/>
    <w:rsid w:val="007B1654"/>
    <w:rsid w:val="007C30BC"/>
    <w:rsid w:val="0082047F"/>
    <w:rsid w:val="008322DA"/>
    <w:rsid w:val="0085006C"/>
    <w:rsid w:val="008661A0"/>
    <w:rsid w:val="00872449"/>
    <w:rsid w:val="00873A3D"/>
    <w:rsid w:val="008805ED"/>
    <w:rsid w:val="008F142C"/>
    <w:rsid w:val="008F2E19"/>
    <w:rsid w:val="00904F60"/>
    <w:rsid w:val="00916A66"/>
    <w:rsid w:val="00956A54"/>
    <w:rsid w:val="00965E1B"/>
    <w:rsid w:val="009F5340"/>
    <w:rsid w:val="00A7496F"/>
    <w:rsid w:val="00B06DB4"/>
    <w:rsid w:val="00B34E72"/>
    <w:rsid w:val="00B45966"/>
    <w:rsid w:val="00B522C5"/>
    <w:rsid w:val="00B72E48"/>
    <w:rsid w:val="00B912DB"/>
    <w:rsid w:val="00C25140"/>
    <w:rsid w:val="00CB5567"/>
    <w:rsid w:val="00CE35D6"/>
    <w:rsid w:val="00D342BD"/>
    <w:rsid w:val="00D47EEF"/>
    <w:rsid w:val="00D60789"/>
    <w:rsid w:val="00D64A45"/>
    <w:rsid w:val="00D96F90"/>
    <w:rsid w:val="00E04819"/>
    <w:rsid w:val="00E24341"/>
    <w:rsid w:val="00E27DBE"/>
    <w:rsid w:val="00EB4134"/>
    <w:rsid w:val="00EC5CC2"/>
    <w:rsid w:val="00F8480C"/>
    <w:rsid w:val="00F94B7C"/>
    <w:rsid w:val="00FC40E4"/>
    <w:rsid w:val="00FE1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DB4"/>
    <w:pPr>
      <w:spacing w:line="240" w:lineRule="auto"/>
      <w:ind w:left="720"/>
      <w:contextualSpacing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wner\Application%20Data\Microsoft\Templates\TP03000279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F46B730A-6D38-4A80-998A-168F1C3B88B2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61483C2A-413D-46F6-8456-8F44521998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F3551-1891-4B41-ADC1-5D3E8DEED0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TP030002798</Template>
  <TotalTime>18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cp:lastPrinted>2011-01-28T15:21:00Z</cp:lastPrinted>
  <dcterms:created xsi:type="dcterms:W3CDTF">2011-05-23T16:40:00Z</dcterms:created>
  <dcterms:modified xsi:type="dcterms:W3CDTF">2011-06-06T16:43:00Z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TC300027989990</vt:lpwstr>
  </property>
</Properties>
</file>