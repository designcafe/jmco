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276" w:rsidRDefault="002612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7128"/>
      </w:tblGrid>
      <w:tr w:rsidR="00A90A23" w:rsidRPr="00DB57FA" w:rsidTr="00B64717">
        <w:tc>
          <w:tcPr>
            <w:tcW w:w="2448" w:type="dxa"/>
          </w:tcPr>
          <w:p w:rsidR="00A90A23" w:rsidRPr="00DB57FA" w:rsidRDefault="00300426" w:rsidP="003004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OBJECTIVE</w:t>
            </w:r>
          </w:p>
        </w:tc>
        <w:tc>
          <w:tcPr>
            <w:tcW w:w="7128" w:type="dxa"/>
          </w:tcPr>
          <w:p w:rsidR="00C70B35" w:rsidRPr="00DB57FA" w:rsidRDefault="004911CA" w:rsidP="00C70B3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Recent graduate</w:t>
            </w:r>
            <w:r w:rsidR="00A1308D">
              <w:rPr>
                <w:rFonts w:ascii="Times New Roman" w:hAnsi="Times New Roman" w:cs="Times New Roman"/>
                <w:sz w:val="20"/>
                <w:szCs w:val="20"/>
              </w:rPr>
              <w:t xml:space="preserve"> searching for a position</w:t>
            </w:r>
            <w:r w:rsidR="00B30432">
              <w:rPr>
                <w:rFonts w:ascii="Times New Roman" w:hAnsi="Times New Roman" w:cs="Times New Roman"/>
                <w:sz w:val="20"/>
                <w:szCs w:val="20"/>
              </w:rPr>
              <w:t xml:space="preserve"> in Human Resources</w:t>
            </w:r>
            <w:r w:rsidR="00864D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0B35" w:rsidRPr="00DB57FA">
              <w:rPr>
                <w:rFonts w:ascii="Times New Roman" w:hAnsi="Times New Roman" w:cs="Times New Roman"/>
                <w:sz w:val="20"/>
                <w:szCs w:val="20"/>
              </w:rPr>
              <w:t>that will allow personal and professional opportunities for growth while utilizing</w:t>
            </w:r>
            <w:r w:rsidR="00A1308D">
              <w:rPr>
                <w:rFonts w:ascii="Times New Roman" w:hAnsi="Times New Roman" w:cs="Times New Roman"/>
                <w:sz w:val="20"/>
                <w:szCs w:val="20"/>
              </w:rPr>
              <w:t xml:space="preserve"> past</w:t>
            </w:r>
            <w:r w:rsidR="00C70B3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professional and educational experience</w:t>
            </w:r>
          </w:p>
          <w:p w:rsidR="00C70B35" w:rsidRPr="00DB57FA" w:rsidRDefault="00C70B35" w:rsidP="00C70B3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6567B" w:rsidRPr="00DB57FA" w:rsidTr="00B64717">
        <w:tc>
          <w:tcPr>
            <w:tcW w:w="2448" w:type="dxa"/>
          </w:tcPr>
          <w:p w:rsidR="0096567B" w:rsidRPr="00DB57FA" w:rsidRDefault="000324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  <w:p w:rsidR="00C32E5D" w:rsidRPr="00DB57FA" w:rsidRDefault="00C32E5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2E5D" w:rsidRPr="00DB57FA" w:rsidRDefault="00C32E5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2E5D" w:rsidRPr="00DB57FA" w:rsidRDefault="00C32E5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2E5D" w:rsidRPr="00DB57FA" w:rsidRDefault="00C32E5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2E5D" w:rsidRPr="00DB57FA" w:rsidRDefault="00C32E5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:rsidR="001E7674" w:rsidRPr="00DB57FA" w:rsidRDefault="001E7674" w:rsidP="001E7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Centra</w:t>
            </w:r>
            <w:r w:rsidR="00160679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l Connecticut State University</w:t>
            </w:r>
            <w:r w:rsidR="00191973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</w:t>
            </w:r>
            <w:r w:rsidR="00160679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D12545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r w:rsid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 w:rsidR="00D12545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New Britain, CT</w:t>
            </w:r>
          </w:p>
          <w:p w:rsidR="001E7674" w:rsidRPr="00DB57FA" w:rsidRDefault="00160679" w:rsidP="001E7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DB57FA" w:rsidRPr="00DB57FA">
              <w:rPr>
                <w:rFonts w:ascii="Times New Roman" w:hAnsi="Times New Roman" w:cs="Times New Roman"/>
                <w:sz w:val="20"/>
                <w:szCs w:val="20"/>
              </w:rPr>
              <w:t>achelor of Science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in Business Administra</w:t>
            </w:r>
            <w:r w:rsidR="00DA084B" w:rsidRPr="00DB57FA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4911CA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1E7674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DA084B" w:rsidRPr="00DB57FA">
              <w:rPr>
                <w:rFonts w:ascii="Times New Roman" w:hAnsi="Times New Roman" w:cs="Times New Roman"/>
                <w:sz w:val="20"/>
                <w:szCs w:val="20"/>
              </w:rPr>
              <w:t>December</w:t>
            </w:r>
            <w:r w:rsidR="00634AF2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2011</w:t>
            </w:r>
            <w:r w:rsidR="001E7674" w:rsidRPr="00DB57F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E7674" w:rsidRPr="00DB57FA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                                    </w:t>
            </w:r>
            <w:r w:rsidR="00191973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1E7674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191973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91973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>GPA 3.2</w:t>
            </w:r>
          </w:p>
          <w:p w:rsidR="00F92CFF" w:rsidRPr="00DB57FA" w:rsidRDefault="00F92CFF" w:rsidP="001E76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7674" w:rsidRPr="00DB57FA" w:rsidRDefault="001E7674" w:rsidP="001E7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Middlesex Community College </w:t>
            </w: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             </w:t>
            </w:r>
            <w:r w:rsidR="00D12545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160679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Middletown, CT</w:t>
            </w: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0324DA" w:rsidRPr="00DB57FA" w:rsidRDefault="001E7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Associate of Arts </w:t>
            </w:r>
            <w:r w:rsidR="00DB57FA" w:rsidRPr="00DB57F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n General Education</w:t>
            </w:r>
            <w:r w:rsidR="00160679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160679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DB57FA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DB57FA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60679" w:rsidRPr="00DB57FA">
              <w:rPr>
                <w:rFonts w:ascii="Times New Roman" w:hAnsi="Times New Roman" w:cs="Times New Roman"/>
                <w:sz w:val="20"/>
                <w:szCs w:val="20"/>
              </w:rPr>
              <w:t>June 2009</w:t>
            </w:r>
          </w:p>
          <w:p w:rsidR="00F92CFF" w:rsidRPr="00DB57FA" w:rsidRDefault="003004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</w:t>
            </w:r>
            <w:r w:rsid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GPA 3.2</w:t>
            </w:r>
          </w:p>
          <w:p w:rsidR="00C32E5D" w:rsidRPr="00DB57FA" w:rsidRDefault="00C32E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2E5D" w:rsidRPr="00DB57FA" w:rsidRDefault="00D757C2" w:rsidP="000B06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Relevant Coursework</w:t>
            </w:r>
            <w:r w:rsidR="00C32E5D" w:rsidRPr="00DB57FA">
              <w:rPr>
                <w:rFonts w:ascii="Times New Roman" w:hAnsi="Times New Roman" w:cs="Times New Roman"/>
                <w:sz w:val="20"/>
                <w:szCs w:val="20"/>
              </w:rPr>
              <w:t>: Human Resource</w:t>
            </w:r>
            <w:r w:rsidR="009A57F2">
              <w:rPr>
                <w:rFonts w:ascii="Times New Roman" w:hAnsi="Times New Roman" w:cs="Times New Roman"/>
                <w:sz w:val="20"/>
                <w:szCs w:val="20"/>
              </w:rPr>
              <w:t xml:space="preserve"> Management</w:t>
            </w:r>
            <w:r w:rsidR="00C32E5D" w:rsidRPr="00DB57FA">
              <w:rPr>
                <w:rFonts w:ascii="Times New Roman" w:hAnsi="Times New Roman" w:cs="Times New Roman"/>
                <w:sz w:val="20"/>
                <w:szCs w:val="20"/>
              </w:rPr>
              <w:t>, Managing for Quality, Manageri</w:t>
            </w:r>
            <w:r w:rsidR="00141A49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al Communications, </w:t>
            </w:r>
            <w:r w:rsidR="006A7E35">
              <w:rPr>
                <w:rFonts w:ascii="Times New Roman" w:hAnsi="Times New Roman" w:cs="Times New Roman"/>
                <w:sz w:val="20"/>
                <w:szCs w:val="20"/>
              </w:rPr>
              <w:t>MIS</w:t>
            </w:r>
            <w:r w:rsidR="009A57F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32E5D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Management Systems, Labor/Management Relations, Managing </w:t>
            </w:r>
            <w:r w:rsidR="009A57F2">
              <w:rPr>
                <w:rFonts w:ascii="Times New Roman" w:hAnsi="Times New Roman" w:cs="Times New Roman"/>
                <w:sz w:val="20"/>
                <w:szCs w:val="20"/>
              </w:rPr>
              <w:t xml:space="preserve">Knowledge </w:t>
            </w:r>
            <w:r w:rsidR="00C32E5D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for </w:t>
            </w:r>
            <w:r w:rsidR="009A57F2">
              <w:rPr>
                <w:rFonts w:ascii="Times New Roman" w:hAnsi="Times New Roman" w:cs="Times New Roman"/>
                <w:sz w:val="20"/>
                <w:szCs w:val="20"/>
              </w:rPr>
              <w:t xml:space="preserve">Business </w:t>
            </w:r>
            <w:r w:rsidR="00C32E5D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Performance, Organizational Theory, Operations </w:t>
            </w:r>
            <w:r w:rsidR="00247F1F">
              <w:rPr>
                <w:rFonts w:ascii="Times New Roman" w:hAnsi="Times New Roman" w:cs="Times New Roman"/>
                <w:sz w:val="20"/>
                <w:szCs w:val="20"/>
              </w:rPr>
              <w:t>Management, Strategic Managemen</w:t>
            </w:r>
            <w:r w:rsidR="00DA7595">
              <w:rPr>
                <w:rFonts w:ascii="Times New Roman" w:hAnsi="Times New Roman" w:cs="Times New Roman"/>
                <w:sz w:val="20"/>
                <w:szCs w:val="20"/>
              </w:rPr>
              <w:t>t, Organizing and Managing for Innovation, Entrepreneurship</w:t>
            </w:r>
          </w:p>
          <w:p w:rsidR="00191973" w:rsidRPr="00DB57FA" w:rsidRDefault="001919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24DA" w:rsidRPr="00DB57FA" w:rsidTr="00B64717">
        <w:tc>
          <w:tcPr>
            <w:tcW w:w="2448" w:type="dxa"/>
          </w:tcPr>
          <w:p w:rsidR="000324DA" w:rsidRPr="00DB57FA" w:rsidRDefault="000324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PROFESSIONAL EXPERIENCE</w:t>
            </w:r>
          </w:p>
        </w:tc>
        <w:tc>
          <w:tcPr>
            <w:tcW w:w="7128" w:type="dxa"/>
          </w:tcPr>
          <w:p w:rsidR="00E344BD" w:rsidRPr="00DB57FA" w:rsidRDefault="00E344BD" w:rsidP="00E3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Northwestern Mutual Financial Network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West Hartford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,  CT</w:t>
            </w:r>
          </w:p>
          <w:p w:rsidR="00E344BD" w:rsidRPr="00DB57FA" w:rsidRDefault="00E344BD" w:rsidP="00E344B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Financial Representative Intern</w:t>
            </w: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August 2011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D51B1A">
              <w:rPr>
                <w:rFonts w:ascii="Times New Roman" w:hAnsi="Times New Roman" w:cs="Times New Roman"/>
                <w:sz w:val="20"/>
                <w:szCs w:val="20"/>
              </w:rPr>
              <w:t>February 2012</w:t>
            </w:r>
          </w:p>
          <w:p w:rsidR="00E344BD" w:rsidRPr="00DB57FA" w:rsidRDefault="00E344BD" w:rsidP="00E344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Life, Accident, and Health insurance license</w:t>
            </w:r>
            <w:r w:rsidR="004911CA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  <w:p w:rsidR="00E344BD" w:rsidRPr="00DB57FA" w:rsidRDefault="00D51B1A" w:rsidP="00E344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Built</w:t>
            </w:r>
            <w:r w:rsidR="00E344BD">
              <w:rPr>
                <w:rFonts w:ascii="Times New Roman" w:hAnsi="Times New Roman" w:cs="Times New Roman"/>
                <w:sz w:val="20"/>
                <w:szCs w:val="20"/>
              </w:rPr>
              <w:t xml:space="preserve"> a clientele by finding </w:t>
            </w:r>
            <w:r w:rsidR="005D483C">
              <w:rPr>
                <w:rFonts w:ascii="Times New Roman" w:hAnsi="Times New Roman" w:cs="Times New Roman"/>
                <w:sz w:val="20"/>
                <w:szCs w:val="20"/>
              </w:rPr>
              <w:t xml:space="preserve">qualified </w:t>
            </w:r>
            <w:r w:rsidR="00E344BD">
              <w:rPr>
                <w:rFonts w:ascii="Times New Roman" w:hAnsi="Times New Roman" w:cs="Times New Roman"/>
                <w:sz w:val="20"/>
                <w:szCs w:val="20"/>
              </w:rPr>
              <w:t>prospects</w:t>
            </w:r>
            <w:r w:rsidR="00157D1B">
              <w:rPr>
                <w:rFonts w:ascii="Times New Roman" w:hAnsi="Times New Roman" w:cs="Times New Roman"/>
                <w:sz w:val="20"/>
                <w:szCs w:val="20"/>
              </w:rPr>
              <w:t xml:space="preserve"> to meet with</w:t>
            </w:r>
          </w:p>
          <w:p w:rsidR="00E344BD" w:rsidRPr="00DB57FA" w:rsidRDefault="00D51B1A" w:rsidP="00E344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Phoned prospects to meet with in order to</w:t>
            </w:r>
            <w:r w:rsidR="00E344BD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="00CB0515">
              <w:rPr>
                <w:rFonts w:ascii="Times New Roman" w:hAnsi="Times New Roman" w:cs="Times New Roman"/>
                <w:sz w:val="20"/>
                <w:szCs w:val="20"/>
              </w:rPr>
              <w:t>ssess financial needs and offer</w:t>
            </w:r>
            <w:r w:rsidR="00E344BD">
              <w:rPr>
                <w:rFonts w:ascii="Times New Roman" w:hAnsi="Times New Roman" w:cs="Times New Roman"/>
                <w:sz w:val="20"/>
                <w:szCs w:val="20"/>
              </w:rPr>
              <w:t xml:space="preserve"> Northwestern Mutual’s insurance products</w:t>
            </w:r>
          </w:p>
          <w:p w:rsidR="00E344BD" w:rsidRDefault="00E344BD" w:rsidP="00F55F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55F4E" w:rsidRPr="00DB57FA" w:rsidRDefault="00F55F4E" w:rsidP="00F55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Parker </w:t>
            </w:r>
            <w:r w:rsidR="00D12545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Hannifin</w:t>
            </w: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</w:t>
            </w:r>
            <w:r w:rsidR="00D12545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 w:rsid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 w:rsidR="00D12545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New Britain,  CT</w:t>
            </w:r>
          </w:p>
          <w:p w:rsidR="00F55F4E" w:rsidRPr="00DB57FA" w:rsidRDefault="00F55F4E" w:rsidP="00F55F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Fluid Control Division</w:t>
            </w:r>
          </w:p>
          <w:p w:rsidR="00F55F4E" w:rsidRPr="00DB57FA" w:rsidRDefault="00F55F4E" w:rsidP="00F55F4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Marketing </w:t>
            </w:r>
            <w:r w:rsidR="0018023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Analyst </w:t>
            </w: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Intern                                   </w:t>
            </w:r>
            <w:r w:rsidR="00D12545"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</w:t>
            </w: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="0092280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r w:rsid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January 2011 – </w:t>
            </w:r>
            <w:r w:rsidR="00922800">
              <w:rPr>
                <w:rFonts w:ascii="Times New Roman" w:hAnsi="Times New Roman" w:cs="Times New Roman"/>
                <w:sz w:val="20"/>
                <w:szCs w:val="20"/>
              </w:rPr>
              <w:t>June 2011</w:t>
            </w:r>
          </w:p>
          <w:p w:rsidR="00F55F4E" w:rsidRPr="00DB57FA" w:rsidRDefault="00F55F4E" w:rsidP="00F55F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B57FA" w:rsidRPr="00DB57FA">
              <w:rPr>
                <w:rFonts w:ascii="Times New Roman" w:hAnsi="Times New Roman" w:cs="Times New Roman"/>
                <w:sz w:val="20"/>
                <w:szCs w:val="20"/>
              </w:rPr>
              <w:t>erform</w:t>
            </w:r>
            <w:r w:rsidR="008C77C8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market research using </w:t>
            </w:r>
            <w:proofErr w:type="spellStart"/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Winmap</w:t>
            </w:r>
            <w:proofErr w:type="spellEnd"/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, the company’s business model</w:t>
            </w:r>
          </w:p>
          <w:p w:rsidR="00F55F4E" w:rsidRPr="00DB57FA" w:rsidRDefault="00DB57FA" w:rsidP="00F55F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Sort</w:t>
            </w:r>
            <w:r w:rsidR="008C77C8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F55F4E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customers into their correct market segments</w:t>
            </w:r>
          </w:p>
          <w:p w:rsidR="00F55F4E" w:rsidRPr="00DB57FA" w:rsidRDefault="00F55F4E" w:rsidP="00F55F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Observed a cross-functional team during a “Rapid Response” meeting</w:t>
            </w:r>
          </w:p>
          <w:p w:rsidR="00F55F4E" w:rsidRPr="00DB57FA" w:rsidRDefault="00F55F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12545" w:rsidRPr="00DB57FA" w:rsidRDefault="001E7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People’s United Bank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679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160679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Berlin, C</w:t>
            </w:r>
            <w:r w:rsidR="000324DA" w:rsidRPr="00DB57F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  <w:p w:rsidR="000324DA" w:rsidRPr="00DB57FA" w:rsidRDefault="001606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Customer Service Associate </w:t>
            </w:r>
            <w:r w:rsidR="009A1364"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</w:t>
            </w:r>
            <w:r w:rsidR="00D12545"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</w:t>
            </w: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</w:t>
            </w:r>
            <w:r w:rsidR="001E7674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August 2009 </w:t>
            </w:r>
            <w:r w:rsidR="00987C19" w:rsidRPr="00DB57F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1E7674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1364" w:rsidRPr="00DB57FA">
              <w:rPr>
                <w:rFonts w:ascii="Times New Roman" w:hAnsi="Times New Roman" w:cs="Times New Roman"/>
                <w:sz w:val="20"/>
                <w:szCs w:val="20"/>
              </w:rPr>
              <w:t>November 2010</w:t>
            </w:r>
          </w:p>
          <w:p w:rsidR="000324DA" w:rsidRPr="00DB57FA" w:rsidRDefault="00B8129B" w:rsidP="000324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909C1" w:rsidRPr="00DB57FA">
              <w:rPr>
                <w:rFonts w:ascii="Times New Roman" w:hAnsi="Times New Roman" w:cs="Times New Roman"/>
                <w:sz w:val="20"/>
                <w:szCs w:val="20"/>
              </w:rPr>
              <w:t>mpleted</w:t>
            </w:r>
            <w:r w:rsidR="003A555E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various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cus</w:t>
            </w:r>
            <w:r w:rsidR="00CF3A61" w:rsidRPr="00DB57FA">
              <w:rPr>
                <w:rFonts w:ascii="Times New Roman" w:hAnsi="Times New Roman" w:cs="Times New Roman"/>
                <w:sz w:val="20"/>
                <w:szCs w:val="20"/>
              </w:rPr>
              <w:t>tomer transactions and maintained</w:t>
            </w:r>
            <w:r w:rsidR="00A91E66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customer service </w:t>
            </w:r>
            <w:r w:rsidR="003A555E" w:rsidRPr="00DB57FA">
              <w:rPr>
                <w:rFonts w:ascii="Times New Roman" w:hAnsi="Times New Roman" w:cs="Times New Roman"/>
                <w:sz w:val="20"/>
                <w:szCs w:val="20"/>
              </w:rPr>
              <w:t>mystery shop scores of 90% or greater</w:t>
            </w:r>
          </w:p>
          <w:p w:rsidR="005C0527" w:rsidRPr="00DB57FA" w:rsidRDefault="00F77125" w:rsidP="005C05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Opened personal</w:t>
            </w:r>
            <w:r w:rsidR="005C0527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check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ing accounts</w:t>
            </w:r>
            <w:r w:rsidR="00C74F2D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consistently</w:t>
            </w:r>
            <w:r w:rsidR="00A91E66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to meet monthly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sales goals</w:t>
            </w:r>
          </w:p>
          <w:p w:rsidR="005C0527" w:rsidRPr="00517D09" w:rsidRDefault="00C909C1" w:rsidP="00DE32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Assisted</w:t>
            </w:r>
            <w:r w:rsidR="005172B9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customers with </w:t>
            </w:r>
            <w:r w:rsidR="00CF3A61" w:rsidRPr="00DB57FA">
              <w:rPr>
                <w:rFonts w:ascii="Times New Roman" w:hAnsi="Times New Roman" w:cs="Times New Roman"/>
                <w:sz w:val="20"/>
                <w:szCs w:val="20"/>
              </w:rPr>
              <w:t>problem</w:t>
            </w:r>
            <w:r w:rsidR="005172B9" w:rsidRPr="00DB57F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CF3A61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or complaint</w:t>
            </w:r>
            <w:r w:rsidR="005172B9" w:rsidRPr="00DB57F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300426" w:rsidRPr="00DB57FA" w:rsidTr="00B64717">
        <w:tc>
          <w:tcPr>
            <w:tcW w:w="2448" w:type="dxa"/>
          </w:tcPr>
          <w:p w:rsidR="00300426" w:rsidRPr="00DB57FA" w:rsidRDefault="003004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:rsidR="00300426" w:rsidRPr="00DB57FA" w:rsidRDefault="00300426" w:rsidP="00F55F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51B1A" w:rsidRDefault="004C0DAD" w:rsidP="00D51B1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B57FA">
        <w:rPr>
          <w:rFonts w:ascii="Times New Roman" w:hAnsi="Times New Roman" w:cs="Times New Roman"/>
          <w:b/>
          <w:sz w:val="20"/>
          <w:szCs w:val="20"/>
        </w:rPr>
        <w:t>SKILLS</w:t>
      </w:r>
      <w:r w:rsidRPr="00DB57FA">
        <w:rPr>
          <w:rFonts w:ascii="Times New Roman" w:hAnsi="Times New Roman" w:cs="Times New Roman"/>
          <w:sz w:val="20"/>
          <w:szCs w:val="20"/>
        </w:rPr>
        <w:tab/>
      </w:r>
      <w:r w:rsidR="00DB57FA" w:rsidRPr="00DB57FA">
        <w:rPr>
          <w:rFonts w:ascii="Times New Roman" w:hAnsi="Times New Roman" w:cs="Times New Roman"/>
          <w:sz w:val="20"/>
          <w:szCs w:val="20"/>
        </w:rPr>
        <w:tab/>
      </w:r>
      <w:r w:rsidRPr="00DB57FA">
        <w:rPr>
          <w:rFonts w:ascii="Times New Roman" w:hAnsi="Times New Roman" w:cs="Times New Roman"/>
          <w:sz w:val="20"/>
          <w:szCs w:val="20"/>
        </w:rPr>
        <w:t>Proficient in all Microsoft Office Application</w:t>
      </w:r>
      <w:r w:rsidR="009A3219" w:rsidRPr="00DB57FA">
        <w:rPr>
          <w:rFonts w:ascii="Times New Roman" w:hAnsi="Times New Roman" w:cs="Times New Roman"/>
          <w:sz w:val="20"/>
          <w:szCs w:val="20"/>
        </w:rPr>
        <w:t>s</w:t>
      </w:r>
    </w:p>
    <w:p w:rsidR="00DE32DC" w:rsidRDefault="00DE32DC" w:rsidP="00DB57FA">
      <w:pPr>
        <w:spacing w:after="0" w:line="240" w:lineRule="auto"/>
        <w:ind w:left="1800" w:firstLine="360"/>
        <w:rPr>
          <w:rFonts w:ascii="Times New Roman" w:hAnsi="Times New Roman" w:cs="Times New Roman"/>
          <w:sz w:val="20"/>
          <w:szCs w:val="20"/>
        </w:rPr>
      </w:pPr>
    </w:p>
    <w:p w:rsidR="00D51B1A" w:rsidRDefault="00D51B1A" w:rsidP="00D51B1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1B1A">
        <w:rPr>
          <w:rFonts w:ascii="Times New Roman" w:hAnsi="Times New Roman" w:cs="Times New Roman"/>
          <w:b/>
          <w:sz w:val="20"/>
          <w:szCs w:val="20"/>
        </w:rPr>
        <w:t>AFFILIATIONS</w:t>
      </w:r>
      <w:r>
        <w:rPr>
          <w:rFonts w:ascii="Times New Roman" w:hAnsi="Times New Roman" w:cs="Times New Roman"/>
          <w:sz w:val="20"/>
          <w:szCs w:val="20"/>
        </w:rPr>
        <w:tab/>
        <w:t xml:space="preserve">HRACC – Human </w:t>
      </w:r>
      <w:r w:rsidR="00100FE3">
        <w:rPr>
          <w:rFonts w:ascii="Times New Roman" w:hAnsi="Times New Roman" w:cs="Times New Roman"/>
          <w:sz w:val="20"/>
          <w:szCs w:val="20"/>
        </w:rPr>
        <w:t>Resource</w:t>
      </w:r>
      <w:r>
        <w:rPr>
          <w:rFonts w:ascii="Times New Roman" w:hAnsi="Times New Roman" w:cs="Times New Roman"/>
          <w:sz w:val="20"/>
          <w:szCs w:val="20"/>
        </w:rPr>
        <w:t xml:space="preserve"> Association of Central Connecticut</w:t>
      </w:r>
    </w:p>
    <w:p w:rsidR="00D51B1A" w:rsidRDefault="00D51B1A" w:rsidP="00D51B1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SMA – Staffing Management Association</w:t>
      </w:r>
      <w:r w:rsidR="003326F7">
        <w:rPr>
          <w:rFonts w:ascii="Times New Roman" w:hAnsi="Times New Roman" w:cs="Times New Roman"/>
          <w:sz w:val="20"/>
          <w:szCs w:val="20"/>
        </w:rPr>
        <w:t xml:space="preserve"> of Southern New England</w:t>
      </w:r>
      <w:r>
        <w:rPr>
          <w:rFonts w:ascii="Times New Roman" w:hAnsi="Times New Roman" w:cs="Times New Roman"/>
          <w:sz w:val="20"/>
          <w:szCs w:val="20"/>
        </w:rPr>
        <w:t xml:space="preserve"> member</w:t>
      </w:r>
    </w:p>
    <w:p w:rsidR="00D51B1A" w:rsidRDefault="00D51B1A" w:rsidP="00DB57FA">
      <w:pPr>
        <w:spacing w:after="0" w:line="240" w:lineRule="auto"/>
        <w:ind w:left="1800" w:firstLine="360"/>
        <w:rPr>
          <w:rFonts w:ascii="Times New Roman" w:hAnsi="Times New Roman" w:cs="Times New Roman"/>
          <w:sz w:val="20"/>
          <w:szCs w:val="20"/>
        </w:rPr>
      </w:pPr>
    </w:p>
    <w:p w:rsidR="00E344BD" w:rsidRDefault="00E344BD" w:rsidP="00E344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1C44">
        <w:rPr>
          <w:rFonts w:ascii="Times New Roman" w:hAnsi="Times New Roman" w:cs="Times New Roman"/>
          <w:b/>
          <w:sz w:val="20"/>
          <w:szCs w:val="20"/>
        </w:rPr>
        <w:t>ACTIVITIES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C61C44">
        <w:rPr>
          <w:rFonts w:ascii="Times New Roman" w:hAnsi="Times New Roman" w:cs="Times New Roman"/>
          <w:b/>
          <w:sz w:val="20"/>
          <w:szCs w:val="20"/>
        </w:rPr>
        <w:t>The Children’s Home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61C44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Cromwell, CT</w:t>
      </w:r>
    </w:p>
    <w:p w:rsidR="00DE32DC" w:rsidRDefault="00E344BD" w:rsidP="00E344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61C44" w:rsidRPr="00C61C44">
        <w:rPr>
          <w:rFonts w:ascii="Times New Roman" w:hAnsi="Times New Roman" w:cs="Times New Roman"/>
          <w:i/>
          <w:sz w:val="20"/>
          <w:szCs w:val="20"/>
        </w:rPr>
        <w:t>Volunteer</w:t>
      </w:r>
      <w:r w:rsidR="00C61C44">
        <w:rPr>
          <w:rFonts w:ascii="Times New Roman" w:hAnsi="Times New Roman" w:cs="Times New Roman"/>
          <w:sz w:val="20"/>
          <w:szCs w:val="20"/>
        </w:rPr>
        <w:tab/>
      </w:r>
      <w:r w:rsidR="00C61C44">
        <w:rPr>
          <w:rFonts w:ascii="Times New Roman" w:hAnsi="Times New Roman" w:cs="Times New Roman"/>
          <w:sz w:val="20"/>
          <w:szCs w:val="20"/>
        </w:rPr>
        <w:tab/>
      </w:r>
      <w:r w:rsidR="00C61C44">
        <w:rPr>
          <w:rFonts w:ascii="Times New Roman" w:hAnsi="Times New Roman" w:cs="Times New Roman"/>
          <w:sz w:val="20"/>
          <w:szCs w:val="20"/>
        </w:rPr>
        <w:tab/>
      </w:r>
      <w:r w:rsidR="00C61C44">
        <w:rPr>
          <w:rFonts w:ascii="Times New Roman" w:hAnsi="Times New Roman" w:cs="Times New Roman"/>
          <w:sz w:val="20"/>
          <w:szCs w:val="20"/>
        </w:rPr>
        <w:tab/>
      </w:r>
      <w:r w:rsidR="00C61C44">
        <w:rPr>
          <w:rFonts w:ascii="Times New Roman" w:hAnsi="Times New Roman" w:cs="Times New Roman"/>
          <w:sz w:val="20"/>
          <w:szCs w:val="20"/>
        </w:rPr>
        <w:tab/>
      </w:r>
      <w:r w:rsidR="00C61C44">
        <w:rPr>
          <w:rFonts w:ascii="Times New Roman" w:hAnsi="Times New Roman" w:cs="Times New Roman"/>
          <w:sz w:val="20"/>
          <w:szCs w:val="20"/>
        </w:rPr>
        <w:tab/>
        <w:t xml:space="preserve"> September 2011 – Present</w:t>
      </w:r>
    </w:p>
    <w:p w:rsidR="00E344BD" w:rsidRDefault="00DE32DC" w:rsidP="00DE32D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Participates in the buddy program as a mentor to a troubled teenager</w:t>
      </w:r>
    </w:p>
    <w:p w:rsidR="00E344BD" w:rsidRPr="00D70369" w:rsidRDefault="00DE32DC" w:rsidP="00E344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Meets with buddy on a weekly basis for an hour to offer suppor</w:t>
      </w:r>
      <w:bookmarkStart w:id="0" w:name="_GoBack"/>
      <w:bookmarkEnd w:id="0"/>
      <w:r w:rsidR="00D70369">
        <w:rPr>
          <w:rFonts w:ascii="Times New Roman" w:hAnsi="Times New Roman" w:cs="Times New Roman"/>
          <w:sz w:val="20"/>
          <w:szCs w:val="20"/>
        </w:rPr>
        <w:t>t</w:t>
      </w:r>
    </w:p>
    <w:sectPr w:rsidR="00E344BD" w:rsidRPr="00D70369" w:rsidSect="001606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B2E" w:rsidRDefault="00627B2E" w:rsidP="0096567B">
      <w:pPr>
        <w:spacing w:after="0" w:line="240" w:lineRule="auto"/>
      </w:pPr>
      <w:r>
        <w:separator/>
      </w:r>
    </w:p>
  </w:endnote>
  <w:endnote w:type="continuationSeparator" w:id="0">
    <w:p w:rsidR="00627B2E" w:rsidRDefault="00627B2E" w:rsidP="0096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B2E" w:rsidRDefault="00627B2E" w:rsidP="0096567B">
      <w:pPr>
        <w:spacing w:after="0" w:line="240" w:lineRule="auto"/>
      </w:pPr>
      <w:r>
        <w:separator/>
      </w:r>
    </w:p>
  </w:footnote>
  <w:footnote w:type="continuationSeparator" w:id="0">
    <w:p w:rsidR="00627B2E" w:rsidRDefault="00627B2E" w:rsidP="0096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4BD" w:rsidRPr="0096567B" w:rsidRDefault="00E344BD" w:rsidP="0096567B">
    <w:pPr>
      <w:pStyle w:val="Head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Natalia Barczyszyn</w:t>
    </w:r>
  </w:p>
  <w:p w:rsidR="00E344BD" w:rsidRDefault="00E344BD" w:rsidP="0096567B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253 Hunting Hill Ave</w:t>
    </w:r>
  </w:p>
  <w:p w:rsidR="00E344BD" w:rsidRPr="0096567B" w:rsidRDefault="00E344BD" w:rsidP="0096567B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Middletown, CT 06457</w:t>
    </w:r>
  </w:p>
  <w:p w:rsidR="00E344BD" w:rsidRPr="0096567B" w:rsidRDefault="00E344BD" w:rsidP="0096567B">
    <w:pPr>
      <w:pStyle w:val="Header"/>
      <w:jc w:val="center"/>
      <w:rPr>
        <w:rFonts w:ascii="Arial" w:hAnsi="Arial" w:cs="Arial"/>
        <w:sz w:val="24"/>
        <w:szCs w:val="24"/>
      </w:rPr>
    </w:pPr>
  </w:p>
  <w:p w:rsidR="00E344BD" w:rsidRPr="0096567B" w:rsidRDefault="00E344BD" w:rsidP="0096567B">
    <w:pPr>
      <w:pStyle w:val="Header"/>
      <w:tabs>
        <w:tab w:val="clear" w:pos="4680"/>
        <w:tab w:val="clear" w:pos="9360"/>
      </w:tabs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Home: (860) 347-4987         Cell: (860) 638-9771       </w:t>
    </w:r>
    <w:r w:rsidRPr="0096567B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 xml:space="preserve"> E-mail: natalia47@sbcglobal.net</w:t>
    </w:r>
  </w:p>
  <w:p w:rsidR="00E344BD" w:rsidRPr="0096567B" w:rsidRDefault="00590E53" w:rsidP="0096567B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sz w:val="24"/>
        <w:szCs w:val="24"/>
      </w:rPr>
    </w:pPr>
    <w:r w:rsidRPr="00590E53">
      <w:rPr>
        <w:rFonts w:ascii="Palatino Linotype" w:hAnsi="Palatino Linotype"/>
        <w:sz w:val="24"/>
        <w:szCs w:val="24"/>
      </w:rPr>
      <w:pict>
        <v:rect id="_x0000_i1025" style="width:0;height:1.5pt" o:hralign="center" o:hrstd="t" o:hr="t" fillcolor="#aca899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746F0"/>
    <w:multiLevelType w:val="hybridMultilevel"/>
    <w:tmpl w:val="3772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63076"/>
    <w:multiLevelType w:val="hybridMultilevel"/>
    <w:tmpl w:val="FE3CF988"/>
    <w:lvl w:ilvl="0" w:tplc="B2D2BDC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5BA5E47"/>
    <w:multiLevelType w:val="hybridMultilevel"/>
    <w:tmpl w:val="43D0E58C"/>
    <w:lvl w:ilvl="0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3">
    <w:nsid w:val="39D13C00"/>
    <w:multiLevelType w:val="hybridMultilevel"/>
    <w:tmpl w:val="2EF4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C2987"/>
    <w:multiLevelType w:val="hybridMultilevel"/>
    <w:tmpl w:val="B14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51FAA"/>
    <w:rsid w:val="000324DA"/>
    <w:rsid w:val="000725E1"/>
    <w:rsid w:val="000807F9"/>
    <w:rsid w:val="000B062E"/>
    <w:rsid w:val="000C066B"/>
    <w:rsid w:val="00100FE3"/>
    <w:rsid w:val="0010393B"/>
    <w:rsid w:val="00141A49"/>
    <w:rsid w:val="00157D1B"/>
    <w:rsid w:val="00160679"/>
    <w:rsid w:val="0018023A"/>
    <w:rsid w:val="00191973"/>
    <w:rsid w:val="001D363A"/>
    <w:rsid w:val="001E7674"/>
    <w:rsid w:val="00246F49"/>
    <w:rsid w:val="00247F1F"/>
    <w:rsid w:val="00254BDC"/>
    <w:rsid w:val="00261276"/>
    <w:rsid w:val="002B4FAB"/>
    <w:rsid w:val="002C59F4"/>
    <w:rsid w:val="002E71BB"/>
    <w:rsid w:val="00300426"/>
    <w:rsid w:val="003326F7"/>
    <w:rsid w:val="00377648"/>
    <w:rsid w:val="003A5475"/>
    <w:rsid w:val="003A555E"/>
    <w:rsid w:val="003B626E"/>
    <w:rsid w:val="003C0AD9"/>
    <w:rsid w:val="0041623B"/>
    <w:rsid w:val="00443A30"/>
    <w:rsid w:val="004827A1"/>
    <w:rsid w:val="004911CA"/>
    <w:rsid w:val="00494664"/>
    <w:rsid w:val="004C0DAD"/>
    <w:rsid w:val="004E6A55"/>
    <w:rsid w:val="004F47D1"/>
    <w:rsid w:val="005172B9"/>
    <w:rsid w:val="00517D09"/>
    <w:rsid w:val="005243A0"/>
    <w:rsid w:val="00547D57"/>
    <w:rsid w:val="005632DD"/>
    <w:rsid w:val="00581606"/>
    <w:rsid w:val="00590E53"/>
    <w:rsid w:val="005B33BE"/>
    <w:rsid w:val="005C0527"/>
    <w:rsid w:val="005D483C"/>
    <w:rsid w:val="006063D2"/>
    <w:rsid w:val="00623830"/>
    <w:rsid w:val="00627B2E"/>
    <w:rsid w:val="00634AF2"/>
    <w:rsid w:val="006A7E35"/>
    <w:rsid w:val="006D6700"/>
    <w:rsid w:val="0073698D"/>
    <w:rsid w:val="007A0596"/>
    <w:rsid w:val="00824D99"/>
    <w:rsid w:val="008512C3"/>
    <w:rsid w:val="00851FAA"/>
    <w:rsid w:val="00864D67"/>
    <w:rsid w:val="0089574A"/>
    <w:rsid w:val="008C77C8"/>
    <w:rsid w:val="008E79A8"/>
    <w:rsid w:val="0091568B"/>
    <w:rsid w:val="00922800"/>
    <w:rsid w:val="0096567B"/>
    <w:rsid w:val="00987C19"/>
    <w:rsid w:val="009A1364"/>
    <w:rsid w:val="009A3219"/>
    <w:rsid w:val="009A57F2"/>
    <w:rsid w:val="009B70EA"/>
    <w:rsid w:val="009D4A70"/>
    <w:rsid w:val="00A1308D"/>
    <w:rsid w:val="00A44719"/>
    <w:rsid w:val="00A556AB"/>
    <w:rsid w:val="00A67DA6"/>
    <w:rsid w:val="00A90A23"/>
    <w:rsid w:val="00A91E66"/>
    <w:rsid w:val="00AB35FF"/>
    <w:rsid w:val="00AC0AC6"/>
    <w:rsid w:val="00AD56B1"/>
    <w:rsid w:val="00B30432"/>
    <w:rsid w:val="00B64717"/>
    <w:rsid w:val="00B8129B"/>
    <w:rsid w:val="00BC0D55"/>
    <w:rsid w:val="00C13DC6"/>
    <w:rsid w:val="00C32E5D"/>
    <w:rsid w:val="00C459D4"/>
    <w:rsid w:val="00C53170"/>
    <w:rsid w:val="00C61C44"/>
    <w:rsid w:val="00C70B35"/>
    <w:rsid w:val="00C73114"/>
    <w:rsid w:val="00C74F2D"/>
    <w:rsid w:val="00C82C7C"/>
    <w:rsid w:val="00C84CCE"/>
    <w:rsid w:val="00C86B4C"/>
    <w:rsid w:val="00C909C1"/>
    <w:rsid w:val="00CB0515"/>
    <w:rsid w:val="00CB1DC6"/>
    <w:rsid w:val="00CB3070"/>
    <w:rsid w:val="00CC2932"/>
    <w:rsid w:val="00CD5BBD"/>
    <w:rsid w:val="00CF3A61"/>
    <w:rsid w:val="00D10923"/>
    <w:rsid w:val="00D12545"/>
    <w:rsid w:val="00D214B4"/>
    <w:rsid w:val="00D366D6"/>
    <w:rsid w:val="00D51B1A"/>
    <w:rsid w:val="00D6576B"/>
    <w:rsid w:val="00D67355"/>
    <w:rsid w:val="00D70369"/>
    <w:rsid w:val="00D757C2"/>
    <w:rsid w:val="00D83E16"/>
    <w:rsid w:val="00D859B8"/>
    <w:rsid w:val="00DA084B"/>
    <w:rsid w:val="00DA7595"/>
    <w:rsid w:val="00DB57FA"/>
    <w:rsid w:val="00DE32DC"/>
    <w:rsid w:val="00DE724B"/>
    <w:rsid w:val="00E00A3A"/>
    <w:rsid w:val="00E211DD"/>
    <w:rsid w:val="00E344BD"/>
    <w:rsid w:val="00E429C0"/>
    <w:rsid w:val="00E433F3"/>
    <w:rsid w:val="00E43B2E"/>
    <w:rsid w:val="00E73848"/>
    <w:rsid w:val="00E8628B"/>
    <w:rsid w:val="00ED0E60"/>
    <w:rsid w:val="00F1706F"/>
    <w:rsid w:val="00F50F33"/>
    <w:rsid w:val="00F55F4E"/>
    <w:rsid w:val="00F77125"/>
    <w:rsid w:val="00F92CFF"/>
    <w:rsid w:val="00FC4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67B"/>
  </w:style>
  <w:style w:type="paragraph" w:styleId="Footer">
    <w:name w:val="footer"/>
    <w:basedOn w:val="Normal"/>
    <w:link w:val="FooterChar"/>
    <w:uiPriority w:val="99"/>
    <w:semiHidden/>
    <w:unhideWhenUsed/>
    <w:rsid w:val="0096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67B"/>
  </w:style>
  <w:style w:type="table" w:styleId="TableGrid">
    <w:name w:val="Table Grid"/>
    <w:basedOn w:val="TableNormal"/>
    <w:uiPriority w:val="59"/>
    <w:rsid w:val="00965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4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0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70B35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67B"/>
  </w:style>
  <w:style w:type="paragraph" w:styleId="Footer">
    <w:name w:val="footer"/>
    <w:basedOn w:val="Normal"/>
    <w:link w:val="FooterChar"/>
    <w:uiPriority w:val="99"/>
    <w:semiHidden/>
    <w:unhideWhenUsed/>
    <w:rsid w:val="0096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67B"/>
  </w:style>
  <w:style w:type="table" w:styleId="TableGrid">
    <w:name w:val="Table Grid"/>
    <w:basedOn w:val="TableNormal"/>
    <w:uiPriority w:val="59"/>
    <w:rsid w:val="00965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4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0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70B35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Local\Temp\CCSU%2520Resume%25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CCSU%20Resume%20Template.dotx</Template>
  <TotalTime>5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patron</cp:lastModifiedBy>
  <cp:revision>5</cp:revision>
  <cp:lastPrinted>2011-03-03T20:07:00Z</cp:lastPrinted>
  <dcterms:created xsi:type="dcterms:W3CDTF">2012-03-21T20:56:00Z</dcterms:created>
  <dcterms:modified xsi:type="dcterms:W3CDTF">2012-03-21T21:01:00Z</dcterms:modified>
</cp:coreProperties>
</file>