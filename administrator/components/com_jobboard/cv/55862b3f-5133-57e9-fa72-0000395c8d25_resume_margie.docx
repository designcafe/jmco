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A5" w:rsidRDefault="00065AA5">
      <w:pPr>
        <w:jc w:val="center"/>
      </w:pPr>
      <w:r>
        <w:t>MARGIE SPOSATO</w:t>
      </w:r>
    </w:p>
    <w:p w:rsidR="00065AA5" w:rsidRDefault="00065AA5">
      <w:pPr>
        <w:jc w:val="center"/>
      </w:pPr>
      <w:r>
        <w:t>3 LEE STREET</w:t>
      </w:r>
    </w:p>
    <w:p w:rsidR="00065AA5" w:rsidRDefault="00065AA5">
      <w:pPr>
        <w:jc w:val="center"/>
      </w:pPr>
      <w:r>
        <w:t>WESTERLY, RI 02891</w:t>
      </w:r>
    </w:p>
    <w:p w:rsidR="00065AA5" w:rsidRDefault="00065AA5"/>
    <w:p w:rsidR="00065AA5" w:rsidRDefault="00065AA5"/>
    <w:p w:rsidR="00065AA5" w:rsidRDefault="00065AA5"/>
    <w:p w:rsidR="00065AA5" w:rsidRDefault="00065AA5"/>
    <w:p w:rsidR="00065AA5" w:rsidRDefault="00065AA5">
      <w:r>
        <w:t>SKILLS:</w:t>
      </w:r>
      <w:r>
        <w:tab/>
        <w:t>Type 50</w:t>
      </w:r>
      <w:r>
        <w:tab/>
      </w:r>
      <w:r>
        <w:tab/>
      </w:r>
    </w:p>
    <w:p w:rsidR="00065AA5" w:rsidRDefault="00065AA5">
      <w:r>
        <w:tab/>
      </w:r>
      <w:r>
        <w:tab/>
        <w:t>10 key by touch</w:t>
      </w:r>
    </w:p>
    <w:p w:rsidR="00065AA5" w:rsidRDefault="00065AA5">
      <w:r>
        <w:tab/>
      </w:r>
      <w:r>
        <w:tab/>
        <w:t>Word Processing</w:t>
      </w:r>
    </w:p>
    <w:p w:rsidR="00065AA5" w:rsidRDefault="00065AA5">
      <w:r>
        <w:tab/>
      </w:r>
      <w:r>
        <w:tab/>
        <w:t>Spreadsheets</w:t>
      </w:r>
    </w:p>
    <w:p w:rsidR="00065AA5" w:rsidRDefault="00065AA5">
      <w:r>
        <w:tab/>
      </w:r>
      <w:r>
        <w:tab/>
        <w:t>Quickbooks</w:t>
      </w:r>
    </w:p>
    <w:p w:rsidR="00065AA5" w:rsidRDefault="00065AA5"/>
    <w:p w:rsidR="00065AA5" w:rsidRDefault="00065AA5"/>
    <w:p w:rsidR="00065AA5" w:rsidRDefault="00065AA5"/>
    <w:p w:rsidR="00065AA5" w:rsidRDefault="00065AA5">
      <w:r>
        <w:t>EXPERIENCE:</w:t>
      </w:r>
      <w:r>
        <w:tab/>
      </w:r>
    </w:p>
    <w:p w:rsidR="00065AA5" w:rsidRDefault="00065AA5"/>
    <w:p w:rsidR="00065AA5" w:rsidRDefault="00065AA5">
      <w:r>
        <w:t>3/05 - 9/09</w:t>
      </w:r>
      <w:r>
        <w:tab/>
        <w:t>Frank Olean Center, Westerly, RI</w:t>
      </w:r>
    </w:p>
    <w:p w:rsidR="00065AA5" w:rsidRDefault="00065AA5">
      <w:r>
        <w:tab/>
      </w:r>
      <w:r>
        <w:tab/>
        <w:t>Bookkeeper- A/R, A/P, Payroll, Deposits, Invoicing</w:t>
      </w:r>
    </w:p>
    <w:p w:rsidR="00065AA5" w:rsidRDefault="00065AA5"/>
    <w:p w:rsidR="00065AA5" w:rsidRDefault="00065AA5">
      <w:r>
        <w:t>3/01 - 9/04</w:t>
      </w:r>
      <w:r>
        <w:tab/>
        <w:t>Coeur d’Alene French Baking Company, Salt Lake City, Utah</w:t>
      </w:r>
    </w:p>
    <w:p w:rsidR="00065AA5" w:rsidRDefault="00065AA5">
      <w:r>
        <w:tab/>
      </w:r>
      <w:r>
        <w:tab/>
        <w:t>Office Manager-A/R, A/P, Invoicing, month end closing,</w:t>
      </w:r>
    </w:p>
    <w:p w:rsidR="00065AA5" w:rsidRDefault="00065AA5">
      <w:r>
        <w:tab/>
      </w:r>
      <w:r>
        <w:tab/>
        <w:t>Schedule trucks, sales, order entry, phones</w:t>
      </w:r>
    </w:p>
    <w:p w:rsidR="00065AA5" w:rsidRDefault="00065AA5"/>
    <w:p w:rsidR="00065AA5" w:rsidRDefault="00065AA5">
      <w:r>
        <w:t>6/95 - 1/01</w:t>
      </w:r>
      <w:r>
        <w:tab/>
        <w:t>I-O Corporation, West Valley City, Utah</w:t>
      </w:r>
    </w:p>
    <w:p w:rsidR="00065AA5" w:rsidRDefault="00065AA5">
      <w:r>
        <w:tab/>
      </w:r>
      <w:r>
        <w:tab/>
        <w:t>Accounting clerk - A/R, A/P, Invoicing, order entry, deposits, inventory</w:t>
      </w:r>
    </w:p>
    <w:p w:rsidR="00065AA5" w:rsidRDefault="00065AA5"/>
    <w:p w:rsidR="00065AA5" w:rsidRDefault="00065AA5"/>
    <w:p w:rsidR="00065AA5" w:rsidRDefault="00065AA5"/>
    <w:p w:rsidR="00065AA5" w:rsidRDefault="00065AA5">
      <w:r>
        <w:t>EDUCATION:</w:t>
      </w:r>
      <w:r>
        <w:tab/>
        <w:t>Graduated of Sawyer Business College 1972 - Providence, RI</w:t>
      </w:r>
    </w:p>
    <w:p w:rsidR="00065AA5" w:rsidRDefault="00065AA5">
      <w:r>
        <w:tab/>
      </w:r>
      <w:r>
        <w:tab/>
        <w:t>Attended Mitchell College- New London, CT</w:t>
      </w:r>
    </w:p>
    <w:p w:rsidR="00000000" w:rsidRDefault="00065AA5" w:rsidP="00065AA5">
      <w:r>
        <w:tab/>
      </w:r>
      <w:r>
        <w:tab/>
      </w:r>
    </w:p>
    <w:sectPr w:rsidR="00000000" w:rsidSect="00065AA5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AA5" w:rsidRDefault="00065AA5" w:rsidP="00065AA5">
      <w:r>
        <w:separator/>
      </w:r>
    </w:p>
  </w:endnote>
  <w:endnote w:type="continuationSeparator" w:id="1">
    <w:p w:rsidR="00065AA5" w:rsidRDefault="00065AA5" w:rsidP="00065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A5" w:rsidRDefault="00065AA5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AA5" w:rsidRDefault="00065AA5" w:rsidP="00065AA5">
      <w:r>
        <w:separator/>
      </w:r>
    </w:p>
  </w:footnote>
  <w:footnote w:type="continuationSeparator" w:id="1">
    <w:p w:rsidR="00065AA5" w:rsidRDefault="00065AA5" w:rsidP="00065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AA5" w:rsidRDefault="00065AA5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065AA5"/>
    <w:rsid w:val="0006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