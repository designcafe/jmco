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C7" w:rsidRPr="00B31BBD" w:rsidRDefault="005F48C7"/>
    <w:tbl>
      <w:tblPr>
        <w:tblW w:w="0" w:type="auto"/>
        <w:tblInd w:w="198" w:type="dxa"/>
        <w:tblBorders>
          <w:bottom w:val="single" w:sz="18" w:space="0" w:color="365F91"/>
        </w:tblBorders>
        <w:tblLook w:val="04A0"/>
      </w:tblPr>
      <w:tblGrid>
        <w:gridCol w:w="4691"/>
        <w:gridCol w:w="5551"/>
      </w:tblGrid>
      <w:tr w:rsidR="00566583" w:rsidRPr="00385740" w:rsidTr="00906890">
        <w:trPr>
          <w:trHeight w:val="423"/>
        </w:trPr>
        <w:tc>
          <w:tcPr>
            <w:tcW w:w="4691" w:type="dxa"/>
            <w:vAlign w:val="center"/>
          </w:tcPr>
          <w:p w:rsidR="00566583" w:rsidRPr="00385740" w:rsidRDefault="00906890" w:rsidP="00E518B1">
            <w:pPr>
              <w:pStyle w:val="Name"/>
              <w:ind w:left="0"/>
              <w:jc w:val="left"/>
              <w:rPr>
                <w:szCs w:val="17"/>
              </w:rPr>
            </w:pPr>
            <w:r>
              <w:rPr>
                <w:szCs w:val="17"/>
              </w:rPr>
              <w:t>Caitlyn O’Connor</w:t>
            </w:r>
          </w:p>
        </w:tc>
        <w:tc>
          <w:tcPr>
            <w:tcW w:w="5551" w:type="dxa"/>
            <w:vAlign w:val="center"/>
          </w:tcPr>
          <w:p w:rsidR="00E63026" w:rsidRDefault="00906890" w:rsidP="00906890">
            <w:pPr>
              <w:pStyle w:val="Address"/>
            </w:pPr>
            <w:r>
              <w:t>26 Guertin Avenue</w:t>
            </w:r>
            <w:r w:rsidR="00566583" w:rsidRPr="00385740">
              <w:t xml:space="preserve"> </w:t>
            </w:r>
            <w:r w:rsidR="00566583" w:rsidRPr="00385740">
              <w:sym w:font="Wingdings 2" w:char="F097"/>
            </w:r>
            <w:r w:rsidR="00566583" w:rsidRPr="00385740">
              <w:t xml:space="preserve"> </w:t>
            </w:r>
            <w:r>
              <w:t>Ludlow</w:t>
            </w:r>
            <w:r w:rsidR="00E518B1" w:rsidRPr="00385740">
              <w:t>, MA 01</w:t>
            </w:r>
            <w:r>
              <w:t>056</w:t>
            </w:r>
            <w:r w:rsidR="00566583" w:rsidRPr="00385740">
              <w:t xml:space="preserve"> </w:t>
            </w:r>
            <w:r w:rsidR="00566583" w:rsidRPr="00385740">
              <w:sym w:font="Wingdings 2" w:char="F097"/>
            </w:r>
            <w:r w:rsidR="00566583" w:rsidRPr="00385740">
              <w:t xml:space="preserve"> </w:t>
            </w:r>
            <w:r w:rsidR="00E63026">
              <w:t>Home-</w:t>
            </w:r>
            <w:r w:rsidR="00DB5AD8" w:rsidRPr="00385740">
              <w:t>413-</w:t>
            </w:r>
            <w:r>
              <w:t>547-6685</w:t>
            </w:r>
          </w:p>
          <w:p w:rsidR="00E63026" w:rsidRDefault="00E63026" w:rsidP="00906890">
            <w:pPr>
              <w:pStyle w:val="Address"/>
            </w:pPr>
            <w:r>
              <w:t>Cell-413-530-7534</w:t>
            </w:r>
          </w:p>
          <w:p w:rsidR="00566583" w:rsidRPr="00385740" w:rsidRDefault="00566583" w:rsidP="00906890">
            <w:pPr>
              <w:pStyle w:val="Address"/>
            </w:pPr>
            <w:r w:rsidRPr="00385740">
              <w:t xml:space="preserve">  </w:t>
            </w:r>
            <w:r w:rsidR="00FD17BE">
              <w:t>caitlynoconnor@rocketmail</w:t>
            </w:r>
            <w:r w:rsidR="00E63026">
              <w:t>.com</w:t>
            </w:r>
          </w:p>
        </w:tc>
      </w:tr>
    </w:tbl>
    <w:p w:rsidR="005F48C7" w:rsidRPr="00A90DA8" w:rsidRDefault="00E518B1" w:rsidP="00E518B1">
      <w:pPr>
        <w:pStyle w:val="JobTitle"/>
        <w:jc w:val="left"/>
        <w:rPr>
          <w:sz w:val="44"/>
          <w:szCs w:val="44"/>
        </w:rPr>
      </w:pPr>
      <w:r>
        <w:t xml:space="preserve">                  </w:t>
      </w:r>
      <w:r w:rsidR="00905FB0" w:rsidRPr="00A90DA8">
        <w:rPr>
          <w:sz w:val="44"/>
          <w:szCs w:val="44"/>
        </w:rPr>
        <w:t>Medical Assistant</w:t>
      </w:r>
    </w:p>
    <w:tbl>
      <w:tblPr>
        <w:tblW w:w="0" w:type="auto"/>
        <w:tblInd w:w="108" w:type="dxa"/>
        <w:shd w:val="clear" w:color="auto" w:fill="EEECE1"/>
        <w:tblLook w:val="04A0"/>
      </w:tblPr>
      <w:tblGrid>
        <w:gridCol w:w="10332"/>
      </w:tblGrid>
      <w:tr w:rsidR="005F48C7" w:rsidRPr="00385740" w:rsidTr="00905FB0">
        <w:trPr>
          <w:trHeight w:val="1782"/>
        </w:trPr>
        <w:tc>
          <w:tcPr>
            <w:tcW w:w="10332" w:type="dxa"/>
            <w:shd w:val="clear" w:color="auto" w:fill="EEECE1"/>
          </w:tcPr>
          <w:p w:rsidR="005F48C7" w:rsidRPr="00385740" w:rsidRDefault="004B1F44" w:rsidP="00F978D7">
            <w:pPr>
              <w:pStyle w:val="Summary"/>
            </w:pPr>
            <w:r w:rsidRPr="00385740">
              <w:t>Eager new m</w:t>
            </w:r>
            <w:r w:rsidR="00E518B1" w:rsidRPr="00385740">
              <w:t xml:space="preserve">edical assistant looking to obtain </w:t>
            </w:r>
            <w:r w:rsidR="00906890" w:rsidRPr="00385740">
              <w:t>a</w:t>
            </w:r>
            <w:r w:rsidR="00593C35">
              <w:t xml:space="preserve"> </w:t>
            </w:r>
            <w:r w:rsidRPr="00385740">
              <w:t xml:space="preserve">medical assistant </w:t>
            </w:r>
            <w:r w:rsidR="00593C35">
              <w:t>position.</w:t>
            </w:r>
          </w:p>
          <w:tbl>
            <w:tblPr>
              <w:tblW w:w="0" w:type="auto"/>
              <w:tblInd w:w="288" w:type="dxa"/>
              <w:tblLook w:val="04A0"/>
            </w:tblPr>
            <w:tblGrid>
              <w:gridCol w:w="3474"/>
              <w:gridCol w:w="2880"/>
              <w:gridCol w:w="3150"/>
            </w:tblGrid>
            <w:tr w:rsidR="005F48C7" w:rsidRPr="00385740">
              <w:tc>
                <w:tcPr>
                  <w:tcW w:w="3474" w:type="dxa"/>
                </w:tcPr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Medical Office Management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Medical Billing &amp; Coding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Medical Records Management</w:t>
                  </w:r>
                </w:p>
                <w:p w:rsidR="005F48C7" w:rsidRPr="00385740" w:rsidRDefault="00905FB0" w:rsidP="00DB5AD8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 xml:space="preserve">— </w:t>
                  </w:r>
                  <w:r w:rsidR="00DB5AD8" w:rsidRPr="00385740">
                    <w:rPr>
                      <w:rStyle w:val="Keyskills"/>
                    </w:rPr>
                    <w:t>Strong Customer Service</w:t>
                  </w:r>
                </w:p>
              </w:tc>
              <w:tc>
                <w:tcPr>
                  <w:tcW w:w="2880" w:type="dxa"/>
                </w:tcPr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Bookkeeping &amp; Filing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Taking Patient Vitals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Blood Draws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Injections</w:t>
                  </w:r>
                </w:p>
              </w:tc>
              <w:tc>
                <w:tcPr>
                  <w:tcW w:w="3150" w:type="dxa"/>
                </w:tcPr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Patient Scheduling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Ancillary Testing</w:t>
                  </w:r>
                </w:p>
                <w:p w:rsidR="005F48C7" w:rsidRPr="00385740" w:rsidRDefault="00905FB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>— Patient Education</w:t>
                  </w:r>
                </w:p>
                <w:p w:rsidR="005F48C7" w:rsidRPr="00385740" w:rsidRDefault="00DB5AD8" w:rsidP="00D62680">
                  <w:pPr>
                    <w:rPr>
                      <w:rStyle w:val="Keyskills"/>
                    </w:rPr>
                  </w:pPr>
                  <w:r w:rsidRPr="00385740">
                    <w:rPr>
                      <w:rStyle w:val="Keyskills"/>
                    </w:rPr>
                    <w:t xml:space="preserve">— HIPAA </w:t>
                  </w:r>
                  <w:r w:rsidR="00D62680" w:rsidRPr="00385740">
                    <w:rPr>
                      <w:rStyle w:val="Keyskills"/>
                    </w:rPr>
                    <w:t>&amp; OSHA Regulations</w:t>
                  </w:r>
                </w:p>
              </w:tc>
            </w:tr>
          </w:tbl>
          <w:p w:rsidR="005F48C7" w:rsidRPr="00385740" w:rsidRDefault="005F48C7"/>
        </w:tc>
      </w:tr>
    </w:tbl>
    <w:p w:rsidR="005F48C7" w:rsidRDefault="00905FB0" w:rsidP="00F978D7">
      <w:pPr>
        <w:pStyle w:val="SectionHeading"/>
      </w:pPr>
      <w:r>
        <w:t>Education</w:t>
      </w:r>
    </w:p>
    <w:p w:rsidR="00DB5AD8" w:rsidRPr="004E0A6B" w:rsidRDefault="00DB5AD8" w:rsidP="00DB5AD8">
      <w:pPr>
        <w:pStyle w:val="p3"/>
        <w:spacing w:line="240" w:lineRule="auto"/>
        <w:ind w:left="144"/>
        <w:rPr>
          <w:b/>
          <w:smallCaps/>
          <w:snapToGrid/>
          <w:sz w:val="22"/>
          <w:szCs w:val="22"/>
        </w:rPr>
      </w:pPr>
      <w:r w:rsidRPr="004E0A6B">
        <w:rPr>
          <w:b/>
          <w:smallCaps/>
          <w:snapToGrid/>
          <w:sz w:val="22"/>
          <w:szCs w:val="22"/>
        </w:rPr>
        <w:t xml:space="preserve">Medical Assisting                                               </w:t>
      </w:r>
      <w:r>
        <w:rPr>
          <w:b/>
          <w:smallCaps/>
          <w:snapToGrid/>
          <w:sz w:val="22"/>
          <w:szCs w:val="22"/>
        </w:rPr>
        <w:t xml:space="preserve">                                   </w:t>
      </w:r>
      <w:r w:rsidR="000D0448">
        <w:rPr>
          <w:b/>
          <w:smallCaps/>
          <w:snapToGrid/>
          <w:sz w:val="22"/>
          <w:szCs w:val="22"/>
        </w:rPr>
        <w:t xml:space="preserve">                                      </w:t>
      </w:r>
      <w:r w:rsidR="00EE436D">
        <w:rPr>
          <w:smallCaps/>
          <w:snapToGrid/>
          <w:sz w:val="22"/>
          <w:szCs w:val="22"/>
        </w:rPr>
        <w:t xml:space="preserve">          Graduated </w:t>
      </w:r>
      <w:r w:rsidR="000D0448">
        <w:rPr>
          <w:smallCaps/>
          <w:snapToGrid/>
          <w:sz w:val="22"/>
          <w:szCs w:val="22"/>
        </w:rPr>
        <w:t xml:space="preserve">November </w:t>
      </w:r>
      <w:r w:rsidR="00E518B1">
        <w:rPr>
          <w:smallCaps/>
          <w:snapToGrid/>
          <w:sz w:val="22"/>
          <w:szCs w:val="22"/>
        </w:rPr>
        <w:t>2010</w:t>
      </w:r>
    </w:p>
    <w:p w:rsidR="00DB5AD8" w:rsidRPr="004E0A6B" w:rsidRDefault="000D0448" w:rsidP="000D0448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DB5AD8" w:rsidRPr="004E0A6B">
        <w:rPr>
          <w:sz w:val="22"/>
          <w:szCs w:val="22"/>
        </w:rPr>
        <w:t>Porter and Chester Institute, Chicopee, Massachusetts</w:t>
      </w:r>
    </w:p>
    <w:p w:rsidR="00DB5AD8" w:rsidRPr="00CF7511" w:rsidRDefault="00DB5AD8" w:rsidP="00DB5AD8">
      <w:pPr>
        <w:tabs>
          <w:tab w:val="right" w:pos="9240"/>
        </w:tabs>
        <w:ind w:left="1440" w:hanging="1440"/>
        <w:rPr>
          <w:b/>
          <w:i/>
          <w:szCs w:val="22"/>
        </w:rPr>
      </w:pPr>
      <w:r w:rsidRPr="00CF7511">
        <w:rPr>
          <w:b/>
          <w:i/>
          <w:szCs w:val="22"/>
        </w:rPr>
        <w:t>Medical Assistant Certificate Progra</w:t>
      </w:r>
      <w:r w:rsidR="001047DC" w:rsidRPr="00CF7511">
        <w:rPr>
          <w:b/>
          <w:i/>
          <w:szCs w:val="22"/>
        </w:rPr>
        <w:t>m</w:t>
      </w:r>
    </w:p>
    <w:p w:rsidR="00906890" w:rsidRDefault="00906890" w:rsidP="00DB5AD8">
      <w:pPr>
        <w:tabs>
          <w:tab w:val="right" w:pos="9240"/>
        </w:tabs>
        <w:ind w:left="1440" w:hanging="1440"/>
        <w:rPr>
          <w:b/>
          <w:smallCaps/>
          <w:sz w:val="22"/>
          <w:szCs w:val="22"/>
        </w:rPr>
      </w:pPr>
    </w:p>
    <w:p w:rsidR="00906890" w:rsidRDefault="00906890" w:rsidP="00DB5AD8">
      <w:pPr>
        <w:tabs>
          <w:tab w:val="right" w:pos="9240"/>
        </w:tabs>
        <w:ind w:left="1440" w:hanging="1440"/>
        <w:rPr>
          <w:b/>
          <w:i/>
          <w:sz w:val="22"/>
          <w:szCs w:val="22"/>
        </w:rPr>
      </w:pPr>
      <w:r>
        <w:rPr>
          <w:b/>
          <w:smallCaps/>
          <w:sz w:val="22"/>
          <w:szCs w:val="22"/>
        </w:rPr>
        <w:t>Occupational Therapy</w:t>
      </w:r>
    </w:p>
    <w:p w:rsidR="00EE436D" w:rsidRDefault="000D0448" w:rsidP="00906890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06890">
        <w:rPr>
          <w:sz w:val="22"/>
          <w:szCs w:val="22"/>
        </w:rPr>
        <w:t>American International College, Springfield</w:t>
      </w:r>
      <w:r w:rsidR="00906890" w:rsidRPr="004E0A6B">
        <w:rPr>
          <w:sz w:val="22"/>
          <w:szCs w:val="22"/>
        </w:rPr>
        <w:t>, Massachusetts</w:t>
      </w:r>
      <w:r w:rsidR="00906890">
        <w:rPr>
          <w:sz w:val="22"/>
          <w:szCs w:val="22"/>
        </w:rPr>
        <w:t xml:space="preserve">   </w:t>
      </w:r>
    </w:p>
    <w:p w:rsidR="00906890" w:rsidRPr="004E0A6B" w:rsidRDefault="00EE436D" w:rsidP="00906890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</w:t>
      </w:r>
      <w:r w:rsidR="00906890">
        <w:rPr>
          <w:smallCaps/>
          <w:snapToGrid/>
          <w:sz w:val="22"/>
          <w:szCs w:val="22"/>
        </w:rPr>
        <w:t>Classes taken September 2009 - December 2009</w:t>
      </w:r>
      <w:r w:rsidR="00906890">
        <w:rPr>
          <w:sz w:val="22"/>
          <w:szCs w:val="22"/>
        </w:rPr>
        <w:t xml:space="preserve">  </w:t>
      </w:r>
    </w:p>
    <w:p w:rsidR="00906890" w:rsidRDefault="00906890" w:rsidP="00DB5AD8">
      <w:pPr>
        <w:tabs>
          <w:tab w:val="right" w:pos="9240"/>
        </w:tabs>
        <w:ind w:left="1440" w:hanging="1440"/>
        <w:rPr>
          <w:b/>
          <w:i/>
          <w:sz w:val="23"/>
          <w:szCs w:val="23"/>
        </w:rPr>
      </w:pPr>
    </w:p>
    <w:p w:rsidR="00906890" w:rsidRDefault="00906890" w:rsidP="00906890">
      <w:pPr>
        <w:tabs>
          <w:tab w:val="right" w:pos="9240"/>
        </w:tabs>
        <w:ind w:left="1440" w:hanging="1440"/>
        <w:rPr>
          <w:b/>
          <w:i/>
          <w:sz w:val="22"/>
          <w:szCs w:val="22"/>
        </w:rPr>
      </w:pPr>
      <w:r>
        <w:rPr>
          <w:b/>
          <w:smallCaps/>
          <w:sz w:val="22"/>
          <w:szCs w:val="22"/>
        </w:rPr>
        <w:t>Health Occupations</w:t>
      </w:r>
    </w:p>
    <w:p w:rsidR="00906890" w:rsidRPr="004E0A6B" w:rsidRDefault="000D0448" w:rsidP="00906890">
      <w:pPr>
        <w:pStyle w:val="p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="00906890">
        <w:rPr>
          <w:sz w:val="22"/>
          <w:szCs w:val="22"/>
        </w:rPr>
        <w:t>Pathfinder Vocational Technical, Palmer</w:t>
      </w:r>
      <w:r w:rsidR="00906890" w:rsidRPr="004E0A6B">
        <w:rPr>
          <w:sz w:val="22"/>
          <w:szCs w:val="22"/>
        </w:rPr>
        <w:t>, Massachusetts</w:t>
      </w:r>
      <w:r w:rsidR="00906890">
        <w:rPr>
          <w:sz w:val="22"/>
          <w:szCs w:val="22"/>
        </w:rPr>
        <w:t xml:space="preserve">   </w:t>
      </w:r>
      <w:r w:rsidR="00906890">
        <w:rPr>
          <w:smallCaps/>
          <w:snapToGrid/>
          <w:sz w:val="22"/>
          <w:szCs w:val="22"/>
        </w:rPr>
        <w:t xml:space="preserve">                          </w:t>
      </w:r>
      <w:r w:rsidR="00EE436D">
        <w:rPr>
          <w:smallCaps/>
          <w:snapToGrid/>
          <w:sz w:val="22"/>
          <w:szCs w:val="22"/>
        </w:rPr>
        <w:t xml:space="preserve">                              </w:t>
      </w:r>
      <w:r>
        <w:rPr>
          <w:smallCaps/>
          <w:snapToGrid/>
          <w:sz w:val="22"/>
          <w:szCs w:val="22"/>
        </w:rPr>
        <w:t xml:space="preserve">  </w:t>
      </w:r>
      <w:r w:rsidR="00EE436D">
        <w:rPr>
          <w:smallCaps/>
          <w:snapToGrid/>
          <w:sz w:val="22"/>
          <w:szCs w:val="22"/>
        </w:rPr>
        <w:t xml:space="preserve">Graduated </w:t>
      </w:r>
      <w:r w:rsidR="00906890">
        <w:rPr>
          <w:smallCaps/>
          <w:snapToGrid/>
          <w:sz w:val="22"/>
          <w:szCs w:val="22"/>
        </w:rPr>
        <w:t>May 2009</w:t>
      </w:r>
      <w:r w:rsidR="00906890">
        <w:rPr>
          <w:sz w:val="22"/>
          <w:szCs w:val="22"/>
        </w:rPr>
        <w:t xml:space="preserve">  </w:t>
      </w:r>
    </w:p>
    <w:p w:rsidR="000D0448" w:rsidRDefault="001047DC" w:rsidP="000D0448">
      <w:pPr>
        <w:tabs>
          <w:tab w:val="left" w:pos="3936"/>
        </w:tabs>
        <w:rPr>
          <w:b/>
          <w:i/>
          <w:sz w:val="22"/>
          <w:szCs w:val="22"/>
        </w:rPr>
      </w:pPr>
      <w:r w:rsidRPr="00CF7511">
        <w:rPr>
          <w:b/>
          <w:i/>
          <w:szCs w:val="22"/>
        </w:rPr>
        <w:t>Received High School Diploma</w:t>
      </w:r>
      <w:r w:rsidR="000D0448">
        <w:rPr>
          <w:b/>
          <w:i/>
          <w:sz w:val="22"/>
          <w:szCs w:val="22"/>
        </w:rPr>
        <w:tab/>
      </w:r>
    </w:p>
    <w:p w:rsidR="00A90DA8" w:rsidRDefault="00905FB0" w:rsidP="00A90DA8">
      <w:pPr>
        <w:pStyle w:val="SectionHeading"/>
      </w:pPr>
      <w:r w:rsidRPr="00F978D7">
        <w:t>Professional Experience</w:t>
      </w:r>
    </w:p>
    <w:p w:rsidR="00A90DA8" w:rsidRDefault="00A90DA8" w:rsidP="00A90DA8">
      <w:pPr>
        <w:pStyle w:val="SectionHeading"/>
        <w:spacing w:before="0" w:after="0"/>
        <w:contextualSpacing/>
        <w:rPr>
          <w:rFonts w:cs="Tahoma"/>
          <w:b w:val="0"/>
          <w:sz w:val="24"/>
          <w:szCs w:val="24"/>
        </w:rPr>
      </w:pPr>
      <w:r w:rsidRPr="001047DC">
        <w:rPr>
          <w:rFonts w:cs="Tahoma"/>
          <w:sz w:val="22"/>
          <w:szCs w:val="22"/>
        </w:rPr>
        <w:t xml:space="preserve">Marian Center, </w:t>
      </w:r>
      <w:r w:rsidRPr="001047DC">
        <w:rPr>
          <w:rFonts w:cs="Tahoma"/>
          <w:b w:val="0"/>
          <w:sz w:val="22"/>
          <w:szCs w:val="22"/>
        </w:rPr>
        <w:t xml:space="preserve">Holyoke, MA                                                                </w:t>
      </w:r>
      <w:r w:rsidR="00593C35">
        <w:rPr>
          <w:rFonts w:cs="Tahoma"/>
          <w:b w:val="0"/>
          <w:sz w:val="22"/>
          <w:szCs w:val="22"/>
        </w:rPr>
        <w:t xml:space="preserve">          </w:t>
      </w:r>
      <w:r>
        <w:rPr>
          <w:rFonts w:cs="Tahoma"/>
          <w:b w:val="0"/>
          <w:sz w:val="24"/>
          <w:szCs w:val="24"/>
        </w:rPr>
        <w:t>August 2010-Present</w:t>
      </w:r>
    </w:p>
    <w:p w:rsidR="00A90DA8" w:rsidRPr="00A90DA8" w:rsidRDefault="00A90DA8" w:rsidP="00A90DA8">
      <w:pPr>
        <w:pStyle w:val="SectionHeading"/>
        <w:spacing w:before="0" w:after="0"/>
        <w:contextualSpacing/>
        <w:rPr>
          <w:i/>
          <w:sz w:val="22"/>
          <w:szCs w:val="22"/>
        </w:rPr>
      </w:pPr>
      <w:r w:rsidRPr="00A90DA8">
        <w:rPr>
          <w:rFonts w:cs="Tahoma"/>
          <w:i/>
          <w:sz w:val="22"/>
          <w:szCs w:val="22"/>
        </w:rPr>
        <w:t xml:space="preserve">  CNA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Assist patients with ADL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Assist in feeding patients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Assist patients in getting ready for the day and night</w:t>
      </w:r>
    </w:p>
    <w:p w:rsidR="00A90DA8" w:rsidRPr="001047DC" w:rsidRDefault="00A90DA8" w:rsidP="00A90DA8">
      <w:pPr>
        <w:pStyle w:val="ListParagraph"/>
        <w:numPr>
          <w:ilvl w:val="0"/>
          <w:numId w:val="12"/>
        </w:numPr>
        <w:rPr>
          <w:rFonts w:ascii="Tahoma" w:hAnsi="Tahoma" w:cs="Tahoma"/>
        </w:rPr>
      </w:pPr>
      <w:r w:rsidRPr="001047DC">
        <w:rPr>
          <w:rFonts w:ascii="Tahoma" w:hAnsi="Tahoma" w:cs="Tahoma"/>
        </w:rPr>
        <w:t>Most of CNA responsibilities.</w:t>
      </w:r>
    </w:p>
    <w:p w:rsidR="00A90DA8" w:rsidRDefault="00A90DA8" w:rsidP="00D62680">
      <w:pPr>
        <w:jc w:val="both"/>
        <w:rPr>
          <w:rFonts w:cs="Tahoma"/>
          <w:bCs/>
          <w:sz w:val="22"/>
          <w:szCs w:val="22"/>
        </w:rPr>
      </w:pPr>
    </w:p>
    <w:p w:rsidR="00D62680" w:rsidRPr="00D55AC6" w:rsidRDefault="00906890" w:rsidP="00D62680">
      <w:pPr>
        <w:jc w:val="both"/>
        <w:rPr>
          <w:sz w:val="24"/>
        </w:rPr>
      </w:pPr>
      <w:r w:rsidRPr="001047DC">
        <w:rPr>
          <w:rFonts w:cs="Tahoma"/>
          <w:b/>
          <w:smallCaps/>
          <w:sz w:val="22"/>
          <w:szCs w:val="22"/>
        </w:rPr>
        <w:t>Boston Market</w:t>
      </w:r>
      <w:r w:rsidR="00D62680" w:rsidRPr="001047DC">
        <w:rPr>
          <w:rFonts w:cs="Tahoma"/>
          <w:b/>
          <w:smallCaps/>
          <w:sz w:val="22"/>
          <w:szCs w:val="22"/>
        </w:rPr>
        <w:t>,</w:t>
      </w:r>
      <w:r w:rsidR="00D62680" w:rsidRPr="001047DC">
        <w:rPr>
          <w:b/>
          <w:smallCaps/>
          <w:sz w:val="22"/>
          <w:szCs w:val="22"/>
        </w:rPr>
        <w:t xml:space="preserve"> </w:t>
      </w:r>
      <w:r w:rsidRPr="001047DC">
        <w:rPr>
          <w:sz w:val="22"/>
          <w:szCs w:val="22"/>
        </w:rPr>
        <w:t>Ludlow</w:t>
      </w:r>
      <w:r w:rsidR="00D62680" w:rsidRPr="001047DC">
        <w:rPr>
          <w:sz w:val="22"/>
          <w:szCs w:val="22"/>
        </w:rPr>
        <w:t>, MA</w:t>
      </w:r>
      <w:r w:rsidR="00D62680" w:rsidRPr="001047DC">
        <w:rPr>
          <w:sz w:val="22"/>
          <w:szCs w:val="22"/>
        </w:rPr>
        <w:tab/>
      </w:r>
      <w:r>
        <w:rPr>
          <w:sz w:val="24"/>
        </w:rPr>
        <w:t xml:space="preserve">                                 </w:t>
      </w:r>
      <w:r w:rsidR="000D0448">
        <w:rPr>
          <w:sz w:val="24"/>
        </w:rPr>
        <w:t xml:space="preserve">                 June 2008-</w:t>
      </w:r>
      <w:r w:rsidR="00EE436D">
        <w:rPr>
          <w:sz w:val="24"/>
        </w:rPr>
        <w:t>August</w:t>
      </w:r>
      <w:r w:rsidR="000D0448">
        <w:rPr>
          <w:sz w:val="24"/>
        </w:rPr>
        <w:t xml:space="preserve"> 2010</w:t>
      </w:r>
    </w:p>
    <w:p w:rsidR="00D62680" w:rsidRDefault="00E518B1" w:rsidP="001047DC">
      <w:pPr>
        <w:tabs>
          <w:tab w:val="left" w:pos="1488"/>
        </w:tabs>
        <w:ind w:left="144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Cashier</w:t>
      </w:r>
      <w:r w:rsidR="001047DC">
        <w:rPr>
          <w:b/>
          <w:i/>
          <w:sz w:val="22"/>
          <w:szCs w:val="22"/>
        </w:rPr>
        <w:tab/>
      </w:r>
    </w:p>
    <w:p w:rsidR="00D62680" w:rsidRPr="001047DC" w:rsidRDefault="00D62680" w:rsidP="001047DC">
      <w:pPr>
        <w:pStyle w:val="ListParagraph"/>
        <w:numPr>
          <w:ilvl w:val="0"/>
          <w:numId w:val="13"/>
        </w:numPr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Provided superior customer service.</w:t>
      </w:r>
    </w:p>
    <w:p w:rsidR="00D62680" w:rsidRPr="001047DC" w:rsidRDefault="00D62680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Handled all cash and credit transaction accurately.</w:t>
      </w:r>
    </w:p>
    <w:p w:rsidR="00D62680" w:rsidRPr="001047DC" w:rsidRDefault="00D62680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Responsible for keeping work area clean and organized at all times.</w:t>
      </w:r>
    </w:p>
    <w:p w:rsidR="00D62680" w:rsidRPr="001047DC" w:rsidRDefault="00D62680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>Balance of register drawers</w:t>
      </w:r>
    </w:p>
    <w:p w:rsidR="00D62680" w:rsidRPr="001047DC" w:rsidRDefault="00E518B1" w:rsidP="00D62680">
      <w:pPr>
        <w:pStyle w:val="ListParagraph"/>
        <w:numPr>
          <w:ilvl w:val="0"/>
          <w:numId w:val="13"/>
        </w:numPr>
        <w:spacing w:before="40" w:after="40"/>
        <w:jc w:val="both"/>
        <w:rPr>
          <w:rFonts w:ascii="Tahoma" w:hAnsi="Tahoma" w:cs="Tahoma"/>
        </w:rPr>
      </w:pPr>
      <w:r w:rsidRPr="001047DC">
        <w:rPr>
          <w:rFonts w:ascii="Tahoma" w:hAnsi="Tahoma" w:cs="Tahoma"/>
        </w:rPr>
        <w:t xml:space="preserve">Responsible for food preparations. </w:t>
      </w:r>
      <w:r w:rsidR="00D62680" w:rsidRPr="001047DC">
        <w:rPr>
          <w:rFonts w:ascii="Tahoma" w:hAnsi="Tahoma" w:cs="Tahoma"/>
        </w:rPr>
        <w:t xml:space="preserve"> </w:t>
      </w:r>
    </w:p>
    <w:p w:rsidR="004B1F44" w:rsidRPr="00A90DA8" w:rsidRDefault="004B1F44" w:rsidP="00A90DA8">
      <w:pPr>
        <w:pStyle w:val="SectionHeading"/>
        <w:tabs>
          <w:tab w:val="left" w:pos="3084"/>
        </w:tabs>
        <w:ind w:left="378"/>
        <w:rPr>
          <w:rFonts w:cs="Tahoma"/>
          <w:b w:val="0"/>
        </w:rPr>
      </w:pPr>
      <w:r>
        <w:t>Training</w:t>
      </w:r>
      <w:r w:rsidR="00A90DA8">
        <w:tab/>
      </w:r>
    </w:p>
    <w:p w:rsidR="004B1F44" w:rsidRPr="00A90DA8" w:rsidRDefault="004B1F44" w:rsidP="00A90DA8">
      <w:pPr>
        <w:pStyle w:val="ListParagraph"/>
        <w:numPr>
          <w:ilvl w:val="0"/>
          <w:numId w:val="17"/>
        </w:numPr>
        <w:spacing w:before="40" w:after="40"/>
        <w:jc w:val="both"/>
        <w:rPr>
          <w:rFonts w:ascii="Tahoma" w:hAnsi="Tahoma" w:cs="Tahoma"/>
          <w:sz w:val="24"/>
        </w:rPr>
      </w:pPr>
      <w:r w:rsidRPr="00A90DA8">
        <w:rPr>
          <w:rFonts w:ascii="Tahoma" w:eastAsia="MS Mincho" w:hAnsi="Tahoma" w:cs="Tahoma"/>
          <w:sz w:val="24"/>
        </w:rPr>
        <w:t>CPR certification from the American Heart Association</w:t>
      </w:r>
    </w:p>
    <w:p w:rsidR="004B1F44" w:rsidRPr="00906890" w:rsidRDefault="004B1F44" w:rsidP="004B1F44">
      <w:pPr>
        <w:numPr>
          <w:ilvl w:val="0"/>
          <w:numId w:val="12"/>
        </w:numPr>
        <w:tabs>
          <w:tab w:val="clear" w:pos="378"/>
          <w:tab w:val="num" w:pos="288"/>
        </w:tabs>
        <w:spacing w:before="40" w:after="40"/>
        <w:ind w:left="475"/>
        <w:jc w:val="both"/>
        <w:rPr>
          <w:sz w:val="24"/>
        </w:rPr>
      </w:pPr>
      <w:r>
        <w:rPr>
          <w:rFonts w:eastAsia="MS Mincho"/>
          <w:sz w:val="24"/>
        </w:rPr>
        <w:t>Trained in both OSHA and HIPA</w:t>
      </w:r>
      <w:r w:rsidRPr="00A80EB3">
        <w:rPr>
          <w:rFonts w:eastAsia="MS Mincho"/>
          <w:sz w:val="24"/>
        </w:rPr>
        <w:t>A guidelines.</w:t>
      </w:r>
    </w:p>
    <w:p w:rsidR="00A90DA8" w:rsidRDefault="00906890" w:rsidP="00A90DA8">
      <w:pPr>
        <w:numPr>
          <w:ilvl w:val="0"/>
          <w:numId w:val="12"/>
        </w:numPr>
        <w:tabs>
          <w:tab w:val="clear" w:pos="378"/>
          <w:tab w:val="num" w:pos="288"/>
        </w:tabs>
        <w:spacing w:before="40" w:after="40"/>
        <w:ind w:left="475"/>
        <w:jc w:val="both"/>
        <w:rPr>
          <w:sz w:val="24"/>
        </w:rPr>
      </w:pPr>
      <w:r>
        <w:rPr>
          <w:rFonts w:eastAsia="MS Mincho"/>
          <w:sz w:val="24"/>
        </w:rPr>
        <w:t>Certified Nurses Aid</w:t>
      </w:r>
    </w:p>
    <w:p w:rsidR="00A90DA8" w:rsidRPr="001047DC" w:rsidRDefault="00906890" w:rsidP="00A90DA8">
      <w:pPr>
        <w:numPr>
          <w:ilvl w:val="0"/>
          <w:numId w:val="12"/>
        </w:numPr>
        <w:tabs>
          <w:tab w:val="clear" w:pos="378"/>
          <w:tab w:val="num" w:pos="288"/>
        </w:tabs>
        <w:spacing w:before="40" w:after="40"/>
        <w:ind w:left="475"/>
        <w:jc w:val="both"/>
        <w:rPr>
          <w:sz w:val="24"/>
        </w:rPr>
      </w:pPr>
      <w:r w:rsidRPr="00A90DA8">
        <w:rPr>
          <w:rFonts w:eastAsia="MS Mincho"/>
          <w:sz w:val="24"/>
        </w:rPr>
        <w:t>Alzheimer’s Certified</w:t>
      </w:r>
    </w:p>
    <w:sectPr w:rsidR="00A90DA8" w:rsidRPr="001047DC" w:rsidSect="00CF7511">
      <w:pgSz w:w="12240" w:h="15840"/>
      <w:pgMar w:top="720" w:right="720" w:bottom="720" w:left="720" w:header="720" w:footer="720" w:gutter="14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11B" w:rsidRDefault="0011011B" w:rsidP="004B1D04">
      <w:r>
        <w:separator/>
      </w:r>
    </w:p>
  </w:endnote>
  <w:endnote w:type="continuationSeparator" w:id="0">
    <w:p w:rsidR="0011011B" w:rsidRDefault="0011011B" w:rsidP="004B1D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11B" w:rsidRDefault="0011011B" w:rsidP="004B1D04">
      <w:r>
        <w:separator/>
      </w:r>
    </w:p>
  </w:footnote>
  <w:footnote w:type="continuationSeparator" w:id="0">
    <w:p w:rsidR="0011011B" w:rsidRDefault="0011011B" w:rsidP="004B1D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F26FB"/>
    <w:multiLevelType w:val="hybridMultilevel"/>
    <w:tmpl w:val="6C26462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>
    <w:nsid w:val="244070B0"/>
    <w:multiLevelType w:val="hybridMultilevel"/>
    <w:tmpl w:val="C836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52669"/>
    <w:multiLevelType w:val="hybridMultilevel"/>
    <w:tmpl w:val="6CF444A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A7B88"/>
    <w:multiLevelType w:val="hybridMultilevel"/>
    <w:tmpl w:val="A782A64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BB1662"/>
    <w:multiLevelType w:val="hybridMultilevel"/>
    <w:tmpl w:val="32BCB9DE"/>
    <w:lvl w:ilvl="0" w:tplc="704EF274">
      <w:start w:val="1"/>
      <w:numFmt w:val="bullet"/>
      <w:lvlText w:val=""/>
      <w:lvlJc w:val="left"/>
      <w:pPr>
        <w:ind w:left="504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6866FF"/>
    <w:multiLevelType w:val="hybridMultilevel"/>
    <w:tmpl w:val="994A48C2"/>
    <w:lvl w:ilvl="0" w:tplc="704EF274">
      <w:start w:val="1"/>
      <w:numFmt w:val="bullet"/>
      <w:lvlText w:val=""/>
      <w:lvlJc w:val="left"/>
      <w:pPr>
        <w:tabs>
          <w:tab w:val="num" w:pos="378"/>
        </w:tabs>
        <w:ind w:left="378" w:hanging="288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4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5"/>
  </w:num>
  <w:num w:numId="10">
    <w:abstractNumId w:val="5"/>
  </w:num>
  <w:num w:numId="11">
    <w:abstractNumId w:val="5"/>
  </w:num>
  <w:num w:numId="12">
    <w:abstractNumId w:val="13"/>
  </w:num>
  <w:num w:numId="13">
    <w:abstractNumId w:val="2"/>
  </w:num>
  <w:num w:numId="14">
    <w:abstractNumId w:val="10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701"/>
  <w:stylePaneSortMethod w:val="0000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3BC"/>
    <w:rsid w:val="000D0448"/>
    <w:rsid w:val="000E2638"/>
    <w:rsid w:val="001047DC"/>
    <w:rsid w:val="0011011B"/>
    <w:rsid w:val="001218B5"/>
    <w:rsid w:val="001744D5"/>
    <w:rsid w:val="00385740"/>
    <w:rsid w:val="0038735C"/>
    <w:rsid w:val="004118C2"/>
    <w:rsid w:val="004B1D04"/>
    <w:rsid w:val="004B1F44"/>
    <w:rsid w:val="00564E0A"/>
    <w:rsid w:val="00566583"/>
    <w:rsid w:val="00566B30"/>
    <w:rsid w:val="00593C35"/>
    <w:rsid w:val="005F48C7"/>
    <w:rsid w:val="006122E6"/>
    <w:rsid w:val="006B39C8"/>
    <w:rsid w:val="006F0E05"/>
    <w:rsid w:val="00720A6F"/>
    <w:rsid w:val="007B34FB"/>
    <w:rsid w:val="0087050C"/>
    <w:rsid w:val="00905FB0"/>
    <w:rsid w:val="00906890"/>
    <w:rsid w:val="009163BC"/>
    <w:rsid w:val="00925045"/>
    <w:rsid w:val="00A90DA8"/>
    <w:rsid w:val="00B04049"/>
    <w:rsid w:val="00B151BF"/>
    <w:rsid w:val="00B31BBD"/>
    <w:rsid w:val="00C4612E"/>
    <w:rsid w:val="00CF428E"/>
    <w:rsid w:val="00CF7511"/>
    <w:rsid w:val="00D62680"/>
    <w:rsid w:val="00D72854"/>
    <w:rsid w:val="00DB5AD8"/>
    <w:rsid w:val="00E3394D"/>
    <w:rsid w:val="00E518B1"/>
    <w:rsid w:val="00E63026"/>
    <w:rsid w:val="00EE436D"/>
    <w:rsid w:val="00F978D7"/>
    <w:rsid w:val="00FB5112"/>
    <w:rsid w:val="00FD1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dd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12E"/>
    <w:rPr>
      <w:rFonts w:ascii="Tahoma" w:hAnsi="Tahoma"/>
      <w:szCs w:val="24"/>
    </w:rPr>
  </w:style>
  <w:style w:type="paragraph" w:styleId="Heading1">
    <w:name w:val="heading 1"/>
    <w:basedOn w:val="Normal"/>
    <w:next w:val="Normal"/>
    <w:link w:val="Heading1Char"/>
    <w:qFormat/>
    <w:rsid w:val="005F48C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F48C7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semiHidden/>
    <w:unhideWhenUsed/>
    <w:qFormat/>
    <w:rsid w:val="005F48C7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semiHidden/>
    <w:unhideWhenUsed/>
    <w:qFormat/>
    <w:rsid w:val="005F48C7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C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semiHidden/>
    <w:unhideWhenUsed/>
    <w:qFormat/>
    <w:rsid w:val="005F48C7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5F48C7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5F48C7"/>
    <w:pPr>
      <w:spacing w:line="240" w:lineRule="atLeast"/>
      <w:jc w:val="both"/>
    </w:pPr>
    <w:rPr>
      <w:rFonts w:cs="Arial"/>
      <w:szCs w:val="18"/>
    </w:rPr>
  </w:style>
  <w:style w:type="paragraph" w:styleId="BodyText2">
    <w:name w:val="Body Text 2"/>
    <w:basedOn w:val="Normal"/>
    <w:semiHidden/>
    <w:rsid w:val="005F48C7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5F48C7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customStyle="1" w:styleId="JobTitle">
    <w:name w:val="Job Title"/>
    <w:basedOn w:val="Normal"/>
    <w:qFormat/>
    <w:rsid w:val="00C4612E"/>
    <w:pPr>
      <w:spacing w:before="200" w:after="220"/>
      <w:jc w:val="right"/>
    </w:pPr>
    <w:rPr>
      <w:caps/>
      <w:shadow/>
      <w:color w:val="365F91"/>
      <w:spacing w:val="12"/>
      <w:sz w:val="48"/>
    </w:rPr>
  </w:style>
  <w:style w:type="character" w:customStyle="1" w:styleId="TestimonialName">
    <w:name w:val="Testimonial Name"/>
    <w:basedOn w:val="Education"/>
    <w:uiPriority w:val="1"/>
    <w:qFormat/>
    <w:rsid w:val="00C4612E"/>
    <w:rPr>
      <w:rFonts w:ascii="Tahoma" w:hAnsi="Tahom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12E"/>
    <w:rPr>
      <w:rFonts w:ascii="Calibri" w:hAnsi="Calibri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8C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F48C7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5F48C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qFormat/>
    <w:rsid w:val="00B31BBD"/>
    <w:pPr>
      <w:ind w:left="-72"/>
      <w:jc w:val="right"/>
    </w:pPr>
    <w:rPr>
      <w:sz w:val="17"/>
    </w:rPr>
  </w:style>
  <w:style w:type="paragraph" w:customStyle="1" w:styleId="Degree">
    <w:name w:val="Degree"/>
    <w:basedOn w:val="Normal"/>
    <w:qFormat/>
    <w:rsid w:val="00B31BBD"/>
    <w:pPr>
      <w:spacing w:before="200"/>
    </w:pPr>
  </w:style>
  <w:style w:type="paragraph" w:customStyle="1" w:styleId="KeyResultsBullets">
    <w:name w:val="Key Results Bullets"/>
    <w:basedOn w:val="Normal"/>
    <w:qFormat/>
    <w:rsid w:val="00C4612E"/>
    <w:pPr>
      <w:numPr>
        <w:numId w:val="9"/>
      </w:numPr>
      <w:spacing w:after="120"/>
    </w:pPr>
    <w:rPr>
      <w:rFonts w:cs="Tahoma"/>
      <w:color w:val="000000"/>
      <w:szCs w:val="20"/>
    </w:rPr>
  </w:style>
  <w:style w:type="paragraph" w:customStyle="1" w:styleId="Summary">
    <w:name w:val="Summary"/>
    <w:basedOn w:val="Normal"/>
    <w:qFormat/>
    <w:rsid w:val="00F978D7"/>
    <w:pPr>
      <w:spacing w:before="60" w:after="120"/>
    </w:pPr>
  </w:style>
  <w:style w:type="paragraph" w:customStyle="1" w:styleId="LineSeparator">
    <w:name w:val="Line Separator"/>
    <w:basedOn w:val="Normal"/>
    <w:qFormat/>
    <w:rsid w:val="00C4612E"/>
    <w:pPr>
      <w:keepNext/>
      <w:pBdr>
        <w:top w:val="single" w:sz="18" w:space="1" w:color="365F91"/>
      </w:pBdr>
      <w:spacing w:before="320" w:after="120"/>
      <w:outlineLvl w:val="0"/>
    </w:pPr>
    <w:rPr>
      <w:rFonts w:cs="Tahoma"/>
      <w:b/>
      <w:bCs/>
      <w:sz w:val="8"/>
      <w:szCs w:val="8"/>
    </w:rPr>
  </w:style>
  <w:style w:type="paragraph" w:customStyle="1" w:styleId="Name">
    <w:name w:val="Name"/>
    <w:basedOn w:val="Normal"/>
    <w:qFormat/>
    <w:rsid w:val="00B31BBD"/>
    <w:pPr>
      <w:ind w:left="-72"/>
      <w:jc w:val="right"/>
    </w:pPr>
    <w:rPr>
      <w:rFonts w:cs="Tahoma"/>
      <w:b/>
      <w:caps/>
      <w:noProof/>
      <w:sz w:val="34"/>
    </w:rPr>
  </w:style>
  <w:style w:type="character" w:customStyle="1" w:styleId="Keyskills">
    <w:name w:val="Key skills"/>
    <w:basedOn w:val="DefaultParagraphFont"/>
    <w:qFormat/>
    <w:rsid w:val="00566583"/>
    <w:rPr>
      <w:rFonts w:ascii="Tahoma" w:hAnsi="Tahoma" w:cs="Tahoma"/>
      <w:i/>
      <w:sz w:val="20"/>
      <w:szCs w:val="20"/>
    </w:rPr>
  </w:style>
  <w:style w:type="paragraph" w:customStyle="1" w:styleId="SectionHeading">
    <w:name w:val="Section Heading"/>
    <w:basedOn w:val="Normal"/>
    <w:rsid w:val="00C4612E"/>
    <w:pPr>
      <w:keepNext/>
      <w:pBdr>
        <w:top w:val="single" w:sz="18" w:space="8" w:color="365F91"/>
      </w:pBdr>
      <w:spacing w:before="320" w:after="120"/>
      <w:outlineLvl w:val="0"/>
    </w:pPr>
    <w:rPr>
      <w:b/>
      <w:bCs/>
      <w:sz w:val="28"/>
      <w:szCs w:val="20"/>
    </w:rPr>
  </w:style>
  <w:style w:type="character" w:customStyle="1" w:styleId="Keyresultsunderlined">
    <w:name w:val="Key results underlined"/>
    <w:basedOn w:val="DefaultParagraphFont"/>
    <w:qFormat/>
    <w:rsid w:val="00C4612E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Employername">
    <w:name w:val="Employer name"/>
    <w:basedOn w:val="DefaultParagraphFont"/>
    <w:qFormat/>
    <w:rsid w:val="00C4612E"/>
    <w:rPr>
      <w:rFonts w:ascii="Tahoma" w:hAnsi="Tahoma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C4612E"/>
    <w:rPr>
      <w:rFonts w:ascii="Tahoma" w:hAnsi="Tahoma" w:cs="Tahoma"/>
      <w:b/>
      <w:sz w:val="20"/>
      <w:szCs w:val="20"/>
      <w:u w:val="single"/>
    </w:rPr>
  </w:style>
  <w:style w:type="character" w:customStyle="1" w:styleId="Education">
    <w:name w:val="Education"/>
    <w:basedOn w:val="DefaultParagraphFont"/>
    <w:qFormat/>
    <w:rsid w:val="00C4612E"/>
    <w:rPr>
      <w:rFonts w:ascii="Tahoma" w:hAnsi="Tahoma" w:cs="Tahoma"/>
      <w:b/>
      <w:sz w:val="20"/>
      <w:szCs w:val="20"/>
    </w:rPr>
  </w:style>
  <w:style w:type="character" w:customStyle="1" w:styleId="Testimonialtext">
    <w:name w:val="Testimonial text"/>
    <w:basedOn w:val="DefaultParagraphFont"/>
    <w:qFormat/>
    <w:rsid w:val="00C4612E"/>
    <w:rPr>
      <w:rFonts w:ascii="Tahoma" w:hAnsi="Tahoma" w:cs="Tahoma"/>
      <w:i/>
      <w:sz w:val="20"/>
      <w:szCs w:val="20"/>
    </w:rPr>
  </w:style>
  <w:style w:type="paragraph" w:customStyle="1" w:styleId="p3">
    <w:name w:val="p3"/>
    <w:basedOn w:val="Normal"/>
    <w:rsid w:val="00DB5AD8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B5AD8"/>
    <w:rPr>
      <w:rFonts w:ascii="Tahoma" w:hAnsi="Tahoma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DB5AD8"/>
    <w:pPr>
      <w:ind w:left="720"/>
      <w:contextualSpacing/>
    </w:pPr>
    <w:rPr>
      <w:rFonts w:ascii="Times New Roman" w:hAnsi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B1D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D04"/>
    <w:rPr>
      <w:rFonts w:ascii="Tahoma" w:hAnsi="Tahom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MN_Med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CB8FF78-A146-4350-99D7-D2E31FE319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8EE125-383B-46B5-805D-044F5488EEA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063EF1ED-AB2C-4928-BE17-A16ABC986C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MN_MedAsstResume.dotm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</dc:creator>
  <cp:lastModifiedBy>cait</cp:lastModifiedBy>
  <cp:revision>3</cp:revision>
  <cp:lastPrinted>2010-06-09T20:39:00Z</cp:lastPrinted>
  <dcterms:created xsi:type="dcterms:W3CDTF">2011-02-22T23:07:00Z</dcterms:created>
  <dcterms:modified xsi:type="dcterms:W3CDTF">2011-11-21T00:50:00Z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TC103869299990</vt:lpwstr>
  </property>
</Properties>
</file>