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303"/>
        <w:gridCol w:w="2495"/>
        <w:gridCol w:w="2492"/>
      </w:tblGrid>
      <w:tr w:rsidR="004340C4" w:rsidTr="00293839">
        <w:trPr>
          <w:cantSplit/>
          <w:trHeight w:val="288"/>
        </w:trPr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340C4" w:rsidRPr="000F1298" w:rsidRDefault="004340C4" w:rsidP="006A53AE">
            <w:pPr>
              <w:pStyle w:val="ContactInformation"/>
              <w:rPr>
                <w:rFonts w:ascii="Algerian" w:hAnsi="Algerian"/>
                <w:sz w:val="28"/>
                <w:szCs w:val="28"/>
                <w:u w:val="single"/>
              </w:rPr>
            </w:pPr>
            <w:r w:rsidRPr="000F1298">
              <w:rPr>
                <w:rFonts w:ascii="Algerian" w:hAnsi="Algerian"/>
                <w:sz w:val="28"/>
                <w:szCs w:val="28"/>
                <w:u w:val="single"/>
              </w:rPr>
              <w:t>JEROME DUNCAN</w:t>
            </w:r>
          </w:p>
        </w:tc>
      </w:tr>
      <w:tr w:rsidR="004340C4" w:rsidTr="00293839">
        <w:trPr>
          <w:cantSplit/>
          <w:trHeight w:val="288"/>
        </w:trPr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340C4" w:rsidRPr="00D2150B" w:rsidRDefault="004340C4" w:rsidP="00DA7374">
            <w:pPr>
              <w:rPr>
                <w:b/>
              </w:rPr>
            </w:pPr>
          </w:p>
        </w:tc>
      </w:tr>
      <w:tr w:rsidR="004340C4" w:rsidTr="00293839">
        <w:trPr>
          <w:cantSplit/>
          <w:trHeight w:val="288"/>
        </w:trPr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340C4" w:rsidRPr="00D2150B" w:rsidRDefault="004340C4" w:rsidP="00DA7374">
            <w:pPr>
              <w:rPr>
                <w:b/>
              </w:rPr>
            </w:pPr>
            <w:r>
              <w:rPr>
                <w:b/>
              </w:rPr>
              <w:t xml:space="preserve">Email: </w:t>
            </w:r>
            <w:hyperlink r:id="rId6" w:history="1">
              <w:r w:rsidRPr="000F1298">
                <w:rPr>
                  <w:rStyle w:val="Hyperlink"/>
                  <w:b/>
                </w:rPr>
                <w:t>Jduncan2k@gmail.com</w:t>
              </w:r>
            </w:hyperlink>
            <w:r>
              <w:rPr>
                <w:b/>
              </w:rPr>
              <w:t xml:space="preserve"> </w:t>
            </w:r>
          </w:p>
        </w:tc>
      </w:tr>
      <w:tr w:rsidR="004340C4" w:rsidTr="00293839">
        <w:trPr>
          <w:cantSplit/>
          <w:trHeight w:val="288"/>
        </w:trPr>
        <w:tc>
          <w:tcPr>
            <w:tcW w:w="945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4340C4" w:rsidRPr="00765635" w:rsidRDefault="004340C4" w:rsidP="00DA7374">
            <w:pPr>
              <w:rPr>
                <w:sz w:val="18"/>
                <w:szCs w:val="18"/>
              </w:rPr>
            </w:pPr>
            <w:r w:rsidRPr="00765635">
              <w:rPr>
                <w:b/>
                <w:sz w:val="18"/>
                <w:szCs w:val="18"/>
              </w:rPr>
              <w:t>Phone:</w:t>
            </w:r>
            <w:r w:rsidR="00D10405">
              <w:rPr>
                <w:b/>
                <w:sz w:val="18"/>
                <w:szCs w:val="18"/>
              </w:rPr>
              <w:t xml:space="preserve"> (954</w:t>
            </w:r>
            <w:r>
              <w:rPr>
                <w:b/>
                <w:sz w:val="18"/>
                <w:szCs w:val="18"/>
              </w:rPr>
              <w:t>) 391-0491</w:t>
            </w:r>
          </w:p>
        </w:tc>
      </w:tr>
      <w:tr w:rsidR="004340C4" w:rsidTr="00496F9C">
        <w:trPr>
          <w:trHeight w:val="502"/>
        </w:trPr>
        <w:tc>
          <w:tcPr>
            <w:tcW w:w="2160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</w:tcPr>
          <w:p w:rsidR="004340C4" w:rsidRPr="00810A93" w:rsidRDefault="004340C4" w:rsidP="00656EB4">
            <w:pPr>
              <w:pStyle w:val="Heading2"/>
              <w:rPr>
                <w:u w:val="single"/>
              </w:rPr>
            </w:pPr>
            <w:r w:rsidRPr="00810A93">
              <w:rPr>
                <w:u w:val="single"/>
              </w:rPr>
              <w:t>Objective</w:t>
            </w:r>
            <w:r>
              <w:rPr>
                <w:u w:val="single"/>
              </w:rPr>
              <w:t>:</w:t>
            </w:r>
          </w:p>
        </w:tc>
        <w:tc>
          <w:tcPr>
            <w:tcW w:w="7290" w:type="dxa"/>
            <w:gridSpan w:val="3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vAlign w:val="center"/>
          </w:tcPr>
          <w:p w:rsidR="004340C4" w:rsidRPr="00656EB4" w:rsidRDefault="004340C4" w:rsidP="000F1298">
            <w:pPr>
              <w:pStyle w:val="NormalWeb"/>
            </w:pPr>
            <w:r>
              <w:t xml:space="preserve">Continually </w:t>
            </w:r>
            <w:r w:rsidR="00932BFF">
              <w:t xml:space="preserve">pursuing a career in sales &amp; </w:t>
            </w:r>
            <w:r>
              <w:t xml:space="preserve">management where I can use my effective communication, Administration and excellent </w:t>
            </w:r>
            <w:r w:rsidR="00932BFF">
              <w:t>customer service</w:t>
            </w:r>
            <w:r>
              <w:t xml:space="preserve"> skills in driving</w:t>
            </w:r>
            <w:r w:rsidR="00932BFF">
              <w:t xml:space="preserve"> growth and</w:t>
            </w:r>
            <w:r>
              <w:t xml:space="preserve"> </w:t>
            </w:r>
            <w:r w:rsidR="00932BFF">
              <w:t>profitability.</w:t>
            </w:r>
          </w:p>
        </w:tc>
      </w:tr>
      <w:tr w:rsidR="004340C4" w:rsidTr="00293839">
        <w:trPr>
          <w:cantSplit/>
          <w:trHeight w:val="1205"/>
        </w:trPr>
        <w:tc>
          <w:tcPr>
            <w:tcW w:w="216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340C4" w:rsidRPr="00810A93" w:rsidRDefault="004340C4" w:rsidP="00656EB4">
            <w:pPr>
              <w:pStyle w:val="Heading2"/>
              <w:rPr>
                <w:u w:val="single"/>
              </w:rPr>
            </w:pPr>
            <w:r w:rsidRPr="00810A93">
              <w:rPr>
                <w:u w:val="single"/>
              </w:rPr>
              <w:t>Professional Skills</w:t>
            </w:r>
          </w:p>
        </w:tc>
        <w:tc>
          <w:tcPr>
            <w:tcW w:w="2303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4340C4" w:rsidRDefault="004340C4" w:rsidP="00040E47">
            <w:pPr>
              <w:pStyle w:val="Bulleted1stline"/>
            </w:pPr>
            <w:r>
              <w:t>Microsoft Office</w:t>
            </w:r>
          </w:p>
          <w:p w:rsidR="004340C4" w:rsidRDefault="004340C4" w:rsidP="00656EB4">
            <w:pPr>
              <w:pStyle w:val="Bulletedlist"/>
            </w:pPr>
            <w:r>
              <w:t>Microsoft Windows</w:t>
            </w:r>
          </w:p>
          <w:p w:rsidR="004340C4" w:rsidRDefault="004340C4" w:rsidP="00127C85">
            <w:pPr>
              <w:pStyle w:val="Bulletedlist"/>
            </w:pPr>
            <w:r>
              <w:t>Access</w:t>
            </w:r>
          </w:p>
          <w:p w:rsidR="004340C4" w:rsidRDefault="004340C4" w:rsidP="00127C85">
            <w:pPr>
              <w:pStyle w:val="Bulletedlist"/>
            </w:pPr>
            <w:r>
              <w:t>Power Point</w:t>
            </w:r>
          </w:p>
          <w:p w:rsidR="004340C4" w:rsidRDefault="004340C4" w:rsidP="00F307F9">
            <w:pPr>
              <w:pStyle w:val="Bulletedlist"/>
            </w:pPr>
            <w:r>
              <w:t>Internet Explorer</w:t>
            </w:r>
          </w:p>
          <w:p w:rsidR="004340C4" w:rsidRPr="000009BA" w:rsidRDefault="004340C4" w:rsidP="00040E47"/>
        </w:tc>
        <w:tc>
          <w:tcPr>
            <w:tcW w:w="2495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4340C4" w:rsidRDefault="004340C4" w:rsidP="00656EB4">
            <w:pPr>
              <w:pStyle w:val="Bulletedlist"/>
            </w:pPr>
            <w:r>
              <w:t>QuickBooks</w:t>
            </w:r>
          </w:p>
          <w:p w:rsidR="004340C4" w:rsidRDefault="004340C4" w:rsidP="00656EB4">
            <w:pPr>
              <w:pStyle w:val="Bulletedlist"/>
            </w:pPr>
            <w:r>
              <w:t>Office Procedures</w:t>
            </w:r>
          </w:p>
          <w:p w:rsidR="004340C4" w:rsidRDefault="004340C4" w:rsidP="00656EB4">
            <w:pPr>
              <w:pStyle w:val="Bulletedlist"/>
            </w:pPr>
            <w:r>
              <w:t>Strong Telephone Skills</w:t>
            </w:r>
          </w:p>
          <w:p w:rsidR="004340C4" w:rsidRDefault="004340C4" w:rsidP="00F307F9">
            <w:pPr>
              <w:pStyle w:val="Bulletedlist"/>
            </w:pPr>
            <w:r>
              <w:t>Strong verbal, written communication</w:t>
            </w:r>
          </w:p>
          <w:p w:rsidR="004340C4" w:rsidRPr="00040E47" w:rsidRDefault="004340C4" w:rsidP="00F307F9">
            <w:pPr>
              <w:pStyle w:val="Bulletedlist"/>
            </w:pPr>
            <w:r>
              <w:t>MRI/</w:t>
            </w:r>
            <w:proofErr w:type="spellStart"/>
            <w:r>
              <w:t>Yardi</w:t>
            </w:r>
            <w:proofErr w:type="spellEnd"/>
            <w:r>
              <w:t xml:space="preserve"> resident </w:t>
            </w:r>
            <w:proofErr w:type="spellStart"/>
            <w:r>
              <w:t>mgmt</w:t>
            </w:r>
            <w:proofErr w:type="spellEnd"/>
            <w:r>
              <w:t xml:space="preserve"> software</w:t>
            </w:r>
            <w:r w:rsidR="002D3722">
              <w:t>/Yieldstar</w:t>
            </w:r>
            <w:bookmarkStart w:id="0" w:name="_GoBack"/>
            <w:bookmarkEnd w:id="0"/>
          </w:p>
        </w:tc>
        <w:tc>
          <w:tcPr>
            <w:tcW w:w="2492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4340C4" w:rsidRDefault="004340C4" w:rsidP="00496F9C">
            <w:pPr>
              <w:pStyle w:val="Bulletedlist"/>
            </w:pPr>
            <w:r>
              <w:t>Detail Orientated</w:t>
            </w:r>
          </w:p>
          <w:p w:rsidR="004340C4" w:rsidRDefault="004340C4" w:rsidP="00656EB4">
            <w:pPr>
              <w:pStyle w:val="Bulletedlist"/>
            </w:pPr>
            <w:r>
              <w:t>Management Skills</w:t>
            </w:r>
          </w:p>
          <w:p w:rsidR="004340C4" w:rsidRDefault="004340C4" w:rsidP="00656EB4">
            <w:pPr>
              <w:pStyle w:val="Bulletedlist"/>
            </w:pPr>
            <w:r>
              <w:t>Customer Service Skills</w:t>
            </w:r>
          </w:p>
          <w:p w:rsidR="004340C4" w:rsidRPr="00D10405" w:rsidRDefault="004340C4" w:rsidP="00D10405">
            <w:pPr>
              <w:pStyle w:val="Bulletedlist"/>
              <w:rPr>
                <w:i/>
              </w:rPr>
            </w:pPr>
            <w:r>
              <w:t xml:space="preserve">Fair Housing Act. </w:t>
            </w:r>
            <w:r w:rsidRPr="000F1298">
              <w:rPr>
                <w:i/>
              </w:rPr>
              <w:t>Certified</w:t>
            </w:r>
            <w:r>
              <w:rPr>
                <w:i/>
              </w:rPr>
              <w:t>*</w:t>
            </w:r>
          </w:p>
          <w:p w:rsidR="004340C4" w:rsidRPr="00040E47" w:rsidRDefault="004340C4" w:rsidP="00040E47"/>
        </w:tc>
      </w:tr>
      <w:tr w:rsidR="004340C4" w:rsidTr="00293839">
        <w:trPr>
          <w:cantSplit/>
          <w:trHeight w:val="287"/>
        </w:trPr>
        <w:tc>
          <w:tcPr>
            <w:tcW w:w="216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4340C4" w:rsidRPr="00810A93" w:rsidRDefault="004340C4" w:rsidP="00151406">
            <w:pPr>
              <w:rPr>
                <w:b/>
                <w:u w:val="single"/>
              </w:rPr>
            </w:pPr>
            <w:r w:rsidRPr="00810A93">
              <w:rPr>
                <w:b/>
                <w:sz w:val="22"/>
                <w:u w:val="single"/>
              </w:rPr>
              <w:t>Education</w:t>
            </w:r>
          </w:p>
        </w:tc>
        <w:tc>
          <w:tcPr>
            <w:tcW w:w="7290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4340C4" w:rsidRDefault="004340C4" w:rsidP="00BF629B">
            <w:pPr>
              <w:spacing w:line="360" w:lineRule="auto"/>
              <w:rPr>
                <w:b/>
                <w:sz w:val="18"/>
                <w:szCs w:val="18"/>
              </w:rPr>
            </w:pPr>
            <w:smartTag w:uri="urn:schemas-microsoft-com:office:smarttags" w:element="PlaceName">
              <w:r w:rsidRPr="00BF629B">
                <w:rPr>
                  <w:b/>
                  <w:sz w:val="18"/>
                  <w:szCs w:val="18"/>
                  <w:u w:val="single"/>
                </w:rPr>
                <w:t>Morrisville</w:t>
              </w:r>
            </w:smartTag>
            <w:r w:rsidRPr="00BF629B">
              <w:rPr>
                <w:b/>
                <w:sz w:val="18"/>
                <w:szCs w:val="18"/>
                <w:u w:val="single"/>
              </w:rPr>
              <w:t xml:space="preserve"> </w:t>
            </w:r>
            <w:smartTag w:uri="urn:schemas-microsoft-com:office:smarttags" w:element="PlaceType">
              <w:r w:rsidRPr="00BF629B">
                <w:rPr>
                  <w:b/>
                  <w:sz w:val="18"/>
                  <w:szCs w:val="18"/>
                  <w:u w:val="single"/>
                </w:rPr>
                <w:t>State</w:t>
              </w:r>
            </w:smartTag>
            <w:r w:rsidRPr="00BF629B">
              <w:rPr>
                <w:b/>
                <w:sz w:val="18"/>
                <w:szCs w:val="18"/>
                <w:u w:val="single"/>
              </w:rPr>
              <w:t xml:space="preserve"> </w:t>
            </w:r>
            <w:smartTag w:uri="urn:schemas-microsoft-com:office:smarttags" w:element="PlaceType">
              <w:r w:rsidRPr="00BF629B">
                <w:rPr>
                  <w:b/>
                  <w:sz w:val="18"/>
                  <w:szCs w:val="18"/>
                  <w:u w:val="single"/>
                </w:rPr>
                <w:t>University</w:t>
              </w:r>
            </w:smartTag>
            <w:r>
              <w:rPr>
                <w:b/>
                <w:sz w:val="18"/>
                <w:szCs w:val="18"/>
              </w:rPr>
              <w:t xml:space="preserve">, Morrisville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8"/>
                    <w:szCs w:val="18"/>
                  </w:rPr>
                  <w:t>New York</w:t>
                </w:r>
              </w:smartTag>
            </w:smartTag>
            <w:r>
              <w:rPr>
                <w:b/>
                <w:sz w:val="18"/>
                <w:szCs w:val="18"/>
              </w:rPr>
              <w:t xml:space="preserve">. </w:t>
            </w:r>
          </w:p>
          <w:p w:rsidR="004340C4" w:rsidRPr="00BF629B" w:rsidRDefault="004340C4" w:rsidP="00BF629B">
            <w:pPr>
              <w:spacing w:line="360" w:lineRule="auto"/>
              <w:rPr>
                <w:b/>
                <w:sz w:val="18"/>
                <w:szCs w:val="18"/>
              </w:rPr>
            </w:pPr>
            <w:r w:rsidRPr="00BF629B">
              <w:rPr>
                <w:b/>
                <w:sz w:val="18"/>
                <w:szCs w:val="18"/>
              </w:rPr>
              <w:t>Degree in</w:t>
            </w:r>
            <w:r>
              <w:rPr>
                <w:b/>
                <w:sz w:val="18"/>
                <w:szCs w:val="18"/>
              </w:rPr>
              <w:t xml:space="preserve"> Liberal Arts &amp; Social Sciences, </w:t>
            </w:r>
            <w:r w:rsidRPr="00584276">
              <w:rPr>
                <w:b/>
                <w:i/>
                <w:sz w:val="18"/>
                <w:szCs w:val="18"/>
              </w:rPr>
              <w:t>2002</w:t>
            </w:r>
          </w:p>
        </w:tc>
      </w:tr>
      <w:tr w:rsidR="004340C4" w:rsidTr="00293839">
        <w:trPr>
          <w:cantSplit/>
          <w:trHeight w:val="513"/>
        </w:trPr>
        <w:tc>
          <w:tcPr>
            <w:tcW w:w="216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340C4" w:rsidRPr="00810A93" w:rsidRDefault="004340C4" w:rsidP="00656EB4">
            <w:pPr>
              <w:pStyle w:val="Heading2"/>
              <w:rPr>
                <w:u w:val="single"/>
              </w:rPr>
            </w:pPr>
            <w:r w:rsidRPr="00810A93">
              <w:rPr>
                <w:u w:val="single"/>
              </w:rPr>
              <w:t>Employment Skills</w:t>
            </w:r>
          </w:p>
        </w:tc>
        <w:tc>
          <w:tcPr>
            <w:tcW w:w="729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bottom"/>
          </w:tcPr>
          <w:p w:rsidR="004340C4" w:rsidRDefault="004340C4" w:rsidP="0035565C">
            <w:pPr>
              <w:pStyle w:val="Bulletedlist"/>
              <w:numPr>
                <w:ilvl w:val="0"/>
                <w:numId w:val="0"/>
              </w:numPr>
              <w:ind w:left="216" w:hanging="216"/>
            </w:pPr>
            <w:r>
              <w:t xml:space="preserve">    Maintained excellent resident relations and developed brisk resident rapport. Diplomatically resolved resident complaints on as-needed basis; Ability to follow instructions well and make decisions with no supervision. Maintained all resident file keeping procedures accordingly; Telephonic Sales and Market survey analysis. Renewal &amp; retention Management; Effectively developed Call Source Telephone skills and consistently met quotas.</w:t>
            </w:r>
          </w:p>
          <w:p w:rsidR="004340C4" w:rsidRPr="003F17A0" w:rsidRDefault="004340C4" w:rsidP="00040E47"/>
        </w:tc>
      </w:tr>
      <w:tr w:rsidR="004340C4" w:rsidTr="00396B21">
        <w:trPr>
          <w:cantSplit/>
          <w:trHeight w:val="5048"/>
        </w:trPr>
        <w:tc>
          <w:tcPr>
            <w:tcW w:w="216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340C4" w:rsidRPr="00810A93" w:rsidRDefault="004340C4" w:rsidP="00656EB4">
            <w:pPr>
              <w:pStyle w:val="Heading2"/>
              <w:rPr>
                <w:u w:val="single"/>
              </w:rPr>
            </w:pPr>
            <w:r>
              <w:rPr>
                <w:u w:val="single"/>
              </w:rPr>
              <w:t>Work Experience</w:t>
            </w: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40C4" w:rsidRDefault="004340C4" w:rsidP="00A30BFA">
            <w:pPr>
              <w:spacing w:before="0"/>
              <w:rPr>
                <w:b/>
                <w:bCs/>
                <w:sz w:val="18"/>
                <w:szCs w:val="18"/>
              </w:rPr>
            </w:pPr>
          </w:p>
          <w:p w:rsidR="004340C4" w:rsidRDefault="00B67531" w:rsidP="00A30BFA">
            <w:pPr>
              <w:spacing w:before="0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LaCosta</w:t>
            </w:r>
            <w:proofErr w:type="spellEnd"/>
            <w:r>
              <w:rPr>
                <w:b/>
                <w:bCs/>
                <w:szCs w:val="18"/>
              </w:rPr>
              <w:t xml:space="preserve"> Apartments</w:t>
            </w:r>
            <w:r w:rsidR="004340C4">
              <w:rPr>
                <w:b/>
                <w:bCs/>
                <w:szCs w:val="18"/>
              </w:rPr>
              <w:t>/</w:t>
            </w:r>
            <w:proofErr w:type="spellStart"/>
            <w:r>
              <w:rPr>
                <w:b/>
                <w:bCs/>
                <w:szCs w:val="18"/>
              </w:rPr>
              <w:t>Greystar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Mgmt</w:t>
            </w:r>
            <w:proofErr w:type="spellEnd"/>
            <w:r w:rsidR="004340C4" w:rsidRPr="00396B21">
              <w:rPr>
                <w:b/>
                <w:bCs/>
                <w:i/>
                <w:szCs w:val="18"/>
              </w:rPr>
              <w:t>, FL</w:t>
            </w:r>
            <w:r w:rsidR="004340C4" w:rsidRPr="00EA66EA">
              <w:rPr>
                <w:b/>
                <w:bCs/>
                <w:i/>
                <w:szCs w:val="18"/>
              </w:rPr>
              <w:t xml:space="preserve"> </w:t>
            </w:r>
            <w:r w:rsidR="004340C4" w:rsidRPr="0059281D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August 2011-</w:t>
            </w:r>
            <w:r w:rsidR="00EB616C">
              <w:rPr>
                <w:b/>
                <w:bCs/>
                <w:sz w:val="18"/>
                <w:szCs w:val="18"/>
              </w:rPr>
              <w:t>March 2011</w:t>
            </w:r>
          </w:p>
          <w:p w:rsidR="004340C4" w:rsidRPr="00D10405" w:rsidRDefault="00D10405" w:rsidP="00A30BFA">
            <w:pPr>
              <w:spacing w:before="0"/>
              <w:rPr>
                <w:b/>
                <w:bCs/>
                <w:i/>
                <w:sz w:val="16"/>
                <w:szCs w:val="16"/>
              </w:rPr>
            </w:pPr>
            <w:r w:rsidRPr="00D10405">
              <w:rPr>
                <w:b/>
                <w:bCs/>
                <w:i/>
                <w:sz w:val="16"/>
                <w:szCs w:val="16"/>
              </w:rPr>
              <w:t xml:space="preserve">Contact: </w:t>
            </w:r>
            <w:proofErr w:type="spellStart"/>
            <w:r w:rsidRPr="00D10405">
              <w:rPr>
                <w:b/>
                <w:bCs/>
                <w:i/>
                <w:sz w:val="16"/>
                <w:szCs w:val="16"/>
              </w:rPr>
              <w:t>Jaclene</w:t>
            </w:r>
            <w:proofErr w:type="spellEnd"/>
            <w:r w:rsidRPr="00D10405">
              <w:rPr>
                <w:b/>
                <w:bCs/>
                <w:i/>
                <w:sz w:val="16"/>
                <w:szCs w:val="16"/>
              </w:rPr>
              <w:t xml:space="preserve"> Sammons- 954.937.8366 Manager</w:t>
            </w:r>
          </w:p>
          <w:p w:rsidR="004340C4" w:rsidRPr="00A30BFA" w:rsidRDefault="004340C4" w:rsidP="00A30BFA">
            <w:pPr>
              <w:spacing w:before="0"/>
              <w:rPr>
                <w:bCs/>
                <w:sz w:val="18"/>
                <w:szCs w:val="18"/>
              </w:rPr>
            </w:pPr>
            <w:r>
              <w:rPr>
                <w:b/>
                <w:bCs/>
                <w:szCs w:val="18"/>
                <w:u w:val="single"/>
              </w:rPr>
              <w:t xml:space="preserve">Leasing </w:t>
            </w:r>
            <w:r w:rsidR="00B67531">
              <w:rPr>
                <w:b/>
                <w:bCs/>
                <w:szCs w:val="18"/>
                <w:u w:val="single"/>
              </w:rPr>
              <w:t>Manager</w:t>
            </w:r>
            <w:r>
              <w:rPr>
                <w:b/>
                <w:bCs/>
                <w:sz w:val="18"/>
                <w:szCs w:val="18"/>
              </w:rPr>
              <w:t xml:space="preserve"> – </w:t>
            </w:r>
            <w:r w:rsidR="00D10405">
              <w:rPr>
                <w:bCs/>
                <w:sz w:val="18"/>
                <w:szCs w:val="18"/>
              </w:rPr>
              <w:t>Maintained</w:t>
            </w:r>
            <w:r w:rsidRPr="00A30BFA">
              <w:rPr>
                <w:bCs/>
                <w:sz w:val="18"/>
                <w:szCs w:val="18"/>
              </w:rPr>
              <w:t xml:space="preserve"> maximum occupancy of ready rental units at all times &amp; high renewal rate. Coordinated Promotions and Marketing solutions to increase occupancy. Oversaw strict proper completion of all necessary paperwork and ensured proper customer service. Familiar with various legal concepts, practices &amp; procedures within the apartment industry.</w:t>
            </w:r>
            <w:r>
              <w:rPr>
                <w:bCs/>
                <w:sz w:val="18"/>
                <w:szCs w:val="18"/>
              </w:rPr>
              <w:t xml:space="preserve"> Maintained resident relations and retention under supervision of comp</w:t>
            </w:r>
            <w:r w:rsidR="00B67531">
              <w:rPr>
                <w:bCs/>
                <w:sz w:val="18"/>
                <w:szCs w:val="18"/>
              </w:rPr>
              <w:t>any policy and community director</w:t>
            </w:r>
            <w:r>
              <w:rPr>
                <w:bCs/>
                <w:sz w:val="18"/>
                <w:szCs w:val="18"/>
              </w:rPr>
              <w:t xml:space="preserve">. </w:t>
            </w:r>
          </w:p>
          <w:p w:rsidR="004340C4" w:rsidRDefault="004340C4" w:rsidP="005D75B3">
            <w:pPr>
              <w:spacing w:before="0"/>
              <w:rPr>
                <w:b/>
                <w:bCs/>
                <w:sz w:val="18"/>
                <w:szCs w:val="18"/>
              </w:rPr>
            </w:pPr>
          </w:p>
          <w:p w:rsidR="00B67531" w:rsidRDefault="00B67531" w:rsidP="00B67531">
            <w:pPr>
              <w:spacing w:before="0"/>
              <w:rPr>
                <w:b/>
                <w:bCs/>
                <w:sz w:val="18"/>
                <w:szCs w:val="18"/>
              </w:rPr>
            </w:pPr>
            <w:r w:rsidRPr="00B672F3">
              <w:rPr>
                <w:b/>
                <w:bCs/>
                <w:szCs w:val="18"/>
              </w:rPr>
              <w:t>Pembroke Cove</w:t>
            </w:r>
            <w:r>
              <w:rPr>
                <w:b/>
                <w:bCs/>
                <w:szCs w:val="18"/>
              </w:rPr>
              <w:t xml:space="preserve"> Apartments/Scully Company</w:t>
            </w:r>
            <w:r w:rsidRPr="00396B21">
              <w:rPr>
                <w:b/>
                <w:bCs/>
                <w:i/>
                <w:szCs w:val="18"/>
              </w:rPr>
              <w:t>, FL</w:t>
            </w:r>
            <w:r w:rsidRPr="00EA66EA">
              <w:rPr>
                <w:b/>
                <w:bCs/>
                <w:i/>
                <w:szCs w:val="18"/>
              </w:rPr>
              <w:t xml:space="preserve"> </w:t>
            </w:r>
            <w:r w:rsidRPr="0059281D">
              <w:rPr>
                <w:b/>
                <w:bCs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>Nov 2009-August 2011</w:t>
            </w:r>
          </w:p>
          <w:p w:rsidR="00D10405" w:rsidRPr="00D10405" w:rsidRDefault="00D10405" w:rsidP="00B67531">
            <w:pPr>
              <w:spacing w:before="0"/>
              <w:rPr>
                <w:b/>
                <w:bCs/>
                <w:sz w:val="18"/>
                <w:szCs w:val="18"/>
              </w:rPr>
            </w:pPr>
          </w:p>
          <w:p w:rsidR="00B67531" w:rsidRDefault="00B67531" w:rsidP="00B67531">
            <w:pPr>
              <w:spacing w:before="0"/>
              <w:rPr>
                <w:bCs/>
                <w:sz w:val="18"/>
                <w:szCs w:val="18"/>
              </w:rPr>
            </w:pPr>
            <w:r>
              <w:rPr>
                <w:b/>
                <w:bCs/>
                <w:szCs w:val="18"/>
                <w:u w:val="single"/>
              </w:rPr>
              <w:t>Leasing Consultant/Sales</w:t>
            </w:r>
            <w:r>
              <w:rPr>
                <w:b/>
                <w:bCs/>
                <w:sz w:val="18"/>
                <w:szCs w:val="18"/>
              </w:rPr>
              <w:t xml:space="preserve"> – </w:t>
            </w:r>
            <w:r w:rsidRPr="00A30BFA">
              <w:rPr>
                <w:bCs/>
                <w:sz w:val="18"/>
                <w:szCs w:val="18"/>
              </w:rPr>
              <w:t>Ensured maximum occupancy of ready rental units at all times &amp; high renewal rate. Coordinated Promotions and Marketing solutions to increase occupancy. Oversaw strict proper completion of all necessary paperwork and ensured proper customer service. Familiar with various legal concepts, practices &amp; procedures within the apartment industry.</w:t>
            </w:r>
            <w:r>
              <w:rPr>
                <w:bCs/>
                <w:sz w:val="18"/>
                <w:szCs w:val="18"/>
              </w:rPr>
              <w:t xml:space="preserve"> Maintained resident relations and retention under supervision of company policy and community manager.</w:t>
            </w:r>
          </w:p>
          <w:p w:rsidR="00B67531" w:rsidRPr="00A30BFA" w:rsidRDefault="00B67531" w:rsidP="00B67531">
            <w:pPr>
              <w:spacing w:before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</w:t>
            </w:r>
          </w:p>
          <w:p w:rsidR="00B67531" w:rsidRDefault="004340C4" w:rsidP="005D75B3">
            <w:pPr>
              <w:spacing w:before="0" w:after="100" w:afterAutospacing="1"/>
              <w:rPr>
                <w:szCs w:val="20"/>
              </w:rPr>
            </w:pPr>
            <w:r w:rsidRPr="00BA589B">
              <w:rPr>
                <w:b/>
                <w:szCs w:val="20"/>
              </w:rPr>
              <w:t xml:space="preserve">Grove East In Plantation/Altman </w:t>
            </w:r>
            <w:proofErr w:type="spellStart"/>
            <w:r w:rsidRPr="00BA589B">
              <w:rPr>
                <w:b/>
                <w:szCs w:val="20"/>
              </w:rPr>
              <w:t>Mgmt</w:t>
            </w:r>
            <w:proofErr w:type="spellEnd"/>
            <w:r w:rsidRPr="00BA589B">
              <w:rPr>
                <w:b/>
                <w:szCs w:val="20"/>
              </w:rPr>
              <w:t>, FL</w:t>
            </w:r>
            <w:r>
              <w:rPr>
                <w:szCs w:val="20"/>
              </w:rPr>
              <w:t xml:space="preserve">         </w:t>
            </w:r>
            <w:r w:rsidR="00B67531">
              <w:rPr>
                <w:b/>
                <w:szCs w:val="20"/>
              </w:rPr>
              <w:t>April 2008-Nov</w:t>
            </w:r>
            <w:r w:rsidRPr="00B67531">
              <w:rPr>
                <w:b/>
                <w:szCs w:val="20"/>
              </w:rPr>
              <w:t xml:space="preserve"> 2009</w:t>
            </w:r>
            <w:r>
              <w:rPr>
                <w:szCs w:val="20"/>
              </w:rPr>
              <w:t xml:space="preserve">  </w:t>
            </w:r>
          </w:p>
          <w:p w:rsidR="004340C4" w:rsidRPr="00396B21" w:rsidRDefault="004340C4" w:rsidP="005D75B3">
            <w:pPr>
              <w:spacing w:before="0" w:after="100" w:afterAutospacing="1"/>
              <w:rPr>
                <w:szCs w:val="20"/>
              </w:rPr>
            </w:pPr>
            <w:r w:rsidRPr="00396B21">
              <w:rPr>
                <w:b/>
                <w:szCs w:val="20"/>
                <w:u w:val="single"/>
              </w:rPr>
              <w:t>Leasing Consultant/Administrative</w:t>
            </w:r>
            <w:r>
              <w:rPr>
                <w:b/>
                <w:szCs w:val="20"/>
                <w:u w:val="single"/>
              </w:rPr>
              <w:t>-</w:t>
            </w:r>
            <w:r>
              <w:rPr>
                <w:szCs w:val="20"/>
              </w:rPr>
              <w:t xml:space="preserve"> Model home and tour lead, Telephone sales and techniques, Processed all necessary paper-work. Handled walk-in traffic, </w:t>
            </w:r>
            <w:proofErr w:type="spellStart"/>
            <w:r>
              <w:rPr>
                <w:szCs w:val="20"/>
              </w:rPr>
              <w:t>Pre screen</w:t>
            </w:r>
            <w:proofErr w:type="spellEnd"/>
            <w:r>
              <w:rPr>
                <w:szCs w:val="20"/>
              </w:rPr>
              <w:t xml:space="preserve"> &amp; Qualify perspective residents. Administrative duties as needed or delegated by leasing manager or community manager.</w:t>
            </w:r>
          </w:p>
          <w:p w:rsidR="004340C4" w:rsidRDefault="004340C4" w:rsidP="00396B21">
            <w:pPr>
              <w:spacing w:before="0" w:after="100" w:afterAutospacing="1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Pr="0059281D">
              <w:rPr>
                <w:b/>
                <w:bCs/>
                <w:szCs w:val="18"/>
              </w:rPr>
              <w:t xml:space="preserve">Michael </w:t>
            </w:r>
            <w:proofErr w:type="spellStart"/>
            <w:r w:rsidRPr="0059281D">
              <w:rPr>
                <w:b/>
                <w:bCs/>
                <w:szCs w:val="18"/>
              </w:rPr>
              <w:t>Skurnik</w:t>
            </w:r>
            <w:proofErr w:type="spellEnd"/>
            <w:r w:rsidRPr="0059281D">
              <w:rPr>
                <w:b/>
                <w:bCs/>
                <w:szCs w:val="18"/>
              </w:rPr>
              <w:t xml:space="preserve"> Wines</w:t>
            </w:r>
            <w:r>
              <w:rPr>
                <w:b/>
                <w:bCs/>
                <w:szCs w:val="18"/>
              </w:rPr>
              <w:t xml:space="preserve">, </w:t>
            </w:r>
            <w:r w:rsidRPr="00A30BFA">
              <w:rPr>
                <w:b/>
                <w:bCs/>
                <w:i/>
                <w:szCs w:val="18"/>
              </w:rPr>
              <w:t xml:space="preserve">NY  </w:t>
            </w:r>
            <w:r w:rsidRPr="0059281D">
              <w:rPr>
                <w:b/>
                <w:bCs/>
                <w:szCs w:val="18"/>
              </w:rPr>
              <w:t xml:space="preserve">      </w:t>
            </w:r>
            <w:r>
              <w:rPr>
                <w:b/>
                <w:bCs/>
                <w:szCs w:val="18"/>
              </w:rPr>
              <w:t xml:space="preserve">            September 2005–October </w:t>
            </w:r>
            <w:r w:rsidRPr="0059281D">
              <w:rPr>
                <w:b/>
                <w:bCs/>
                <w:szCs w:val="18"/>
              </w:rPr>
              <w:t>07</w:t>
            </w:r>
            <w:r>
              <w:rPr>
                <w:b/>
                <w:bCs/>
                <w:szCs w:val="18"/>
              </w:rPr>
              <w:t xml:space="preserve"> </w:t>
            </w:r>
          </w:p>
          <w:p w:rsidR="004340C4" w:rsidRPr="00584276" w:rsidRDefault="004340C4" w:rsidP="00396B21">
            <w:pPr>
              <w:spacing w:before="0" w:after="100" w:afterAutospacing="1"/>
              <w:rPr>
                <w:szCs w:val="20"/>
              </w:rPr>
            </w:pPr>
            <w:r>
              <w:rPr>
                <w:b/>
                <w:bCs/>
                <w:szCs w:val="20"/>
                <w:u w:val="single"/>
              </w:rPr>
              <w:t>Office Manager</w:t>
            </w:r>
            <w:r w:rsidRPr="005E2591">
              <w:rPr>
                <w:b/>
                <w:bCs/>
                <w:sz w:val="18"/>
                <w:szCs w:val="20"/>
              </w:rPr>
              <w:t xml:space="preserve">- </w:t>
            </w:r>
            <w:r>
              <w:rPr>
                <w:sz w:val="18"/>
                <w:szCs w:val="20"/>
              </w:rPr>
              <w:t>Assigned and regulated office functions. Designed filing system &amp; maintained all office records. Ensured adequate supply of all office supplies and stationary. Maintained health &amp; safety codes and made sure they were adhered. Supervised all Shipping &amp; Logistics functions. Handled customer complaints and inquires. Resolved office disputes.</w:t>
            </w:r>
          </w:p>
          <w:p w:rsidR="004340C4" w:rsidRDefault="004340C4" w:rsidP="00E03D02">
            <w:pPr>
              <w:rPr>
                <w:b/>
                <w:bCs/>
                <w:sz w:val="18"/>
                <w:szCs w:val="18"/>
              </w:rPr>
            </w:pPr>
          </w:p>
          <w:p w:rsidR="004340C4" w:rsidRPr="00584276" w:rsidRDefault="004340C4" w:rsidP="00584276">
            <w:pPr>
              <w:rPr>
                <w:sz w:val="18"/>
                <w:szCs w:val="18"/>
              </w:rPr>
            </w:pPr>
            <w:r>
              <w:t xml:space="preserve">                             </w:t>
            </w:r>
            <w:r>
              <w:rPr>
                <w:b/>
                <w:sz w:val="22"/>
                <w:u w:val="single"/>
              </w:rPr>
              <w:t>R</w:t>
            </w:r>
            <w:r w:rsidRPr="009A7062">
              <w:rPr>
                <w:b/>
                <w:sz w:val="22"/>
                <w:u w:val="single"/>
              </w:rPr>
              <w:t>eference</w:t>
            </w:r>
            <w:r>
              <w:rPr>
                <w:b/>
                <w:sz w:val="22"/>
                <w:u w:val="single"/>
              </w:rPr>
              <w:t>s</w:t>
            </w:r>
            <w:r w:rsidRPr="009A7062">
              <w:rPr>
                <w:b/>
                <w:sz w:val="22"/>
                <w:u w:val="single"/>
              </w:rPr>
              <w:t xml:space="preserve"> furnished upon request</w:t>
            </w:r>
          </w:p>
        </w:tc>
      </w:tr>
      <w:tr w:rsidR="004340C4" w:rsidTr="00293839">
        <w:trPr>
          <w:cantSplit/>
          <w:trHeight w:val="5048"/>
        </w:trPr>
        <w:tc>
          <w:tcPr>
            <w:tcW w:w="216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4340C4" w:rsidRDefault="004340C4" w:rsidP="00656EB4">
            <w:pPr>
              <w:pStyle w:val="Heading2"/>
              <w:rPr>
                <w:u w:val="single"/>
              </w:rPr>
            </w:pP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40C4" w:rsidRDefault="004340C4" w:rsidP="005D75B3">
            <w:pPr>
              <w:spacing w:before="0"/>
              <w:rPr>
                <w:b/>
                <w:bCs/>
                <w:sz w:val="18"/>
                <w:szCs w:val="18"/>
              </w:rPr>
            </w:pPr>
          </w:p>
        </w:tc>
      </w:tr>
    </w:tbl>
    <w:p w:rsidR="004340C4" w:rsidRPr="00B0187B" w:rsidRDefault="004340C4" w:rsidP="002E1D78">
      <w:pPr>
        <w:ind w:left="720" w:firstLine="720"/>
        <w:rPr>
          <w:sz w:val="18"/>
          <w:szCs w:val="20"/>
        </w:rPr>
      </w:pPr>
    </w:p>
    <w:p w:rsidR="004340C4" w:rsidRDefault="004340C4" w:rsidP="002E1D78">
      <w:pPr>
        <w:rPr>
          <w:rFonts w:cs="Arial"/>
          <w:szCs w:val="20"/>
        </w:rPr>
      </w:pPr>
      <w:r w:rsidRPr="002E1D78">
        <w:rPr>
          <w:b/>
          <w:sz w:val="22"/>
        </w:rPr>
        <w:t xml:space="preserve">                                   </w:t>
      </w:r>
    </w:p>
    <w:sectPr w:rsidR="004340C4" w:rsidSect="002E1D78">
      <w:pgSz w:w="12240" w:h="15840"/>
      <w:pgMar w:top="432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altName w:val="Imprint MT Shadow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7E6"/>
    <w:multiLevelType w:val="multilevel"/>
    <w:tmpl w:val="4D9E11A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2C54A0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7A74C8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845944"/>
    <w:multiLevelType w:val="multilevel"/>
    <w:tmpl w:val="4D9E11A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9F20D1"/>
    <w:multiLevelType w:val="hybridMultilevel"/>
    <w:tmpl w:val="341A3BF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23855443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3076C0"/>
    <w:multiLevelType w:val="hybridMultilevel"/>
    <w:tmpl w:val="DEA05A94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FE4E69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6335DD"/>
    <w:multiLevelType w:val="multilevel"/>
    <w:tmpl w:val="4D9E11A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9B0F74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0999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D67A57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523212"/>
    <w:multiLevelType w:val="hybridMultilevel"/>
    <w:tmpl w:val="7B001C62"/>
    <w:lvl w:ilvl="0" w:tplc="7D406866">
      <w:start w:val="1"/>
      <w:numFmt w:val="bullet"/>
      <w:pStyle w:val="Bulletedlis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5B33D0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</w:abstractNum>
  <w:abstractNum w:abstractNumId="15">
    <w:nsid w:val="5B7D266D"/>
    <w:multiLevelType w:val="hybridMultilevel"/>
    <w:tmpl w:val="9F0C218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DF3A5D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E02ADD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710023"/>
    <w:multiLevelType w:val="multilevel"/>
    <w:tmpl w:val="4D9E11A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E24059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25564B"/>
    <w:multiLevelType w:val="hybridMultilevel"/>
    <w:tmpl w:val="7E028BE2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1">
    <w:nsid w:val="7A1C5452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D82BEE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2"/>
  </w:num>
  <w:num w:numId="4">
    <w:abstractNumId w:val="10"/>
  </w:num>
  <w:num w:numId="5">
    <w:abstractNumId w:val="17"/>
  </w:num>
  <w:num w:numId="6">
    <w:abstractNumId w:val="5"/>
  </w:num>
  <w:num w:numId="7">
    <w:abstractNumId w:val="13"/>
  </w:num>
  <w:num w:numId="8">
    <w:abstractNumId w:val="19"/>
  </w:num>
  <w:num w:numId="9">
    <w:abstractNumId w:val="1"/>
  </w:num>
  <w:num w:numId="10">
    <w:abstractNumId w:val="21"/>
  </w:num>
  <w:num w:numId="11">
    <w:abstractNumId w:val="7"/>
  </w:num>
  <w:num w:numId="12">
    <w:abstractNumId w:val="16"/>
  </w:num>
  <w:num w:numId="13">
    <w:abstractNumId w:val="4"/>
  </w:num>
  <w:num w:numId="14">
    <w:abstractNumId w:val="2"/>
  </w:num>
  <w:num w:numId="15">
    <w:abstractNumId w:val="15"/>
  </w:num>
  <w:num w:numId="16">
    <w:abstractNumId w:val="6"/>
  </w:num>
  <w:num w:numId="17">
    <w:abstractNumId w:val="20"/>
  </w:num>
  <w:num w:numId="18">
    <w:abstractNumId w:val="11"/>
  </w:num>
  <w:num w:numId="19">
    <w:abstractNumId w:val="12"/>
  </w:num>
  <w:num w:numId="20">
    <w:abstractNumId w:val="8"/>
  </w:num>
  <w:num w:numId="21">
    <w:abstractNumId w:val="18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176"/>
    <w:rsid w:val="000009BA"/>
    <w:rsid w:val="000040CB"/>
    <w:rsid w:val="00036117"/>
    <w:rsid w:val="00040E47"/>
    <w:rsid w:val="0004584D"/>
    <w:rsid w:val="00090E4A"/>
    <w:rsid w:val="00095655"/>
    <w:rsid w:val="000962E4"/>
    <w:rsid w:val="000F1298"/>
    <w:rsid w:val="001209EA"/>
    <w:rsid w:val="00127C85"/>
    <w:rsid w:val="00144C40"/>
    <w:rsid w:val="0014778D"/>
    <w:rsid w:val="00151406"/>
    <w:rsid w:val="00184B53"/>
    <w:rsid w:val="0019026C"/>
    <w:rsid w:val="001F0802"/>
    <w:rsid w:val="001F1FE4"/>
    <w:rsid w:val="00225E32"/>
    <w:rsid w:val="00247A85"/>
    <w:rsid w:val="00286B09"/>
    <w:rsid w:val="00293839"/>
    <w:rsid w:val="002C6B01"/>
    <w:rsid w:val="002C74BF"/>
    <w:rsid w:val="002D3722"/>
    <w:rsid w:val="002E1D78"/>
    <w:rsid w:val="002F0806"/>
    <w:rsid w:val="00305BA5"/>
    <w:rsid w:val="00311411"/>
    <w:rsid w:val="00344C6C"/>
    <w:rsid w:val="00347113"/>
    <w:rsid w:val="0035565C"/>
    <w:rsid w:val="00370001"/>
    <w:rsid w:val="003707DF"/>
    <w:rsid w:val="00396B21"/>
    <w:rsid w:val="003B1FD4"/>
    <w:rsid w:val="003C030D"/>
    <w:rsid w:val="003D30DD"/>
    <w:rsid w:val="003E3210"/>
    <w:rsid w:val="003F17A0"/>
    <w:rsid w:val="00431EBB"/>
    <w:rsid w:val="004340C4"/>
    <w:rsid w:val="0044157B"/>
    <w:rsid w:val="00474EC0"/>
    <w:rsid w:val="00480F5D"/>
    <w:rsid w:val="00486D74"/>
    <w:rsid w:val="00496F9C"/>
    <w:rsid w:val="004A6A41"/>
    <w:rsid w:val="004B5056"/>
    <w:rsid w:val="004D25AE"/>
    <w:rsid w:val="004F6F87"/>
    <w:rsid w:val="005141A0"/>
    <w:rsid w:val="005162AD"/>
    <w:rsid w:val="00543F26"/>
    <w:rsid w:val="00561B16"/>
    <w:rsid w:val="00572B3F"/>
    <w:rsid w:val="00584276"/>
    <w:rsid w:val="0059281D"/>
    <w:rsid w:val="005B37A2"/>
    <w:rsid w:val="005D75B3"/>
    <w:rsid w:val="005E2591"/>
    <w:rsid w:val="0061191C"/>
    <w:rsid w:val="00614C29"/>
    <w:rsid w:val="006445F2"/>
    <w:rsid w:val="00656EB4"/>
    <w:rsid w:val="006922E8"/>
    <w:rsid w:val="00693A08"/>
    <w:rsid w:val="00697611"/>
    <w:rsid w:val="006A53AE"/>
    <w:rsid w:val="006B37FD"/>
    <w:rsid w:val="006E41F9"/>
    <w:rsid w:val="006E424B"/>
    <w:rsid w:val="006E6720"/>
    <w:rsid w:val="007633EA"/>
    <w:rsid w:val="00765635"/>
    <w:rsid w:val="007677EA"/>
    <w:rsid w:val="007A54B9"/>
    <w:rsid w:val="007D5C35"/>
    <w:rsid w:val="007E50CF"/>
    <w:rsid w:val="007F3230"/>
    <w:rsid w:val="00810A93"/>
    <w:rsid w:val="00865535"/>
    <w:rsid w:val="00883B07"/>
    <w:rsid w:val="008912F5"/>
    <w:rsid w:val="008931FF"/>
    <w:rsid w:val="008A482D"/>
    <w:rsid w:val="008B2FE0"/>
    <w:rsid w:val="008D1EED"/>
    <w:rsid w:val="00902A72"/>
    <w:rsid w:val="009233EF"/>
    <w:rsid w:val="00932BFF"/>
    <w:rsid w:val="009A5874"/>
    <w:rsid w:val="009A7062"/>
    <w:rsid w:val="009C1AE0"/>
    <w:rsid w:val="009C3524"/>
    <w:rsid w:val="009E01D7"/>
    <w:rsid w:val="00A1446E"/>
    <w:rsid w:val="00A30BFA"/>
    <w:rsid w:val="00A332E5"/>
    <w:rsid w:val="00A5754B"/>
    <w:rsid w:val="00A65443"/>
    <w:rsid w:val="00A70622"/>
    <w:rsid w:val="00A76701"/>
    <w:rsid w:val="00A92D25"/>
    <w:rsid w:val="00AA6DDF"/>
    <w:rsid w:val="00AB5B26"/>
    <w:rsid w:val="00B0187B"/>
    <w:rsid w:val="00B03163"/>
    <w:rsid w:val="00B11D2F"/>
    <w:rsid w:val="00B17C66"/>
    <w:rsid w:val="00B3555C"/>
    <w:rsid w:val="00B37626"/>
    <w:rsid w:val="00B37983"/>
    <w:rsid w:val="00B51CD2"/>
    <w:rsid w:val="00B60A37"/>
    <w:rsid w:val="00B672F3"/>
    <w:rsid w:val="00B67531"/>
    <w:rsid w:val="00B679B7"/>
    <w:rsid w:val="00B84022"/>
    <w:rsid w:val="00BA3E0E"/>
    <w:rsid w:val="00BA40D4"/>
    <w:rsid w:val="00BA589B"/>
    <w:rsid w:val="00BC2176"/>
    <w:rsid w:val="00BD1A94"/>
    <w:rsid w:val="00BD4EFC"/>
    <w:rsid w:val="00BE5DD9"/>
    <w:rsid w:val="00BF1346"/>
    <w:rsid w:val="00BF629B"/>
    <w:rsid w:val="00C36934"/>
    <w:rsid w:val="00C71F47"/>
    <w:rsid w:val="00C77A92"/>
    <w:rsid w:val="00C94284"/>
    <w:rsid w:val="00CB75A4"/>
    <w:rsid w:val="00CD0C38"/>
    <w:rsid w:val="00CE316E"/>
    <w:rsid w:val="00CF284B"/>
    <w:rsid w:val="00D10405"/>
    <w:rsid w:val="00D2150B"/>
    <w:rsid w:val="00D31BEA"/>
    <w:rsid w:val="00D34CDD"/>
    <w:rsid w:val="00D75AAE"/>
    <w:rsid w:val="00D81AFB"/>
    <w:rsid w:val="00DA7374"/>
    <w:rsid w:val="00DB7E4B"/>
    <w:rsid w:val="00DC7163"/>
    <w:rsid w:val="00DF5A2B"/>
    <w:rsid w:val="00E03D02"/>
    <w:rsid w:val="00E0724C"/>
    <w:rsid w:val="00E2326D"/>
    <w:rsid w:val="00E251F6"/>
    <w:rsid w:val="00E3338C"/>
    <w:rsid w:val="00E50E05"/>
    <w:rsid w:val="00E70B11"/>
    <w:rsid w:val="00E952C4"/>
    <w:rsid w:val="00EA66EA"/>
    <w:rsid w:val="00EB3A5E"/>
    <w:rsid w:val="00EB3E11"/>
    <w:rsid w:val="00EB616C"/>
    <w:rsid w:val="00EC6F6A"/>
    <w:rsid w:val="00EC75B2"/>
    <w:rsid w:val="00ED5E29"/>
    <w:rsid w:val="00EF597E"/>
    <w:rsid w:val="00F13427"/>
    <w:rsid w:val="00F14E20"/>
    <w:rsid w:val="00F307F9"/>
    <w:rsid w:val="00F470B3"/>
    <w:rsid w:val="00F47490"/>
    <w:rsid w:val="00F56BC1"/>
    <w:rsid w:val="00F74141"/>
    <w:rsid w:val="00F80CB9"/>
    <w:rsid w:val="00FA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5A2B"/>
    <w:pPr>
      <w:keepNext/>
      <w:outlineLvl w:val="0"/>
    </w:pPr>
    <w:rPr>
      <w:b/>
      <w:bCs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56EB4"/>
    <w:pPr>
      <w:tabs>
        <w:tab w:val="right" w:pos="6480"/>
      </w:tabs>
      <w:spacing w:before="120"/>
      <w:outlineLvl w:val="1"/>
    </w:pPr>
    <w:rPr>
      <w:rFonts w:cs="Arial"/>
      <w:b/>
      <w:b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EB4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544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6544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65443"/>
    <w:rPr>
      <w:rFonts w:ascii="Cambria" w:hAnsi="Cambria" w:cs="Times New Roman"/>
      <w:b/>
      <w:bCs/>
      <w:sz w:val="26"/>
      <w:szCs w:val="26"/>
    </w:rPr>
  </w:style>
  <w:style w:type="paragraph" w:customStyle="1" w:styleId="ContactInformation">
    <w:name w:val="Contact Information"/>
    <w:basedOn w:val="Normal"/>
    <w:link w:val="ContactInformationCharChar"/>
    <w:uiPriority w:val="99"/>
    <w:rsid w:val="00AB5B26"/>
    <w:pPr>
      <w:tabs>
        <w:tab w:val="right" w:pos="6480"/>
      </w:tabs>
    </w:pPr>
    <w:rPr>
      <w:rFonts w:cs="Arial"/>
      <w:b/>
      <w:bCs/>
      <w:szCs w:val="20"/>
    </w:rPr>
  </w:style>
  <w:style w:type="character" w:customStyle="1" w:styleId="ContactInformationCharChar">
    <w:name w:val="Contact Information Char Char"/>
    <w:link w:val="ContactInformation"/>
    <w:uiPriority w:val="99"/>
    <w:locked/>
    <w:rsid w:val="00FA122D"/>
    <w:rPr>
      <w:rFonts w:ascii="Garamond" w:hAnsi="Garamond" w:cs="Arial"/>
      <w:b/>
      <w:bCs/>
      <w:lang w:val="en-US" w:eastAsia="en-US" w:bidi="ar-SA"/>
    </w:rPr>
  </w:style>
  <w:style w:type="paragraph" w:customStyle="1" w:styleId="Bulleted1stline">
    <w:name w:val="Bulleted 1st line"/>
    <w:basedOn w:val="Normal"/>
    <w:link w:val="Bulleted1stlineCharChar"/>
    <w:uiPriority w:val="99"/>
    <w:rsid w:val="00344C6C"/>
    <w:pPr>
      <w:numPr>
        <w:numId w:val="1"/>
      </w:numPr>
      <w:tabs>
        <w:tab w:val="right" w:pos="6480"/>
      </w:tabs>
      <w:spacing w:before="140"/>
    </w:pPr>
  </w:style>
  <w:style w:type="character" w:customStyle="1" w:styleId="Bulleted1stlineCharChar">
    <w:name w:val="Bulleted 1st line Char Char"/>
    <w:link w:val="Bulleted1stline"/>
    <w:uiPriority w:val="99"/>
    <w:locked/>
    <w:rsid w:val="00344C6C"/>
    <w:rPr>
      <w:rFonts w:ascii="Garamond" w:hAnsi="Garamond" w:cs="Times New Roman"/>
      <w:sz w:val="24"/>
      <w:szCs w:val="24"/>
      <w:lang w:val="en-US" w:eastAsia="en-US" w:bidi="ar-SA"/>
    </w:rPr>
  </w:style>
  <w:style w:type="paragraph" w:customStyle="1" w:styleId="FirstLine">
    <w:name w:val="First Line"/>
    <w:basedOn w:val="Normal"/>
    <w:uiPriority w:val="99"/>
    <w:rsid w:val="00656EB4"/>
    <w:pPr>
      <w:spacing w:before="120"/>
    </w:pPr>
    <w:rPr>
      <w:szCs w:val="20"/>
    </w:rPr>
  </w:style>
  <w:style w:type="paragraph" w:customStyle="1" w:styleId="Bulletedlist">
    <w:name w:val="Bulleted list"/>
    <w:basedOn w:val="Normal"/>
    <w:uiPriority w:val="99"/>
    <w:rsid w:val="003B1FD4"/>
    <w:pPr>
      <w:numPr>
        <w:numId w:val="19"/>
      </w:numPr>
      <w:spacing w:before="0"/>
    </w:pPr>
    <w:rPr>
      <w:szCs w:val="20"/>
    </w:rPr>
  </w:style>
  <w:style w:type="paragraph" w:customStyle="1" w:styleId="Dates">
    <w:name w:val="Dates"/>
    <w:basedOn w:val="Normal"/>
    <w:uiPriority w:val="99"/>
    <w:rsid w:val="003B1FD4"/>
    <w:pPr>
      <w:spacing w:before="120"/>
      <w:jc w:val="right"/>
    </w:pPr>
    <w:rPr>
      <w:szCs w:val="20"/>
    </w:rPr>
  </w:style>
  <w:style w:type="character" w:styleId="Emphasis">
    <w:name w:val="Emphasis"/>
    <w:uiPriority w:val="99"/>
    <w:qFormat/>
    <w:rsid w:val="00656EB4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rsid w:val="008B2FE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B2FE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F129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0F1298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duncan2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etsia%20renaud\Application%20Data\Microsoft\Templates\Secretary-receptionis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Secretary-receptionist resume</Template>
  <TotalTime>131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JEROME J</vt:lpstr>
    </vt:vector>
  </TitlesOfParts>
  <Company>Career Press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JEROME J</dc:title>
  <dc:subject/>
  <dc:creator>ketsia renaud</dc:creator>
  <cp:keywords/>
  <dc:description/>
  <cp:lastModifiedBy>Jerome Duncan</cp:lastModifiedBy>
  <cp:revision>16</cp:revision>
  <cp:lastPrinted>2011-07-03T17:43:00Z</cp:lastPrinted>
  <dcterms:created xsi:type="dcterms:W3CDTF">2011-02-10T19:54:00Z</dcterms:created>
  <dcterms:modified xsi:type="dcterms:W3CDTF">2012-03-30T12:23:00Z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TC063686981033</vt:lpwstr>
  </property>
</Properties>
</file>