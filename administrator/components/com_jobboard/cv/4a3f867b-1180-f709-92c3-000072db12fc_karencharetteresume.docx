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B2" w:rsidRDefault="00945458">
      <w:pPr>
        <w:jc w:val="center"/>
        <w:rPr>
          <w:caps/>
          <w:spacing w:val="30"/>
          <w:sz w:val="24"/>
        </w:rPr>
      </w:pPr>
      <w:r>
        <w:rPr>
          <w:spacing w:val="30"/>
          <w:sz w:val="24"/>
        </w:rPr>
        <w:t>27 Ivy Lane, South Windsor, CT 06074</w:t>
      </w:r>
    </w:p>
    <w:p w:rsidR="009637B2" w:rsidRDefault="00945458">
      <w:pPr>
        <w:jc w:val="center"/>
        <w:rPr>
          <w:caps/>
          <w:spacing w:val="30"/>
          <w:sz w:val="24"/>
        </w:rPr>
      </w:pPr>
      <w:r>
        <w:rPr>
          <w:spacing w:val="30"/>
          <w:sz w:val="24"/>
        </w:rPr>
        <w:t>860-648-2800 karencharette@aol.com</w:t>
      </w:r>
    </w:p>
    <w:p w:rsidR="009637B2" w:rsidRDefault="00945458">
      <w:pPr>
        <w:jc w:val="center"/>
        <w:rPr>
          <w:caps/>
          <w:spacing w:val="80"/>
          <w:sz w:val="36"/>
        </w:rPr>
      </w:pPr>
      <w:r>
        <w:rPr>
          <w:caps/>
          <w:spacing w:val="80"/>
          <w:sz w:val="36"/>
        </w:rPr>
        <w:t>Karen Charette</w:t>
      </w:r>
    </w:p>
    <w:p w:rsidR="009637B2" w:rsidRDefault="009637B2">
      <w:pPr>
        <w:pBdr>
          <w:bottom w:val="single" w:sz="6" w:space="1" w:color="808080"/>
        </w:pBdr>
        <w:spacing w:before="240" w:line="220" w:lineRule="atLeast"/>
        <w:rPr>
          <w:sz w:val="24"/>
        </w:rPr>
      </w:pPr>
      <w:r>
        <w:rPr>
          <w:b/>
          <w:sz w:val="24"/>
          <w:u w:val="single"/>
        </w:rPr>
        <w:t>Profile:</w:t>
      </w:r>
      <w:r>
        <w:rPr>
          <w:sz w:val="24"/>
        </w:rPr>
        <w:t xml:space="preserve"> </w:t>
      </w:r>
      <w:r w:rsidR="00945458">
        <w:rPr>
          <w:sz w:val="24"/>
        </w:rPr>
        <w:t xml:space="preserve">Recent college graduate with an interest in the detail </w:t>
      </w:r>
      <w:r w:rsidR="00906A3E">
        <w:rPr>
          <w:sz w:val="24"/>
        </w:rPr>
        <w:t xml:space="preserve">and research </w:t>
      </w:r>
      <w:r w:rsidR="00945458">
        <w:rPr>
          <w:sz w:val="24"/>
        </w:rPr>
        <w:t xml:space="preserve">work of a paralegal.  In addition to </w:t>
      </w:r>
      <w:r w:rsidR="00906A3E">
        <w:rPr>
          <w:sz w:val="24"/>
        </w:rPr>
        <w:t xml:space="preserve">majoring in paralegal studies, I minored in accounting.  I have a strong work ethic and would be an asset to any company.  </w:t>
      </w:r>
    </w:p>
    <w:p w:rsidR="009637B2" w:rsidRDefault="009637B2">
      <w:pPr>
        <w:pBdr>
          <w:bottom w:val="single" w:sz="6" w:space="1" w:color="808080"/>
        </w:pBdr>
        <w:spacing w:before="240" w:line="220" w:lineRule="atLeast"/>
        <w:rPr>
          <w:rFonts w:ascii="Garamond" w:hAnsi="Garamond"/>
          <w:b/>
          <w:i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Work Experience:</w:t>
      </w:r>
      <w:r>
        <w:rPr>
          <w:rFonts w:ascii="Garamond" w:hAnsi="Garamond"/>
          <w:b/>
          <w:i/>
          <w:sz w:val="24"/>
        </w:rPr>
        <w:t xml:space="preserve">     </w:t>
      </w:r>
    </w:p>
    <w:p w:rsidR="009637B2" w:rsidRDefault="009637B2">
      <w:pPr>
        <w:ind w:left="720"/>
        <w:rPr>
          <w:i/>
          <w:sz w:val="24"/>
        </w:rPr>
      </w:pPr>
    </w:p>
    <w:p w:rsidR="009637B2" w:rsidRDefault="00E727B2">
      <w:pPr>
        <w:ind w:left="720"/>
        <w:rPr>
          <w:b/>
          <w:sz w:val="24"/>
        </w:rPr>
      </w:pPr>
      <w:r>
        <w:rPr>
          <w:b/>
          <w:i/>
          <w:sz w:val="24"/>
        </w:rPr>
        <w:t>Consultive Sales</w:t>
      </w:r>
      <w:r w:rsidR="009637B2">
        <w:rPr>
          <w:b/>
          <w:i/>
          <w:sz w:val="24"/>
        </w:rPr>
        <w:tab/>
      </w:r>
      <w:r w:rsidR="009637B2">
        <w:rPr>
          <w:b/>
          <w:i/>
          <w:sz w:val="24"/>
        </w:rPr>
        <w:tab/>
      </w:r>
      <w:r w:rsidR="009637B2">
        <w:rPr>
          <w:b/>
          <w:i/>
          <w:sz w:val="24"/>
        </w:rPr>
        <w:tab/>
      </w:r>
      <w:r w:rsidR="009637B2">
        <w:rPr>
          <w:b/>
          <w:i/>
          <w:sz w:val="24"/>
        </w:rPr>
        <w:tab/>
      </w:r>
      <w:r w:rsidR="009637B2">
        <w:rPr>
          <w:b/>
          <w:i/>
          <w:sz w:val="24"/>
        </w:rPr>
        <w:tab/>
      </w:r>
      <w:r w:rsidR="009637B2">
        <w:rPr>
          <w:b/>
          <w:i/>
          <w:sz w:val="24"/>
        </w:rPr>
        <w:tab/>
      </w:r>
      <w:r>
        <w:rPr>
          <w:b/>
          <w:sz w:val="24"/>
        </w:rPr>
        <w:t>11/2006-Present</w:t>
      </w:r>
    </w:p>
    <w:p w:rsidR="009637B2" w:rsidRDefault="00E727B2">
      <w:pPr>
        <w:ind w:left="720"/>
        <w:rPr>
          <w:sz w:val="24"/>
        </w:rPr>
      </w:pPr>
      <w:r>
        <w:rPr>
          <w:sz w:val="24"/>
        </w:rPr>
        <w:t>Lands’ End, Manchester, CT</w:t>
      </w:r>
      <w:r w:rsidR="009637B2">
        <w:rPr>
          <w:sz w:val="24"/>
        </w:rPr>
        <w:tab/>
      </w:r>
      <w:r w:rsidR="009637B2">
        <w:rPr>
          <w:sz w:val="24"/>
        </w:rPr>
        <w:tab/>
      </w:r>
      <w:r w:rsidR="009637B2">
        <w:rPr>
          <w:sz w:val="24"/>
        </w:rPr>
        <w:tab/>
      </w:r>
      <w:r w:rsidR="009637B2">
        <w:rPr>
          <w:sz w:val="24"/>
        </w:rPr>
        <w:tab/>
      </w:r>
    </w:p>
    <w:p w:rsidR="009637B2" w:rsidRDefault="00E727B2" w:rsidP="00487D35">
      <w:pPr>
        <w:pStyle w:val="msolistparagraph0"/>
        <w:numPr>
          <w:ilvl w:val="0"/>
          <w:numId w:val="1"/>
        </w:numPr>
        <w:spacing w:before="100" w:after="100"/>
        <w:rPr>
          <w:sz w:val="24"/>
        </w:rPr>
      </w:pPr>
      <w:r>
        <w:rPr>
          <w:sz w:val="24"/>
        </w:rPr>
        <w:t>Direct customer contact</w:t>
      </w:r>
    </w:p>
    <w:p w:rsidR="009637B2" w:rsidRDefault="00E727B2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Assisting with online orders</w:t>
      </w:r>
    </w:p>
    <w:p w:rsidR="009637B2" w:rsidRDefault="002A1F79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 xml:space="preserve">Go-to person when math skills needed </w:t>
      </w:r>
    </w:p>
    <w:p w:rsidR="009637B2" w:rsidRDefault="002A1F79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Assist</w:t>
      </w:r>
      <w:r w:rsidR="00E46BC4">
        <w:rPr>
          <w:kern w:val="0"/>
          <w:sz w:val="24"/>
        </w:rPr>
        <w:t>s</w:t>
      </w:r>
      <w:r>
        <w:rPr>
          <w:kern w:val="0"/>
          <w:sz w:val="24"/>
        </w:rPr>
        <w:t xml:space="preserve"> with seasonal and holiday rearranging of floor</w:t>
      </w:r>
    </w:p>
    <w:p w:rsidR="002A1F79" w:rsidRDefault="002A1F79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Ca</w:t>
      </w:r>
      <w:r w:rsidRPr="002A1F79">
        <w:rPr>
          <w:kern w:val="0"/>
          <w:sz w:val="24"/>
        </w:rPr>
        <w:t>me up with faster and more efficient ways of doing various tasks</w:t>
      </w:r>
      <w:r w:rsidR="009637B2" w:rsidRPr="002A1F79">
        <w:rPr>
          <w:kern w:val="0"/>
          <w:sz w:val="24"/>
        </w:rPr>
        <w:t xml:space="preserve"> </w:t>
      </w:r>
    </w:p>
    <w:p w:rsidR="009637B2" w:rsidRPr="002A1F79" w:rsidRDefault="002A1F79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Assist</w:t>
      </w:r>
      <w:r w:rsidR="00E46BC4">
        <w:rPr>
          <w:kern w:val="0"/>
          <w:sz w:val="24"/>
        </w:rPr>
        <w:t>s</w:t>
      </w:r>
      <w:r>
        <w:rPr>
          <w:kern w:val="0"/>
          <w:sz w:val="24"/>
        </w:rPr>
        <w:t xml:space="preserve"> REGIS with inventory</w:t>
      </w:r>
    </w:p>
    <w:p w:rsidR="009637B2" w:rsidRDefault="002A1F79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 xml:space="preserve">Helped new supervisor learn how to do the job </w:t>
      </w:r>
    </w:p>
    <w:p w:rsidR="009637B2" w:rsidRDefault="009637B2">
      <w:pPr>
        <w:widowControl/>
        <w:spacing w:before="100" w:after="100"/>
        <w:ind w:left="1890"/>
        <w:rPr>
          <w:kern w:val="0"/>
          <w:sz w:val="24"/>
        </w:rPr>
      </w:pPr>
    </w:p>
    <w:p w:rsidR="009637B2" w:rsidRDefault="002A1F79">
      <w:pPr>
        <w:widowControl/>
        <w:ind w:left="720"/>
        <w:rPr>
          <w:b/>
          <w:kern w:val="0"/>
          <w:sz w:val="24"/>
        </w:rPr>
      </w:pPr>
      <w:r>
        <w:rPr>
          <w:b/>
          <w:i/>
          <w:kern w:val="0"/>
          <w:sz w:val="24"/>
        </w:rPr>
        <w:t>English Teacher</w:t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>
        <w:rPr>
          <w:b/>
          <w:kern w:val="0"/>
          <w:sz w:val="24"/>
        </w:rPr>
        <w:t>11/05-11/06</w:t>
      </w:r>
    </w:p>
    <w:p w:rsidR="009637B2" w:rsidRDefault="002A1F79">
      <w:pPr>
        <w:widowControl/>
        <w:ind w:left="720"/>
        <w:rPr>
          <w:kern w:val="0"/>
          <w:sz w:val="24"/>
        </w:rPr>
      </w:pPr>
      <w:r>
        <w:rPr>
          <w:kern w:val="0"/>
          <w:sz w:val="24"/>
        </w:rPr>
        <w:t>Better English, Zhongshan, China</w:t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</w:p>
    <w:p w:rsidR="009637B2" w:rsidRDefault="00C12A32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Helped  Chinese adults and children learn or improve their English</w:t>
      </w:r>
    </w:p>
    <w:p w:rsidR="009637B2" w:rsidRDefault="00C12A32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Helped teenagers and adults on an individual basis through one-on-one conversation</w:t>
      </w:r>
    </w:p>
    <w:p w:rsidR="009637B2" w:rsidRDefault="00C12A32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Helped younger children learn through repetition</w:t>
      </w:r>
    </w:p>
    <w:p w:rsidR="00C12A32" w:rsidRDefault="00C12A32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Learned to get around the city on various types of transportation knowing very little Mandarin</w:t>
      </w:r>
    </w:p>
    <w:p w:rsidR="0047788F" w:rsidRDefault="0047788F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Easy to conduct business despite language barrier</w:t>
      </w:r>
    </w:p>
    <w:p w:rsidR="000608D8" w:rsidRDefault="000608D8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Did learn some Mandarin</w:t>
      </w:r>
    </w:p>
    <w:p w:rsidR="009637B2" w:rsidRDefault="009637B2">
      <w:pPr>
        <w:widowControl/>
        <w:spacing w:before="100" w:after="100"/>
        <w:ind w:left="1080"/>
        <w:rPr>
          <w:kern w:val="0"/>
          <w:sz w:val="24"/>
        </w:rPr>
      </w:pPr>
    </w:p>
    <w:p w:rsidR="009637B2" w:rsidRDefault="00B60D33">
      <w:pPr>
        <w:widowControl/>
        <w:ind w:left="720"/>
        <w:rPr>
          <w:b/>
          <w:kern w:val="0"/>
          <w:sz w:val="24"/>
        </w:rPr>
      </w:pPr>
      <w:r>
        <w:rPr>
          <w:b/>
          <w:i/>
          <w:kern w:val="0"/>
          <w:sz w:val="24"/>
        </w:rPr>
        <w:t>Postal Clerk</w:t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 w:rsidR="009637B2">
        <w:rPr>
          <w:b/>
          <w:i/>
          <w:kern w:val="0"/>
          <w:sz w:val="24"/>
        </w:rPr>
        <w:tab/>
      </w:r>
      <w:r>
        <w:rPr>
          <w:b/>
          <w:kern w:val="0"/>
          <w:sz w:val="24"/>
        </w:rPr>
        <w:t>09/84-06/05</w:t>
      </w:r>
    </w:p>
    <w:p w:rsidR="009637B2" w:rsidRDefault="00B60D33">
      <w:pPr>
        <w:widowControl/>
        <w:ind w:left="720"/>
        <w:rPr>
          <w:kern w:val="0"/>
          <w:sz w:val="24"/>
        </w:rPr>
      </w:pPr>
      <w:r>
        <w:rPr>
          <w:kern w:val="0"/>
          <w:sz w:val="24"/>
        </w:rPr>
        <w:t>Hartford, CT</w:t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  <w:r w:rsidR="009637B2">
        <w:rPr>
          <w:kern w:val="0"/>
          <w:sz w:val="24"/>
        </w:rPr>
        <w:tab/>
      </w:r>
    </w:p>
    <w:p w:rsidR="009637B2" w:rsidRDefault="00B60D33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Memorized all CT zip codes</w:t>
      </w:r>
    </w:p>
    <w:p w:rsidR="009637B2" w:rsidRDefault="00B60D33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Sorted mail</w:t>
      </w:r>
    </w:p>
    <w:p w:rsidR="009637B2" w:rsidRDefault="00B60D33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Processed Express Mail</w:t>
      </w:r>
    </w:p>
    <w:p w:rsidR="00B60D33" w:rsidRDefault="00B60D33" w:rsidP="00487D35">
      <w:pPr>
        <w:widowControl/>
        <w:numPr>
          <w:ilvl w:val="0"/>
          <w:numId w:val="1"/>
        </w:numPr>
        <w:spacing w:before="100" w:after="100"/>
        <w:rPr>
          <w:kern w:val="0"/>
          <w:sz w:val="24"/>
        </w:rPr>
      </w:pPr>
      <w:r>
        <w:rPr>
          <w:kern w:val="0"/>
          <w:sz w:val="24"/>
        </w:rPr>
        <w:t>Performed timekeeping duties</w:t>
      </w:r>
    </w:p>
    <w:p w:rsidR="009637B2" w:rsidRDefault="009637B2">
      <w:pPr>
        <w:pBdr>
          <w:bottom w:val="single" w:sz="6" w:space="1" w:color="808080"/>
        </w:pBdr>
        <w:spacing w:before="240" w:line="220" w:lineRule="atLeast"/>
        <w:rPr>
          <w:rFonts w:ascii="Garamond" w:hAnsi="Garamond"/>
          <w:sz w:val="24"/>
        </w:rPr>
      </w:pPr>
      <w:r>
        <w:rPr>
          <w:b/>
          <w:sz w:val="24"/>
        </w:rPr>
        <w:lastRenderedPageBreak/>
        <w:t>Education:</w:t>
      </w:r>
    </w:p>
    <w:p w:rsidR="009637B2" w:rsidRDefault="00B60D33">
      <w:pPr>
        <w:rPr>
          <w:sz w:val="24"/>
        </w:rPr>
      </w:pPr>
      <w:r>
        <w:rPr>
          <w:b/>
          <w:sz w:val="24"/>
        </w:rPr>
        <w:t>Kaplan University</w:t>
      </w:r>
      <w:r w:rsidR="009637B2">
        <w:rPr>
          <w:sz w:val="24"/>
        </w:rPr>
        <w:tab/>
      </w:r>
      <w:r w:rsidR="009637B2">
        <w:rPr>
          <w:sz w:val="24"/>
        </w:rPr>
        <w:tab/>
      </w:r>
      <w:r w:rsidR="009637B2">
        <w:rPr>
          <w:sz w:val="24"/>
        </w:rPr>
        <w:tab/>
      </w:r>
      <w:r w:rsidR="009637B2">
        <w:rPr>
          <w:sz w:val="24"/>
        </w:rPr>
        <w:tab/>
      </w:r>
      <w:r>
        <w:rPr>
          <w:b/>
          <w:sz w:val="24"/>
        </w:rPr>
        <w:t>11/06-11/10</w:t>
      </w:r>
      <w:r w:rsidR="009637B2">
        <w:rPr>
          <w:b/>
          <w:sz w:val="24"/>
        </w:rPr>
        <w:t xml:space="preserve"> </w:t>
      </w:r>
    </w:p>
    <w:p w:rsidR="009637B2" w:rsidRDefault="001525AC">
      <w:pPr>
        <w:rPr>
          <w:sz w:val="24"/>
        </w:rPr>
      </w:pPr>
      <w:r>
        <w:rPr>
          <w:sz w:val="24"/>
        </w:rPr>
        <w:t>B.S</w:t>
      </w:r>
      <w:r w:rsidR="00B60D33">
        <w:rPr>
          <w:sz w:val="24"/>
        </w:rPr>
        <w:t>. Paralegal Studies</w:t>
      </w:r>
    </w:p>
    <w:p w:rsidR="000F79FB" w:rsidRPr="000F79FB" w:rsidRDefault="000F79FB" w:rsidP="000F79FB">
      <w:pPr>
        <w:rPr>
          <w:sz w:val="24"/>
        </w:rPr>
      </w:pPr>
    </w:p>
    <w:p w:rsidR="009637B2" w:rsidRDefault="00B60D33">
      <w:pPr>
        <w:rPr>
          <w:b/>
          <w:sz w:val="24"/>
        </w:rPr>
      </w:pPr>
      <w:r>
        <w:rPr>
          <w:b/>
          <w:sz w:val="24"/>
        </w:rPr>
        <w:t>South Windsor High School</w:t>
      </w:r>
      <w:r w:rsidR="009637B2">
        <w:rPr>
          <w:b/>
          <w:sz w:val="24"/>
        </w:rPr>
        <w:t xml:space="preserve"> </w:t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  <w:r>
        <w:rPr>
          <w:b/>
          <w:sz w:val="24"/>
        </w:rPr>
        <w:t>09/76-05/79</w:t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  <w:r w:rsidR="009637B2">
        <w:rPr>
          <w:b/>
          <w:sz w:val="24"/>
        </w:rPr>
        <w:tab/>
      </w:r>
    </w:p>
    <w:sectPr w:rsidR="009637B2" w:rsidSect="000F79FB">
      <w:headerReference w:type="default" r:id="rId8"/>
      <w:footerReference w:type="default" r:id="rId9"/>
      <w:pgSz w:w="12240" w:h="15840"/>
      <w:pgMar w:top="1440" w:right="1800" w:bottom="1440" w:left="189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DBE" w:rsidRDefault="00992DBE">
      <w:r>
        <w:separator/>
      </w:r>
    </w:p>
  </w:endnote>
  <w:endnote w:type="continuationSeparator" w:id="0">
    <w:p w:rsidR="00992DBE" w:rsidRDefault="00992D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B2" w:rsidRDefault="009637B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DBE" w:rsidRDefault="00992DBE">
      <w:r>
        <w:separator/>
      </w:r>
    </w:p>
  </w:footnote>
  <w:footnote w:type="continuationSeparator" w:id="0">
    <w:p w:rsidR="00992DBE" w:rsidRDefault="00992D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B2" w:rsidRDefault="009637B2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17ECEBC"/>
    <w:lvl w:ilvl="0">
      <w:numFmt w:val="bullet"/>
      <w:lvlText w:val="*"/>
      <w:lvlJc w:val="left"/>
    </w:lvl>
  </w:abstractNum>
  <w:abstractNum w:abstractNumId="1">
    <w:nsid w:val="32CA2F53"/>
    <w:multiLevelType w:val="hybridMultilevel"/>
    <w:tmpl w:val="7EF0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C39C7"/>
    <w:multiLevelType w:val="hybridMultilevel"/>
    <w:tmpl w:val="9E4C4282"/>
    <w:lvl w:ilvl="0" w:tplc="A17EC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7124B"/>
    <w:multiLevelType w:val="hybridMultilevel"/>
    <w:tmpl w:val="56FEA452"/>
    <w:lvl w:ilvl="0" w:tplc="730E38F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ColorPos" w:val="朠˽ͨʏͨʏ͐ʏ̸ʏ̠ʏ̈ʏ"/>
    <w:docVar w:name="ColorSet" w:val="朠˽ͨʏͨʏ͐ʏ̸ʏ̠ʏ̈ʏ"/>
    <w:docVar w:name="StylePos" w:val="朠˽ͨʏͨʏ͐ʏ̸ʏ̠ʏ̈ʏ"/>
    <w:docVar w:name="StyleSet" w:val="朠˽ͨʏͨʏ͐ʏ̸ʏ̠ʏ̈ʏ"/>
  </w:docVars>
  <w:rsids>
    <w:rsidRoot w:val="00906A3E"/>
    <w:rsid w:val="000608D8"/>
    <w:rsid w:val="000F79FB"/>
    <w:rsid w:val="001525AC"/>
    <w:rsid w:val="002A1F79"/>
    <w:rsid w:val="002D34E3"/>
    <w:rsid w:val="0047788F"/>
    <w:rsid w:val="00487D35"/>
    <w:rsid w:val="006C7EA2"/>
    <w:rsid w:val="007C572A"/>
    <w:rsid w:val="008055C8"/>
    <w:rsid w:val="00906A3E"/>
    <w:rsid w:val="00945458"/>
    <w:rsid w:val="009637B2"/>
    <w:rsid w:val="00992DBE"/>
    <w:rsid w:val="00B60D33"/>
    <w:rsid w:val="00C12A32"/>
    <w:rsid w:val="00E46BC4"/>
    <w:rsid w:val="00E727B2"/>
    <w:rsid w:val="00F4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C73"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F43C73"/>
    <w:pPr>
      <w:ind w:left="720"/>
    </w:pPr>
  </w:style>
  <w:style w:type="paragraph" w:styleId="ListParagraph">
    <w:name w:val="List Paragraph"/>
    <w:basedOn w:val="Normal"/>
    <w:uiPriority w:val="34"/>
    <w:qFormat/>
    <w:rsid w:val="00B60D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whoof\AppData\Roaming\Microsoft\Templates\TP0300070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B4CC811-930A-4CB0-B6B7-A2B7CB33C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TP030007002</Template>
  <TotalTime>199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108 Second Street, P</vt:lpstr>
      </vt:variant>
      <vt:variant>
        <vt:i4>0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Cowhoof</dc:creator>
  <cp:lastModifiedBy>Cowhoof</cp:lastModifiedBy>
  <cp:revision>8</cp:revision>
  <dcterms:created xsi:type="dcterms:W3CDTF">2011-04-05T20:24:00Z</dcterms:created>
  <dcterms:modified xsi:type="dcterms:W3CDTF">2011-04-18T16:01:00Z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TC030007002</vt:lpwstr>
  </property>
</Properties>
</file>