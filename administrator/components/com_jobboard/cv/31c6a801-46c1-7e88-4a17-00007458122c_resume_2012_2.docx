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49" w:rsidRPr="000548C0" w:rsidRDefault="00852337" w:rsidP="001C1485">
      <w:pPr>
        <w:pStyle w:val="Subtitle"/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97206392"/>
          <w:placeholder>
            <w:docPart w:val="9ACAC0795393456B8EB2B911C98449B6"/>
          </w:placeholder>
          <w:text/>
        </w:sdtPr>
        <w:sdtEndPr/>
        <w:sdtContent>
          <w:r w:rsidR="000548C0" w:rsidRPr="000548C0">
            <w:rPr>
              <w:rFonts w:asciiTheme="minorHAnsi" w:hAnsiTheme="minorHAnsi" w:cstheme="minorHAnsi"/>
              <w:sz w:val="20"/>
              <w:szCs w:val="20"/>
            </w:rPr>
            <w:t>14 Center Street</w:t>
          </w:r>
        </w:sdtContent>
      </w:sdt>
      <w:r w:rsidR="00D3485A" w:rsidRPr="000548C0">
        <w:rPr>
          <w:rFonts w:asciiTheme="minorHAnsi" w:hAnsiTheme="minorHAnsi" w:cstheme="minorHAnsi"/>
          <w:sz w:val="20"/>
          <w:szCs w:val="20"/>
        </w:rPr>
        <w:t xml:space="preserve"> ● </w:t>
      </w:r>
      <w:sdt>
        <w:sdtPr>
          <w:rPr>
            <w:rFonts w:asciiTheme="minorHAnsi" w:hAnsiTheme="minorHAnsi" w:cstheme="minorHAnsi"/>
            <w:sz w:val="20"/>
            <w:szCs w:val="20"/>
          </w:rPr>
          <w:id w:val="97206396"/>
          <w:placeholder>
            <w:docPart w:val="718DB022A5284DD7BCAD476AF0351C35"/>
          </w:placeholder>
          <w:text/>
        </w:sdtPr>
        <w:sdtEndPr/>
        <w:sdtContent>
          <w:r w:rsidR="000548C0" w:rsidRPr="000548C0">
            <w:rPr>
              <w:rFonts w:asciiTheme="minorHAnsi" w:hAnsiTheme="minorHAnsi" w:cstheme="minorHAnsi"/>
              <w:sz w:val="20"/>
              <w:szCs w:val="20"/>
            </w:rPr>
            <w:t>Andover</w:t>
          </w:r>
        </w:sdtContent>
      </w:sdt>
      <w:r w:rsidR="00D3485A" w:rsidRPr="000548C0">
        <w:rPr>
          <w:rFonts w:asciiTheme="minorHAnsi" w:hAnsiTheme="minorHAnsi" w:cstheme="minorHAnsi"/>
          <w:sz w:val="20"/>
          <w:szCs w:val="20"/>
        </w:rPr>
        <w:t xml:space="preserve">, </w:t>
      </w:r>
      <w:sdt>
        <w:sdtPr>
          <w:rPr>
            <w:rFonts w:asciiTheme="minorHAnsi" w:hAnsiTheme="minorHAnsi" w:cstheme="minorHAnsi"/>
            <w:sz w:val="20"/>
            <w:szCs w:val="20"/>
          </w:rPr>
          <w:id w:val="97206398"/>
          <w:placeholder>
            <w:docPart w:val="D979C5261E394E60939F24E12A32DBD7"/>
          </w:placeholder>
          <w:text/>
        </w:sdtPr>
        <w:sdtEndPr/>
        <w:sdtContent>
          <w:r w:rsidR="000548C0" w:rsidRPr="000548C0">
            <w:rPr>
              <w:rFonts w:asciiTheme="minorHAnsi" w:hAnsiTheme="minorHAnsi" w:cstheme="minorHAnsi"/>
              <w:sz w:val="20"/>
              <w:szCs w:val="20"/>
            </w:rPr>
            <w:t>CT</w:t>
          </w:r>
        </w:sdtContent>
      </w:sdt>
      <w:r w:rsidR="00D3485A" w:rsidRPr="000548C0">
        <w:rPr>
          <w:rFonts w:asciiTheme="minorHAnsi" w:hAnsiTheme="minorHAnsi" w:cstheme="minorHAnsi"/>
          <w:sz w:val="20"/>
          <w:szCs w:val="20"/>
        </w:rPr>
        <w:t xml:space="preserve"> </w:t>
      </w:r>
      <w:sdt>
        <w:sdtPr>
          <w:rPr>
            <w:rFonts w:asciiTheme="minorHAnsi" w:hAnsiTheme="minorHAnsi" w:cstheme="minorHAnsi"/>
            <w:sz w:val="20"/>
            <w:szCs w:val="20"/>
          </w:rPr>
          <w:id w:val="97206400"/>
          <w:placeholder>
            <w:docPart w:val="20AD38B264854674A006A00BE6793CE6"/>
          </w:placeholder>
          <w:text/>
        </w:sdtPr>
        <w:sdtEndPr/>
        <w:sdtContent>
          <w:r w:rsidR="000548C0" w:rsidRPr="000548C0">
            <w:rPr>
              <w:rFonts w:asciiTheme="minorHAnsi" w:hAnsiTheme="minorHAnsi" w:cstheme="minorHAnsi"/>
              <w:sz w:val="20"/>
              <w:szCs w:val="20"/>
            </w:rPr>
            <w:t>06232</w:t>
          </w:r>
        </w:sdtContent>
      </w:sdt>
      <w:r w:rsidR="00D3485A" w:rsidRPr="000548C0">
        <w:rPr>
          <w:rFonts w:asciiTheme="minorHAnsi" w:hAnsiTheme="minorHAnsi" w:cstheme="minorHAnsi"/>
          <w:sz w:val="20"/>
          <w:szCs w:val="20"/>
        </w:rPr>
        <w:t xml:space="preserve"> ● </w:t>
      </w:r>
      <w:sdt>
        <w:sdtPr>
          <w:rPr>
            <w:rFonts w:asciiTheme="minorHAnsi" w:hAnsiTheme="minorHAnsi" w:cstheme="minorHAnsi"/>
            <w:sz w:val="20"/>
            <w:szCs w:val="20"/>
          </w:rPr>
          <w:id w:val="97206402"/>
          <w:placeholder>
            <w:docPart w:val="13E65093672C47B296A08AC603F299A2"/>
          </w:placeholder>
          <w:text/>
        </w:sdtPr>
        <w:sdtEndPr/>
        <w:sdtContent>
          <w:r w:rsidR="000548C0" w:rsidRPr="000548C0">
            <w:rPr>
              <w:rFonts w:asciiTheme="minorHAnsi" w:hAnsiTheme="minorHAnsi" w:cstheme="minorHAnsi"/>
              <w:sz w:val="20"/>
              <w:szCs w:val="20"/>
            </w:rPr>
            <w:t>860-798-7795</w:t>
          </w:r>
        </w:sdtContent>
      </w:sdt>
      <w:r w:rsidR="00D3485A" w:rsidRPr="000548C0">
        <w:rPr>
          <w:rFonts w:asciiTheme="minorHAnsi" w:hAnsiTheme="minorHAnsi" w:cstheme="minorHAnsi"/>
          <w:sz w:val="20"/>
          <w:szCs w:val="20"/>
        </w:rPr>
        <w:t xml:space="preserve"> ● </w:t>
      </w:r>
      <w:sdt>
        <w:sdtPr>
          <w:rPr>
            <w:rFonts w:asciiTheme="minorHAnsi" w:hAnsiTheme="minorHAnsi" w:cstheme="minorHAnsi"/>
            <w:sz w:val="20"/>
            <w:szCs w:val="20"/>
          </w:rPr>
          <w:id w:val="97206404"/>
          <w:placeholder>
            <w:docPart w:val="398686F92B0E4B0F9C8E2DECA16E6ECB"/>
          </w:placeholder>
          <w:text/>
        </w:sdtPr>
        <w:sdtEndPr/>
        <w:sdtContent>
          <w:r w:rsidR="000548C0" w:rsidRPr="000548C0">
            <w:rPr>
              <w:rFonts w:asciiTheme="minorHAnsi" w:hAnsiTheme="minorHAnsi" w:cstheme="minorHAnsi"/>
              <w:sz w:val="20"/>
              <w:szCs w:val="20"/>
            </w:rPr>
            <w:t>capipe@me.com</w:t>
          </w:r>
        </w:sdtContent>
      </w:sdt>
    </w:p>
    <w:p w:rsidR="00D3485A" w:rsidRPr="001C1485" w:rsidRDefault="00852337" w:rsidP="00CE173A">
      <w:pPr>
        <w:pStyle w:val="Title"/>
        <w:shd w:val="clear" w:color="auto" w:fill="C6D9F1" w:themeFill="text2" w:themeFillTint="33"/>
        <w:rPr>
          <w:rFonts w:asciiTheme="minorHAnsi" w:hAnsiTheme="minorHAnsi" w:cstheme="minorHAnsi"/>
          <w:sz w:val="44"/>
          <w:szCs w:val="44"/>
        </w:rPr>
      </w:pPr>
      <w:sdt>
        <w:sdtPr>
          <w:rPr>
            <w:rFonts w:asciiTheme="minorHAnsi" w:hAnsiTheme="minorHAnsi" w:cstheme="minorHAnsi"/>
            <w:sz w:val="44"/>
            <w:szCs w:val="44"/>
          </w:rPr>
          <w:id w:val="97206406"/>
          <w:placeholder>
            <w:docPart w:val="25D8D7DA775242EE87CD8193E1D4940F"/>
          </w:placeholder>
          <w:text/>
        </w:sdtPr>
        <w:sdtEndPr/>
        <w:sdtContent>
          <w:r w:rsidR="000548C0" w:rsidRPr="001C1485">
            <w:rPr>
              <w:rFonts w:asciiTheme="minorHAnsi" w:hAnsiTheme="minorHAnsi" w:cstheme="minorHAnsi"/>
              <w:sz w:val="44"/>
              <w:szCs w:val="44"/>
            </w:rPr>
            <w:t>Cheryl</w:t>
          </w:r>
        </w:sdtContent>
      </w:sdt>
      <w:r w:rsidR="00D3485A" w:rsidRPr="001C1485">
        <w:rPr>
          <w:rFonts w:asciiTheme="minorHAnsi" w:hAnsiTheme="minorHAnsi" w:cstheme="minorHAnsi"/>
          <w:sz w:val="44"/>
          <w:szCs w:val="44"/>
        </w:rPr>
        <w:t xml:space="preserve"> </w:t>
      </w:r>
      <w:sdt>
        <w:sdtPr>
          <w:rPr>
            <w:rFonts w:asciiTheme="minorHAnsi" w:hAnsiTheme="minorHAnsi" w:cstheme="minorHAnsi"/>
            <w:sz w:val="44"/>
            <w:szCs w:val="44"/>
          </w:rPr>
          <w:id w:val="97206409"/>
          <w:placeholder>
            <w:docPart w:val="C62C42871C73493795AA241966094B60"/>
          </w:placeholder>
          <w:text/>
        </w:sdtPr>
        <w:sdtEndPr/>
        <w:sdtContent>
          <w:r w:rsidR="000548C0" w:rsidRPr="001C1485">
            <w:rPr>
              <w:rFonts w:asciiTheme="minorHAnsi" w:hAnsiTheme="minorHAnsi" w:cstheme="minorHAnsi"/>
              <w:sz w:val="44"/>
              <w:szCs w:val="44"/>
            </w:rPr>
            <w:t>Pipe</w:t>
          </w:r>
        </w:sdtContent>
      </w:sdt>
    </w:p>
    <w:p w:rsidR="00A0046F" w:rsidRPr="000548C0" w:rsidRDefault="00A0046F" w:rsidP="00CE173A">
      <w:pPr>
        <w:pStyle w:val="Heading1"/>
        <w:pBdr>
          <w:bottom w:val="single" w:sz="4" w:space="1" w:color="4F81BD" w:themeColor="accent1"/>
        </w:pBdr>
        <w:shd w:val="clear" w:color="auto" w:fill="C6D9F1" w:themeFill="text2" w:themeFillTint="33"/>
        <w:spacing w:line="240" w:lineRule="auto"/>
        <w:rPr>
          <w:rFonts w:asciiTheme="minorHAnsi" w:hAnsiTheme="minorHAnsi" w:cstheme="minorHAnsi"/>
        </w:rPr>
      </w:pPr>
      <w:r w:rsidRPr="000548C0">
        <w:rPr>
          <w:rFonts w:asciiTheme="minorHAnsi" w:hAnsiTheme="minorHAnsi" w:cstheme="minorHAnsi"/>
        </w:rPr>
        <w:t>Objective</w:t>
      </w:r>
    </w:p>
    <w:sdt>
      <w:sdtPr>
        <w:rPr>
          <w:rFonts w:asciiTheme="minorHAnsi" w:hAnsiTheme="minorHAnsi" w:cstheme="minorHAnsi"/>
          <w:sz w:val="22"/>
        </w:rPr>
        <w:id w:val="97206423"/>
        <w:placeholder>
          <w:docPart w:val="E16F99462D4B4DBF8FEBEA9D5F065FFD"/>
        </w:placeholder>
        <w:text/>
      </w:sdtPr>
      <w:sdtEndPr/>
      <w:sdtContent>
        <w:p w:rsidR="00A0046F" w:rsidRPr="000548C0" w:rsidRDefault="000548C0" w:rsidP="007B0895">
          <w:pPr>
            <w:pStyle w:val="ListParagraph"/>
            <w:spacing w:line="240" w:lineRule="auto"/>
            <w:rPr>
              <w:rFonts w:asciiTheme="minorHAnsi" w:hAnsiTheme="minorHAnsi" w:cstheme="minorHAnsi"/>
              <w:sz w:val="22"/>
            </w:rPr>
          </w:pPr>
          <w:r w:rsidRPr="000548C0">
            <w:rPr>
              <w:rFonts w:asciiTheme="minorHAnsi" w:hAnsiTheme="minorHAnsi" w:cstheme="minorHAnsi"/>
              <w:sz w:val="22"/>
            </w:rPr>
            <w:t>To obtain a Pharmacist position that will utilize my</w:t>
          </w:r>
          <w:r w:rsidR="00D52854">
            <w:rPr>
              <w:rFonts w:asciiTheme="minorHAnsi" w:hAnsiTheme="minorHAnsi" w:cstheme="minorHAnsi"/>
              <w:sz w:val="22"/>
            </w:rPr>
            <w:t xml:space="preserve"> clinical</w:t>
          </w:r>
          <w:r w:rsidRPr="000548C0">
            <w:rPr>
              <w:rFonts w:asciiTheme="minorHAnsi" w:hAnsiTheme="minorHAnsi" w:cstheme="minorHAnsi"/>
              <w:sz w:val="22"/>
            </w:rPr>
            <w:t xml:space="preserve"> and management skills to the benefit of my patients and my employer</w:t>
          </w:r>
        </w:p>
      </w:sdtContent>
    </w:sdt>
    <w:p w:rsidR="00D3485A" w:rsidRPr="000548C0" w:rsidRDefault="00A0046F" w:rsidP="00CE173A">
      <w:pPr>
        <w:pStyle w:val="Heading1"/>
        <w:pBdr>
          <w:bottom w:val="single" w:sz="4" w:space="1" w:color="4F81BD" w:themeColor="accent1"/>
        </w:pBdr>
        <w:shd w:val="clear" w:color="auto" w:fill="C6D9F1" w:themeFill="text2" w:themeFillTint="33"/>
        <w:spacing w:line="240" w:lineRule="auto"/>
        <w:rPr>
          <w:rFonts w:asciiTheme="minorHAnsi" w:hAnsiTheme="minorHAnsi" w:cstheme="minorHAnsi"/>
        </w:rPr>
      </w:pPr>
      <w:r w:rsidRPr="000548C0">
        <w:rPr>
          <w:rFonts w:asciiTheme="minorHAnsi" w:hAnsiTheme="minorHAnsi" w:cstheme="minorHAnsi"/>
        </w:rPr>
        <w:t xml:space="preserve"> </w:t>
      </w:r>
      <w:r w:rsidR="00D3485A" w:rsidRPr="000548C0">
        <w:rPr>
          <w:rFonts w:asciiTheme="minorHAnsi" w:hAnsiTheme="minorHAnsi" w:cstheme="minorHAnsi"/>
        </w:rPr>
        <w:t>Summary</w:t>
      </w:r>
    </w:p>
    <w:sdt>
      <w:sdtPr>
        <w:rPr>
          <w:rFonts w:asciiTheme="minorHAnsi" w:hAnsiTheme="minorHAnsi" w:cstheme="minorHAnsi"/>
          <w:sz w:val="22"/>
        </w:rPr>
        <w:id w:val="97206411"/>
        <w:placeholder>
          <w:docPart w:val="53A8E126F89348DF96E9732046534A67"/>
        </w:placeholder>
        <w:text/>
      </w:sdtPr>
      <w:sdtEndPr/>
      <w:sdtContent>
        <w:p w:rsidR="00D3485A" w:rsidRPr="000548C0" w:rsidRDefault="000548C0" w:rsidP="007B0895">
          <w:pPr>
            <w:pStyle w:val="ListParagraph"/>
            <w:spacing w:line="240" w:lineRule="auto"/>
            <w:rPr>
              <w:rFonts w:asciiTheme="minorHAnsi" w:hAnsiTheme="minorHAnsi" w:cstheme="minorHAnsi"/>
              <w:sz w:val="22"/>
            </w:rPr>
          </w:pPr>
          <w:r w:rsidRPr="000548C0">
            <w:rPr>
              <w:rFonts w:asciiTheme="minorHAnsi" w:hAnsiTheme="minorHAnsi" w:cstheme="minorHAnsi"/>
              <w:sz w:val="22"/>
            </w:rPr>
            <w:t>Excellent Customer Service</w:t>
          </w:r>
        </w:p>
      </w:sdtContent>
    </w:sdt>
    <w:sdt>
      <w:sdtPr>
        <w:rPr>
          <w:rFonts w:asciiTheme="minorHAnsi" w:hAnsiTheme="minorHAnsi" w:cstheme="minorHAnsi"/>
          <w:sz w:val="22"/>
        </w:rPr>
        <w:id w:val="97206413"/>
        <w:placeholder>
          <w:docPart w:val="1C8E6AA4E6CB45FEA542C074B780F0D0"/>
        </w:placeholder>
        <w:text/>
      </w:sdtPr>
      <w:sdtEndPr/>
      <w:sdtContent>
        <w:p w:rsidR="00D3485A" w:rsidRPr="000548C0" w:rsidRDefault="00D52854" w:rsidP="007B0895">
          <w:pPr>
            <w:pStyle w:val="ListParagraph"/>
            <w:spacing w:line="240" w:lineRule="auto"/>
            <w:rPr>
              <w:rFonts w:asciiTheme="minorHAnsi" w:hAnsiTheme="minorHAnsi" w:cstheme="minorHAnsi"/>
              <w:sz w:val="22"/>
            </w:rPr>
          </w:pPr>
          <w:proofErr w:type="spellStart"/>
          <w:r>
            <w:rPr>
              <w:rFonts w:asciiTheme="minorHAnsi" w:hAnsiTheme="minorHAnsi" w:cstheme="minorHAnsi"/>
              <w:sz w:val="22"/>
            </w:rPr>
            <w:t>Multitasker</w:t>
          </w:r>
          <w:proofErr w:type="spellEnd"/>
        </w:p>
      </w:sdtContent>
    </w:sdt>
    <w:sdt>
      <w:sdtPr>
        <w:rPr>
          <w:rFonts w:asciiTheme="minorHAnsi" w:hAnsiTheme="minorHAnsi" w:cstheme="minorHAnsi"/>
          <w:sz w:val="22"/>
        </w:rPr>
        <w:id w:val="97206415"/>
        <w:placeholder>
          <w:docPart w:val="2516146D34FB46DA88B04910B55E9749"/>
        </w:placeholder>
        <w:text/>
      </w:sdtPr>
      <w:sdtEndPr/>
      <w:sdtContent>
        <w:p w:rsidR="00D3485A" w:rsidRPr="000548C0" w:rsidRDefault="00D52854" w:rsidP="007B0895">
          <w:pPr>
            <w:pStyle w:val="ListParagraph"/>
            <w:spacing w:line="240" w:lineRule="auto"/>
            <w:rPr>
              <w:rFonts w:asciiTheme="minorHAnsi" w:hAnsiTheme="minorHAnsi" w:cstheme="minorHAnsi"/>
              <w:sz w:val="22"/>
            </w:rPr>
          </w:pPr>
          <w:proofErr w:type="spellStart"/>
          <w:r>
            <w:rPr>
              <w:rFonts w:asciiTheme="minorHAnsi" w:hAnsiTheme="minorHAnsi" w:cstheme="minorHAnsi"/>
              <w:sz w:val="22"/>
            </w:rPr>
            <w:t>Self Starter</w:t>
          </w:r>
          <w:proofErr w:type="spellEnd"/>
        </w:p>
      </w:sdtContent>
    </w:sdt>
    <w:sdt>
      <w:sdtPr>
        <w:rPr>
          <w:rFonts w:asciiTheme="minorHAnsi" w:hAnsiTheme="minorHAnsi" w:cstheme="minorHAnsi"/>
          <w:sz w:val="22"/>
        </w:rPr>
        <w:id w:val="97206417"/>
        <w:placeholder>
          <w:docPart w:val="BD6A49A28450479A92E220745095EEAB"/>
        </w:placeholder>
        <w:text/>
      </w:sdtPr>
      <w:sdtEndPr/>
      <w:sdtContent>
        <w:p w:rsidR="00D3485A" w:rsidRPr="000548C0" w:rsidRDefault="000548C0" w:rsidP="007B0895">
          <w:pPr>
            <w:pStyle w:val="ListParagraph"/>
            <w:spacing w:line="240" w:lineRule="auto"/>
            <w:rPr>
              <w:rFonts w:asciiTheme="minorHAnsi" w:hAnsiTheme="minorHAnsi" w:cstheme="minorHAnsi"/>
              <w:sz w:val="22"/>
            </w:rPr>
          </w:pPr>
          <w:r w:rsidRPr="000548C0">
            <w:rPr>
              <w:rFonts w:asciiTheme="minorHAnsi" w:hAnsiTheme="minorHAnsi" w:cstheme="minorHAnsi"/>
              <w:sz w:val="22"/>
            </w:rPr>
            <w:t xml:space="preserve">Proficiency in multiple pharmacy software systems including </w:t>
          </w:r>
          <w:proofErr w:type="spellStart"/>
          <w:r w:rsidRPr="000548C0">
            <w:rPr>
              <w:rFonts w:asciiTheme="minorHAnsi" w:hAnsiTheme="minorHAnsi" w:cstheme="minorHAnsi"/>
              <w:sz w:val="22"/>
            </w:rPr>
            <w:t>Proscript</w:t>
          </w:r>
          <w:proofErr w:type="spellEnd"/>
          <w:r w:rsidRPr="000548C0">
            <w:rPr>
              <w:rFonts w:asciiTheme="minorHAnsi" w:hAnsiTheme="minorHAnsi" w:cstheme="minorHAnsi"/>
              <w:sz w:val="22"/>
            </w:rPr>
            <w:t xml:space="preserve"> 2000, QS1, </w:t>
          </w:r>
          <w:proofErr w:type="spellStart"/>
          <w:r w:rsidRPr="000548C0">
            <w:rPr>
              <w:rFonts w:asciiTheme="minorHAnsi" w:hAnsiTheme="minorHAnsi" w:cstheme="minorHAnsi"/>
              <w:sz w:val="22"/>
            </w:rPr>
            <w:t>Seimens</w:t>
          </w:r>
          <w:proofErr w:type="spellEnd"/>
          <w:r w:rsidRPr="000548C0">
            <w:rPr>
              <w:rFonts w:asciiTheme="minorHAnsi" w:hAnsiTheme="minorHAnsi" w:cstheme="minorHAnsi"/>
              <w:sz w:val="22"/>
            </w:rPr>
            <w:t xml:space="preserve">, </w:t>
          </w:r>
          <w:proofErr w:type="spellStart"/>
          <w:r w:rsidRPr="000548C0">
            <w:rPr>
              <w:rFonts w:asciiTheme="minorHAnsi" w:hAnsiTheme="minorHAnsi" w:cstheme="minorHAnsi"/>
              <w:sz w:val="22"/>
            </w:rPr>
            <w:t>Meditech</w:t>
          </w:r>
          <w:proofErr w:type="spellEnd"/>
          <w:r w:rsidRPr="000548C0">
            <w:rPr>
              <w:rFonts w:asciiTheme="minorHAnsi" w:hAnsiTheme="minorHAnsi" w:cstheme="minorHAnsi"/>
              <w:sz w:val="22"/>
            </w:rPr>
            <w:t xml:space="preserve"> and other proprietary systems</w:t>
          </w:r>
        </w:p>
      </w:sdtContent>
    </w:sdt>
    <w:p w:rsidR="009E4833" w:rsidRPr="000548C0" w:rsidRDefault="009E4833" w:rsidP="00CE173A">
      <w:pPr>
        <w:pStyle w:val="Heading1"/>
        <w:pBdr>
          <w:bottom w:val="single" w:sz="4" w:space="1" w:color="4F81BD" w:themeColor="accent1"/>
        </w:pBdr>
        <w:shd w:val="clear" w:color="auto" w:fill="C6D9F1" w:themeFill="text2" w:themeFillTint="33"/>
        <w:spacing w:line="240" w:lineRule="auto"/>
        <w:rPr>
          <w:rFonts w:asciiTheme="minorHAnsi" w:hAnsiTheme="minorHAnsi" w:cstheme="minorHAnsi"/>
        </w:rPr>
      </w:pPr>
      <w:r w:rsidRPr="000548C0">
        <w:rPr>
          <w:rFonts w:asciiTheme="minorHAnsi" w:hAnsiTheme="minorHAnsi" w:cstheme="minorHAnsi"/>
        </w:rPr>
        <w:t>Professional Experience</w:t>
      </w:r>
    </w:p>
    <w:p w:rsidR="009E4833" w:rsidRPr="000548C0" w:rsidRDefault="009E4833" w:rsidP="00CE173A">
      <w:pPr>
        <w:pStyle w:val="Heading1"/>
        <w:pBdr>
          <w:bottom w:val="single" w:sz="4" w:space="1" w:color="4F81BD" w:themeColor="accent1"/>
        </w:pBdr>
        <w:shd w:val="clear" w:color="auto" w:fill="C6D9F1" w:themeFill="text2" w:themeFillTint="33"/>
        <w:spacing w:line="240" w:lineRule="auto"/>
        <w:rPr>
          <w:rFonts w:asciiTheme="minorHAnsi" w:hAnsiTheme="minorHAnsi" w:cstheme="minorHAnsi"/>
        </w:rPr>
        <w:sectPr w:rsidR="009E4833" w:rsidRPr="000548C0" w:rsidSect="00A0046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87D55" w:rsidRPr="000548C0" w:rsidRDefault="00852337" w:rsidP="00F87D55">
      <w:pPr>
        <w:pStyle w:val="Subtitle"/>
        <w:spacing w:line="240" w:lineRule="auto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104131127"/>
          <w:placeholder>
            <w:docPart w:val="483E43D5E2EE4634A1EB48DE79389B40"/>
          </w:placeholder>
          <w:text/>
        </w:sdtPr>
        <w:sdtEndPr/>
        <w:sdtContent>
          <w:r w:rsidR="00CE1BBF" w:rsidRPr="000548C0">
            <w:rPr>
              <w:rFonts w:asciiTheme="minorHAnsi" w:hAnsiTheme="minorHAnsi" w:cstheme="minorHAnsi"/>
            </w:rPr>
            <w:t>2008</w:t>
          </w:r>
        </w:sdtContent>
      </w:sdt>
      <w:r w:rsidR="00F87D55" w:rsidRPr="000548C0">
        <w:rPr>
          <w:rFonts w:asciiTheme="minorHAnsi" w:hAnsiTheme="minorHAnsi" w:cstheme="minorHAnsi"/>
        </w:rPr>
        <w:t xml:space="preserve">— </w:t>
      </w:r>
      <w:sdt>
        <w:sdtPr>
          <w:rPr>
            <w:rFonts w:asciiTheme="minorHAnsi" w:hAnsiTheme="minorHAnsi" w:cstheme="minorHAnsi"/>
          </w:rPr>
          <w:id w:val="104131128"/>
          <w:placeholder>
            <w:docPart w:val="E068FF1C283B4D2481EC719907CBC501"/>
          </w:placeholder>
          <w:text/>
        </w:sdtPr>
        <w:sdtEndPr/>
        <w:sdtContent>
          <w:r w:rsidR="00CE1BBF" w:rsidRPr="000548C0">
            <w:rPr>
              <w:rFonts w:asciiTheme="minorHAnsi" w:hAnsiTheme="minorHAnsi" w:cstheme="minorHAnsi"/>
            </w:rPr>
            <w:t>2012</w:t>
          </w:r>
        </w:sdtContent>
      </w:sdt>
      <w:r w:rsidR="00F87D55" w:rsidRPr="000548C0">
        <w:rPr>
          <w:rFonts w:asciiTheme="minorHAnsi" w:hAnsiTheme="minorHAnsi" w:cstheme="minorHAnsi"/>
        </w:rPr>
        <w:br w:type="column"/>
      </w:r>
      <w:sdt>
        <w:sdtPr>
          <w:rPr>
            <w:rFonts w:asciiTheme="minorHAnsi" w:hAnsiTheme="minorHAnsi" w:cstheme="minorHAnsi"/>
          </w:rPr>
          <w:id w:val="104131129"/>
          <w:placeholder>
            <w:docPart w:val="AD52F042AC454F16B0EAFD7F0956F544"/>
          </w:placeholder>
          <w:text/>
        </w:sdtPr>
        <w:sdtEndPr/>
        <w:sdtContent>
          <w:r w:rsidR="00CE1BBF" w:rsidRPr="000548C0">
            <w:rPr>
              <w:rFonts w:asciiTheme="minorHAnsi" w:hAnsiTheme="minorHAnsi" w:cstheme="minorHAnsi"/>
            </w:rPr>
            <w:t>P&amp;T Consulting</w:t>
          </w:r>
        </w:sdtContent>
      </w:sdt>
      <w:r w:rsidR="00F87D55" w:rsidRPr="000548C0">
        <w:rPr>
          <w:rFonts w:asciiTheme="minorHAnsi" w:hAnsiTheme="minorHAnsi" w:cstheme="minorHAnsi"/>
        </w:rPr>
        <w:br w:type="column"/>
      </w:r>
      <w:sdt>
        <w:sdtPr>
          <w:rPr>
            <w:rFonts w:asciiTheme="minorHAnsi" w:hAnsiTheme="minorHAnsi" w:cstheme="minorHAnsi"/>
          </w:rPr>
          <w:id w:val="104131130"/>
          <w:placeholder>
            <w:docPart w:val="3221430676D04D2C972E1E3E1FDC4CC2"/>
          </w:placeholder>
          <w:text/>
        </w:sdtPr>
        <w:sdtEndPr/>
        <w:sdtContent>
          <w:r w:rsidR="00CE1BBF" w:rsidRPr="000548C0">
            <w:rPr>
              <w:rFonts w:asciiTheme="minorHAnsi" w:hAnsiTheme="minorHAnsi" w:cstheme="minorHAnsi"/>
            </w:rPr>
            <w:t>Wallingford</w:t>
          </w:r>
        </w:sdtContent>
      </w:sdt>
      <w:r w:rsidR="00F87D55" w:rsidRPr="000548C0">
        <w:rPr>
          <w:rFonts w:asciiTheme="minorHAnsi" w:hAnsiTheme="minorHAnsi" w:cstheme="minorHAnsi"/>
        </w:rPr>
        <w:t xml:space="preserve">, </w:t>
      </w:r>
      <w:sdt>
        <w:sdtPr>
          <w:rPr>
            <w:rFonts w:asciiTheme="minorHAnsi" w:hAnsiTheme="minorHAnsi" w:cstheme="minorHAnsi"/>
          </w:rPr>
          <w:id w:val="104131131"/>
          <w:placeholder>
            <w:docPart w:val="A0A4338F264F4BD6B6C5902692E25757"/>
          </w:placeholder>
          <w:text/>
        </w:sdtPr>
        <w:sdtEndPr/>
        <w:sdtContent>
          <w:r w:rsidR="00CE1BBF" w:rsidRPr="000548C0">
            <w:rPr>
              <w:rFonts w:asciiTheme="minorHAnsi" w:hAnsiTheme="minorHAnsi" w:cstheme="minorHAnsi"/>
            </w:rPr>
            <w:t>CT</w:t>
          </w:r>
        </w:sdtContent>
      </w:sdt>
    </w:p>
    <w:p w:rsidR="00F87D55" w:rsidRPr="000548C0" w:rsidRDefault="00F87D55" w:rsidP="00F87D55">
      <w:pPr>
        <w:spacing w:after="0" w:line="240" w:lineRule="auto"/>
        <w:rPr>
          <w:rFonts w:asciiTheme="minorHAnsi" w:eastAsiaTheme="majorEastAsia" w:hAnsiTheme="minorHAnsi" w:cstheme="minorHAnsi"/>
          <w:i/>
          <w:iCs/>
          <w:color w:val="4F81BD" w:themeColor="accent1"/>
          <w:spacing w:val="15"/>
          <w:szCs w:val="24"/>
        </w:rPr>
        <w:sectPr w:rsidR="00F87D55" w:rsidRPr="000548C0" w:rsidSect="00F87D55">
          <w:type w:val="continuous"/>
          <w:pgSz w:w="12240" w:h="15840"/>
          <w:pgMar w:top="1440" w:right="1440" w:bottom="1440" w:left="1440" w:header="720" w:footer="720" w:gutter="0"/>
          <w:cols w:num="3" w:space="720"/>
        </w:sectPr>
      </w:pPr>
    </w:p>
    <w:p w:rsidR="00CE1BBF" w:rsidRPr="000548C0" w:rsidRDefault="00CE1BBF" w:rsidP="00CE1BBF">
      <w:pPr>
        <w:pStyle w:val="ListParagraph"/>
        <w:spacing w:line="240" w:lineRule="auto"/>
        <w:rPr>
          <w:rFonts w:asciiTheme="minorHAnsi" w:hAnsiTheme="minorHAnsi" w:cstheme="minorHAnsi"/>
          <w:sz w:val="22"/>
        </w:rPr>
      </w:pPr>
      <w:r w:rsidRPr="000548C0">
        <w:rPr>
          <w:rFonts w:asciiTheme="minorHAnsi" w:hAnsiTheme="minorHAnsi" w:cstheme="minorHAnsi"/>
          <w:sz w:val="22"/>
        </w:rPr>
        <w:lastRenderedPageBreak/>
        <w:t>After Hours Order Entry Pharmacist</w:t>
      </w:r>
    </w:p>
    <w:p w:rsidR="00CE1BBF" w:rsidRPr="000548C0" w:rsidRDefault="00CE1BBF" w:rsidP="00CE1BBF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Online order entry coverage for 2 hospitals</w:t>
      </w:r>
    </w:p>
    <w:p w:rsidR="00CE1BBF" w:rsidRPr="000548C0" w:rsidRDefault="00CE1BBF" w:rsidP="00CE1BBF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Monitor and implement therapeutic interchanges, laboratory monitoring and dosage conversion protocols based on each pharmacy protocol and clinical parameters</w:t>
      </w:r>
    </w:p>
    <w:p w:rsidR="00CE1BBF" w:rsidRDefault="00CE1BBF" w:rsidP="00CE1BBF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Oral and written communication with nurses, physicians and pharmacy</w:t>
      </w:r>
    </w:p>
    <w:p w:rsidR="001C1485" w:rsidRDefault="001C1485" w:rsidP="001C1485">
      <w:pPr>
        <w:pStyle w:val="ListParagraph"/>
        <w:spacing w:line="240" w:lineRule="auto"/>
        <w:ind w:left="1440"/>
        <w:rPr>
          <w:rFonts w:asciiTheme="minorHAnsi" w:hAnsiTheme="minorHAnsi" w:cstheme="minorHAnsi"/>
          <w:sz w:val="20"/>
          <w:szCs w:val="20"/>
        </w:rPr>
      </w:pPr>
    </w:p>
    <w:p w:rsidR="00F87D55" w:rsidRPr="000548C0" w:rsidRDefault="00F87D55" w:rsidP="00F87D55">
      <w:pPr>
        <w:pStyle w:val="ListParagraph"/>
        <w:spacing w:line="240" w:lineRule="auto"/>
        <w:rPr>
          <w:rFonts w:asciiTheme="minorHAnsi" w:hAnsiTheme="minorHAnsi" w:cstheme="minorHAnsi"/>
        </w:rPr>
      </w:pPr>
    </w:p>
    <w:p w:rsidR="00F87D55" w:rsidRPr="000548C0" w:rsidRDefault="00F87D55" w:rsidP="00CE1BBF">
      <w:pPr>
        <w:pStyle w:val="ListParagraph"/>
        <w:spacing w:line="240" w:lineRule="auto"/>
        <w:rPr>
          <w:rFonts w:asciiTheme="minorHAnsi" w:hAnsiTheme="minorHAnsi" w:cstheme="minorHAnsi"/>
        </w:rPr>
        <w:sectPr w:rsidR="00F87D55" w:rsidRPr="000548C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F87D55" w:rsidRPr="000548C0" w:rsidRDefault="00852337" w:rsidP="00F87D55">
      <w:pPr>
        <w:pStyle w:val="Subtitle"/>
        <w:spacing w:line="240" w:lineRule="auto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104131134"/>
          <w:placeholder>
            <w:docPart w:val="F47836457DD54DFB8A1533C6ECD9161B"/>
          </w:placeholder>
          <w:text/>
        </w:sdtPr>
        <w:sdtEndPr/>
        <w:sdtContent>
          <w:r w:rsidR="00CE1BBF" w:rsidRPr="000548C0">
            <w:rPr>
              <w:rFonts w:asciiTheme="minorHAnsi" w:hAnsiTheme="minorHAnsi" w:cstheme="minorHAnsi"/>
            </w:rPr>
            <w:t>2004</w:t>
          </w:r>
        </w:sdtContent>
      </w:sdt>
      <w:r w:rsidR="00F87D55" w:rsidRPr="000548C0">
        <w:rPr>
          <w:rFonts w:asciiTheme="minorHAnsi" w:hAnsiTheme="minorHAnsi" w:cstheme="minorHAnsi"/>
        </w:rPr>
        <w:t xml:space="preserve">— </w:t>
      </w:r>
      <w:sdt>
        <w:sdtPr>
          <w:rPr>
            <w:rFonts w:asciiTheme="minorHAnsi" w:hAnsiTheme="minorHAnsi" w:cstheme="minorHAnsi"/>
          </w:rPr>
          <w:id w:val="104131135"/>
          <w:placeholder>
            <w:docPart w:val="D5905F9FED79441EBC5724A07BD299B4"/>
          </w:placeholder>
          <w:text/>
        </w:sdtPr>
        <w:sdtEndPr/>
        <w:sdtContent>
          <w:r w:rsidR="00CE1BBF" w:rsidRPr="000548C0">
            <w:rPr>
              <w:rFonts w:asciiTheme="minorHAnsi" w:hAnsiTheme="minorHAnsi" w:cstheme="minorHAnsi"/>
            </w:rPr>
            <w:t>2010</w:t>
          </w:r>
        </w:sdtContent>
      </w:sdt>
      <w:r w:rsidR="00F87D55" w:rsidRPr="000548C0">
        <w:rPr>
          <w:rFonts w:asciiTheme="minorHAnsi" w:hAnsiTheme="minorHAnsi" w:cstheme="minorHAnsi"/>
        </w:rPr>
        <w:br w:type="column"/>
      </w:r>
      <w:sdt>
        <w:sdtPr>
          <w:rPr>
            <w:rFonts w:asciiTheme="minorHAnsi" w:hAnsiTheme="minorHAnsi" w:cstheme="minorHAnsi"/>
          </w:rPr>
          <w:id w:val="104131136"/>
          <w:placeholder>
            <w:docPart w:val="2ACFD45BA6B24D18A735A6C621F65F25"/>
          </w:placeholder>
          <w:text/>
        </w:sdtPr>
        <w:sdtEndPr/>
        <w:sdtContent>
          <w:r w:rsidR="00CE1BBF" w:rsidRPr="000548C0">
            <w:rPr>
              <w:rFonts w:asciiTheme="minorHAnsi" w:hAnsiTheme="minorHAnsi" w:cstheme="minorHAnsi"/>
            </w:rPr>
            <w:t>CAP Pharmacy, LLC</w:t>
          </w:r>
        </w:sdtContent>
      </w:sdt>
      <w:r w:rsidR="00F87D55" w:rsidRPr="000548C0">
        <w:rPr>
          <w:rFonts w:asciiTheme="minorHAnsi" w:hAnsiTheme="minorHAnsi" w:cstheme="minorHAnsi"/>
        </w:rPr>
        <w:br w:type="column"/>
      </w:r>
      <w:sdt>
        <w:sdtPr>
          <w:rPr>
            <w:rFonts w:asciiTheme="minorHAnsi" w:hAnsiTheme="minorHAnsi" w:cstheme="minorHAnsi"/>
          </w:rPr>
          <w:id w:val="104131137"/>
          <w:placeholder>
            <w:docPart w:val="73EC0BB932294293B18815B5C4BEFF94"/>
          </w:placeholder>
          <w:text/>
        </w:sdtPr>
        <w:sdtEndPr/>
        <w:sdtContent>
          <w:r w:rsidR="00CE1BBF" w:rsidRPr="000548C0">
            <w:rPr>
              <w:rFonts w:asciiTheme="minorHAnsi" w:hAnsiTheme="minorHAnsi" w:cstheme="minorHAnsi"/>
            </w:rPr>
            <w:t>East Berlin</w:t>
          </w:r>
        </w:sdtContent>
      </w:sdt>
      <w:r w:rsidR="00F87D55" w:rsidRPr="000548C0">
        <w:rPr>
          <w:rFonts w:asciiTheme="minorHAnsi" w:hAnsiTheme="minorHAnsi" w:cstheme="minorHAnsi"/>
        </w:rPr>
        <w:t xml:space="preserve">, </w:t>
      </w:r>
      <w:sdt>
        <w:sdtPr>
          <w:rPr>
            <w:rFonts w:asciiTheme="minorHAnsi" w:hAnsiTheme="minorHAnsi" w:cstheme="minorHAnsi"/>
          </w:rPr>
          <w:id w:val="104131138"/>
          <w:placeholder>
            <w:docPart w:val="A0B13B21D0C94644A4243B990C1BC612"/>
          </w:placeholder>
          <w:text/>
        </w:sdtPr>
        <w:sdtEndPr/>
        <w:sdtContent>
          <w:r w:rsidR="00CE1BBF" w:rsidRPr="000548C0">
            <w:rPr>
              <w:rFonts w:asciiTheme="minorHAnsi" w:hAnsiTheme="minorHAnsi" w:cstheme="minorHAnsi"/>
            </w:rPr>
            <w:t>CT</w:t>
          </w:r>
        </w:sdtContent>
      </w:sdt>
    </w:p>
    <w:p w:rsidR="00F87D55" w:rsidRPr="000548C0" w:rsidRDefault="00F87D55" w:rsidP="00F87D55">
      <w:pPr>
        <w:spacing w:after="0" w:line="240" w:lineRule="auto"/>
        <w:rPr>
          <w:rFonts w:asciiTheme="minorHAnsi" w:eastAsiaTheme="majorEastAsia" w:hAnsiTheme="minorHAnsi" w:cstheme="minorHAnsi"/>
          <w:i/>
          <w:iCs/>
          <w:color w:val="4F81BD" w:themeColor="accent1"/>
          <w:spacing w:val="15"/>
          <w:szCs w:val="24"/>
        </w:rPr>
        <w:sectPr w:rsidR="00F87D55" w:rsidRPr="000548C0" w:rsidSect="00F87D55">
          <w:type w:val="continuous"/>
          <w:pgSz w:w="12240" w:h="15840"/>
          <w:pgMar w:top="1440" w:right="1440" w:bottom="1440" w:left="1440" w:header="720" w:footer="720" w:gutter="0"/>
          <w:cols w:num="3" w:space="720"/>
        </w:sectPr>
      </w:pPr>
    </w:p>
    <w:p w:rsidR="00CE1BBF" w:rsidRPr="000548C0" w:rsidRDefault="00CE1BBF" w:rsidP="00CE1BBF">
      <w:pPr>
        <w:spacing w:after="0" w:line="240" w:lineRule="auto"/>
        <w:ind w:left="720"/>
        <w:rPr>
          <w:rFonts w:asciiTheme="minorHAnsi" w:hAnsiTheme="minorHAnsi" w:cstheme="minorHAnsi"/>
          <w:sz w:val="22"/>
        </w:rPr>
      </w:pPr>
      <w:r w:rsidRPr="000548C0">
        <w:rPr>
          <w:rFonts w:asciiTheme="minorHAnsi" w:hAnsiTheme="minorHAnsi" w:cstheme="minorHAnsi"/>
          <w:sz w:val="22"/>
        </w:rPr>
        <w:lastRenderedPageBreak/>
        <w:t>Director of Pharmacy</w:t>
      </w:r>
    </w:p>
    <w:p w:rsidR="00CE1BBF" w:rsidRPr="000548C0" w:rsidRDefault="00CE1BBF" w:rsidP="00CE1BB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 xml:space="preserve">Responsible for opening and growing an independent Long Term Care Pharmacy </w:t>
      </w:r>
    </w:p>
    <w:p w:rsidR="00CE1BBF" w:rsidRPr="000548C0" w:rsidRDefault="00CE1BBF" w:rsidP="00CE1BBF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Supervised staff of 45, including 10 pharmacists</w:t>
      </w:r>
    </w:p>
    <w:p w:rsidR="00CE1BBF" w:rsidRPr="000548C0" w:rsidRDefault="00CE1BBF" w:rsidP="00CE1BBF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Managed the growth to 26 facilities, servicing 3200 beds in 7 states</w:t>
      </w:r>
    </w:p>
    <w:p w:rsidR="00CE1BBF" w:rsidRPr="000548C0" w:rsidRDefault="00CE1BBF" w:rsidP="00CE1BBF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On-site supervision of conversions of all facilities from previous pharmacy provider to CAP</w:t>
      </w:r>
    </w:p>
    <w:p w:rsidR="00CE1BBF" w:rsidRPr="000548C0" w:rsidRDefault="00CE1BBF" w:rsidP="00CE1BBF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Managed inventory of $1.2 million, 26 turns per year</w:t>
      </w:r>
    </w:p>
    <w:p w:rsidR="00CE1BBF" w:rsidRPr="000548C0" w:rsidRDefault="00CE1BBF" w:rsidP="00CE1BBF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Oversight of 3</w:t>
      </w:r>
      <w:r w:rsidRPr="000548C0">
        <w:rPr>
          <w:rFonts w:asciiTheme="minorHAnsi" w:hAnsiTheme="minorHAnsi" w:cstheme="minorHAnsi"/>
          <w:sz w:val="20"/>
          <w:szCs w:val="20"/>
          <w:vertAlign w:val="superscript"/>
        </w:rPr>
        <w:t>rd</w:t>
      </w:r>
      <w:r w:rsidRPr="000548C0">
        <w:rPr>
          <w:rFonts w:asciiTheme="minorHAnsi" w:hAnsiTheme="minorHAnsi" w:cstheme="minorHAnsi"/>
          <w:sz w:val="20"/>
          <w:szCs w:val="20"/>
        </w:rPr>
        <w:t xml:space="preserve"> party audits</w:t>
      </w:r>
    </w:p>
    <w:p w:rsidR="00CE1BBF" w:rsidRPr="000548C0" w:rsidRDefault="00CE1BBF" w:rsidP="00CE1BBF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 xml:space="preserve">Project Manager for relocation of pharmacy from 4000 to 10,000 </w:t>
      </w:r>
      <w:proofErr w:type="spellStart"/>
      <w:r w:rsidRPr="000548C0">
        <w:rPr>
          <w:rFonts w:asciiTheme="minorHAnsi" w:hAnsiTheme="minorHAnsi" w:cstheme="minorHAnsi"/>
          <w:sz w:val="20"/>
          <w:szCs w:val="20"/>
        </w:rPr>
        <w:t>sq</w:t>
      </w:r>
      <w:proofErr w:type="spellEnd"/>
      <w:r w:rsidRPr="000548C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548C0">
        <w:rPr>
          <w:rFonts w:asciiTheme="minorHAnsi" w:hAnsiTheme="minorHAnsi" w:cstheme="minorHAnsi"/>
          <w:sz w:val="20"/>
          <w:szCs w:val="20"/>
        </w:rPr>
        <w:t>ft</w:t>
      </w:r>
      <w:proofErr w:type="spellEnd"/>
      <w:r w:rsidRPr="000548C0">
        <w:rPr>
          <w:rFonts w:asciiTheme="minorHAnsi" w:hAnsiTheme="minorHAnsi" w:cstheme="minorHAnsi"/>
          <w:sz w:val="20"/>
          <w:szCs w:val="20"/>
        </w:rPr>
        <w:t xml:space="preserve"> facility</w:t>
      </w:r>
    </w:p>
    <w:p w:rsidR="00CE1BBF" w:rsidRPr="000548C0" w:rsidRDefault="00CE1BBF" w:rsidP="00CE1BBF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Site selection</w:t>
      </w:r>
    </w:p>
    <w:p w:rsidR="00CE1BBF" w:rsidRPr="000548C0" w:rsidRDefault="00CE1BBF" w:rsidP="00CE1BBF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Facility layout</w:t>
      </w:r>
    </w:p>
    <w:p w:rsidR="00CE1BBF" w:rsidRPr="000548C0" w:rsidRDefault="00CE1BBF" w:rsidP="00CE1BBF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Regulatory inspections</w:t>
      </w:r>
    </w:p>
    <w:p w:rsidR="00CE1BBF" w:rsidRPr="000548C0" w:rsidRDefault="00CE1BBF" w:rsidP="00CE1BBF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 xml:space="preserve">Managed software conversion and training from QS1 to </w:t>
      </w:r>
      <w:proofErr w:type="spellStart"/>
      <w:r w:rsidRPr="000548C0">
        <w:rPr>
          <w:rFonts w:asciiTheme="minorHAnsi" w:hAnsiTheme="minorHAnsi" w:cstheme="minorHAnsi"/>
          <w:sz w:val="20"/>
          <w:szCs w:val="20"/>
        </w:rPr>
        <w:t>Proscript</w:t>
      </w:r>
      <w:proofErr w:type="spellEnd"/>
      <w:r w:rsidRPr="000548C0">
        <w:rPr>
          <w:rFonts w:asciiTheme="minorHAnsi" w:hAnsiTheme="minorHAnsi" w:cstheme="minorHAnsi"/>
          <w:sz w:val="20"/>
          <w:szCs w:val="20"/>
        </w:rPr>
        <w:t xml:space="preserve"> 2000</w:t>
      </w:r>
    </w:p>
    <w:p w:rsidR="00CE1BBF" w:rsidRPr="000548C0" w:rsidRDefault="00CE1BBF" w:rsidP="00CE1BBF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Managed rollout of Automated Dispensing System to 16 facilities</w:t>
      </w:r>
    </w:p>
    <w:p w:rsidR="00CE1BBF" w:rsidRPr="000548C0" w:rsidRDefault="00CE1BBF" w:rsidP="00CE1BBF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Participation in Medical Staff / QI meetings quarterly</w:t>
      </w:r>
    </w:p>
    <w:p w:rsidR="00CE1BBF" w:rsidRPr="000548C0" w:rsidRDefault="00CE1BBF" w:rsidP="00CE1BBF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Participation in pre-survey inspections and post-survey plans of correction</w:t>
      </w:r>
    </w:p>
    <w:p w:rsidR="00CE1BBF" w:rsidRPr="000548C0" w:rsidRDefault="00CE1BBF" w:rsidP="00CE1BBF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 xml:space="preserve">Prepared and presented </w:t>
      </w:r>
      <w:proofErr w:type="spellStart"/>
      <w:r w:rsidRPr="000548C0">
        <w:rPr>
          <w:rFonts w:asciiTheme="minorHAnsi" w:hAnsiTheme="minorHAnsi" w:cstheme="minorHAnsi"/>
          <w:sz w:val="20"/>
          <w:szCs w:val="20"/>
        </w:rPr>
        <w:t>inservices</w:t>
      </w:r>
      <w:proofErr w:type="spellEnd"/>
      <w:r w:rsidRPr="000548C0">
        <w:rPr>
          <w:rFonts w:asciiTheme="minorHAnsi" w:hAnsiTheme="minorHAnsi" w:cstheme="minorHAnsi"/>
          <w:sz w:val="20"/>
          <w:szCs w:val="20"/>
        </w:rPr>
        <w:t xml:space="preserve"> to facility nursing staff</w:t>
      </w:r>
    </w:p>
    <w:p w:rsidR="00CE1BBF" w:rsidRPr="000548C0" w:rsidRDefault="00CE1BBF" w:rsidP="00CE1BBF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Preceptor for pharmacy students on rotation</w:t>
      </w:r>
    </w:p>
    <w:p w:rsidR="00F87D55" w:rsidRPr="00D52854" w:rsidRDefault="00CE1BBF" w:rsidP="00F87D55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D52854">
        <w:rPr>
          <w:rFonts w:asciiTheme="minorHAnsi" w:hAnsiTheme="minorHAnsi" w:cstheme="minorHAnsi"/>
          <w:sz w:val="20"/>
          <w:szCs w:val="20"/>
        </w:rPr>
        <w:t>Weekly shifts as staff pharmacist including weekends and on-call</w:t>
      </w:r>
      <w:r w:rsidR="00F87D55" w:rsidRPr="00D52854">
        <w:rPr>
          <w:rFonts w:asciiTheme="minorHAnsi" w:hAnsiTheme="minorHAnsi" w:cstheme="minorHAnsi"/>
          <w:sz w:val="16"/>
          <w:szCs w:val="16"/>
        </w:rPr>
        <w:t xml:space="preserve"> </w:t>
      </w:r>
    </w:p>
    <w:p w:rsidR="00C306B8" w:rsidRPr="001C1485" w:rsidRDefault="00C306B8" w:rsidP="00C306B8">
      <w:pPr>
        <w:pStyle w:val="Title"/>
        <w:shd w:val="clear" w:color="auto" w:fill="C6D9F1" w:themeFill="text2" w:themeFillTint="33"/>
        <w:rPr>
          <w:rFonts w:asciiTheme="minorHAnsi" w:hAnsiTheme="minorHAnsi" w:cstheme="minorHAnsi"/>
          <w:sz w:val="44"/>
          <w:szCs w:val="44"/>
        </w:rPr>
      </w:pPr>
      <w:sdt>
        <w:sdtPr>
          <w:rPr>
            <w:rFonts w:asciiTheme="minorHAnsi" w:hAnsiTheme="minorHAnsi" w:cstheme="minorHAnsi"/>
            <w:sz w:val="44"/>
            <w:szCs w:val="44"/>
          </w:rPr>
          <w:id w:val="-1263525911"/>
          <w:placeholder>
            <w:docPart w:val="AB06C28806F540178AB5FA53EDB50DC2"/>
          </w:placeholder>
          <w:text/>
        </w:sdtPr>
        <w:sdtContent>
          <w:r w:rsidRPr="001C1485">
            <w:rPr>
              <w:rFonts w:asciiTheme="minorHAnsi" w:hAnsiTheme="minorHAnsi" w:cstheme="minorHAnsi"/>
              <w:sz w:val="44"/>
              <w:szCs w:val="44"/>
            </w:rPr>
            <w:t>Cheryl</w:t>
          </w:r>
        </w:sdtContent>
      </w:sdt>
      <w:r w:rsidRPr="001C1485">
        <w:rPr>
          <w:rFonts w:asciiTheme="minorHAnsi" w:hAnsiTheme="minorHAnsi" w:cstheme="minorHAnsi"/>
          <w:sz w:val="44"/>
          <w:szCs w:val="44"/>
        </w:rPr>
        <w:t xml:space="preserve"> </w:t>
      </w:r>
      <w:sdt>
        <w:sdtPr>
          <w:rPr>
            <w:rFonts w:asciiTheme="minorHAnsi" w:hAnsiTheme="minorHAnsi" w:cstheme="minorHAnsi"/>
            <w:sz w:val="44"/>
            <w:szCs w:val="44"/>
          </w:rPr>
          <w:id w:val="-1994021883"/>
          <w:placeholder>
            <w:docPart w:val="A8CC5194E773438D9B248C6D19BCEDD4"/>
          </w:placeholder>
          <w:text/>
        </w:sdtPr>
        <w:sdtContent>
          <w:r w:rsidRPr="001C1485">
            <w:rPr>
              <w:rFonts w:asciiTheme="minorHAnsi" w:hAnsiTheme="minorHAnsi" w:cstheme="minorHAnsi"/>
              <w:sz w:val="44"/>
              <w:szCs w:val="44"/>
            </w:rPr>
            <w:t>Pipe</w:t>
          </w:r>
        </w:sdtContent>
      </w:sdt>
    </w:p>
    <w:p w:rsidR="00F87D55" w:rsidRDefault="00F87D55" w:rsidP="00F87D55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p w:rsidR="00C306B8" w:rsidRPr="000548C0" w:rsidRDefault="00C306B8" w:rsidP="00F87D55">
      <w:pPr>
        <w:spacing w:after="0" w:line="240" w:lineRule="auto"/>
        <w:rPr>
          <w:rFonts w:asciiTheme="minorHAnsi" w:hAnsiTheme="minorHAnsi" w:cstheme="minorHAnsi"/>
          <w:sz w:val="16"/>
          <w:szCs w:val="16"/>
        </w:rPr>
        <w:sectPr w:rsidR="00C306B8" w:rsidRPr="000548C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F87D55" w:rsidRPr="000548C0" w:rsidRDefault="00852337" w:rsidP="00F87D55">
      <w:pPr>
        <w:pStyle w:val="Subtitle"/>
        <w:spacing w:line="240" w:lineRule="auto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104131141"/>
          <w:placeholder>
            <w:docPart w:val="E25E5790F2F6441CA6554CE78FE13789"/>
          </w:placeholder>
          <w:text/>
        </w:sdtPr>
        <w:sdtEndPr/>
        <w:sdtContent>
          <w:r w:rsidR="00CE1BBF" w:rsidRPr="000548C0">
            <w:rPr>
              <w:rFonts w:asciiTheme="minorHAnsi" w:hAnsiTheme="minorHAnsi" w:cstheme="minorHAnsi"/>
            </w:rPr>
            <w:t>1999</w:t>
          </w:r>
        </w:sdtContent>
      </w:sdt>
      <w:r w:rsidR="00F87D55" w:rsidRPr="000548C0">
        <w:rPr>
          <w:rFonts w:asciiTheme="minorHAnsi" w:hAnsiTheme="minorHAnsi" w:cstheme="minorHAnsi"/>
        </w:rPr>
        <w:t xml:space="preserve">— </w:t>
      </w:r>
      <w:sdt>
        <w:sdtPr>
          <w:rPr>
            <w:rFonts w:asciiTheme="minorHAnsi" w:hAnsiTheme="minorHAnsi" w:cstheme="minorHAnsi"/>
          </w:rPr>
          <w:id w:val="104131142"/>
          <w:placeholder>
            <w:docPart w:val="6CE970027A854F97A1685D8798D96E23"/>
          </w:placeholder>
          <w:text/>
        </w:sdtPr>
        <w:sdtEndPr/>
        <w:sdtContent>
          <w:r w:rsidR="00CE1BBF" w:rsidRPr="000548C0">
            <w:rPr>
              <w:rFonts w:asciiTheme="minorHAnsi" w:hAnsiTheme="minorHAnsi" w:cstheme="minorHAnsi"/>
            </w:rPr>
            <w:t>2004</w:t>
          </w:r>
        </w:sdtContent>
      </w:sdt>
      <w:r w:rsidR="00F87D55" w:rsidRPr="000548C0">
        <w:rPr>
          <w:rFonts w:asciiTheme="minorHAnsi" w:hAnsiTheme="minorHAnsi" w:cstheme="minorHAnsi"/>
        </w:rPr>
        <w:br w:type="column"/>
      </w:r>
      <w:sdt>
        <w:sdtPr>
          <w:rPr>
            <w:rFonts w:asciiTheme="minorHAnsi" w:hAnsiTheme="minorHAnsi" w:cstheme="minorHAnsi"/>
          </w:rPr>
          <w:id w:val="104131143"/>
          <w:placeholder>
            <w:docPart w:val="DC52DE206F2949269ACE6531FA2A8EF8"/>
          </w:placeholder>
          <w:text/>
        </w:sdtPr>
        <w:sdtEndPr/>
        <w:sdtContent>
          <w:r w:rsidR="00CE1BBF" w:rsidRPr="000548C0">
            <w:rPr>
              <w:rFonts w:asciiTheme="minorHAnsi" w:hAnsiTheme="minorHAnsi" w:cstheme="minorHAnsi"/>
            </w:rPr>
            <w:t>Kindred Pharmacy Services</w:t>
          </w:r>
        </w:sdtContent>
      </w:sdt>
      <w:r w:rsidR="00F87D55" w:rsidRPr="000548C0">
        <w:rPr>
          <w:rFonts w:asciiTheme="minorHAnsi" w:hAnsiTheme="minorHAnsi" w:cstheme="minorHAnsi"/>
        </w:rPr>
        <w:br w:type="column"/>
      </w:r>
      <w:sdt>
        <w:sdtPr>
          <w:rPr>
            <w:rFonts w:asciiTheme="minorHAnsi" w:hAnsiTheme="minorHAnsi" w:cstheme="minorHAnsi"/>
          </w:rPr>
          <w:id w:val="104131144"/>
          <w:placeholder>
            <w:docPart w:val="CE43759C2DD544928A96F3CC7D386A27"/>
          </w:placeholder>
          <w:text/>
        </w:sdtPr>
        <w:sdtEndPr/>
        <w:sdtContent>
          <w:r w:rsidR="00CE1BBF" w:rsidRPr="000548C0">
            <w:rPr>
              <w:rFonts w:asciiTheme="minorHAnsi" w:hAnsiTheme="minorHAnsi" w:cstheme="minorHAnsi"/>
            </w:rPr>
            <w:t>South Windsor</w:t>
          </w:r>
        </w:sdtContent>
      </w:sdt>
      <w:r w:rsidR="00F87D55" w:rsidRPr="000548C0">
        <w:rPr>
          <w:rFonts w:asciiTheme="minorHAnsi" w:hAnsiTheme="minorHAnsi" w:cstheme="minorHAnsi"/>
        </w:rPr>
        <w:t xml:space="preserve">, </w:t>
      </w:r>
      <w:sdt>
        <w:sdtPr>
          <w:rPr>
            <w:rFonts w:asciiTheme="minorHAnsi" w:hAnsiTheme="minorHAnsi" w:cstheme="minorHAnsi"/>
          </w:rPr>
          <w:id w:val="104131145"/>
          <w:placeholder>
            <w:docPart w:val="B00D8A8555D04492844047A822925281"/>
          </w:placeholder>
          <w:text/>
        </w:sdtPr>
        <w:sdtEndPr/>
        <w:sdtContent>
          <w:r w:rsidR="00CE1BBF" w:rsidRPr="000548C0">
            <w:rPr>
              <w:rFonts w:asciiTheme="minorHAnsi" w:hAnsiTheme="minorHAnsi" w:cstheme="minorHAnsi"/>
            </w:rPr>
            <w:t>CT</w:t>
          </w:r>
        </w:sdtContent>
      </w:sdt>
    </w:p>
    <w:p w:rsidR="00F87D55" w:rsidRPr="000548C0" w:rsidRDefault="00F87D55" w:rsidP="00F87D55">
      <w:pPr>
        <w:spacing w:after="0" w:line="240" w:lineRule="auto"/>
        <w:rPr>
          <w:rFonts w:asciiTheme="minorHAnsi" w:eastAsiaTheme="majorEastAsia" w:hAnsiTheme="minorHAnsi" w:cstheme="minorHAnsi"/>
          <w:i/>
          <w:iCs/>
          <w:color w:val="4F81BD" w:themeColor="accent1"/>
          <w:spacing w:val="15"/>
          <w:szCs w:val="24"/>
        </w:rPr>
        <w:sectPr w:rsidR="00F87D55" w:rsidRPr="000548C0" w:rsidSect="00F87D55">
          <w:type w:val="continuous"/>
          <w:pgSz w:w="12240" w:h="15840"/>
          <w:pgMar w:top="1440" w:right="1440" w:bottom="1440" w:left="1440" w:header="720" w:footer="720" w:gutter="0"/>
          <w:cols w:num="3" w:space="720"/>
        </w:sectPr>
      </w:pPr>
    </w:p>
    <w:sdt>
      <w:sdtPr>
        <w:rPr>
          <w:rFonts w:asciiTheme="minorHAnsi" w:hAnsiTheme="minorHAnsi" w:cstheme="minorHAnsi"/>
          <w:sz w:val="22"/>
        </w:rPr>
        <w:id w:val="104131146"/>
        <w:placeholder>
          <w:docPart w:val="5B05EE8EE3104215A30668F9CB0F0EBE"/>
        </w:placeholder>
        <w:text/>
      </w:sdtPr>
      <w:sdtContent>
        <w:p w:rsidR="00CE1BBF" w:rsidRPr="000548C0" w:rsidRDefault="00CE1BBF" w:rsidP="00CE1BBF">
          <w:pPr>
            <w:pStyle w:val="ListParagraph"/>
            <w:spacing w:line="240" w:lineRule="auto"/>
            <w:rPr>
              <w:rFonts w:asciiTheme="minorHAnsi" w:hAnsiTheme="minorHAnsi" w:cstheme="minorHAnsi"/>
              <w:sz w:val="22"/>
            </w:rPr>
          </w:pPr>
          <w:r w:rsidRPr="000548C0">
            <w:rPr>
              <w:rFonts w:asciiTheme="minorHAnsi" w:hAnsiTheme="minorHAnsi" w:cstheme="minorHAnsi"/>
              <w:sz w:val="22"/>
            </w:rPr>
            <w:t>Staff Pharmacist</w:t>
          </w:r>
        </w:p>
      </w:sdtContent>
    </w:sdt>
    <w:p w:rsidR="00CE1BBF" w:rsidRPr="000548C0" w:rsidRDefault="00CE1BBF" w:rsidP="00CE1BBF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Pharmacist responsibilities including order entry and checking, IV preparation and checking, narcotic record keeping</w:t>
      </w:r>
    </w:p>
    <w:p w:rsidR="00CE1BBF" w:rsidRPr="000548C0" w:rsidRDefault="00CE1BBF" w:rsidP="00CE1BBF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 xml:space="preserve">Oversight of pharmacy student rotations, </w:t>
      </w:r>
      <w:proofErr w:type="spellStart"/>
      <w:r w:rsidRPr="000548C0">
        <w:rPr>
          <w:rFonts w:asciiTheme="minorHAnsi" w:hAnsiTheme="minorHAnsi" w:cstheme="minorHAnsi"/>
          <w:sz w:val="20"/>
          <w:szCs w:val="20"/>
        </w:rPr>
        <w:t>inservicing</w:t>
      </w:r>
      <w:proofErr w:type="spellEnd"/>
      <w:r w:rsidRPr="000548C0">
        <w:rPr>
          <w:rFonts w:asciiTheme="minorHAnsi" w:hAnsiTheme="minorHAnsi" w:cstheme="minorHAnsi"/>
          <w:sz w:val="20"/>
          <w:szCs w:val="20"/>
        </w:rPr>
        <w:t xml:space="preserve"> facility nursing staff, special projects</w:t>
      </w:r>
    </w:p>
    <w:p w:rsidR="00CE1BBF" w:rsidRPr="000548C0" w:rsidRDefault="00CE1BBF" w:rsidP="00CE1BBF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Consulting to LTC nursing facilities</w:t>
      </w:r>
    </w:p>
    <w:p w:rsidR="00F87D55" w:rsidRPr="000548C0" w:rsidRDefault="00F87D55" w:rsidP="00F87D55">
      <w:pPr>
        <w:pStyle w:val="ListParagraph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0548C0">
        <w:rPr>
          <w:rFonts w:asciiTheme="minorHAnsi" w:hAnsiTheme="minorHAnsi" w:cstheme="minorHAnsi"/>
          <w:sz w:val="16"/>
          <w:szCs w:val="16"/>
        </w:rPr>
        <w:t xml:space="preserve"> </w:t>
      </w:r>
    </w:p>
    <w:p w:rsidR="00F87D55" w:rsidRPr="000548C0" w:rsidRDefault="00F87D55" w:rsidP="00F87D55">
      <w:pPr>
        <w:spacing w:after="0" w:line="240" w:lineRule="auto"/>
        <w:rPr>
          <w:rFonts w:asciiTheme="minorHAnsi" w:hAnsiTheme="minorHAnsi" w:cstheme="minorHAnsi"/>
          <w:sz w:val="16"/>
          <w:szCs w:val="16"/>
        </w:rPr>
        <w:sectPr w:rsidR="00F87D55" w:rsidRPr="000548C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CE1BBF" w:rsidRPr="000548C0" w:rsidRDefault="00CE1BBF" w:rsidP="00CE1BBF">
      <w:pPr>
        <w:pStyle w:val="Subtitle"/>
        <w:spacing w:line="240" w:lineRule="auto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1353078999"/>
          <w:placeholder>
            <w:docPart w:val="D2EDB11F6D7C4815B464B36831D1B80D"/>
          </w:placeholder>
          <w:text/>
        </w:sdtPr>
        <w:sdtContent>
          <w:r w:rsidRPr="000548C0">
            <w:rPr>
              <w:rFonts w:asciiTheme="minorHAnsi" w:hAnsiTheme="minorHAnsi" w:cstheme="minorHAnsi"/>
            </w:rPr>
            <w:t>1998</w:t>
          </w:r>
        </w:sdtContent>
      </w:sdt>
      <w:r w:rsidRPr="000548C0">
        <w:rPr>
          <w:rFonts w:asciiTheme="minorHAnsi" w:hAnsiTheme="minorHAnsi" w:cstheme="minorHAnsi"/>
        </w:rPr>
        <w:t xml:space="preserve">— </w:t>
      </w:r>
      <w:sdt>
        <w:sdtPr>
          <w:rPr>
            <w:rFonts w:asciiTheme="minorHAnsi" w:hAnsiTheme="minorHAnsi" w:cstheme="minorHAnsi"/>
          </w:rPr>
          <w:id w:val="-2083983672"/>
          <w:placeholder>
            <w:docPart w:val="2258A13A485542C9B77E02615F25F7F0"/>
          </w:placeholder>
          <w:text/>
        </w:sdtPr>
        <w:sdtContent>
          <w:r w:rsidRPr="000548C0">
            <w:rPr>
              <w:rFonts w:asciiTheme="minorHAnsi" w:hAnsiTheme="minorHAnsi" w:cstheme="minorHAnsi"/>
            </w:rPr>
            <w:t>1999</w:t>
          </w:r>
        </w:sdtContent>
      </w:sdt>
      <w:r w:rsidRPr="000548C0">
        <w:rPr>
          <w:rFonts w:asciiTheme="minorHAnsi" w:hAnsiTheme="minorHAnsi" w:cstheme="minorHAnsi"/>
        </w:rPr>
        <w:br w:type="column"/>
      </w:r>
      <w:sdt>
        <w:sdtPr>
          <w:rPr>
            <w:rFonts w:asciiTheme="minorHAnsi" w:hAnsiTheme="minorHAnsi" w:cstheme="minorHAnsi"/>
          </w:rPr>
          <w:id w:val="-488634134"/>
          <w:placeholder>
            <w:docPart w:val="E0F110D5BDEB47B08569B868DF0BE363"/>
          </w:placeholder>
          <w:text/>
        </w:sdtPr>
        <w:sdtContent>
          <w:r w:rsidRPr="000548C0">
            <w:rPr>
              <w:rFonts w:asciiTheme="minorHAnsi" w:hAnsiTheme="minorHAnsi" w:cstheme="minorHAnsi"/>
            </w:rPr>
            <w:t>Rite Aid Pharmacy</w:t>
          </w:r>
        </w:sdtContent>
      </w:sdt>
      <w:r w:rsidRPr="000548C0">
        <w:rPr>
          <w:rFonts w:asciiTheme="minorHAnsi" w:hAnsiTheme="minorHAnsi" w:cstheme="minorHAnsi"/>
        </w:rPr>
        <w:br w:type="column"/>
      </w:r>
      <w:sdt>
        <w:sdtPr>
          <w:rPr>
            <w:rFonts w:asciiTheme="minorHAnsi" w:hAnsiTheme="minorHAnsi" w:cstheme="minorHAnsi"/>
          </w:rPr>
          <w:id w:val="1385678488"/>
          <w:placeholder>
            <w:docPart w:val="8C764FB05AD54FAEABECC0BBDCBE4ED4"/>
          </w:placeholder>
          <w:text/>
        </w:sdtPr>
        <w:sdtContent>
          <w:r w:rsidRPr="000548C0">
            <w:rPr>
              <w:rFonts w:asciiTheme="minorHAnsi" w:hAnsiTheme="minorHAnsi" w:cstheme="minorHAnsi"/>
            </w:rPr>
            <w:t>Manchester</w:t>
          </w:r>
        </w:sdtContent>
      </w:sdt>
      <w:r w:rsidRPr="000548C0">
        <w:rPr>
          <w:rFonts w:asciiTheme="minorHAnsi" w:hAnsiTheme="minorHAnsi" w:cstheme="minorHAnsi"/>
        </w:rPr>
        <w:t xml:space="preserve">, </w:t>
      </w:r>
      <w:sdt>
        <w:sdtPr>
          <w:rPr>
            <w:rFonts w:asciiTheme="minorHAnsi" w:hAnsiTheme="minorHAnsi" w:cstheme="minorHAnsi"/>
          </w:rPr>
          <w:id w:val="500619769"/>
          <w:placeholder>
            <w:docPart w:val="9629073E14A349B0BE0AD3ED1EFC55A8"/>
          </w:placeholder>
          <w:text/>
        </w:sdtPr>
        <w:sdtContent>
          <w:r w:rsidRPr="000548C0">
            <w:rPr>
              <w:rFonts w:asciiTheme="minorHAnsi" w:hAnsiTheme="minorHAnsi" w:cstheme="minorHAnsi"/>
            </w:rPr>
            <w:t>CT</w:t>
          </w:r>
        </w:sdtContent>
      </w:sdt>
    </w:p>
    <w:p w:rsidR="00CE1BBF" w:rsidRPr="000548C0" w:rsidRDefault="00CE1BBF" w:rsidP="00CE1BBF">
      <w:pPr>
        <w:spacing w:after="0" w:line="240" w:lineRule="auto"/>
        <w:rPr>
          <w:rFonts w:asciiTheme="minorHAnsi" w:eastAsiaTheme="majorEastAsia" w:hAnsiTheme="minorHAnsi" w:cstheme="minorHAnsi"/>
          <w:i/>
          <w:iCs/>
          <w:color w:val="4F81BD" w:themeColor="accent1"/>
          <w:spacing w:val="15"/>
          <w:szCs w:val="24"/>
        </w:rPr>
        <w:sectPr w:rsidR="00CE1BBF" w:rsidRPr="000548C0" w:rsidSect="00F87D55">
          <w:type w:val="continuous"/>
          <w:pgSz w:w="12240" w:h="15840"/>
          <w:pgMar w:top="1440" w:right="1440" w:bottom="1440" w:left="1440" w:header="720" w:footer="720" w:gutter="0"/>
          <w:cols w:num="3" w:space="720"/>
        </w:sectPr>
      </w:pPr>
    </w:p>
    <w:sdt>
      <w:sdtPr>
        <w:rPr>
          <w:rFonts w:asciiTheme="minorHAnsi" w:hAnsiTheme="minorHAnsi" w:cstheme="minorHAnsi"/>
          <w:sz w:val="22"/>
        </w:rPr>
        <w:id w:val="399869626"/>
        <w:placeholder>
          <w:docPart w:val="8E10A73E673543B08A5474E654E48CF1"/>
        </w:placeholder>
        <w:text/>
      </w:sdtPr>
      <w:sdtContent>
        <w:p w:rsidR="00CE1BBF" w:rsidRPr="000548C0" w:rsidRDefault="00CE1BBF" w:rsidP="00CE1BBF">
          <w:pPr>
            <w:pStyle w:val="ListParagraph"/>
            <w:spacing w:line="240" w:lineRule="auto"/>
            <w:rPr>
              <w:rFonts w:asciiTheme="minorHAnsi" w:hAnsiTheme="minorHAnsi" w:cstheme="minorHAnsi"/>
              <w:sz w:val="22"/>
            </w:rPr>
          </w:pPr>
          <w:r w:rsidRPr="000548C0">
            <w:rPr>
              <w:rFonts w:asciiTheme="minorHAnsi" w:hAnsiTheme="minorHAnsi" w:cstheme="minorHAnsi"/>
              <w:sz w:val="22"/>
            </w:rPr>
            <w:t>Pharmacy Manager</w:t>
          </w:r>
        </w:p>
      </w:sdtContent>
    </w:sdt>
    <w:p w:rsidR="00CE1BBF" w:rsidRPr="000548C0" w:rsidRDefault="00CE1BBF" w:rsidP="000548C0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Managed a mid-volume retail pharmacy</w:t>
      </w:r>
    </w:p>
    <w:p w:rsidR="00CE1BBF" w:rsidRPr="000548C0" w:rsidRDefault="00CE1BBF" w:rsidP="00CE1BBF">
      <w:pPr>
        <w:spacing w:line="240" w:lineRule="auto"/>
        <w:rPr>
          <w:rFonts w:asciiTheme="minorHAnsi" w:hAnsiTheme="minorHAnsi" w:cstheme="minorHAnsi"/>
        </w:rPr>
      </w:pPr>
    </w:p>
    <w:p w:rsidR="00CE1BBF" w:rsidRPr="000548C0" w:rsidRDefault="00CE1BBF" w:rsidP="00CE1BBF">
      <w:pPr>
        <w:spacing w:after="0" w:line="240" w:lineRule="auto"/>
        <w:rPr>
          <w:rFonts w:asciiTheme="minorHAnsi" w:hAnsiTheme="minorHAnsi" w:cstheme="minorHAnsi"/>
          <w:sz w:val="16"/>
          <w:szCs w:val="16"/>
        </w:rPr>
        <w:sectPr w:rsidR="00CE1BBF" w:rsidRPr="000548C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CE1BBF" w:rsidRPr="000548C0" w:rsidRDefault="00CE1BBF" w:rsidP="00CE1BBF">
      <w:pPr>
        <w:pStyle w:val="Subtitle"/>
        <w:spacing w:line="240" w:lineRule="auto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1549605183"/>
          <w:placeholder>
            <w:docPart w:val="0B1C805641C1440A9BFF543160F161A4"/>
          </w:placeholder>
          <w:text/>
        </w:sdtPr>
        <w:sdtContent>
          <w:r w:rsidRPr="000548C0">
            <w:rPr>
              <w:rFonts w:asciiTheme="minorHAnsi" w:hAnsiTheme="minorHAnsi" w:cstheme="minorHAnsi"/>
            </w:rPr>
            <w:t>1994</w:t>
          </w:r>
        </w:sdtContent>
      </w:sdt>
      <w:r w:rsidRPr="000548C0">
        <w:rPr>
          <w:rFonts w:asciiTheme="minorHAnsi" w:hAnsiTheme="minorHAnsi" w:cstheme="minorHAnsi"/>
        </w:rPr>
        <w:t xml:space="preserve">— </w:t>
      </w:r>
      <w:sdt>
        <w:sdtPr>
          <w:rPr>
            <w:rFonts w:asciiTheme="minorHAnsi" w:hAnsiTheme="minorHAnsi" w:cstheme="minorHAnsi"/>
          </w:rPr>
          <w:id w:val="-298387414"/>
          <w:placeholder>
            <w:docPart w:val="797713CC0E2946A4B307CB6901C343B0"/>
          </w:placeholder>
          <w:text/>
        </w:sdtPr>
        <w:sdtContent>
          <w:r w:rsidRPr="000548C0">
            <w:rPr>
              <w:rFonts w:asciiTheme="minorHAnsi" w:hAnsiTheme="minorHAnsi" w:cstheme="minorHAnsi"/>
            </w:rPr>
            <w:t>1998</w:t>
          </w:r>
        </w:sdtContent>
      </w:sdt>
      <w:r w:rsidRPr="000548C0">
        <w:rPr>
          <w:rFonts w:asciiTheme="minorHAnsi" w:hAnsiTheme="minorHAnsi" w:cstheme="minorHAnsi"/>
        </w:rPr>
        <w:br w:type="column"/>
      </w:r>
      <w:sdt>
        <w:sdtPr>
          <w:rPr>
            <w:rFonts w:asciiTheme="minorHAnsi" w:hAnsiTheme="minorHAnsi" w:cstheme="minorHAnsi"/>
          </w:rPr>
          <w:id w:val="-856877275"/>
          <w:placeholder>
            <w:docPart w:val="C5031C31E9954B9BAA4ABD1BBC1C96A1"/>
          </w:placeholder>
          <w:text/>
        </w:sdtPr>
        <w:sdtContent>
          <w:r w:rsidRPr="000548C0">
            <w:rPr>
              <w:rFonts w:asciiTheme="minorHAnsi" w:hAnsiTheme="minorHAnsi" w:cstheme="minorHAnsi"/>
            </w:rPr>
            <w:t>Edwards – Shaw’s</w:t>
          </w:r>
        </w:sdtContent>
      </w:sdt>
      <w:r w:rsidRPr="000548C0">
        <w:rPr>
          <w:rFonts w:asciiTheme="minorHAnsi" w:hAnsiTheme="minorHAnsi" w:cstheme="minorHAnsi"/>
        </w:rPr>
        <w:br w:type="column"/>
      </w:r>
      <w:sdt>
        <w:sdtPr>
          <w:rPr>
            <w:rFonts w:asciiTheme="minorHAnsi" w:hAnsiTheme="minorHAnsi" w:cstheme="minorHAnsi"/>
          </w:rPr>
          <w:id w:val="762121642"/>
          <w:placeholder>
            <w:docPart w:val="6073FBDFB48A43499EC88BA0DB142110"/>
          </w:placeholder>
          <w:text/>
        </w:sdtPr>
        <w:sdtContent>
          <w:r w:rsidRPr="000548C0">
            <w:rPr>
              <w:rFonts w:asciiTheme="minorHAnsi" w:hAnsiTheme="minorHAnsi" w:cstheme="minorHAnsi"/>
            </w:rPr>
            <w:t>Multiple Locations</w:t>
          </w:r>
        </w:sdtContent>
      </w:sdt>
      <w:r w:rsidRPr="000548C0">
        <w:rPr>
          <w:rFonts w:asciiTheme="minorHAnsi" w:hAnsiTheme="minorHAnsi" w:cstheme="minorHAnsi"/>
        </w:rPr>
        <w:t xml:space="preserve">, </w:t>
      </w:r>
      <w:sdt>
        <w:sdtPr>
          <w:rPr>
            <w:rFonts w:asciiTheme="minorHAnsi" w:hAnsiTheme="minorHAnsi" w:cstheme="minorHAnsi"/>
          </w:rPr>
          <w:id w:val="-1968811271"/>
          <w:placeholder>
            <w:docPart w:val="D3D968F06C93437AB41D6CD9A0B38E7E"/>
          </w:placeholder>
          <w:text/>
        </w:sdtPr>
        <w:sdtContent>
          <w:r w:rsidRPr="000548C0">
            <w:rPr>
              <w:rFonts w:asciiTheme="minorHAnsi" w:hAnsiTheme="minorHAnsi" w:cstheme="minorHAnsi"/>
            </w:rPr>
            <w:t>CT</w:t>
          </w:r>
        </w:sdtContent>
      </w:sdt>
    </w:p>
    <w:p w:rsidR="00CE1BBF" w:rsidRPr="000548C0" w:rsidRDefault="00CE1BBF" w:rsidP="00CE1BBF">
      <w:pPr>
        <w:spacing w:after="0" w:line="240" w:lineRule="auto"/>
        <w:rPr>
          <w:rFonts w:asciiTheme="minorHAnsi" w:eastAsiaTheme="majorEastAsia" w:hAnsiTheme="minorHAnsi" w:cstheme="minorHAnsi"/>
          <w:i/>
          <w:iCs/>
          <w:color w:val="4F81BD" w:themeColor="accent1"/>
          <w:spacing w:val="15"/>
          <w:szCs w:val="24"/>
        </w:rPr>
        <w:sectPr w:rsidR="00CE1BBF" w:rsidRPr="000548C0" w:rsidSect="00F87D55">
          <w:type w:val="continuous"/>
          <w:pgSz w:w="12240" w:h="15840"/>
          <w:pgMar w:top="1440" w:right="1440" w:bottom="1440" w:left="1440" w:header="720" w:footer="720" w:gutter="0"/>
          <w:cols w:num="3" w:space="720"/>
        </w:sectPr>
      </w:pPr>
    </w:p>
    <w:p w:rsidR="00BF5AAE" w:rsidRPr="000548C0" w:rsidRDefault="00BF5AAE" w:rsidP="00BF5AAE">
      <w:pPr>
        <w:pStyle w:val="ListParagraph"/>
        <w:spacing w:line="240" w:lineRule="auto"/>
        <w:rPr>
          <w:rFonts w:asciiTheme="minorHAnsi" w:hAnsiTheme="minorHAnsi" w:cstheme="minorHAnsi"/>
          <w:sz w:val="22"/>
        </w:rPr>
      </w:pPr>
      <w:r w:rsidRPr="000548C0">
        <w:rPr>
          <w:rFonts w:asciiTheme="minorHAnsi" w:hAnsiTheme="minorHAnsi" w:cstheme="minorHAnsi"/>
          <w:sz w:val="22"/>
        </w:rPr>
        <w:lastRenderedPageBreak/>
        <w:t>Pharmacy Manager</w:t>
      </w:r>
    </w:p>
    <w:p w:rsidR="00BF5AAE" w:rsidRPr="000548C0" w:rsidRDefault="00BF5AAE" w:rsidP="00BF5AA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Managed several mid-volume retail pharmacies</w:t>
      </w:r>
    </w:p>
    <w:p w:rsidR="00BF5AAE" w:rsidRPr="000548C0" w:rsidRDefault="00BF5AAE" w:rsidP="00BF5AA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Opened multiple new pharmacy locations</w:t>
      </w:r>
    </w:p>
    <w:p w:rsidR="00BF5AAE" w:rsidRPr="000548C0" w:rsidRDefault="00BF5AAE" w:rsidP="00BF5AA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Managed two brand changes – Edwards to Shaw’s and Edwards to Stop &amp; Shop</w:t>
      </w:r>
    </w:p>
    <w:p w:rsidR="00BF5AAE" w:rsidRPr="000548C0" w:rsidRDefault="00BF5AAE" w:rsidP="000548C0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0548C0">
        <w:rPr>
          <w:rFonts w:asciiTheme="minorHAnsi" w:hAnsiTheme="minorHAnsi" w:cstheme="minorHAnsi"/>
          <w:sz w:val="20"/>
          <w:szCs w:val="20"/>
        </w:rPr>
        <w:t>Active in community to draw business to new stores</w:t>
      </w:r>
    </w:p>
    <w:p w:rsidR="009E4833" w:rsidRPr="000548C0" w:rsidRDefault="009E4833" w:rsidP="00CE173A">
      <w:pPr>
        <w:pStyle w:val="Heading1"/>
        <w:pBdr>
          <w:bottom w:val="single" w:sz="4" w:space="1" w:color="4F81BD" w:themeColor="accent1"/>
        </w:pBdr>
        <w:shd w:val="clear" w:color="auto" w:fill="C6D9F1" w:themeFill="text2" w:themeFillTint="33"/>
        <w:spacing w:line="240" w:lineRule="auto"/>
        <w:rPr>
          <w:rFonts w:asciiTheme="minorHAnsi" w:hAnsiTheme="minorHAnsi" w:cstheme="minorHAnsi"/>
        </w:rPr>
      </w:pPr>
      <w:r w:rsidRPr="000548C0">
        <w:rPr>
          <w:rFonts w:asciiTheme="minorHAnsi" w:hAnsiTheme="minorHAnsi" w:cstheme="minorHAnsi"/>
        </w:rPr>
        <w:t>Education</w:t>
      </w:r>
    </w:p>
    <w:p w:rsidR="009E4833" w:rsidRPr="000548C0" w:rsidRDefault="009E4833" w:rsidP="007B0895">
      <w:pPr>
        <w:spacing w:after="0" w:line="240" w:lineRule="auto"/>
        <w:rPr>
          <w:rFonts w:asciiTheme="minorHAnsi" w:hAnsiTheme="minorHAnsi" w:cstheme="minorHAnsi"/>
          <w:sz w:val="4"/>
          <w:szCs w:val="4"/>
        </w:rPr>
      </w:pPr>
    </w:p>
    <w:p w:rsidR="009E4833" w:rsidRPr="000548C0" w:rsidRDefault="009E4833" w:rsidP="007B0895">
      <w:pPr>
        <w:spacing w:after="0" w:line="240" w:lineRule="auto"/>
        <w:rPr>
          <w:rFonts w:asciiTheme="minorHAnsi" w:hAnsiTheme="minorHAnsi" w:cstheme="minorHAnsi"/>
          <w:sz w:val="16"/>
          <w:szCs w:val="16"/>
        </w:rPr>
        <w:sectPr w:rsidR="009E4833" w:rsidRPr="000548C0" w:rsidSect="009E483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AE4BEF" w:rsidRPr="000548C0" w:rsidRDefault="00852337" w:rsidP="000548C0">
      <w:pPr>
        <w:pStyle w:val="Subtitle"/>
        <w:spacing w:after="0" w:line="240" w:lineRule="auto"/>
        <w:rPr>
          <w:rFonts w:asciiTheme="minorHAnsi" w:hAnsiTheme="minorHAnsi" w:cstheme="minorHAnsi"/>
          <w:sz w:val="22"/>
          <w:szCs w:val="22"/>
        </w:rPr>
        <w:sectPr w:rsidR="00AE4BEF" w:rsidRPr="000548C0" w:rsidSect="009E483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sdt>
        <w:sdtPr>
          <w:rPr>
            <w:rFonts w:asciiTheme="minorHAnsi" w:hAnsiTheme="minorHAnsi" w:cstheme="minorHAnsi"/>
            <w:sz w:val="22"/>
            <w:szCs w:val="22"/>
          </w:rPr>
          <w:id w:val="97206560"/>
          <w:placeholder>
            <w:docPart w:val="E514F047171A427F836B6EBE8C040281"/>
          </w:placeholder>
          <w:text/>
        </w:sdtPr>
        <w:sdtEndPr/>
        <w:sdtContent>
          <w:proofErr w:type="gramStart"/>
          <w:r w:rsidR="00BF5AAE" w:rsidRPr="000548C0">
            <w:rPr>
              <w:rFonts w:asciiTheme="minorHAnsi" w:hAnsiTheme="minorHAnsi" w:cstheme="minorHAnsi"/>
              <w:sz w:val="22"/>
              <w:szCs w:val="22"/>
            </w:rPr>
            <w:t>1991</w:t>
          </w:r>
        </w:sdtContent>
      </w:sdt>
      <w:r w:rsidR="00BF5AAE" w:rsidRPr="000548C0">
        <w:rPr>
          <w:rFonts w:asciiTheme="minorHAnsi" w:hAnsiTheme="minorHAnsi" w:cstheme="minorHAnsi"/>
          <w:sz w:val="22"/>
          <w:szCs w:val="22"/>
        </w:rPr>
        <w:tab/>
      </w:r>
      <w:r w:rsidR="009E4833" w:rsidRPr="000548C0">
        <w:rPr>
          <w:rFonts w:asciiTheme="minorHAnsi" w:hAnsiTheme="minorHAnsi" w:cstheme="minorHAnsi"/>
          <w:sz w:val="22"/>
          <w:szCs w:val="22"/>
        </w:rPr>
        <w:t xml:space="preserve"> </w:t>
      </w:r>
      <w:r w:rsidR="009E4833" w:rsidRPr="000548C0">
        <w:rPr>
          <w:rFonts w:asciiTheme="minorHAnsi" w:hAnsiTheme="minorHAnsi" w:cstheme="minorHAnsi"/>
          <w:sz w:val="22"/>
          <w:szCs w:val="22"/>
        </w:rPr>
        <w:br w:type="column"/>
      </w:r>
      <w:sdt>
        <w:sdtPr>
          <w:rPr>
            <w:rFonts w:asciiTheme="minorHAnsi" w:hAnsiTheme="minorHAnsi" w:cstheme="minorHAnsi"/>
            <w:sz w:val="22"/>
            <w:szCs w:val="22"/>
          </w:rPr>
          <w:id w:val="97206565"/>
          <w:placeholder>
            <w:docPart w:val="B5EA5C6AC31749FA9F7E741CA5B3674B"/>
          </w:placeholder>
          <w:text/>
        </w:sdtPr>
        <w:sdtEndPr/>
        <w:sdtContent>
          <w:r w:rsidR="00BF5AAE" w:rsidRPr="000548C0">
            <w:rPr>
              <w:rFonts w:asciiTheme="minorHAnsi" w:hAnsiTheme="minorHAnsi" w:cstheme="minorHAnsi"/>
              <w:sz w:val="22"/>
              <w:szCs w:val="22"/>
            </w:rPr>
            <w:t>University of Connecticut</w:t>
          </w:r>
          <w:proofErr w:type="gramEnd"/>
        </w:sdtContent>
      </w:sdt>
      <w:r w:rsidR="00AE4BEF" w:rsidRPr="000548C0">
        <w:rPr>
          <w:rFonts w:asciiTheme="minorHAnsi" w:hAnsiTheme="minorHAnsi" w:cstheme="minorHAnsi"/>
          <w:sz w:val="22"/>
          <w:szCs w:val="22"/>
        </w:rPr>
        <w:br w:type="column"/>
      </w:r>
      <w:sdt>
        <w:sdtPr>
          <w:rPr>
            <w:rFonts w:asciiTheme="minorHAnsi" w:hAnsiTheme="minorHAnsi" w:cstheme="minorHAnsi"/>
            <w:sz w:val="22"/>
            <w:szCs w:val="22"/>
          </w:rPr>
          <w:id w:val="97206567"/>
          <w:placeholder>
            <w:docPart w:val="56DF101477D04DE1A2008C3DFEEF2FB2"/>
          </w:placeholder>
          <w:text/>
        </w:sdtPr>
        <w:sdtEndPr/>
        <w:sdtContent>
          <w:r w:rsidR="00BF5AAE" w:rsidRPr="000548C0">
            <w:rPr>
              <w:rFonts w:asciiTheme="minorHAnsi" w:hAnsiTheme="minorHAnsi" w:cstheme="minorHAnsi"/>
              <w:sz w:val="22"/>
              <w:szCs w:val="22"/>
            </w:rPr>
            <w:t>Storrs</w:t>
          </w:r>
        </w:sdtContent>
      </w:sdt>
      <w:r w:rsidR="00AE4BEF" w:rsidRPr="000548C0">
        <w:rPr>
          <w:rFonts w:asciiTheme="minorHAnsi" w:hAnsiTheme="minorHAnsi" w:cstheme="minorHAnsi"/>
          <w:sz w:val="22"/>
          <w:szCs w:val="22"/>
        </w:rPr>
        <w:t xml:space="preserve">, </w:t>
      </w:r>
      <w:sdt>
        <w:sdtPr>
          <w:rPr>
            <w:rFonts w:asciiTheme="minorHAnsi" w:hAnsiTheme="minorHAnsi" w:cstheme="minorHAnsi"/>
            <w:sz w:val="22"/>
            <w:szCs w:val="22"/>
          </w:rPr>
          <w:id w:val="97206569"/>
          <w:placeholder>
            <w:docPart w:val="1416F46CF6464B3894204ECC156BDDEE"/>
          </w:placeholder>
          <w:text/>
        </w:sdtPr>
        <w:sdtEndPr/>
        <w:sdtContent>
          <w:r w:rsidR="00BF5AAE" w:rsidRPr="000548C0">
            <w:rPr>
              <w:rFonts w:asciiTheme="minorHAnsi" w:hAnsiTheme="minorHAnsi" w:cstheme="minorHAnsi"/>
              <w:sz w:val="22"/>
              <w:szCs w:val="22"/>
            </w:rPr>
            <w:t>CT</w:t>
          </w:r>
        </w:sdtContent>
      </w:sdt>
    </w:p>
    <w:p w:rsidR="009E4833" w:rsidRPr="000548C0" w:rsidRDefault="00AE4BEF" w:rsidP="000548C0">
      <w:pPr>
        <w:spacing w:after="0" w:line="240" w:lineRule="auto"/>
        <w:rPr>
          <w:rStyle w:val="Strong"/>
          <w:rFonts w:asciiTheme="minorHAnsi" w:hAnsiTheme="minorHAnsi" w:cstheme="minorHAnsi"/>
          <w:sz w:val="22"/>
        </w:rPr>
      </w:pPr>
      <w:r w:rsidRPr="000548C0">
        <w:rPr>
          <w:rStyle w:val="Strong"/>
          <w:rFonts w:asciiTheme="minorHAnsi" w:hAnsiTheme="minorHAnsi" w:cstheme="minorHAnsi"/>
          <w:sz w:val="22"/>
        </w:rPr>
        <w:lastRenderedPageBreak/>
        <w:tab/>
      </w:r>
      <w:sdt>
        <w:sdtPr>
          <w:rPr>
            <w:rStyle w:val="Strong"/>
            <w:rFonts w:asciiTheme="minorHAnsi" w:hAnsiTheme="minorHAnsi" w:cstheme="minorHAnsi"/>
            <w:sz w:val="22"/>
          </w:rPr>
          <w:id w:val="97206571"/>
          <w:placeholder>
            <w:docPart w:val="81789F93DDDE47B1B844F06DCA7434F4"/>
          </w:placeholder>
          <w:text/>
        </w:sdtPr>
        <w:sdtEndPr>
          <w:rPr>
            <w:rStyle w:val="Strong"/>
          </w:rPr>
        </w:sdtEndPr>
        <w:sdtContent>
          <w:r w:rsidR="00BF5AAE" w:rsidRPr="000548C0">
            <w:rPr>
              <w:rStyle w:val="Strong"/>
              <w:rFonts w:asciiTheme="minorHAnsi" w:hAnsiTheme="minorHAnsi" w:cstheme="minorHAnsi"/>
              <w:sz w:val="22"/>
            </w:rPr>
            <w:t>BS Pharmacy</w:t>
          </w:r>
        </w:sdtContent>
      </w:sdt>
    </w:p>
    <w:p w:rsidR="00D52854" w:rsidRPr="00687F09" w:rsidRDefault="00D52854" w:rsidP="00D52854">
      <w:pPr>
        <w:pStyle w:val="Heading1"/>
        <w:pBdr>
          <w:bottom w:val="single" w:sz="4" w:space="1" w:color="4F81BD" w:themeColor="accent1"/>
        </w:pBdr>
        <w:shd w:val="clear" w:color="auto" w:fill="C6D9F1" w:themeFill="text2" w:themeFillTint="33"/>
        <w:spacing w:line="240" w:lineRule="auto"/>
        <w:rPr>
          <w:rFonts w:asciiTheme="minorHAnsi" w:hAnsiTheme="minorHAnsi" w:cstheme="minorHAnsi"/>
        </w:rPr>
      </w:pPr>
      <w:r w:rsidRPr="00687F09">
        <w:rPr>
          <w:rFonts w:asciiTheme="minorHAnsi" w:hAnsiTheme="minorHAnsi" w:cstheme="minorHAnsi"/>
        </w:rPr>
        <w:t>Professional and Community Memberships</w:t>
      </w:r>
    </w:p>
    <w:sdt>
      <w:sdtPr>
        <w:rPr>
          <w:rFonts w:asciiTheme="minorHAnsi" w:hAnsiTheme="minorHAnsi" w:cstheme="minorHAnsi"/>
        </w:rPr>
        <w:id w:val="100504767"/>
        <w:placeholder>
          <w:docPart w:val="DD70AAA246274CE291EB465C5233BF5F"/>
        </w:placeholder>
        <w:text/>
      </w:sdtPr>
      <w:sdtContent>
        <w:p w:rsidR="00D52854" w:rsidRPr="00687F09" w:rsidRDefault="00D52854" w:rsidP="00D52854">
          <w:pPr>
            <w:pStyle w:val="ListParagraph"/>
            <w:spacing w:line="240" w:lineRule="auto"/>
            <w:rPr>
              <w:rFonts w:asciiTheme="minorHAnsi" w:hAnsiTheme="minorHAnsi" w:cstheme="minorHAnsi"/>
            </w:rPr>
          </w:pPr>
          <w:r w:rsidRPr="00687F09">
            <w:rPr>
              <w:rFonts w:asciiTheme="minorHAnsi" w:hAnsiTheme="minorHAnsi" w:cstheme="minorHAnsi"/>
            </w:rPr>
            <w:t>American Society of Consultant Pharmacists</w:t>
          </w:r>
        </w:p>
      </w:sdtContent>
    </w:sdt>
    <w:p w:rsidR="004A00E0" w:rsidRPr="000548C0" w:rsidRDefault="004A00E0" w:rsidP="000548C0">
      <w:pPr>
        <w:rPr>
          <w:rFonts w:asciiTheme="minorHAnsi" w:hAnsiTheme="minorHAnsi" w:cstheme="minorHAnsi"/>
        </w:rPr>
      </w:pPr>
    </w:p>
    <w:sectPr w:rsidR="004A00E0" w:rsidRPr="000548C0" w:rsidSect="00B44D4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337" w:rsidRDefault="00852337" w:rsidP="00C306B8">
      <w:pPr>
        <w:spacing w:after="0" w:line="240" w:lineRule="auto"/>
      </w:pPr>
      <w:r>
        <w:separator/>
      </w:r>
    </w:p>
  </w:endnote>
  <w:endnote w:type="continuationSeparator" w:id="0">
    <w:p w:rsidR="00852337" w:rsidRDefault="00852337" w:rsidP="00C30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337" w:rsidRDefault="00852337" w:rsidP="00C306B8">
      <w:pPr>
        <w:spacing w:after="0" w:line="240" w:lineRule="auto"/>
      </w:pPr>
      <w:r>
        <w:separator/>
      </w:r>
    </w:p>
  </w:footnote>
  <w:footnote w:type="continuationSeparator" w:id="0">
    <w:p w:rsidR="00852337" w:rsidRDefault="00852337" w:rsidP="00C30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3F58"/>
    <w:multiLevelType w:val="hybridMultilevel"/>
    <w:tmpl w:val="84948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87516F"/>
    <w:multiLevelType w:val="hybridMultilevel"/>
    <w:tmpl w:val="B3EAC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FA1476"/>
    <w:multiLevelType w:val="hybridMultilevel"/>
    <w:tmpl w:val="44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95412"/>
    <w:multiLevelType w:val="hybridMultilevel"/>
    <w:tmpl w:val="FE70942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2DF41A6C"/>
    <w:multiLevelType w:val="hybridMultilevel"/>
    <w:tmpl w:val="C76E4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7145C5"/>
    <w:multiLevelType w:val="hybridMultilevel"/>
    <w:tmpl w:val="9EA47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241556"/>
    <w:multiLevelType w:val="hybridMultilevel"/>
    <w:tmpl w:val="6EFC4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64600D"/>
    <w:multiLevelType w:val="hybridMultilevel"/>
    <w:tmpl w:val="5FA25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6F1CF2"/>
    <w:multiLevelType w:val="hybridMultilevel"/>
    <w:tmpl w:val="3B1AD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75227B"/>
    <w:multiLevelType w:val="hybridMultilevel"/>
    <w:tmpl w:val="19FC6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5A"/>
    <w:rsid w:val="000548C0"/>
    <w:rsid w:val="000C1202"/>
    <w:rsid w:val="000E7D85"/>
    <w:rsid w:val="001C1485"/>
    <w:rsid w:val="00220409"/>
    <w:rsid w:val="003252E4"/>
    <w:rsid w:val="00373949"/>
    <w:rsid w:val="003B0BB1"/>
    <w:rsid w:val="004A00E0"/>
    <w:rsid w:val="007B0895"/>
    <w:rsid w:val="00852337"/>
    <w:rsid w:val="009674F2"/>
    <w:rsid w:val="009E4833"/>
    <w:rsid w:val="00A0046F"/>
    <w:rsid w:val="00AE4BEF"/>
    <w:rsid w:val="00B225FD"/>
    <w:rsid w:val="00B44D49"/>
    <w:rsid w:val="00BC35C7"/>
    <w:rsid w:val="00BF5AAE"/>
    <w:rsid w:val="00C03455"/>
    <w:rsid w:val="00C306B8"/>
    <w:rsid w:val="00CC14E8"/>
    <w:rsid w:val="00CE173A"/>
    <w:rsid w:val="00CE1BBF"/>
    <w:rsid w:val="00D3485A"/>
    <w:rsid w:val="00D52854"/>
    <w:rsid w:val="00DA5ADF"/>
    <w:rsid w:val="00DC2E8A"/>
    <w:rsid w:val="00E65FB9"/>
    <w:rsid w:val="00F8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Kaplan formatting"/>
    <w:qFormat/>
    <w:rsid w:val="009674F2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4F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4F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74F2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D348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8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46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E4B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4B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E4B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B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4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C2E8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22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5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5F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5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5FD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B0895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3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6B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3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6B8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Kaplan formatting"/>
    <w:qFormat/>
    <w:rsid w:val="009674F2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4F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4F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74F2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D348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8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46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E4B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4B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E4B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B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4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C2E8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22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5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5F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5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5FD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B0895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3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6B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3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6B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6F99462D4B4DBF8FEBEA9D5F065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DE7EB-E85A-475D-B145-E666EB8A83B2}"/>
      </w:docPartPr>
      <w:docPartBody>
        <w:p w:rsidR="007F3E1D" w:rsidRDefault="006470A6" w:rsidP="006470A6">
          <w:pPr>
            <w:pStyle w:val="E16F99462D4B4DBF8FEBEA9D5F065FFD5"/>
          </w:pPr>
          <w:r>
            <w:t>[</w:t>
          </w:r>
          <w:r w:rsidRPr="00AE4BEF">
            <w:rPr>
              <w:rStyle w:val="PlaceholderText"/>
            </w:rPr>
            <w:t>Professional objective or interest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9ACAC0795393456B8EB2B911C9844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929DF-E23C-4C34-95E5-799D43A134AE}"/>
      </w:docPartPr>
      <w:docPartBody>
        <w:p w:rsidR="00220871" w:rsidRDefault="006470A6" w:rsidP="006470A6">
          <w:pPr>
            <w:pStyle w:val="9ACAC0795393456B8EB2B911C98449B64"/>
          </w:pPr>
          <w:r>
            <w:rPr>
              <w:sz w:val="20"/>
              <w:szCs w:val="20"/>
            </w:rPr>
            <w:t>[</w:t>
          </w:r>
          <w:r w:rsidRPr="00DC2E8A">
            <w:rPr>
              <w:rStyle w:val="PlaceholderText"/>
              <w:sz w:val="20"/>
              <w:szCs w:val="20"/>
            </w:rPr>
            <w:t>Street Address</w:t>
          </w:r>
          <w:r>
            <w:rPr>
              <w:rStyle w:val="PlaceholderText"/>
              <w:sz w:val="20"/>
              <w:szCs w:val="20"/>
            </w:rPr>
            <w:t>]</w:t>
          </w:r>
        </w:p>
      </w:docPartBody>
    </w:docPart>
    <w:docPart>
      <w:docPartPr>
        <w:name w:val="718DB022A5284DD7BCAD476AF0351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B981C-D968-4B8D-A5F1-7CAD319FB3A0}"/>
      </w:docPartPr>
      <w:docPartBody>
        <w:p w:rsidR="00220871" w:rsidRDefault="006470A6" w:rsidP="006470A6">
          <w:pPr>
            <w:pStyle w:val="718DB022A5284DD7BCAD476AF0351C354"/>
          </w:pPr>
          <w:r>
            <w:rPr>
              <w:sz w:val="20"/>
              <w:szCs w:val="20"/>
            </w:rPr>
            <w:t>[</w:t>
          </w:r>
          <w:r w:rsidRPr="00DC2E8A">
            <w:rPr>
              <w:rStyle w:val="PlaceholderText"/>
              <w:sz w:val="20"/>
              <w:szCs w:val="20"/>
            </w:rPr>
            <w:t>City</w:t>
          </w:r>
          <w:r>
            <w:rPr>
              <w:rStyle w:val="PlaceholderText"/>
              <w:sz w:val="20"/>
              <w:szCs w:val="20"/>
            </w:rPr>
            <w:t>]</w:t>
          </w:r>
        </w:p>
      </w:docPartBody>
    </w:docPart>
    <w:docPart>
      <w:docPartPr>
        <w:name w:val="D979C5261E394E60939F24E12A32D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B2D98-2390-4D24-B7D9-1338DD62FB2C}"/>
      </w:docPartPr>
      <w:docPartBody>
        <w:p w:rsidR="00220871" w:rsidRDefault="006470A6" w:rsidP="006470A6">
          <w:pPr>
            <w:pStyle w:val="D979C5261E394E60939F24E12A32DBD74"/>
          </w:pPr>
          <w:r>
            <w:rPr>
              <w:sz w:val="20"/>
              <w:szCs w:val="20"/>
            </w:rPr>
            <w:t>[</w:t>
          </w:r>
          <w:r w:rsidRPr="00DC2E8A">
            <w:rPr>
              <w:rStyle w:val="PlaceholderText"/>
              <w:sz w:val="20"/>
              <w:szCs w:val="20"/>
            </w:rPr>
            <w:t>State</w:t>
          </w:r>
          <w:r>
            <w:rPr>
              <w:rStyle w:val="PlaceholderText"/>
              <w:sz w:val="20"/>
              <w:szCs w:val="20"/>
            </w:rPr>
            <w:t>]</w:t>
          </w:r>
        </w:p>
      </w:docPartBody>
    </w:docPart>
    <w:docPart>
      <w:docPartPr>
        <w:name w:val="20AD38B264854674A006A00BE6793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560F0-10CC-4895-B3CA-CE868F80BA07}"/>
      </w:docPartPr>
      <w:docPartBody>
        <w:p w:rsidR="00220871" w:rsidRDefault="006470A6" w:rsidP="006470A6">
          <w:pPr>
            <w:pStyle w:val="20AD38B264854674A006A00BE6793CE64"/>
          </w:pPr>
          <w:r>
            <w:rPr>
              <w:sz w:val="20"/>
              <w:szCs w:val="20"/>
            </w:rPr>
            <w:t>[</w:t>
          </w:r>
          <w:r w:rsidRPr="00DC2E8A">
            <w:rPr>
              <w:rStyle w:val="PlaceholderText"/>
              <w:sz w:val="20"/>
              <w:szCs w:val="20"/>
            </w:rPr>
            <w:t>Zip</w:t>
          </w:r>
          <w:r>
            <w:rPr>
              <w:rStyle w:val="PlaceholderText"/>
              <w:sz w:val="20"/>
              <w:szCs w:val="20"/>
            </w:rPr>
            <w:t>]</w:t>
          </w:r>
        </w:p>
      </w:docPartBody>
    </w:docPart>
    <w:docPart>
      <w:docPartPr>
        <w:name w:val="13E65093672C47B296A08AC603F29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9350F-A566-4F31-AF06-8D1F8ECA82CF}"/>
      </w:docPartPr>
      <w:docPartBody>
        <w:p w:rsidR="00220871" w:rsidRDefault="006470A6" w:rsidP="006470A6">
          <w:pPr>
            <w:pStyle w:val="13E65093672C47B296A08AC603F299A24"/>
          </w:pPr>
          <w:r>
            <w:rPr>
              <w:sz w:val="20"/>
              <w:szCs w:val="20"/>
            </w:rPr>
            <w:t>[</w:t>
          </w:r>
          <w:r w:rsidRPr="00DC2E8A">
            <w:rPr>
              <w:rStyle w:val="PlaceholderText"/>
              <w:sz w:val="20"/>
              <w:szCs w:val="20"/>
            </w:rPr>
            <w:t>Daytime Phone</w:t>
          </w:r>
          <w:r>
            <w:rPr>
              <w:rStyle w:val="PlaceholderText"/>
              <w:sz w:val="20"/>
              <w:szCs w:val="20"/>
            </w:rPr>
            <w:t>]</w:t>
          </w:r>
        </w:p>
      </w:docPartBody>
    </w:docPart>
    <w:docPart>
      <w:docPartPr>
        <w:name w:val="398686F92B0E4B0F9C8E2DECA16E6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770C4-EBA5-4F80-BF54-B1434255C52F}"/>
      </w:docPartPr>
      <w:docPartBody>
        <w:p w:rsidR="00220871" w:rsidRDefault="006470A6" w:rsidP="006470A6">
          <w:pPr>
            <w:pStyle w:val="398686F92B0E4B0F9C8E2DECA16E6ECB4"/>
          </w:pPr>
          <w:r>
            <w:rPr>
              <w:sz w:val="20"/>
              <w:szCs w:val="20"/>
            </w:rPr>
            <w:t>[</w:t>
          </w:r>
          <w:r w:rsidRPr="00DC2E8A">
            <w:rPr>
              <w:rStyle w:val="PlaceholderText"/>
              <w:sz w:val="20"/>
              <w:szCs w:val="20"/>
            </w:rPr>
            <w:t>E-mail Address</w:t>
          </w:r>
          <w:r>
            <w:rPr>
              <w:rStyle w:val="PlaceholderText"/>
              <w:sz w:val="20"/>
              <w:szCs w:val="20"/>
            </w:rPr>
            <w:t>]</w:t>
          </w:r>
        </w:p>
      </w:docPartBody>
    </w:docPart>
    <w:docPart>
      <w:docPartPr>
        <w:name w:val="25D8D7DA775242EE87CD8193E1D49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9C44-4B20-429A-9160-BFD3D96C7E6B}"/>
      </w:docPartPr>
      <w:docPartBody>
        <w:p w:rsidR="00220871" w:rsidRDefault="006470A6" w:rsidP="006470A6">
          <w:pPr>
            <w:pStyle w:val="25D8D7DA775242EE87CD8193E1D4940F4"/>
          </w:pPr>
          <w:r>
            <w:t>[</w:t>
          </w:r>
          <w:r>
            <w:rPr>
              <w:rStyle w:val="PlaceholderText"/>
            </w:rPr>
            <w:t>First Name]</w:t>
          </w:r>
        </w:p>
      </w:docPartBody>
    </w:docPart>
    <w:docPart>
      <w:docPartPr>
        <w:name w:val="C62C42871C73493795AA241966094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8C303-AF7A-4222-8D0F-A3279BDE555A}"/>
      </w:docPartPr>
      <w:docPartBody>
        <w:p w:rsidR="00220871" w:rsidRDefault="006470A6" w:rsidP="006470A6">
          <w:pPr>
            <w:pStyle w:val="C62C42871C73493795AA241966094B604"/>
          </w:pPr>
          <w:r>
            <w:t>[</w:t>
          </w:r>
          <w:r>
            <w:rPr>
              <w:rStyle w:val="PlaceholderText"/>
            </w:rPr>
            <w:t>Last Name]</w:t>
          </w:r>
        </w:p>
      </w:docPartBody>
    </w:docPart>
    <w:docPart>
      <w:docPartPr>
        <w:name w:val="53A8E126F89348DF96E9732046534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4126E-639A-4CEC-A160-AF020CEB9F35}"/>
      </w:docPartPr>
      <w:docPartBody>
        <w:p w:rsidR="00220871" w:rsidRDefault="006470A6" w:rsidP="006470A6">
          <w:pPr>
            <w:pStyle w:val="53A8E126F89348DF96E9732046534A674"/>
          </w:pPr>
          <w:r>
            <w:t>[</w:t>
          </w:r>
          <w:r w:rsidRPr="00DC2E8A">
            <w:rPr>
              <w:rStyle w:val="PlaceholderText"/>
            </w:rPr>
            <w:t>Current profession description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1C8E6AA4E6CB45FEA542C074B780F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3F043-1E8A-4B89-8511-0182A3478FE7}"/>
      </w:docPartPr>
      <w:docPartBody>
        <w:p w:rsidR="00220871" w:rsidRDefault="006470A6" w:rsidP="006470A6">
          <w:pPr>
            <w:pStyle w:val="1C8E6AA4E6CB45FEA542C074B780F0D04"/>
          </w:pPr>
          <w:r>
            <w:t>[</w:t>
          </w:r>
          <w:r w:rsidRPr="00DC2E8A">
            <w:rPr>
              <w:rStyle w:val="PlaceholderText"/>
            </w:rPr>
            <w:t>Broad or specialized expertise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2516146D34FB46DA88B04910B55E9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54D7F-867D-4EB7-80C9-19980CEC778E}"/>
      </w:docPartPr>
      <w:docPartBody>
        <w:p w:rsidR="00220871" w:rsidRDefault="006470A6" w:rsidP="006470A6">
          <w:pPr>
            <w:pStyle w:val="2516146D34FB46DA88B04910B55E97494"/>
          </w:pPr>
          <w:r>
            <w:t>[</w:t>
          </w:r>
          <w:r w:rsidRPr="00DC2E8A">
            <w:rPr>
              <w:rStyle w:val="PlaceholderText"/>
            </w:rPr>
            <w:t>Breadth, depth, mix of skills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BD6A49A28450479A92E220745095E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ADAAF-5E26-49B8-B711-4E4AC9BA3B73}"/>
      </w:docPartPr>
      <w:docPartBody>
        <w:p w:rsidR="00220871" w:rsidRDefault="006470A6" w:rsidP="006470A6">
          <w:pPr>
            <w:pStyle w:val="BD6A49A28450479A92E220745095EEAB4"/>
          </w:pPr>
          <w:r>
            <w:t>[</w:t>
          </w:r>
          <w:r w:rsidRPr="00DC2E8A">
            <w:rPr>
              <w:rStyle w:val="PlaceholderText"/>
            </w:rPr>
            <w:t>Environments in which you have experience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E514F047171A427F836B6EBE8C040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BE111-438F-4EC4-A270-46BCBE51FDBB}"/>
      </w:docPartPr>
      <w:docPartBody>
        <w:p w:rsidR="00220871" w:rsidRDefault="006470A6" w:rsidP="006470A6">
          <w:pPr>
            <w:pStyle w:val="E514F047171A427F836B6EBE8C0402814"/>
          </w:pPr>
          <w:r>
            <w:rPr>
              <w:sz w:val="20"/>
              <w:szCs w:val="20"/>
            </w:rPr>
            <w:t>[</w:t>
          </w:r>
          <w:r w:rsidRPr="00DC2E8A">
            <w:rPr>
              <w:rStyle w:val="PlaceholderText"/>
              <w:sz w:val="20"/>
              <w:szCs w:val="20"/>
            </w:rPr>
            <w:t>Start Date</w:t>
          </w:r>
          <w:r>
            <w:rPr>
              <w:rStyle w:val="PlaceholderText"/>
              <w:sz w:val="20"/>
              <w:szCs w:val="20"/>
            </w:rPr>
            <w:t>]</w:t>
          </w:r>
        </w:p>
      </w:docPartBody>
    </w:docPart>
    <w:docPart>
      <w:docPartPr>
        <w:name w:val="B5EA5C6AC31749FA9F7E741CA5B36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90F4C-4F12-4943-AE14-AFF77542DEF8}"/>
      </w:docPartPr>
      <w:docPartBody>
        <w:p w:rsidR="00220871" w:rsidRDefault="006470A6" w:rsidP="006470A6">
          <w:pPr>
            <w:pStyle w:val="B5EA5C6AC31749FA9F7E741CA5B3674B4"/>
          </w:pPr>
          <w:r>
            <w:rPr>
              <w:sz w:val="20"/>
              <w:szCs w:val="20"/>
            </w:rPr>
            <w:t>[</w:t>
          </w:r>
          <w:r w:rsidRPr="00DC2E8A">
            <w:rPr>
              <w:rStyle w:val="PlaceholderText"/>
              <w:sz w:val="20"/>
              <w:szCs w:val="20"/>
            </w:rPr>
            <w:t>University Name</w:t>
          </w:r>
          <w:r>
            <w:rPr>
              <w:rStyle w:val="PlaceholderText"/>
              <w:sz w:val="20"/>
              <w:szCs w:val="20"/>
            </w:rPr>
            <w:t>]</w:t>
          </w:r>
        </w:p>
      </w:docPartBody>
    </w:docPart>
    <w:docPart>
      <w:docPartPr>
        <w:name w:val="56DF101477D04DE1A2008C3DFEEF2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8D3AF-22A0-48BD-BEEC-ABC427CDEA2B}"/>
      </w:docPartPr>
      <w:docPartBody>
        <w:p w:rsidR="00220871" w:rsidRDefault="006470A6" w:rsidP="006470A6">
          <w:pPr>
            <w:pStyle w:val="56DF101477D04DE1A2008C3DFEEF2FB24"/>
          </w:pPr>
          <w:r>
            <w:rPr>
              <w:sz w:val="20"/>
              <w:szCs w:val="20"/>
            </w:rPr>
            <w:t>[</w:t>
          </w:r>
          <w:r w:rsidRPr="00DC2E8A">
            <w:rPr>
              <w:rStyle w:val="PlaceholderText"/>
              <w:sz w:val="20"/>
              <w:szCs w:val="20"/>
            </w:rPr>
            <w:t>City</w:t>
          </w:r>
          <w:r>
            <w:rPr>
              <w:rStyle w:val="PlaceholderText"/>
              <w:sz w:val="20"/>
              <w:szCs w:val="20"/>
            </w:rPr>
            <w:t>]</w:t>
          </w:r>
        </w:p>
      </w:docPartBody>
    </w:docPart>
    <w:docPart>
      <w:docPartPr>
        <w:name w:val="1416F46CF6464B3894204ECC156BD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E2C47-BD41-418F-AC16-B2D5E0D30353}"/>
      </w:docPartPr>
      <w:docPartBody>
        <w:p w:rsidR="00220871" w:rsidRDefault="006470A6" w:rsidP="006470A6">
          <w:pPr>
            <w:pStyle w:val="1416F46CF6464B3894204ECC156BDDEE4"/>
          </w:pPr>
          <w:r>
            <w:rPr>
              <w:sz w:val="20"/>
              <w:szCs w:val="20"/>
            </w:rPr>
            <w:t>[</w:t>
          </w:r>
          <w:r w:rsidRPr="00DC2E8A">
            <w:rPr>
              <w:rStyle w:val="PlaceholderText"/>
              <w:sz w:val="20"/>
              <w:szCs w:val="20"/>
            </w:rPr>
            <w:t>State</w:t>
          </w:r>
          <w:r>
            <w:rPr>
              <w:rStyle w:val="PlaceholderText"/>
              <w:sz w:val="20"/>
              <w:szCs w:val="20"/>
            </w:rPr>
            <w:t>]</w:t>
          </w:r>
        </w:p>
      </w:docPartBody>
    </w:docPart>
    <w:docPart>
      <w:docPartPr>
        <w:name w:val="81789F93DDDE47B1B844F06DCA743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9C046-8F9A-43E5-B376-60849F676F4E}"/>
      </w:docPartPr>
      <w:docPartBody>
        <w:p w:rsidR="00220871" w:rsidRDefault="006470A6" w:rsidP="006470A6">
          <w:pPr>
            <w:pStyle w:val="81789F93DDDE47B1B844F06DCA7434F44"/>
          </w:pPr>
          <w:r>
            <w:rPr>
              <w:rStyle w:val="Strong"/>
            </w:rPr>
            <w:t>[</w:t>
          </w:r>
          <w:r w:rsidRPr="00DC2E8A">
            <w:rPr>
              <w:rStyle w:val="Strong"/>
            </w:rPr>
            <w:t>Degree Obtained</w:t>
          </w:r>
          <w:r>
            <w:rPr>
              <w:rStyle w:val="Strong"/>
            </w:rPr>
            <w:t>]</w:t>
          </w:r>
        </w:p>
      </w:docPartBody>
    </w:docPart>
    <w:docPart>
      <w:docPartPr>
        <w:name w:val="483E43D5E2EE4634A1EB48DE79389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CADC5-10D8-43B8-AE79-177623522007}"/>
      </w:docPartPr>
      <w:docPartBody>
        <w:p w:rsidR="00B33EBC" w:rsidRDefault="006470A6" w:rsidP="006470A6">
          <w:pPr>
            <w:pStyle w:val="483E43D5E2EE4634A1EB48DE79389B402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Start Date]</w:t>
          </w:r>
        </w:p>
      </w:docPartBody>
    </w:docPart>
    <w:docPart>
      <w:docPartPr>
        <w:name w:val="E068FF1C283B4D2481EC719907CBC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74510-343F-4C08-94FF-F60F136778FB}"/>
      </w:docPartPr>
      <w:docPartBody>
        <w:p w:rsidR="00B33EBC" w:rsidRDefault="006470A6" w:rsidP="006470A6">
          <w:pPr>
            <w:pStyle w:val="E068FF1C283B4D2481EC719907CBC5012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End Date]</w:t>
          </w:r>
        </w:p>
      </w:docPartBody>
    </w:docPart>
    <w:docPart>
      <w:docPartPr>
        <w:name w:val="AD52F042AC454F16B0EAFD7F0956F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FB4CE-BE97-4092-AA06-B14014884C82}"/>
      </w:docPartPr>
      <w:docPartBody>
        <w:p w:rsidR="00B33EBC" w:rsidRDefault="006470A6" w:rsidP="006470A6">
          <w:pPr>
            <w:pStyle w:val="AD52F042AC454F16B0EAFD7F0956F5442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Company Name]</w:t>
          </w:r>
        </w:p>
      </w:docPartBody>
    </w:docPart>
    <w:docPart>
      <w:docPartPr>
        <w:name w:val="3221430676D04D2C972E1E3E1FDC4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24C52-18A2-444E-9B55-51BA371B7A0B}"/>
      </w:docPartPr>
      <w:docPartBody>
        <w:p w:rsidR="00B33EBC" w:rsidRDefault="006470A6" w:rsidP="006470A6">
          <w:pPr>
            <w:pStyle w:val="3221430676D04D2C972E1E3E1FDC4CC22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City]</w:t>
          </w:r>
        </w:p>
      </w:docPartBody>
    </w:docPart>
    <w:docPart>
      <w:docPartPr>
        <w:name w:val="A0A4338F264F4BD6B6C5902692E25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21700-43DE-4ECD-8910-6724DD8F999C}"/>
      </w:docPartPr>
      <w:docPartBody>
        <w:p w:rsidR="00B33EBC" w:rsidRDefault="006470A6" w:rsidP="006470A6">
          <w:pPr>
            <w:pStyle w:val="A0A4338F264F4BD6B6C5902692E257572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State]</w:t>
          </w:r>
        </w:p>
      </w:docPartBody>
    </w:docPart>
    <w:docPart>
      <w:docPartPr>
        <w:name w:val="F47836457DD54DFB8A1533C6ECD91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6FA6B-D37B-4376-93FF-725A20BC9BAE}"/>
      </w:docPartPr>
      <w:docPartBody>
        <w:p w:rsidR="00B33EBC" w:rsidRDefault="006470A6" w:rsidP="006470A6">
          <w:pPr>
            <w:pStyle w:val="F47836457DD54DFB8A1533C6ECD9161B2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Start Date]</w:t>
          </w:r>
        </w:p>
      </w:docPartBody>
    </w:docPart>
    <w:docPart>
      <w:docPartPr>
        <w:name w:val="D5905F9FED79441EBC5724A07BD29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323E6-8F59-450D-9622-22C77614FE2D}"/>
      </w:docPartPr>
      <w:docPartBody>
        <w:p w:rsidR="00B33EBC" w:rsidRDefault="006470A6" w:rsidP="006470A6">
          <w:pPr>
            <w:pStyle w:val="D5905F9FED79441EBC5724A07BD299B42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End Date]</w:t>
          </w:r>
        </w:p>
      </w:docPartBody>
    </w:docPart>
    <w:docPart>
      <w:docPartPr>
        <w:name w:val="2ACFD45BA6B24D18A735A6C621F65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C93BA-1613-410B-A449-000D20DA9372}"/>
      </w:docPartPr>
      <w:docPartBody>
        <w:p w:rsidR="00B33EBC" w:rsidRDefault="006470A6" w:rsidP="006470A6">
          <w:pPr>
            <w:pStyle w:val="2ACFD45BA6B24D18A735A6C621F65F252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Company Name]</w:t>
          </w:r>
        </w:p>
      </w:docPartBody>
    </w:docPart>
    <w:docPart>
      <w:docPartPr>
        <w:name w:val="73EC0BB932294293B18815B5C4BEF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24DC7-DDA5-47D1-A658-D3381D67A569}"/>
      </w:docPartPr>
      <w:docPartBody>
        <w:p w:rsidR="00B33EBC" w:rsidRDefault="006470A6" w:rsidP="006470A6">
          <w:pPr>
            <w:pStyle w:val="73EC0BB932294293B18815B5C4BEFF942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City]</w:t>
          </w:r>
        </w:p>
      </w:docPartBody>
    </w:docPart>
    <w:docPart>
      <w:docPartPr>
        <w:name w:val="A0B13B21D0C94644A4243B990C1BC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D5A3F-08EE-40E8-9785-5C748C16DFF9}"/>
      </w:docPartPr>
      <w:docPartBody>
        <w:p w:rsidR="00B33EBC" w:rsidRDefault="006470A6" w:rsidP="006470A6">
          <w:pPr>
            <w:pStyle w:val="A0B13B21D0C94644A4243B990C1BC6122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State]</w:t>
          </w:r>
        </w:p>
      </w:docPartBody>
    </w:docPart>
    <w:docPart>
      <w:docPartPr>
        <w:name w:val="E25E5790F2F6441CA6554CE78FE13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692C3-00B6-413E-B7BF-7089DB12CAFC}"/>
      </w:docPartPr>
      <w:docPartBody>
        <w:p w:rsidR="00B33EBC" w:rsidRDefault="006470A6" w:rsidP="006470A6">
          <w:pPr>
            <w:pStyle w:val="E25E5790F2F6441CA6554CE78FE137892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Start Date]</w:t>
          </w:r>
        </w:p>
      </w:docPartBody>
    </w:docPart>
    <w:docPart>
      <w:docPartPr>
        <w:name w:val="6CE970027A854F97A1685D8798D96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633BA-F502-44BE-8CBE-FE3F7EE07F9C}"/>
      </w:docPartPr>
      <w:docPartBody>
        <w:p w:rsidR="00B33EBC" w:rsidRDefault="006470A6" w:rsidP="006470A6">
          <w:pPr>
            <w:pStyle w:val="6CE970027A854F97A1685D8798D96E232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End Date]</w:t>
          </w:r>
        </w:p>
      </w:docPartBody>
    </w:docPart>
    <w:docPart>
      <w:docPartPr>
        <w:name w:val="DC52DE206F2949269ACE6531FA2A8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9A50E-6202-4C2F-8C2E-2B2CBE3C6D02}"/>
      </w:docPartPr>
      <w:docPartBody>
        <w:p w:rsidR="00B33EBC" w:rsidRDefault="006470A6" w:rsidP="006470A6">
          <w:pPr>
            <w:pStyle w:val="DC52DE206F2949269ACE6531FA2A8EF82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Company Name]</w:t>
          </w:r>
        </w:p>
      </w:docPartBody>
    </w:docPart>
    <w:docPart>
      <w:docPartPr>
        <w:name w:val="CE43759C2DD544928A96F3CC7D386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C7A71-C2AB-420E-A2CF-63FC3E6F22C7}"/>
      </w:docPartPr>
      <w:docPartBody>
        <w:p w:rsidR="00B33EBC" w:rsidRDefault="006470A6" w:rsidP="006470A6">
          <w:pPr>
            <w:pStyle w:val="CE43759C2DD544928A96F3CC7D386A272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City]</w:t>
          </w:r>
        </w:p>
      </w:docPartBody>
    </w:docPart>
    <w:docPart>
      <w:docPartPr>
        <w:name w:val="B00D8A8555D04492844047A822925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56833-0E71-4F0D-9743-9BB7E9D6FD6E}"/>
      </w:docPartPr>
      <w:docPartBody>
        <w:p w:rsidR="00B33EBC" w:rsidRDefault="006470A6" w:rsidP="006470A6">
          <w:pPr>
            <w:pStyle w:val="B00D8A8555D04492844047A8229252812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State]</w:t>
          </w:r>
        </w:p>
      </w:docPartBody>
    </w:docPart>
    <w:docPart>
      <w:docPartPr>
        <w:name w:val="D2EDB11F6D7C4815B464B36831D1B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B132D-C38D-47E2-9F5F-7CF8A3230631}"/>
      </w:docPartPr>
      <w:docPartBody>
        <w:p w:rsidR="00000000" w:rsidRDefault="0095213D" w:rsidP="0095213D">
          <w:pPr>
            <w:pStyle w:val="D2EDB11F6D7C4815B464B36831D1B80D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Start Date]</w:t>
          </w:r>
        </w:p>
      </w:docPartBody>
    </w:docPart>
    <w:docPart>
      <w:docPartPr>
        <w:name w:val="2258A13A485542C9B77E02615F25F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A5A2-6190-4A66-B21D-5986E2A2CD54}"/>
      </w:docPartPr>
      <w:docPartBody>
        <w:p w:rsidR="00000000" w:rsidRDefault="0095213D" w:rsidP="0095213D">
          <w:pPr>
            <w:pStyle w:val="2258A13A485542C9B77E02615F25F7F0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End Date]</w:t>
          </w:r>
        </w:p>
      </w:docPartBody>
    </w:docPart>
    <w:docPart>
      <w:docPartPr>
        <w:name w:val="E0F110D5BDEB47B08569B868DF0BE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DD93B-4274-4FA5-8D14-1404A96A9B26}"/>
      </w:docPartPr>
      <w:docPartBody>
        <w:p w:rsidR="00000000" w:rsidRDefault="0095213D" w:rsidP="0095213D">
          <w:pPr>
            <w:pStyle w:val="E0F110D5BDEB47B08569B868DF0BE363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Company Name]</w:t>
          </w:r>
        </w:p>
      </w:docPartBody>
    </w:docPart>
    <w:docPart>
      <w:docPartPr>
        <w:name w:val="8C764FB05AD54FAEABECC0BBDCBE4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72294-663C-4034-9198-8C5D5E775401}"/>
      </w:docPartPr>
      <w:docPartBody>
        <w:p w:rsidR="00000000" w:rsidRDefault="0095213D" w:rsidP="0095213D">
          <w:pPr>
            <w:pStyle w:val="8C764FB05AD54FAEABECC0BBDCBE4ED4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City]</w:t>
          </w:r>
        </w:p>
      </w:docPartBody>
    </w:docPart>
    <w:docPart>
      <w:docPartPr>
        <w:name w:val="9629073E14A349B0BE0AD3ED1EFC5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B1BF8-C610-4008-80AD-0000C693FA09}"/>
      </w:docPartPr>
      <w:docPartBody>
        <w:p w:rsidR="00000000" w:rsidRDefault="0095213D" w:rsidP="0095213D">
          <w:pPr>
            <w:pStyle w:val="9629073E14A349B0BE0AD3ED1EFC55A8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State]</w:t>
          </w:r>
        </w:p>
      </w:docPartBody>
    </w:docPart>
    <w:docPart>
      <w:docPartPr>
        <w:name w:val="0B1C805641C1440A9BFF543160F16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5D978-2344-4323-8462-FE42630E5EC4}"/>
      </w:docPartPr>
      <w:docPartBody>
        <w:p w:rsidR="00000000" w:rsidRDefault="0095213D" w:rsidP="0095213D">
          <w:pPr>
            <w:pStyle w:val="0B1C805641C1440A9BFF543160F161A4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Start Date]</w:t>
          </w:r>
        </w:p>
      </w:docPartBody>
    </w:docPart>
    <w:docPart>
      <w:docPartPr>
        <w:name w:val="797713CC0E2946A4B307CB6901C34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E9DD2-B8B1-4A59-96E0-229D69295FE6}"/>
      </w:docPartPr>
      <w:docPartBody>
        <w:p w:rsidR="00000000" w:rsidRDefault="0095213D" w:rsidP="0095213D">
          <w:pPr>
            <w:pStyle w:val="797713CC0E2946A4B307CB6901C343B0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End Date]</w:t>
          </w:r>
        </w:p>
      </w:docPartBody>
    </w:docPart>
    <w:docPart>
      <w:docPartPr>
        <w:name w:val="C5031C31E9954B9BAA4ABD1BBC1C9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C3B7B-9D84-439B-8D5C-B88C9185DBBE}"/>
      </w:docPartPr>
      <w:docPartBody>
        <w:p w:rsidR="00000000" w:rsidRDefault="0095213D" w:rsidP="0095213D">
          <w:pPr>
            <w:pStyle w:val="C5031C31E9954B9BAA4ABD1BBC1C96A1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Company Name]</w:t>
          </w:r>
        </w:p>
      </w:docPartBody>
    </w:docPart>
    <w:docPart>
      <w:docPartPr>
        <w:name w:val="6073FBDFB48A43499EC88BA0DB142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90513-D5B9-4399-BA25-6F42AA598754}"/>
      </w:docPartPr>
      <w:docPartBody>
        <w:p w:rsidR="00000000" w:rsidRDefault="0095213D" w:rsidP="0095213D">
          <w:pPr>
            <w:pStyle w:val="6073FBDFB48A43499EC88BA0DB142110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City]</w:t>
          </w:r>
        </w:p>
      </w:docPartBody>
    </w:docPart>
    <w:docPart>
      <w:docPartPr>
        <w:name w:val="D3D968F06C93437AB41D6CD9A0B38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F3A59-94CB-464E-8CF1-C8A1F137E9BA}"/>
      </w:docPartPr>
      <w:docPartBody>
        <w:p w:rsidR="00000000" w:rsidRDefault="0095213D" w:rsidP="0095213D">
          <w:pPr>
            <w:pStyle w:val="D3D968F06C93437AB41D6CD9A0B38E7E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State]</w:t>
          </w:r>
        </w:p>
      </w:docPartBody>
    </w:docPart>
    <w:docPart>
      <w:docPartPr>
        <w:name w:val="5B05EE8EE3104215A30668F9CB0F0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72087-515E-4570-A8FE-15D587F8329B}"/>
      </w:docPartPr>
      <w:docPartBody>
        <w:p w:rsidR="00000000" w:rsidRDefault="0095213D" w:rsidP="0095213D">
          <w:pPr>
            <w:pStyle w:val="5B05EE8EE3104215A30668F9CB0F0EBE"/>
          </w:pPr>
          <w:r>
            <w:t>[</w:t>
          </w:r>
          <w:r>
            <w:rPr>
              <w:rStyle w:val="PlaceholderText"/>
            </w:rPr>
            <w:t>Position Description]</w:t>
          </w:r>
        </w:p>
      </w:docPartBody>
    </w:docPart>
    <w:docPart>
      <w:docPartPr>
        <w:name w:val="8E10A73E673543B08A5474E654E48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8F2C-050B-47F6-A7E4-820481E561FA}"/>
      </w:docPartPr>
      <w:docPartBody>
        <w:p w:rsidR="00000000" w:rsidRDefault="0095213D" w:rsidP="0095213D">
          <w:pPr>
            <w:pStyle w:val="8E10A73E673543B08A5474E654E48CF1"/>
          </w:pPr>
          <w:r>
            <w:t>[</w:t>
          </w:r>
          <w:r>
            <w:rPr>
              <w:rStyle w:val="PlaceholderText"/>
            </w:rPr>
            <w:t>Position Description]</w:t>
          </w:r>
        </w:p>
      </w:docPartBody>
    </w:docPart>
    <w:docPart>
      <w:docPartPr>
        <w:name w:val="DD70AAA246274CE291EB465C5233B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C8111-C5C7-4ADE-B79C-F020008BB88E}"/>
      </w:docPartPr>
      <w:docPartBody>
        <w:p w:rsidR="00000000" w:rsidRDefault="0095213D" w:rsidP="0095213D">
          <w:pPr>
            <w:pStyle w:val="DD70AAA246274CE291EB465C5233BF5F"/>
          </w:pPr>
          <w:r>
            <w:t>[</w:t>
          </w:r>
          <w:r w:rsidRPr="00B225FD">
            <w:rPr>
              <w:rStyle w:val="PlaceholderText"/>
            </w:rPr>
            <w:t>Affiliation Name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AB06C28806F540178AB5FA53EDB50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1D569-CD27-45A1-9329-C8F47629E611}"/>
      </w:docPartPr>
      <w:docPartBody>
        <w:p w:rsidR="00000000" w:rsidRDefault="0095213D" w:rsidP="0095213D">
          <w:pPr>
            <w:pStyle w:val="AB06C28806F540178AB5FA53EDB50DC2"/>
          </w:pPr>
          <w:r>
            <w:t>[</w:t>
          </w:r>
          <w:r>
            <w:rPr>
              <w:rStyle w:val="PlaceholderText"/>
            </w:rPr>
            <w:t>First Name]</w:t>
          </w:r>
        </w:p>
      </w:docPartBody>
    </w:docPart>
    <w:docPart>
      <w:docPartPr>
        <w:name w:val="A8CC5194E773438D9B248C6D19BCE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3C4E2-F99F-4A37-8934-77F4D1D19425}"/>
      </w:docPartPr>
      <w:docPartBody>
        <w:p w:rsidR="00000000" w:rsidRDefault="0095213D" w:rsidP="0095213D">
          <w:pPr>
            <w:pStyle w:val="A8CC5194E773438D9B248C6D19BCEDD4"/>
          </w:pPr>
          <w:r>
            <w:t>[</w:t>
          </w:r>
          <w:r>
            <w:rPr>
              <w:rStyle w:val="PlaceholderText"/>
            </w:rPr>
            <w:t>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662C8"/>
    <w:rsid w:val="00220871"/>
    <w:rsid w:val="006470A6"/>
    <w:rsid w:val="007F3E1D"/>
    <w:rsid w:val="0095213D"/>
    <w:rsid w:val="00AF0A00"/>
    <w:rsid w:val="00B33EBC"/>
    <w:rsid w:val="00C42D20"/>
    <w:rsid w:val="00C6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13D"/>
    <w:rPr>
      <w:color w:val="808080"/>
    </w:rPr>
  </w:style>
  <w:style w:type="paragraph" w:customStyle="1" w:styleId="E16F99462D4B4DBF8FEBEA9D5F065FFD">
    <w:name w:val="E16F99462D4B4DBF8FEBEA9D5F065FFD"/>
    <w:rsid w:val="00C662C8"/>
  </w:style>
  <w:style w:type="paragraph" w:customStyle="1" w:styleId="7FF64D939EB543419571B571E4071287">
    <w:name w:val="7FF64D939EB543419571B571E4071287"/>
    <w:rsid w:val="00C662C8"/>
  </w:style>
  <w:style w:type="paragraph" w:customStyle="1" w:styleId="331853AB29B5484188CF42973DD881F5">
    <w:name w:val="331853AB29B5484188CF42973DD881F5"/>
    <w:rsid w:val="00C662C8"/>
  </w:style>
  <w:style w:type="paragraph" w:customStyle="1" w:styleId="2883A48012594F24802AC8F75A97755B">
    <w:name w:val="2883A48012594F24802AC8F75A97755B"/>
    <w:rsid w:val="00C662C8"/>
  </w:style>
  <w:style w:type="paragraph" w:customStyle="1" w:styleId="ED0D2E2EBB724DDCA2926BCA81A07642">
    <w:name w:val="ED0D2E2EBB724DDCA2926BCA81A07642"/>
    <w:rsid w:val="00C662C8"/>
  </w:style>
  <w:style w:type="paragraph" w:customStyle="1" w:styleId="E86890A3BDF84D03BAAE403D60C82660">
    <w:name w:val="E86890A3BDF84D03BAAE403D60C82660"/>
    <w:rsid w:val="00C662C8"/>
  </w:style>
  <w:style w:type="paragraph" w:customStyle="1" w:styleId="9D60A4170A124B64BA08C6FB2219A316">
    <w:name w:val="9D60A4170A124B64BA08C6FB2219A316"/>
    <w:rsid w:val="00C662C8"/>
  </w:style>
  <w:style w:type="paragraph" w:customStyle="1" w:styleId="A6BD07B67D5943E0A78D99049E3736B0">
    <w:name w:val="A6BD07B67D5943E0A78D99049E3736B0"/>
    <w:rsid w:val="00C662C8"/>
  </w:style>
  <w:style w:type="paragraph" w:customStyle="1" w:styleId="34B6229400A44FC2BB270C6ADE2C148B">
    <w:name w:val="34B6229400A44FC2BB270C6ADE2C148B"/>
    <w:rsid w:val="00C662C8"/>
  </w:style>
  <w:style w:type="paragraph" w:customStyle="1" w:styleId="0DE57743A4144EDFAF8FC89A7BA83BFA">
    <w:name w:val="0DE57743A4144EDFAF8FC89A7BA83BFA"/>
    <w:rsid w:val="00C662C8"/>
  </w:style>
  <w:style w:type="paragraph" w:customStyle="1" w:styleId="00B4C03E8B844CD3B44C5278DC3F1677">
    <w:name w:val="00B4C03E8B844CD3B44C5278DC3F1677"/>
    <w:rsid w:val="00C662C8"/>
  </w:style>
  <w:style w:type="paragraph" w:customStyle="1" w:styleId="5DA3530FCF484D15A4BD400C49090A79">
    <w:name w:val="5DA3530FCF484D15A4BD400C49090A79"/>
    <w:rsid w:val="00C662C8"/>
  </w:style>
  <w:style w:type="paragraph" w:customStyle="1" w:styleId="4CD8E43EC0F34282AF6743D1A5CACB8C">
    <w:name w:val="4CD8E43EC0F34282AF6743D1A5CACB8C"/>
    <w:rsid w:val="00C662C8"/>
  </w:style>
  <w:style w:type="paragraph" w:customStyle="1" w:styleId="BF95BE7EDCA04AD691452A48F22E800C">
    <w:name w:val="BF95BE7EDCA04AD691452A48F22E800C"/>
    <w:rsid w:val="00C662C8"/>
  </w:style>
  <w:style w:type="paragraph" w:customStyle="1" w:styleId="9ACAC0795393456B8EB2B911C98449B6">
    <w:name w:val="9ACAC0795393456B8EB2B911C98449B6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718DB022A5284DD7BCAD476AF0351C35">
    <w:name w:val="718DB022A5284DD7BCAD476AF0351C35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979C5261E394E60939F24E12A32DBD7">
    <w:name w:val="D979C5261E394E60939F24E12A32DBD7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0AD38B264854674A006A00BE6793CE6">
    <w:name w:val="20AD38B264854674A006A00BE6793CE6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3E65093672C47B296A08AC603F299A2">
    <w:name w:val="13E65093672C47B296A08AC603F299A2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98686F92B0E4B0F9C8E2DECA16E6ECB">
    <w:name w:val="398686F92B0E4B0F9C8E2DECA16E6ECB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5D8D7DA775242EE87CD8193E1D4940F">
    <w:name w:val="25D8D7DA775242EE87CD8193E1D4940F"/>
    <w:rsid w:val="007F3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62C42871C73493795AA241966094B60">
    <w:name w:val="C62C42871C73493795AA241966094B60"/>
    <w:rsid w:val="007F3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16F99462D4B4DBF8FEBEA9D5F065FFD1">
    <w:name w:val="E16F99462D4B4DBF8FEBEA9D5F065FFD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3A8E126F89348DF96E9732046534A67">
    <w:name w:val="53A8E126F89348DF96E9732046534A67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C8E6AA4E6CB45FEA542C074B780F0D0">
    <w:name w:val="1C8E6AA4E6CB45FEA542C074B780F0D0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516146D34FB46DA88B04910B55E9749">
    <w:name w:val="2516146D34FB46DA88B04910B55E9749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D6A49A28450479A92E220745095EEAB">
    <w:name w:val="BD6A49A28450479A92E220745095EEAB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D612AE4B76474E1CBF56D246F399D57F">
    <w:name w:val="D612AE4B76474E1CBF56D246F399D57F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291D992189244579BA112BFDD020AB9">
    <w:name w:val="5291D992189244579BA112BFDD020AB9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08B5A20A4AE4151BDBBD867670DFD5D">
    <w:name w:val="608B5A20A4AE4151BDBBD867670DFD5D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487FB56B424040D1BD84F143FAF51064">
    <w:name w:val="487FB56B424040D1BD84F143FAF51064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8BF415D14E6443A861C0645E5E20D89">
    <w:name w:val="68BF415D14E6443A861C0645E5E20D89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15083E3581D49C6AB26FD6C1BE7CC46">
    <w:name w:val="E15083E3581D49C6AB26FD6C1BE7CC46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A7D963122184963BA67FFD6C98B4FC2">
    <w:name w:val="3A7D963122184963BA67FFD6C98B4FC2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8F5ADE5B46E4A2E91731B5542D4EF2F">
    <w:name w:val="58F5ADE5B46E4A2E91731B5542D4EF2F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8381246319844A2A382578A8E23132D">
    <w:name w:val="58381246319844A2A382578A8E23132D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4D896F248D84181B6A10EB3E1B40340">
    <w:name w:val="14D896F248D84181B6A10EB3E1B40340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FF64D939EB543419571B571E40712871">
    <w:name w:val="7FF64D939EB543419571B571E4071287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31853AB29B5484188CF42973DD881F51">
    <w:name w:val="331853AB29B5484188CF42973DD881F5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09CB5F5BC134B9CAAAEEB7CE3C197A3">
    <w:name w:val="F09CB5F5BC134B9CAAAEEB7CE3C197A3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4EEEF297DBA4BAE9BBF38814BFC222B">
    <w:name w:val="94EEEF297DBA4BAE9BBF38814BFC222B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52280CD331F4858929AF09663481281">
    <w:name w:val="E52280CD331F4858929AF0966348128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C768CBC359C464CB9917DDEC7AEAC01">
    <w:name w:val="6C768CBC359C464CB9917DDEC7AEAC0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DE623A2C7E64F5494B6049196CC9983">
    <w:name w:val="ADE623A2C7E64F5494B6049196CC9983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A5F606713843028DE302EA16ECA697">
    <w:name w:val="B5A5F606713843028DE302EA16ECA697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EADC30C785940D096A973BF27D7405D">
    <w:name w:val="AEADC30C785940D096A973BF27D7405D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883A48012594F24802AC8F75A97755B1">
    <w:name w:val="2883A48012594F24802AC8F75A97755B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D0D2E2EBB724DDCA2926BCA81A076421">
    <w:name w:val="ED0D2E2EBB724DDCA2926BCA81A07642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86890A3BDF84D03BAAE403D60C826601">
    <w:name w:val="E86890A3BDF84D03BAAE403D60C82660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D60A4170A124B64BA08C6FB2219A3161">
    <w:name w:val="9D60A4170A124B64BA08C6FB2219A316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6BD07B67D5943E0A78D99049E3736B01">
    <w:name w:val="A6BD07B67D5943E0A78D99049E3736B0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4B6229400A44FC2BB270C6ADE2C148B1">
    <w:name w:val="34B6229400A44FC2BB270C6ADE2C148B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DE57743A4144EDFAF8FC89A7BA83BFA1">
    <w:name w:val="0DE57743A4144EDFAF8FC89A7BA83BFA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00B4C03E8B844CD3B44C5278DC3F16771">
    <w:name w:val="00B4C03E8B844CD3B44C5278DC3F1677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514F047171A427F836B6EBE8C040281">
    <w:name w:val="E514F047171A427F836B6EBE8C04028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DD62F92B3AF480C87D77EE35C3EA551">
    <w:name w:val="9DD62F92B3AF480C87D77EE35C3EA55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EA5C6AC31749FA9F7E741CA5B3674B">
    <w:name w:val="B5EA5C6AC31749FA9F7E741CA5B3674B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6DF101477D04DE1A2008C3DFEEF2FB2">
    <w:name w:val="56DF101477D04DE1A2008C3DFEEF2FB2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16F46CF6464B3894204ECC156BDDEE">
    <w:name w:val="1416F46CF6464B3894204ECC156BDDEE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470A6"/>
    <w:rPr>
      <w:b/>
      <w:bCs/>
    </w:rPr>
  </w:style>
  <w:style w:type="paragraph" w:customStyle="1" w:styleId="81789F93DDDE47B1B844F06DCA7434F4">
    <w:name w:val="81789F93DDDE47B1B844F06DCA7434F4"/>
    <w:rsid w:val="007F3E1D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F9954EC5A9044AFEB31F742A400573C3">
    <w:name w:val="F9954EC5A9044AFEB31F742A400573C3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17CDDE41334C5AB5AC4A53C81820C8">
    <w:name w:val="8517CDDE41334C5AB5AC4A53C81820C8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AF9404DB236469EB4C371D757AAD785">
    <w:name w:val="BAF9404DB236469EB4C371D757AAD785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1C3069ED6984BB8B2300C426D1F0764">
    <w:name w:val="71C3069ED6984BB8B2300C426D1F0764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DA3530FCF484D15A4BD400C49090A791">
    <w:name w:val="5DA3530FCF484D15A4BD400C49090A79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CD8E43EC0F34282AF6743D1A5CACB8C1">
    <w:name w:val="4CD8E43EC0F34282AF6743D1A5CACB8C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A5005C750DB4B39965C63801B51F2B0">
    <w:name w:val="7A5005C750DB4B39965C63801B51F2B0"/>
    <w:rsid w:val="007F3E1D"/>
  </w:style>
  <w:style w:type="paragraph" w:customStyle="1" w:styleId="429CC5306FF9484688DDDA7E1962921F">
    <w:name w:val="429CC5306FF9484688DDDA7E1962921F"/>
    <w:rsid w:val="007F3E1D"/>
  </w:style>
  <w:style w:type="paragraph" w:customStyle="1" w:styleId="F3E24A06095F4AE6A5BEB6E6D3E174DE">
    <w:name w:val="F3E24A06095F4AE6A5BEB6E6D3E174DE"/>
    <w:rsid w:val="007F3E1D"/>
  </w:style>
  <w:style w:type="paragraph" w:customStyle="1" w:styleId="EE05A22E11AB45D1A17E22D435027684">
    <w:name w:val="EE05A22E11AB45D1A17E22D435027684"/>
    <w:rsid w:val="007F3E1D"/>
  </w:style>
  <w:style w:type="paragraph" w:customStyle="1" w:styleId="85275ECEE2FB46A185A0DA47E5681252">
    <w:name w:val="85275ECEE2FB46A185A0DA47E5681252"/>
    <w:rsid w:val="007F3E1D"/>
  </w:style>
  <w:style w:type="paragraph" w:customStyle="1" w:styleId="93B3F5EB68664B229E40B59AEAB33C39">
    <w:name w:val="93B3F5EB68664B229E40B59AEAB33C39"/>
    <w:rsid w:val="007F3E1D"/>
  </w:style>
  <w:style w:type="paragraph" w:customStyle="1" w:styleId="0F4EB5FB326B4297AE04003248196D3A">
    <w:name w:val="0F4EB5FB326B4297AE04003248196D3A"/>
    <w:rsid w:val="007F3E1D"/>
  </w:style>
  <w:style w:type="paragraph" w:customStyle="1" w:styleId="0B88DEC28A12491EA7B158D3394DBC89">
    <w:name w:val="0B88DEC28A12491EA7B158D3394DBC89"/>
    <w:rsid w:val="007F3E1D"/>
  </w:style>
  <w:style w:type="paragraph" w:customStyle="1" w:styleId="5EC23E1A9EC1425DBB9564C1B17CBAB6">
    <w:name w:val="5EC23E1A9EC1425DBB9564C1B17CBAB6"/>
    <w:rsid w:val="007F3E1D"/>
  </w:style>
  <w:style w:type="paragraph" w:customStyle="1" w:styleId="CD46C9537C1347669548095E5DFC7E07">
    <w:name w:val="CD46C9537C1347669548095E5DFC7E07"/>
    <w:rsid w:val="007F3E1D"/>
  </w:style>
  <w:style w:type="paragraph" w:customStyle="1" w:styleId="B79BFE3F72834411AA22059AF19980A9">
    <w:name w:val="B79BFE3F72834411AA22059AF19980A9"/>
    <w:rsid w:val="007F3E1D"/>
  </w:style>
  <w:style w:type="paragraph" w:customStyle="1" w:styleId="0C5BE6131EF84B81A6580F2D61694FDC">
    <w:name w:val="0C5BE6131EF84B81A6580F2D61694FDC"/>
    <w:rsid w:val="007F3E1D"/>
  </w:style>
  <w:style w:type="paragraph" w:customStyle="1" w:styleId="9ACAC0795393456B8EB2B911C98449B61">
    <w:name w:val="9ACAC0795393456B8EB2B911C98449B6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718DB022A5284DD7BCAD476AF0351C351">
    <w:name w:val="718DB022A5284DD7BCAD476AF0351C35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979C5261E394E60939F24E12A32DBD71">
    <w:name w:val="D979C5261E394E60939F24E12A32DBD7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0AD38B264854674A006A00BE6793CE61">
    <w:name w:val="20AD38B264854674A006A00BE6793CE6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3E65093672C47B296A08AC603F299A21">
    <w:name w:val="13E65093672C47B296A08AC603F299A2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98686F92B0E4B0F9C8E2DECA16E6ECB1">
    <w:name w:val="398686F92B0E4B0F9C8E2DECA16E6ECB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5D8D7DA775242EE87CD8193E1D4940F1">
    <w:name w:val="25D8D7DA775242EE87CD8193E1D4940F1"/>
    <w:rsid w:val="007F3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62C42871C73493795AA241966094B601">
    <w:name w:val="C62C42871C73493795AA241966094B601"/>
    <w:rsid w:val="007F3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16F99462D4B4DBF8FEBEA9D5F065FFD2">
    <w:name w:val="E16F99462D4B4DBF8FEBEA9D5F065FFD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3A8E126F89348DF96E9732046534A671">
    <w:name w:val="53A8E126F89348DF96E9732046534A67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C8E6AA4E6CB45FEA542C074B780F0D01">
    <w:name w:val="1C8E6AA4E6CB45FEA542C074B780F0D0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516146D34FB46DA88B04910B55E97491">
    <w:name w:val="2516146D34FB46DA88B04910B55E9749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D6A49A28450479A92E220745095EEAB1">
    <w:name w:val="BD6A49A28450479A92E220745095EEAB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D612AE4B76474E1CBF56D246F399D57F1">
    <w:name w:val="D612AE4B76474E1CBF56D246F399D57F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291D992189244579BA112BFDD020AB91">
    <w:name w:val="5291D992189244579BA112BFDD020AB9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08B5A20A4AE4151BDBBD867670DFD5D1">
    <w:name w:val="608B5A20A4AE4151BDBBD867670DFD5D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487FB56B424040D1BD84F143FAF510641">
    <w:name w:val="487FB56B424040D1BD84F143FAF51064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8BF415D14E6443A861C0645E5E20D891">
    <w:name w:val="68BF415D14E6443A861C0645E5E20D89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15083E3581D49C6AB26FD6C1BE7CC461">
    <w:name w:val="E15083E3581D49C6AB26FD6C1BE7CC46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A7D963122184963BA67FFD6C98B4FC21">
    <w:name w:val="3A7D963122184963BA67FFD6C98B4FC2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8F5ADE5B46E4A2E91731B5542D4EF2F1">
    <w:name w:val="58F5ADE5B46E4A2E91731B5542D4EF2F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8381246319844A2A382578A8E23132D1">
    <w:name w:val="58381246319844A2A382578A8E23132D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4D896F248D84181B6A10EB3E1B403401">
    <w:name w:val="14D896F248D84181B6A10EB3E1B40340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FF64D939EB543419571B571E40712872">
    <w:name w:val="7FF64D939EB543419571B571E4071287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31853AB29B5484188CF42973DD881F52">
    <w:name w:val="331853AB29B5484188CF42973DD881F5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09CB5F5BC134B9CAAAEEB7CE3C197A31">
    <w:name w:val="F09CB5F5BC134B9CAAAEEB7CE3C197A3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4EEEF297DBA4BAE9BBF38814BFC222B1">
    <w:name w:val="94EEEF297DBA4BAE9BBF38814BFC222B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52280CD331F4858929AF096634812811">
    <w:name w:val="E52280CD331F4858929AF09663481281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C768CBC359C464CB9917DDEC7AEAC011">
    <w:name w:val="6C768CBC359C464CB9917DDEC7AEAC01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DE623A2C7E64F5494B6049196CC99831">
    <w:name w:val="ADE623A2C7E64F5494B6049196CC9983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A5F606713843028DE302EA16ECA6971">
    <w:name w:val="B5A5F606713843028DE302EA16ECA697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EADC30C785940D096A973BF27D7405D1">
    <w:name w:val="AEADC30C785940D096A973BF27D7405D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883A48012594F24802AC8F75A97755B2">
    <w:name w:val="2883A48012594F24802AC8F75A97755B2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D0D2E2EBB724DDCA2926BCA81A076422">
    <w:name w:val="ED0D2E2EBB724DDCA2926BCA81A07642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86890A3BDF84D03BAAE403D60C826602">
    <w:name w:val="E86890A3BDF84D03BAAE403D60C826602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D60A4170A124B64BA08C6FB2219A3162">
    <w:name w:val="9D60A4170A124B64BA08C6FB2219A316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6BD07B67D5943E0A78D99049E3736B02">
    <w:name w:val="A6BD07B67D5943E0A78D99049E3736B02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4B6229400A44FC2BB270C6ADE2C148B2">
    <w:name w:val="34B6229400A44FC2BB270C6ADE2C148B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DE57743A4144EDFAF8FC89A7BA83BFA2">
    <w:name w:val="0DE57743A4144EDFAF8FC89A7BA83BFA2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00B4C03E8B844CD3B44C5278DC3F16772">
    <w:name w:val="00B4C03E8B844CD3B44C5278DC3F1677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514F047171A427F836B6EBE8C0402811">
    <w:name w:val="E514F047171A427F836B6EBE8C040281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DD62F92B3AF480C87D77EE35C3EA5511">
    <w:name w:val="9DD62F92B3AF480C87D77EE35C3EA551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EA5C6AC31749FA9F7E741CA5B3674B1">
    <w:name w:val="B5EA5C6AC31749FA9F7E741CA5B3674B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6DF101477D04DE1A2008C3DFEEF2FB21">
    <w:name w:val="56DF101477D04DE1A2008C3DFEEF2FB2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16F46CF6464B3894204ECC156BDDEE1">
    <w:name w:val="1416F46CF6464B3894204ECC156BDDEE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81789F93DDDE47B1B844F06DCA7434F41">
    <w:name w:val="81789F93DDDE47B1B844F06DCA7434F41"/>
    <w:rsid w:val="007F3E1D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F9954EC5A9044AFEB31F742A400573C31">
    <w:name w:val="F9954EC5A9044AFEB31F742A400573C3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17CDDE41334C5AB5AC4A53C81820C81">
    <w:name w:val="8517CDDE41334C5AB5AC4A53C81820C8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AF9404DB236469EB4C371D757AAD7851">
    <w:name w:val="BAF9404DB236469EB4C371D757AAD785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1C3069ED6984BB8B2300C426D1F07641">
    <w:name w:val="71C3069ED6984BB8B2300C426D1F0764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DA3530FCF484D15A4BD400C49090A792">
    <w:name w:val="5DA3530FCF484D15A4BD400C49090A79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CD8E43EC0F34282AF6743D1A5CACB8C2">
    <w:name w:val="4CD8E43EC0F34282AF6743D1A5CACB8C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29CC5306FF9484688DDDA7E1962921F1">
    <w:name w:val="429CC5306FF9484688DDDA7E1962921F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3E24A06095F4AE6A5BEB6E6D3E174DE1">
    <w:name w:val="F3E24A06095F4AE6A5BEB6E6D3E174DE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E05A22E11AB45D1A17E22D4350276841">
    <w:name w:val="EE05A22E11AB45D1A17E22D435027684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275ECEE2FB46A185A0DA47E56812521">
    <w:name w:val="85275ECEE2FB46A185A0DA47E5681252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93B3F5EB68664B229E40B59AEAB33C391">
    <w:name w:val="93B3F5EB68664B229E40B59AEAB33C39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F4EB5FB326B4297AE04003248196D3A1">
    <w:name w:val="0F4EB5FB326B4297AE04003248196D3A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29EC80691BD437889220D0AA591EA0C">
    <w:name w:val="C29EC80691BD437889220D0AA591EA0C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B88DEC28A12491EA7B158D3394DBC891">
    <w:name w:val="0B88DEC28A12491EA7B158D3394DBC89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EC23E1A9EC1425DBB9564C1B17CBAB61">
    <w:name w:val="5EC23E1A9EC1425DBB9564C1B17CBAB6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E01784C590E41C090AAF5FF3C5F2D36">
    <w:name w:val="3E01784C590E41C090AAF5FF3C5F2D36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2016AEC7CE648D29E3F347029F3268A">
    <w:name w:val="82016AEC7CE648D29E3F347029F3268A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70B8F77D6084B938A0289DF0B46BD74">
    <w:name w:val="E70B8F77D6084B938A0289DF0B46BD74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53A4E358E1944A2AE99E6C2B26D6D01">
    <w:name w:val="753A4E358E1944A2AE99E6C2B26D6D0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FD8FEC0BEB146AD893BA6F55C505E91">
    <w:name w:val="8FD8FEC0BEB146AD893BA6F55C505E91"/>
    <w:rsid w:val="007F3E1D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B6FB6C0C634745BD903BD58B3849864F">
    <w:name w:val="B6FB6C0C634745BD903BD58B3849864F"/>
    <w:rsid w:val="007F3E1D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E6A2AD08FFF64AFB91B4D77067E9FF26">
    <w:name w:val="E6A2AD08FFF64AFB91B4D77067E9FF26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D46C9537C1347669548095E5DFC7E071">
    <w:name w:val="CD46C9537C1347669548095E5DFC7E07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79BFE3F72834411AA22059AF19980A91">
    <w:name w:val="B79BFE3F72834411AA22059AF19980A9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C5BE6131EF84B81A6580F2D61694FDC1">
    <w:name w:val="0C5BE6131EF84B81A6580F2D61694FDC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4D7DCE841D74C45B302BA37475724AF">
    <w:name w:val="14D7DCE841D74C45B302BA37475724AF"/>
    <w:rsid w:val="007F3E1D"/>
  </w:style>
  <w:style w:type="paragraph" w:customStyle="1" w:styleId="E8DAE166582D4A76A7603072C2B614E6">
    <w:name w:val="E8DAE166582D4A76A7603072C2B614E6"/>
    <w:rsid w:val="007F3E1D"/>
  </w:style>
  <w:style w:type="paragraph" w:customStyle="1" w:styleId="9ACAC0795393456B8EB2B911C98449B62">
    <w:name w:val="9ACAC0795393456B8EB2B911C98449B6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718DB022A5284DD7BCAD476AF0351C352">
    <w:name w:val="718DB022A5284DD7BCAD476AF0351C35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979C5261E394E60939F24E12A32DBD72">
    <w:name w:val="D979C5261E394E60939F24E12A32DBD7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0AD38B264854674A006A00BE6793CE62">
    <w:name w:val="20AD38B264854674A006A00BE6793CE6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3E65093672C47B296A08AC603F299A22">
    <w:name w:val="13E65093672C47B296A08AC603F299A2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98686F92B0E4B0F9C8E2DECA16E6ECB2">
    <w:name w:val="398686F92B0E4B0F9C8E2DECA16E6ECB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5D8D7DA775242EE87CD8193E1D4940F2">
    <w:name w:val="25D8D7DA775242EE87CD8193E1D4940F2"/>
    <w:rsid w:val="00220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62C42871C73493795AA241966094B602">
    <w:name w:val="C62C42871C73493795AA241966094B602"/>
    <w:rsid w:val="00220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16F99462D4B4DBF8FEBEA9D5F065FFD3">
    <w:name w:val="E16F99462D4B4DBF8FEBEA9D5F065FFD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3A8E126F89348DF96E9732046534A672">
    <w:name w:val="53A8E126F89348DF96E9732046534A67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C8E6AA4E6CB45FEA542C074B780F0D02">
    <w:name w:val="1C8E6AA4E6CB45FEA542C074B780F0D0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516146D34FB46DA88B04910B55E97492">
    <w:name w:val="2516146D34FB46DA88B04910B55E9749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D6A49A28450479A92E220745095EEAB2">
    <w:name w:val="BD6A49A28450479A92E220745095EEAB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D612AE4B76474E1CBF56D246F399D57F2">
    <w:name w:val="D612AE4B76474E1CBF56D246F399D57F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291D992189244579BA112BFDD020AB92">
    <w:name w:val="5291D992189244579BA112BFDD020AB9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08B5A20A4AE4151BDBBD867670DFD5D2">
    <w:name w:val="608B5A20A4AE4151BDBBD867670DFD5D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487FB56B424040D1BD84F143FAF510642">
    <w:name w:val="487FB56B424040D1BD84F143FAF51064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8BF415D14E6443A861C0645E5E20D892">
    <w:name w:val="68BF415D14E6443A861C0645E5E20D89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15083E3581D49C6AB26FD6C1BE7CC462">
    <w:name w:val="E15083E3581D49C6AB26FD6C1BE7CC46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A7D963122184963BA67FFD6C98B4FC22">
    <w:name w:val="3A7D963122184963BA67FFD6C98B4FC2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8F5ADE5B46E4A2E91731B5542D4EF2F2">
    <w:name w:val="58F5ADE5B46E4A2E91731B5542D4EF2F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8381246319844A2A382578A8E23132D2">
    <w:name w:val="58381246319844A2A382578A8E23132D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4D896F248D84181B6A10EB3E1B403402">
    <w:name w:val="14D896F248D84181B6A10EB3E1B40340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FF64D939EB543419571B571E40712873">
    <w:name w:val="7FF64D939EB543419571B571E4071287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31853AB29B5484188CF42973DD881F53">
    <w:name w:val="331853AB29B5484188CF42973DD881F5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09CB5F5BC134B9CAAAEEB7CE3C197A32">
    <w:name w:val="F09CB5F5BC134B9CAAAEEB7CE3C197A3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4EEEF297DBA4BAE9BBF38814BFC222B2">
    <w:name w:val="94EEEF297DBA4BAE9BBF38814BFC222B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52280CD331F4858929AF096634812812">
    <w:name w:val="E52280CD331F4858929AF09663481281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C768CBC359C464CB9917DDEC7AEAC012">
    <w:name w:val="6C768CBC359C464CB9917DDEC7AEAC01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DE623A2C7E64F5494B6049196CC99832">
    <w:name w:val="ADE623A2C7E64F5494B6049196CC9983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A5F606713843028DE302EA16ECA6972">
    <w:name w:val="B5A5F606713843028DE302EA16ECA697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EADC30C785940D096A973BF27D7405D2">
    <w:name w:val="AEADC30C785940D096A973BF27D7405D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883A48012594F24802AC8F75A97755B3">
    <w:name w:val="2883A48012594F24802AC8F75A97755B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D0D2E2EBB724DDCA2926BCA81A076423">
    <w:name w:val="ED0D2E2EBB724DDCA2926BCA81A07642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86890A3BDF84D03BAAE403D60C826603">
    <w:name w:val="E86890A3BDF84D03BAAE403D60C82660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D60A4170A124B64BA08C6FB2219A3163">
    <w:name w:val="9D60A4170A124B64BA08C6FB2219A316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6BD07B67D5943E0A78D99049E3736B03">
    <w:name w:val="A6BD07B67D5943E0A78D99049E3736B0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4B6229400A44FC2BB270C6ADE2C148B3">
    <w:name w:val="34B6229400A44FC2BB270C6ADE2C148B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DE57743A4144EDFAF8FC89A7BA83BFA3">
    <w:name w:val="0DE57743A4144EDFAF8FC89A7BA83BFA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00B4C03E8B844CD3B44C5278DC3F16773">
    <w:name w:val="00B4C03E8B844CD3B44C5278DC3F1677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514F047171A427F836B6EBE8C0402812">
    <w:name w:val="E514F047171A427F836B6EBE8C040281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DD62F92B3AF480C87D77EE35C3EA5512">
    <w:name w:val="9DD62F92B3AF480C87D77EE35C3EA551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EA5C6AC31749FA9F7E741CA5B3674B2">
    <w:name w:val="B5EA5C6AC31749FA9F7E741CA5B3674B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6DF101477D04DE1A2008C3DFEEF2FB22">
    <w:name w:val="56DF101477D04DE1A2008C3DFEEF2FB2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16F46CF6464B3894204ECC156BDDEE2">
    <w:name w:val="1416F46CF6464B3894204ECC156BDDEE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81789F93DDDE47B1B844F06DCA7434F42">
    <w:name w:val="81789F93DDDE47B1B844F06DCA7434F42"/>
    <w:rsid w:val="00220871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F9954EC5A9044AFEB31F742A400573C32">
    <w:name w:val="F9954EC5A9044AFEB31F742A400573C3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17CDDE41334C5AB5AC4A53C81820C82">
    <w:name w:val="8517CDDE41334C5AB5AC4A53C81820C8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AF9404DB236469EB4C371D757AAD7852">
    <w:name w:val="BAF9404DB236469EB4C371D757AAD785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1C3069ED6984BB8B2300C426D1F07642">
    <w:name w:val="71C3069ED6984BB8B2300C426D1F0764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DA3530FCF484D15A4BD400C49090A793">
    <w:name w:val="5DA3530FCF484D15A4BD400C49090A79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CD8E43EC0F34282AF6743D1A5CACB8C3">
    <w:name w:val="4CD8E43EC0F34282AF6743D1A5CACB8C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29CC5306FF9484688DDDA7E1962921F2">
    <w:name w:val="429CC5306FF9484688DDDA7E1962921F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3E24A06095F4AE6A5BEB6E6D3E174DE2">
    <w:name w:val="F3E24A06095F4AE6A5BEB6E6D3E174DE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E05A22E11AB45D1A17E22D4350276842">
    <w:name w:val="EE05A22E11AB45D1A17E22D435027684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275ECEE2FB46A185A0DA47E56812522">
    <w:name w:val="85275ECEE2FB46A185A0DA47E5681252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93B3F5EB68664B229E40B59AEAB33C392">
    <w:name w:val="93B3F5EB68664B229E40B59AEAB33C39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F4EB5FB326B4297AE04003248196D3A2">
    <w:name w:val="0F4EB5FB326B4297AE04003248196D3A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29EC80691BD437889220D0AA591EA0C1">
    <w:name w:val="C29EC80691BD437889220D0AA591EA0C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B88DEC28A12491EA7B158D3394DBC892">
    <w:name w:val="0B88DEC28A12491EA7B158D3394DBC89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EC23E1A9EC1425DBB9564C1B17CBAB62">
    <w:name w:val="5EC23E1A9EC1425DBB9564C1B17CBAB6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E01784C590E41C090AAF5FF3C5F2D361">
    <w:name w:val="3E01784C590E41C090AAF5FF3C5F2D36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2016AEC7CE648D29E3F347029F3268A1">
    <w:name w:val="82016AEC7CE648D29E3F347029F3268A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70B8F77D6084B938A0289DF0B46BD741">
    <w:name w:val="E70B8F77D6084B938A0289DF0B46BD74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53A4E358E1944A2AE99E6C2B26D6D011">
    <w:name w:val="753A4E358E1944A2AE99E6C2B26D6D01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FD8FEC0BEB146AD893BA6F55C505E911">
    <w:name w:val="8FD8FEC0BEB146AD893BA6F55C505E911"/>
    <w:rsid w:val="00220871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B6FB6C0C634745BD903BD58B3849864F1">
    <w:name w:val="B6FB6C0C634745BD903BD58B3849864F1"/>
    <w:rsid w:val="00220871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E6A2AD08FFF64AFB91B4D77067E9FF261">
    <w:name w:val="E6A2AD08FFF64AFB91B4D77067E9FF26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D46C9537C1347669548095E5DFC7E072">
    <w:name w:val="CD46C9537C1347669548095E5DFC7E07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79BFE3F72834411AA22059AF19980A92">
    <w:name w:val="B79BFE3F72834411AA22059AF19980A9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C5BE6131EF84B81A6580F2D61694FDC2">
    <w:name w:val="0C5BE6131EF84B81A6580F2D61694FDC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007C6EB167E41EA9FC19C7DB2DCAE2A">
    <w:name w:val="0007C6EB167E41EA9FC19C7DB2DCAE2A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D343DD358B6B47EC8247C72CCCA7753A">
    <w:name w:val="D343DD358B6B47EC8247C72CCCA7753A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CF759286B8448BC9FFB66EE4CF67E3C">
    <w:name w:val="BCF759286B8448BC9FFB66EE4CF67E3C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E1F5C1A94ED4F3FBC7DE43B8AF11F61">
    <w:name w:val="1E1F5C1A94ED4F3FBC7DE43B8AF11F6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200CBFD74C240CABACEC7A2FFF294AF">
    <w:name w:val="8200CBFD74C240CABACEC7A2FFF294AF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8DAE166582D4A76A7603072C2B614E61">
    <w:name w:val="E8DAE166582D4A76A7603072C2B614E6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9AF46DFB6B4946649B08B0EFD91BB4B6">
    <w:name w:val="9AF46DFB6B4946649B08B0EFD91BB4B6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532684E3BCC4857BAC14ADA6809F674">
    <w:name w:val="2532684E3BCC4857BAC14ADA6809F674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8F431D87B8B4D50BA134E1BBD8423C4">
    <w:name w:val="C8F431D87B8B4D50BA134E1BBD8423C4"/>
    <w:rsid w:val="00220871"/>
  </w:style>
  <w:style w:type="paragraph" w:customStyle="1" w:styleId="ABA4862F20FC4A70820C99C47B345A4A">
    <w:name w:val="ABA4862F20FC4A70820C99C47B345A4A"/>
    <w:rsid w:val="00220871"/>
  </w:style>
  <w:style w:type="paragraph" w:customStyle="1" w:styleId="1DD45BEF172C42D681410D022A3899BA">
    <w:name w:val="1DD45BEF172C42D681410D022A3899BA"/>
    <w:rsid w:val="00220871"/>
  </w:style>
  <w:style w:type="paragraph" w:customStyle="1" w:styleId="8F4CAA7B94164176B53DDBF71727D9BC">
    <w:name w:val="8F4CAA7B94164176B53DDBF71727D9BC"/>
    <w:rsid w:val="00220871"/>
  </w:style>
  <w:style w:type="paragraph" w:customStyle="1" w:styleId="F54F9F17F7244A12BBCC742777620529">
    <w:name w:val="F54F9F17F7244A12BBCC742777620529"/>
    <w:rsid w:val="00220871"/>
  </w:style>
  <w:style w:type="paragraph" w:customStyle="1" w:styleId="6AE69C336C6D45ECA5B943E51CD76C91">
    <w:name w:val="6AE69C336C6D45ECA5B943E51CD76C91"/>
    <w:rsid w:val="00220871"/>
  </w:style>
  <w:style w:type="paragraph" w:customStyle="1" w:styleId="50F789C8F0A440CC8EE53AADFA69CEE7">
    <w:name w:val="50F789C8F0A440CC8EE53AADFA69CEE7"/>
    <w:rsid w:val="00220871"/>
  </w:style>
  <w:style w:type="paragraph" w:customStyle="1" w:styleId="483E43D5E2EE4634A1EB48DE79389B40">
    <w:name w:val="483E43D5E2EE4634A1EB48DE79389B40"/>
    <w:rsid w:val="00220871"/>
  </w:style>
  <w:style w:type="paragraph" w:customStyle="1" w:styleId="E068FF1C283B4D2481EC719907CBC501">
    <w:name w:val="E068FF1C283B4D2481EC719907CBC501"/>
    <w:rsid w:val="00220871"/>
  </w:style>
  <w:style w:type="paragraph" w:customStyle="1" w:styleId="AD52F042AC454F16B0EAFD7F0956F544">
    <w:name w:val="AD52F042AC454F16B0EAFD7F0956F544"/>
    <w:rsid w:val="00220871"/>
  </w:style>
  <w:style w:type="paragraph" w:customStyle="1" w:styleId="3221430676D04D2C972E1E3E1FDC4CC2">
    <w:name w:val="3221430676D04D2C972E1E3E1FDC4CC2"/>
    <w:rsid w:val="00220871"/>
  </w:style>
  <w:style w:type="paragraph" w:customStyle="1" w:styleId="A0A4338F264F4BD6B6C5902692E25757">
    <w:name w:val="A0A4338F264F4BD6B6C5902692E25757"/>
    <w:rsid w:val="00220871"/>
  </w:style>
  <w:style w:type="paragraph" w:customStyle="1" w:styleId="3CCD7953F2034D24A953D95E66669755">
    <w:name w:val="3CCD7953F2034D24A953D95E66669755"/>
    <w:rsid w:val="00220871"/>
  </w:style>
  <w:style w:type="paragraph" w:customStyle="1" w:styleId="88737804FD7A4253A0C9A3495DA8F734">
    <w:name w:val="88737804FD7A4253A0C9A3495DA8F734"/>
    <w:rsid w:val="00220871"/>
  </w:style>
  <w:style w:type="paragraph" w:customStyle="1" w:styleId="F47836457DD54DFB8A1533C6ECD9161B">
    <w:name w:val="F47836457DD54DFB8A1533C6ECD9161B"/>
    <w:rsid w:val="00220871"/>
  </w:style>
  <w:style w:type="paragraph" w:customStyle="1" w:styleId="D5905F9FED79441EBC5724A07BD299B4">
    <w:name w:val="D5905F9FED79441EBC5724A07BD299B4"/>
    <w:rsid w:val="00220871"/>
  </w:style>
  <w:style w:type="paragraph" w:customStyle="1" w:styleId="2ACFD45BA6B24D18A735A6C621F65F25">
    <w:name w:val="2ACFD45BA6B24D18A735A6C621F65F25"/>
    <w:rsid w:val="00220871"/>
  </w:style>
  <w:style w:type="paragraph" w:customStyle="1" w:styleId="73EC0BB932294293B18815B5C4BEFF94">
    <w:name w:val="73EC0BB932294293B18815B5C4BEFF94"/>
    <w:rsid w:val="00220871"/>
  </w:style>
  <w:style w:type="paragraph" w:customStyle="1" w:styleId="A0B13B21D0C94644A4243B990C1BC612">
    <w:name w:val="A0B13B21D0C94644A4243B990C1BC612"/>
    <w:rsid w:val="00220871"/>
  </w:style>
  <w:style w:type="paragraph" w:customStyle="1" w:styleId="1392F72D7F884991BBED4D3ABB4430D9">
    <w:name w:val="1392F72D7F884991BBED4D3ABB4430D9"/>
    <w:rsid w:val="00220871"/>
  </w:style>
  <w:style w:type="paragraph" w:customStyle="1" w:styleId="27137C84B6BC4C9086C5EC6E69449BF6">
    <w:name w:val="27137C84B6BC4C9086C5EC6E69449BF6"/>
    <w:rsid w:val="00220871"/>
  </w:style>
  <w:style w:type="paragraph" w:customStyle="1" w:styleId="E25E5790F2F6441CA6554CE78FE13789">
    <w:name w:val="E25E5790F2F6441CA6554CE78FE13789"/>
    <w:rsid w:val="00220871"/>
  </w:style>
  <w:style w:type="paragraph" w:customStyle="1" w:styleId="6CE970027A854F97A1685D8798D96E23">
    <w:name w:val="6CE970027A854F97A1685D8798D96E23"/>
    <w:rsid w:val="00220871"/>
  </w:style>
  <w:style w:type="paragraph" w:customStyle="1" w:styleId="DC52DE206F2949269ACE6531FA2A8EF8">
    <w:name w:val="DC52DE206F2949269ACE6531FA2A8EF8"/>
    <w:rsid w:val="00220871"/>
  </w:style>
  <w:style w:type="paragraph" w:customStyle="1" w:styleId="CE43759C2DD544928A96F3CC7D386A27">
    <w:name w:val="CE43759C2DD544928A96F3CC7D386A27"/>
    <w:rsid w:val="00220871"/>
  </w:style>
  <w:style w:type="paragraph" w:customStyle="1" w:styleId="B00D8A8555D04492844047A822925281">
    <w:name w:val="B00D8A8555D04492844047A822925281"/>
    <w:rsid w:val="00220871"/>
  </w:style>
  <w:style w:type="paragraph" w:customStyle="1" w:styleId="A81971559F734130AAFFFE34440FB5FF">
    <w:name w:val="A81971559F734130AAFFFE34440FB5FF"/>
    <w:rsid w:val="00220871"/>
  </w:style>
  <w:style w:type="paragraph" w:customStyle="1" w:styleId="6D68E742F2294367B8307A34C3EE065C">
    <w:name w:val="6D68E742F2294367B8307A34C3EE065C"/>
    <w:rsid w:val="00220871"/>
  </w:style>
  <w:style w:type="paragraph" w:customStyle="1" w:styleId="9ACAC0795393456B8EB2B911C98449B63">
    <w:name w:val="9ACAC0795393456B8EB2B911C98449B6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718DB022A5284DD7BCAD476AF0351C353">
    <w:name w:val="718DB022A5284DD7BCAD476AF0351C35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979C5261E394E60939F24E12A32DBD73">
    <w:name w:val="D979C5261E394E60939F24E12A32DBD7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0AD38B264854674A006A00BE6793CE63">
    <w:name w:val="20AD38B264854674A006A00BE6793CE6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3E65093672C47B296A08AC603F299A23">
    <w:name w:val="13E65093672C47B296A08AC603F299A2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98686F92B0E4B0F9C8E2DECA16E6ECB3">
    <w:name w:val="398686F92B0E4B0F9C8E2DECA16E6ECB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5D8D7DA775242EE87CD8193E1D4940F3">
    <w:name w:val="25D8D7DA775242EE87CD8193E1D4940F3"/>
    <w:rsid w:val="00220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62C42871C73493795AA241966094B603">
    <w:name w:val="C62C42871C73493795AA241966094B603"/>
    <w:rsid w:val="00220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16F99462D4B4DBF8FEBEA9D5F065FFD4">
    <w:name w:val="E16F99462D4B4DBF8FEBEA9D5F065FFD4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3A8E126F89348DF96E9732046534A673">
    <w:name w:val="53A8E126F89348DF96E9732046534A67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C8E6AA4E6CB45FEA542C074B780F0D03">
    <w:name w:val="1C8E6AA4E6CB45FEA542C074B780F0D0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516146D34FB46DA88B04910B55E97493">
    <w:name w:val="2516146D34FB46DA88B04910B55E9749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D6A49A28450479A92E220745095EEAB3">
    <w:name w:val="BD6A49A28450479A92E220745095EEAB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D612AE4B76474E1CBF56D246F399D57F3">
    <w:name w:val="D612AE4B76474E1CBF56D246F399D57F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291D992189244579BA112BFDD020AB93">
    <w:name w:val="5291D992189244579BA112BFDD020AB9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08B5A20A4AE4151BDBBD867670DFD5D3">
    <w:name w:val="608B5A20A4AE4151BDBBD867670DFD5D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487FB56B424040D1BD84F143FAF510643">
    <w:name w:val="487FB56B424040D1BD84F143FAF51064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8BF415D14E6443A861C0645E5E20D893">
    <w:name w:val="68BF415D14E6443A861C0645E5E20D89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15083E3581D49C6AB26FD6C1BE7CC463">
    <w:name w:val="E15083E3581D49C6AB26FD6C1BE7CC46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A7D963122184963BA67FFD6C98B4FC23">
    <w:name w:val="3A7D963122184963BA67FFD6C98B4FC2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8F5ADE5B46E4A2E91731B5542D4EF2F3">
    <w:name w:val="58F5ADE5B46E4A2E91731B5542D4EF2F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8381246319844A2A382578A8E23132D3">
    <w:name w:val="58381246319844A2A382578A8E23132D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4D896F248D84181B6A10EB3E1B403403">
    <w:name w:val="14D896F248D84181B6A10EB3E1B40340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FF64D939EB543419571B571E40712874">
    <w:name w:val="7FF64D939EB543419571B571E40712874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31853AB29B5484188CF42973DD881F54">
    <w:name w:val="331853AB29B5484188CF42973DD881F54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09CB5F5BC134B9CAAAEEB7CE3C197A33">
    <w:name w:val="F09CB5F5BC134B9CAAAEEB7CE3C197A3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4EEEF297DBA4BAE9BBF38814BFC222B3">
    <w:name w:val="94EEEF297DBA4BAE9BBF38814BFC222B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52280CD331F4858929AF096634812813">
    <w:name w:val="E52280CD331F4858929AF09663481281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C768CBC359C464CB9917DDEC7AEAC013">
    <w:name w:val="6C768CBC359C464CB9917DDEC7AEAC01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DE623A2C7E64F5494B6049196CC99833">
    <w:name w:val="ADE623A2C7E64F5494B6049196CC9983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A5F606713843028DE302EA16ECA6973">
    <w:name w:val="B5A5F606713843028DE302EA16ECA697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EADC30C785940D096A973BF27D7405D3">
    <w:name w:val="AEADC30C785940D096A973BF27D7405D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83E43D5E2EE4634A1EB48DE79389B401">
    <w:name w:val="483E43D5E2EE4634A1EB48DE79389B40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068FF1C283B4D2481EC719907CBC5011">
    <w:name w:val="E068FF1C283B4D2481EC719907CBC501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D52F042AC454F16B0EAFD7F0956F5441">
    <w:name w:val="AD52F042AC454F16B0EAFD7F0956F544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221430676D04D2C972E1E3E1FDC4CC21">
    <w:name w:val="3221430676D04D2C972E1E3E1FDC4CC2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0A4338F264F4BD6B6C5902692E257571">
    <w:name w:val="A0A4338F264F4BD6B6C5902692E25757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CCD7953F2034D24A953D95E666697551">
    <w:name w:val="3CCD7953F2034D24A953D95E66669755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8737804FD7A4253A0C9A3495DA8F7341">
    <w:name w:val="88737804FD7A4253A0C9A3495DA8F734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47836457DD54DFB8A1533C6ECD9161B1">
    <w:name w:val="F47836457DD54DFB8A1533C6ECD9161B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5905F9FED79441EBC5724A07BD299B41">
    <w:name w:val="D5905F9FED79441EBC5724A07BD299B4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ACFD45BA6B24D18A735A6C621F65F251">
    <w:name w:val="2ACFD45BA6B24D18A735A6C621F65F25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73EC0BB932294293B18815B5C4BEFF941">
    <w:name w:val="73EC0BB932294293B18815B5C4BEFF94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0B13B21D0C94644A4243B990C1BC6121">
    <w:name w:val="A0B13B21D0C94644A4243B990C1BC612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392F72D7F884991BBED4D3ABB4430D91">
    <w:name w:val="1392F72D7F884991BBED4D3ABB4430D9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7137C84B6BC4C9086C5EC6E69449BF61">
    <w:name w:val="27137C84B6BC4C9086C5EC6E69449BF6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25E5790F2F6441CA6554CE78FE137891">
    <w:name w:val="E25E5790F2F6441CA6554CE78FE13789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CE970027A854F97A1685D8798D96E231">
    <w:name w:val="6CE970027A854F97A1685D8798D96E23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C52DE206F2949269ACE6531FA2A8EF81">
    <w:name w:val="DC52DE206F2949269ACE6531FA2A8EF8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E43759C2DD544928A96F3CC7D386A271">
    <w:name w:val="CE43759C2DD544928A96F3CC7D386A27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00D8A8555D04492844047A8229252811">
    <w:name w:val="B00D8A8555D04492844047A822925281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81971559F734130AAFFFE34440FB5FF1">
    <w:name w:val="A81971559F734130AAFFFE34440FB5FF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D68E742F2294367B8307A34C3EE065C1">
    <w:name w:val="6D68E742F2294367B8307A34C3EE065C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514F047171A427F836B6EBE8C0402813">
    <w:name w:val="E514F047171A427F836B6EBE8C040281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DD62F92B3AF480C87D77EE35C3EA5513">
    <w:name w:val="9DD62F92B3AF480C87D77EE35C3EA551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EA5C6AC31749FA9F7E741CA5B3674B3">
    <w:name w:val="B5EA5C6AC31749FA9F7E741CA5B3674B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6DF101477D04DE1A2008C3DFEEF2FB23">
    <w:name w:val="56DF101477D04DE1A2008C3DFEEF2FB2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16F46CF6464B3894204ECC156BDDEE3">
    <w:name w:val="1416F46CF6464B3894204ECC156BDDEE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81789F93DDDE47B1B844F06DCA7434F43">
    <w:name w:val="81789F93DDDE47B1B844F06DCA7434F43"/>
    <w:rsid w:val="00220871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F9954EC5A9044AFEB31F742A400573C33">
    <w:name w:val="F9954EC5A9044AFEB31F742A400573C3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17CDDE41334C5AB5AC4A53C81820C83">
    <w:name w:val="8517CDDE41334C5AB5AC4A53C81820C8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AF9404DB236469EB4C371D757AAD7853">
    <w:name w:val="BAF9404DB236469EB4C371D757AAD785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1C3069ED6984BB8B2300C426D1F07643">
    <w:name w:val="71C3069ED6984BB8B2300C426D1F0764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DA3530FCF484D15A4BD400C49090A794">
    <w:name w:val="5DA3530FCF484D15A4BD400C49090A794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CD8E43EC0F34282AF6743D1A5CACB8C4">
    <w:name w:val="4CD8E43EC0F34282AF6743D1A5CACB8C4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29CC5306FF9484688DDDA7E1962921F3">
    <w:name w:val="429CC5306FF9484688DDDA7E1962921F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3E24A06095F4AE6A5BEB6E6D3E174DE3">
    <w:name w:val="F3E24A06095F4AE6A5BEB6E6D3E174DE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E05A22E11AB45D1A17E22D4350276843">
    <w:name w:val="EE05A22E11AB45D1A17E22D435027684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275ECEE2FB46A185A0DA47E56812523">
    <w:name w:val="85275ECEE2FB46A185A0DA47E5681252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93B3F5EB68664B229E40B59AEAB33C393">
    <w:name w:val="93B3F5EB68664B229E40B59AEAB33C39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F4EB5FB326B4297AE04003248196D3A3">
    <w:name w:val="0F4EB5FB326B4297AE04003248196D3A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29EC80691BD437889220D0AA591EA0C2">
    <w:name w:val="C29EC80691BD437889220D0AA591EA0C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B88DEC28A12491EA7B158D3394DBC893">
    <w:name w:val="0B88DEC28A12491EA7B158D3394DBC89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EC23E1A9EC1425DBB9564C1B17CBAB63">
    <w:name w:val="5EC23E1A9EC1425DBB9564C1B17CBAB6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E01784C590E41C090AAF5FF3C5F2D362">
    <w:name w:val="3E01784C590E41C090AAF5FF3C5F2D36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2016AEC7CE648D29E3F347029F3268A2">
    <w:name w:val="82016AEC7CE648D29E3F347029F3268A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70B8F77D6084B938A0289DF0B46BD742">
    <w:name w:val="E70B8F77D6084B938A0289DF0B46BD74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53A4E358E1944A2AE99E6C2B26D6D012">
    <w:name w:val="753A4E358E1944A2AE99E6C2B26D6D01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FD8FEC0BEB146AD893BA6F55C505E912">
    <w:name w:val="8FD8FEC0BEB146AD893BA6F55C505E912"/>
    <w:rsid w:val="00220871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B6FB6C0C634745BD903BD58B3849864F2">
    <w:name w:val="B6FB6C0C634745BD903BD58B3849864F2"/>
    <w:rsid w:val="00220871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E6A2AD08FFF64AFB91B4D77067E9FF262">
    <w:name w:val="E6A2AD08FFF64AFB91B4D77067E9FF26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D46C9537C1347669548095E5DFC7E073">
    <w:name w:val="CD46C9537C1347669548095E5DFC7E07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79BFE3F72834411AA22059AF19980A93">
    <w:name w:val="B79BFE3F72834411AA22059AF19980A9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C5BE6131EF84B81A6580F2D61694FDC3">
    <w:name w:val="0C5BE6131EF84B81A6580F2D61694FDC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007C6EB167E41EA9FC19C7DB2DCAE2A1">
    <w:name w:val="0007C6EB167E41EA9FC19C7DB2DCAE2A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D343DD358B6B47EC8247C72CCCA7753A1">
    <w:name w:val="D343DD358B6B47EC8247C72CCCA7753A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CF759286B8448BC9FFB66EE4CF67E3C1">
    <w:name w:val="BCF759286B8448BC9FFB66EE4CF67E3C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E1F5C1A94ED4F3FBC7DE43B8AF11F611">
    <w:name w:val="1E1F5C1A94ED4F3FBC7DE43B8AF11F61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200CBFD74C240CABACEC7A2FFF294AF1">
    <w:name w:val="8200CBFD74C240CABACEC7A2FFF294AF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8DAE166582D4A76A7603072C2B614E62">
    <w:name w:val="E8DAE166582D4A76A7603072C2B614E6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9AF46DFB6B4946649B08B0EFD91BB4B61">
    <w:name w:val="9AF46DFB6B4946649B08B0EFD91BB4B6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532684E3BCC4857BAC14ADA6809F6741">
    <w:name w:val="2532684E3BCC4857BAC14ADA6809F674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8AB709AD6FA49A196297483B5417C06">
    <w:name w:val="38AB709AD6FA49A196297483B5417C06"/>
    <w:rsid w:val="00B33EBC"/>
  </w:style>
  <w:style w:type="paragraph" w:customStyle="1" w:styleId="63BE05447DDF449285788385594B481C">
    <w:name w:val="63BE05447DDF449285788385594B481C"/>
    <w:rsid w:val="00B33EBC"/>
  </w:style>
  <w:style w:type="paragraph" w:customStyle="1" w:styleId="69BF94C108624562B0BF879118ACB0E5">
    <w:name w:val="69BF94C108624562B0BF879118ACB0E5"/>
    <w:rsid w:val="00B33EBC"/>
  </w:style>
  <w:style w:type="paragraph" w:customStyle="1" w:styleId="19491EF0657648DFB1E1B334D25B0003">
    <w:name w:val="19491EF0657648DFB1E1B334D25B0003"/>
    <w:rsid w:val="00B33EBC"/>
  </w:style>
  <w:style w:type="paragraph" w:customStyle="1" w:styleId="A044669686534E88AF007F34DBB37359">
    <w:name w:val="A044669686534E88AF007F34DBB37359"/>
    <w:rsid w:val="00B33EBC"/>
  </w:style>
  <w:style w:type="paragraph" w:customStyle="1" w:styleId="4F6330CC7C3D47CAB0DB549B62D994CA">
    <w:name w:val="4F6330CC7C3D47CAB0DB549B62D994CA"/>
    <w:rsid w:val="00B33EBC"/>
  </w:style>
  <w:style w:type="paragraph" w:customStyle="1" w:styleId="4E5457CAE171453A9389036AE05E3DA9">
    <w:name w:val="4E5457CAE171453A9389036AE05E3DA9"/>
    <w:rsid w:val="00B33EBC"/>
  </w:style>
  <w:style w:type="paragraph" w:customStyle="1" w:styleId="97DF12E467C44CB490BCC0CDA167BD2A">
    <w:name w:val="97DF12E467C44CB490BCC0CDA167BD2A"/>
    <w:rsid w:val="00B33EBC"/>
  </w:style>
  <w:style w:type="paragraph" w:customStyle="1" w:styleId="0784D2F22F6A47F2B42B6051873884DE">
    <w:name w:val="0784D2F22F6A47F2B42B6051873884DE"/>
    <w:rsid w:val="00B33EBC"/>
  </w:style>
  <w:style w:type="paragraph" w:customStyle="1" w:styleId="E5DB28FDD8D54E7490878079743B3AE5">
    <w:name w:val="E5DB28FDD8D54E7490878079743B3AE5"/>
    <w:rsid w:val="00B33EBC"/>
  </w:style>
  <w:style w:type="paragraph" w:customStyle="1" w:styleId="4D59B738CE084FB895FFF38F34B05F24">
    <w:name w:val="4D59B738CE084FB895FFF38F34B05F24"/>
    <w:rsid w:val="00B33EBC"/>
  </w:style>
  <w:style w:type="paragraph" w:customStyle="1" w:styleId="CD6FDA7299C74C45A7DC1AFFB75DA386">
    <w:name w:val="CD6FDA7299C74C45A7DC1AFFB75DA386"/>
    <w:rsid w:val="00B33EBC"/>
  </w:style>
  <w:style w:type="paragraph" w:customStyle="1" w:styleId="18FB1AFDB08040148F908CDCB80FE0B1">
    <w:name w:val="18FB1AFDB08040148F908CDCB80FE0B1"/>
    <w:rsid w:val="00B33EBC"/>
  </w:style>
  <w:style w:type="paragraph" w:customStyle="1" w:styleId="7E584F84C3D44EBAAB5E093D93C3A0A7">
    <w:name w:val="7E584F84C3D44EBAAB5E093D93C3A0A7"/>
    <w:rsid w:val="00B33EBC"/>
  </w:style>
  <w:style w:type="paragraph" w:customStyle="1" w:styleId="376C49DA5E534DC8B0FDBD27810E14C4">
    <w:name w:val="376C49DA5E534DC8B0FDBD27810E14C4"/>
    <w:rsid w:val="00B33EBC"/>
  </w:style>
  <w:style w:type="paragraph" w:customStyle="1" w:styleId="FF0C456EC2184793AA31150BD4E2949F">
    <w:name w:val="FF0C456EC2184793AA31150BD4E2949F"/>
    <w:rsid w:val="00B33EBC"/>
  </w:style>
  <w:style w:type="paragraph" w:customStyle="1" w:styleId="EF87C7AD5C244EB1AC63723C8B9C4E9B">
    <w:name w:val="EF87C7AD5C244EB1AC63723C8B9C4E9B"/>
    <w:rsid w:val="00B33EBC"/>
  </w:style>
  <w:style w:type="paragraph" w:customStyle="1" w:styleId="58BFB149ACC64D7389D8895CA09E8312">
    <w:name w:val="58BFB149ACC64D7389D8895CA09E8312"/>
    <w:rsid w:val="00B33EBC"/>
  </w:style>
  <w:style w:type="paragraph" w:customStyle="1" w:styleId="9ACAC0795393456B8EB2B911C98449B64">
    <w:name w:val="9ACAC0795393456B8EB2B911C98449B6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718DB022A5284DD7BCAD476AF0351C354">
    <w:name w:val="718DB022A5284DD7BCAD476AF0351C35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979C5261E394E60939F24E12A32DBD74">
    <w:name w:val="D979C5261E394E60939F24E12A32DBD7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0AD38B264854674A006A00BE6793CE64">
    <w:name w:val="20AD38B264854674A006A00BE6793CE6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3E65093672C47B296A08AC603F299A24">
    <w:name w:val="13E65093672C47B296A08AC603F299A2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98686F92B0E4B0F9C8E2DECA16E6ECB4">
    <w:name w:val="398686F92B0E4B0F9C8E2DECA16E6ECB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5D8D7DA775242EE87CD8193E1D4940F4">
    <w:name w:val="25D8D7DA775242EE87CD8193E1D4940F4"/>
    <w:rsid w:val="0064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62C42871C73493795AA241966094B604">
    <w:name w:val="C62C42871C73493795AA241966094B604"/>
    <w:rsid w:val="0064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16F99462D4B4DBF8FEBEA9D5F065FFD5">
    <w:name w:val="E16F99462D4B4DBF8FEBEA9D5F065FFD5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3A8E126F89348DF96E9732046534A674">
    <w:name w:val="53A8E126F89348DF96E9732046534A67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C8E6AA4E6CB45FEA542C074B780F0D04">
    <w:name w:val="1C8E6AA4E6CB45FEA542C074B780F0D0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516146D34FB46DA88B04910B55E97494">
    <w:name w:val="2516146D34FB46DA88B04910B55E9749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D6A49A28450479A92E220745095EEAB4">
    <w:name w:val="BD6A49A28450479A92E220745095EEAB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D612AE4B76474E1CBF56D246F399D57F4">
    <w:name w:val="D612AE4B76474E1CBF56D246F399D57F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291D992189244579BA112BFDD020AB94">
    <w:name w:val="5291D992189244579BA112BFDD020AB9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08B5A20A4AE4151BDBBD867670DFD5D4">
    <w:name w:val="608B5A20A4AE4151BDBBD867670DFD5D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487FB56B424040D1BD84F143FAF510644">
    <w:name w:val="487FB56B424040D1BD84F143FAF51064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8BF415D14E6443A861C0645E5E20D894">
    <w:name w:val="68BF415D14E6443A861C0645E5E20D89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15083E3581D49C6AB26FD6C1BE7CC464">
    <w:name w:val="E15083E3581D49C6AB26FD6C1BE7CC46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A7D963122184963BA67FFD6C98B4FC24">
    <w:name w:val="3A7D963122184963BA67FFD6C98B4FC2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8F5ADE5B46E4A2E91731B5542D4EF2F4">
    <w:name w:val="58F5ADE5B46E4A2E91731B5542D4EF2F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8381246319844A2A382578A8E23132D4">
    <w:name w:val="58381246319844A2A382578A8E23132D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4D896F248D84181B6A10EB3E1B403404">
    <w:name w:val="14D896F248D84181B6A10EB3E1B40340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FF64D939EB543419571B571E40712875">
    <w:name w:val="7FF64D939EB543419571B571E40712875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31853AB29B5484188CF42973DD881F55">
    <w:name w:val="331853AB29B5484188CF42973DD881F55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09CB5F5BC134B9CAAAEEB7CE3C197A34">
    <w:name w:val="F09CB5F5BC134B9CAAAEEB7CE3C197A3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4EEEF297DBA4BAE9BBF38814BFC222B4">
    <w:name w:val="94EEEF297DBA4BAE9BBF38814BFC222B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52280CD331F4858929AF096634812814">
    <w:name w:val="E52280CD331F4858929AF09663481281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C768CBC359C464CB9917DDEC7AEAC014">
    <w:name w:val="6C768CBC359C464CB9917DDEC7AEAC01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DE623A2C7E64F5494B6049196CC99834">
    <w:name w:val="ADE623A2C7E64F5494B6049196CC9983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A5F606713843028DE302EA16ECA6974">
    <w:name w:val="B5A5F606713843028DE302EA16ECA697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EADC30C785940D096A973BF27D7405D4">
    <w:name w:val="AEADC30C785940D096A973BF27D7405D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83E43D5E2EE4634A1EB48DE79389B402">
    <w:name w:val="483E43D5E2EE4634A1EB48DE79389B40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068FF1C283B4D2481EC719907CBC5012">
    <w:name w:val="E068FF1C283B4D2481EC719907CBC501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D52F042AC454F16B0EAFD7F0956F5442">
    <w:name w:val="AD52F042AC454F16B0EAFD7F0956F544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221430676D04D2C972E1E3E1FDC4CC22">
    <w:name w:val="3221430676D04D2C972E1E3E1FDC4CC2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0A4338F264F4BD6B6C5902692E257572">
    <w:name w:val="A0A4338F264F4BD6B6C5902692E25757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CCD7953F2034D24A953D95E666697552">
    <w:name w:val="3CCD7953F2034D24A953D95E66669755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8737804FD7A4253A0C9A3495DA8F7342">
    <w:name w:val="88737804FD7A4253A0C9A3495DA8F734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47836457DD54DFB8A1533C6ECD9161B2">
    <w:name w:val="F47836457DD54DFB8A1533C6ECD9161B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5905F9FED79441EBC5724A07BD299B42">
    <w:name w:val="D5905F9FED79441EBC5724A07BD299B4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ACFD45BA6B24D18A735A6C621F65F252">
    <w:name w:val="2ACFD45BA6B24D18A735A6C621F65F25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73EC0BB932294293B18815B5C4BEFF942">
    <w:name w:val="73EC0BB932294293B18815B5C4BEFF94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0B13B21D0C94644A4243B990C1BC6122">
    <w:name w:val="A0B13B21D0C94644A4243B990C1BC612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392F72D7F884991BBED4D3ABB4430D92">
    <w:name w:val="1392F72D7F884991BBED4D3ABB4430D9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7137C84B6BC4C9086C5EC6E69449BF62">
    <w:name w:val="27137C84B6BC4C9086C5EC6E69449BF6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25E5790F2F6441CA6554CE78FE137892">
    <w:name w:val="E25E5790F2F6441CA6554CE78FE13789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CE970027A854F97A1685D8798D96E232">
    <w:name w:val="6CE970027A854F97A1685D8798D96E23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C52DE206F2949269ACE6531FA2A8EF82">
    <w:name w:val="DC52DE206F2949269ACE6531FA2A8EF8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E43759C2DD544928A96F3CC7D386A272">
    <w:name w:val="CE43759C2DD544928A96F3CC7D386A27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00D8A8555D04492844047A8229252812">
    <w:name w:val="B00D8A8555D04492844047A822925281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81971559F734130AAFFFE34440FB5FF2">
    <w:name w:val="A81971559F734130AAFFFE34440FB5FF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D68E742F2294367B8307A34C3EE065C2">
    <w:name w:val="6D68E742F2294367B8307A34C3EE065C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514F047171A427F836B6EBE8C0402814">
    <w:name w:val="E514F047171A427F836B6EBE8C040281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DD62F92B3AF480C87D77EE35C3EA5514">
    <w:name w:val="9DD62F92B3AF480C87D77EE35C3EA551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EA5C6AC31749FA9F7E741CA5B3674B4">
    <w:name w:val="B5EA5C6AC31749FA9F7E741CA5B3674B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6DF101477D04DE1A2008C3DFEEF2FB24">
    <w:name w:val="56DF101477D04DE1A2008C3DFEEF2FB2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16F46CF6464B3894204ECC156BDDEE4">
    <w:name w:val="1416F46CF6464B3894204ECC156BDDEE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81789F93DDDE47B1B844F06DCA7434F44">
    <w:name w:val="81789F93DDDE47B1B844F06DCA7434F44"/>
    <w:rsid w:val="006470A6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F9954EC5A9044AFEB31F742A400573C34">
    <w:name w:val="F9954EC5A9044AFEB31F742A400573C3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17CDDE41334C5AB5AC4A53C81820C84">
    <w:name w:val="8517CDDE41334C5AB5AC4A53C81820C8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AF9404DB236469EB4C371D757AAD7854">
    <w:name w:val="BAF9404DB236469EB4C371D757AAD785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1C3069ED6984BB8B2300C426D1F07644">
    <w:name w:val="71C3069ED6984BB8B2300C426D1F0764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8AB709AD6FA49A196297483B5417C061">
    <w:name w:val="38AB709AD6FA49A196297483B5417C061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3BE05447DDF449285788385594B481C1">
    <w:name w:val="63BE05447DDF449285788385594B481C1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9BF94C108624562B0BF879118ACB0E51">
    <w:name w:val="69BF94C108624562B0BF879118ACB0E51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9491EF0657648DFB1E1B334D25B00031">
    <w:name w:val="19491EF0657648DFB1E1B334D25B00031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E584F84C3D44EBAAB5E093D93C3A0A71">
    <w:name w:val="7E584F84C3D44EBAAB5E093D93C3A0A71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76C49DA5E534DC8B0FDBD27810E14C41">
    <w:name w:val="376C49DA5E534DC8B0FDBD27810E14C41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FF0C456EC2184793AA31150BD4E2949F1">
    <w:name w:val="FF0C456EC2184793AA31150BD4E2949F1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F87C7AD5C244EB1AC63723C8B9C4E9B1">
    <w:name w:val="EF87C7AD5C244EB1AC63723C8B9C4E9B1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8BFB149ACC64D7389D8895CA09E83121">
    <w:name w:val="58BFB149ACC64D7389D8895CA09E83121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A10EB3E0E0247AEA181A404CA05EAE4">
    <w:name w:val="EA10EB3E0E0247AEA181A404CA05EAE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29CC5306FF9484688DDDA7E1962921F4">
    <w:name w:val="429CC5306FF9484688DDDA7E1962921F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3E24A06095F4AE6A5BEB6E6D3E174DE4">
    <w:name w:val="F3E24A06095F4AE6A5BEB6E6D3E174DE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E05A22E11AB45D1A17E22D4350276844">
    <w:name w:val="EE05A22E11AB45D1A17E22D435027684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275ECEE2FB46A185A0DA47E56812524">
    <w:name w:val="85275ECEE2FB46A185A0DA47E5681252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044669686534E88AF007F34DBB373591">
    <w:name w:val="A044669686534E88AF007F34DBB373591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F6330CC7C3D47CAB0DB549B62D994CA1">
    <w:name w:val="4F6330CC7C3D47CAB0DB549B62D994CA1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E5457CAE171453A9389036AE05E3DA91">
    <w:name w:val="4E5457CAE171453A9389036AE05E3DA91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97DF12E467C44CB490BCC0CDA167BD2A1">
    <w:name w:val="97DF12E467C44CB490BCC0CDA167BD2A1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29EC80691BD437889220D0AA591EA0C3">
    <w:name w:val="C29EC80691BD437889220D0AA591EA0C3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B88DEC28A12491EA7B158D3394DBC894">
    <w:name w:val="0B88DEC28A12491EA7B158D3394DBC89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EC23E1A9EC1425DBB9564C1B17CBAB64">
    <w:name w:val="5EC23E1A9EC1425DBB9564C1B17CBAB6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E01784C590E41C090AAF5FF3C5F2D363">
    <w:name w:val="3E01784C590E41C090AAF5FF3C5F2D363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2016AEC7CE648D29E3F347029F3268A3">
    <w:name w:val="82016AEC7CE648D29E3F347029F3268A3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70B8F77D6084B938A0289DF0B46BD743">
    <w:name w:val="E70B8F77D6084B938A0289DF0B46BD743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53A4E358E1944A2AE99E6C2B26D6D013">
    <w:name w:val="753A4E358E1944A2AE99E6C2B26D6D013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FD8FEC0BEB146AD893BA6F55C505E913">
    <w:name w:val="8FD8FEC0BEB146AD893BA6F55C505E913"/>
    <w:rsid w:val="006470A6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B6FB6C0C634745BD903BD58B3849864F3">
    <w:name w:val="B6FB6C0C634745BD903BD58B3849864F3"/>
    <w:rsid w:val="006470A6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E6A2AD08FFF64AFB91B4D77067E9FF263">
    <w:name w:val="E6A2AD08FFF64AFB91B4D77067E9FF263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D46C9537C1347669548095E5DFC7E074">
    <w:name w:val="CD46C9537C1347669548095E5DFC7E07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79BFE3F72834411AA22059AF19980A94">
    <w:name w:val="B79BFE3F72834411AA22059AF19980A9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C5BE6131EF84B81A6580F2D61694FDC4">
    <w:name w:val="0C5BE6131EF84B81A6580F2D61694FDC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007C6EB167E41EA9FC19C7DB2DCAE2A2">
    <w:name w:val="0007C6EB167E41EA9FC19C7DB2DCAE2A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D343DD358B6B47EC8247C72CCCA7753A2">
    <w:name w:val="D343DD358B6B47EC8247C72CCCA7753A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CF759286B8448BC9FFB66EE4CF67E3C2">
    <w:name w:val="BCF759286B8448BC9FFB66EE4CF67E3C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E1F5C1A94ED4F3FBC7DE43B8AF11F612">
    <w:name w:val="1E1F5C1A94ED4F3FBC7DE43B8AF11F61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200CBFD74C240CABACEC7A2FFF294AF2">
    <w:name w:val="8200CBFD74C240CABACEC7A2FFF294AF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8DAE166582D4A76A7603072C2B614E63">
    <w:name w:val="E8DAE166582D4A76A7603072C2B614E63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9AF46DFB6B4946649B08B0EFD91BB4B62">
    <w:name w:val="9AF46DFB6B4946649B08B0EFD91BB4B6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532684E3BCC4857BAC14ADA6809F6742">
    <w:name w:val="2532684E3BCC4857BAC14ADA6809F674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B521D7D196F46B9845E0FF9E61F6C92">
    <w:name w:val="1B521D7D196F46B9845E0FF9E61F6C92"/>
    <w:rsid w:val="0095213D"/>
  </w:style>
  <w:style w:type="paragraph" w:customStyle="1" w:styleId="D2EDB11F6D7C4815B464B36831D1B80D">
    <w:name w:val="D2EDB11F6D7C4815B464B36831D1B80D"/>
    <w:rsid w:val="0095213D"/>
  </w:style>
  <w:style w:type="paragraph" w:customStyle="1" w:styleId="2258A13A485542C9B77E02615F25F7F0">
    <w:name w:val="2258A13A485542C9B77E02615F25F7F0"/>
    <w:rsid w:val="0095213D"/>
  </w:style>
  <w:style w:type="paragraph" w:customStyle="1" w:styleId="E0F110D5BDEB47B08569B868DF0BE363">
    <w:name w:val="E0F110D5BDEB47B08569B868DF0BE363"/>
    <w:rsid w:val="0095213D"/>
  </w:style>
  <w:style w:type="paragraph" w:customStyle="1" w:styleId="8C764FB05AD54FAEABECC0BBDCBE4ED4">
    <w:name w:val="8C764FB05AD54FAEABECC0BBDCBE4ED4"/>
    <w:rsid w:val="0095213D"/>
  </w:style>
  <w:style w:type="paragraph" w:customStyle="1" w:styleId="9629073E14A349B0BE0AD3ED1EFC55A8">
    <w:name w:val="9629073E14A349B0BE0AD3ED1EFC55A8"/>
    <w:rsid w:val="0095213D"/>
  </w:style>
  <w:style w:type="paragraph" w:customStyle="1" w:styleId="57A6A7C9104D422E9737608D73C4C7E9">
    <w:name w:val="57A6A7C9104D422E9737608D73C4C7E9"/>
    <w:rsid w:val="0095213D"/>
  </w:style>
  <w:style w:type="paragraph" w:customStyle="1" w:styleId="67142E9CC6DD4E368BE20F5974F6407A">
    <w:name w:val="67142E9CC6DD4E368BE20F5974F6407A"/>
    <w:rsid w:val="0095213D"/>
  </w:style>
  <w:style w:type="paragraph" w:customStyle="1" w:styleId="0B1C805641C1440A9BFF543160F161A4">
    <w:name w:val="0B1C805641C1440A9BFF543160F161A4"/>
    <w:rsid w:val="0095213D"/>
  </w:style>
  <w:style w:type="paragraph" w:customStyle="1" w:styleId="797713CC0E2946A4B307CB6901C343B0">
    <w:name w:val="797713CC0E2946A4B307CB6901C343B0"/>
    <w:rsid w:val="0095213D"/>
  </w:style>
  <w:style w:type="paragraph" w:customStyle="1" w:styleId="C5031C31E9954B9BAA4ABD1BBC1C96A1">
    <w:name w:val="C5031C31E9954B9BAA4ABD1BBC1C96A1"/>
    <w:rsid w:val="0095213D"/>
  </w:style>
  <w:style w:type="paragraph" w:customStyle="1" w:styleId="6073FBDFB48A43499EC88BA0DB142110">
    <w:name w:val="6073FBDFB48A43499EC88BA0DB142110"/>
    <w:rsid w:val="0095213D"/>
  </w:style>
  <w:style w:type="paragraph" w:customStyle="1" w:styleId="D3D968F06C93437AB41D6CD9A0B38E7E">
    <w:name w:val="D3D968F06C93437AB41D6CD9A0B38E7E"/>
    <w:rsid w:val="0095213D"/>
  </w:style>
  <w:style w:type="paragraph" w:customStyle="1" w:styleId="8B83E02A9B194C8A9A9D2F0CE12B6372">
    <w:name w:val="8B83E02A9B194C8A9A9D2F0CE12B6372"/>
    <w:rsid w:val="0095213D"/>
  </w:style>
  <w:style w:type="paragraph" w:customStyle="1" w:styleId="77B6D0EC259A4F818CAE021E921B3041">
    <w:name w:val="77B6D0EC259A4F818CAE021E921B3041"/>
    <w:rsid w:val="0095213D"/>
  </w:style>
  <w:style w:type="paragraph" w:customStyle="1" w:styleId="E6B7C7BB267646B88CDDCB080ED5CE8F">
    <w:name w:val="E6B7C7BB267646B88CDDCB080ED5CE8F"/>
    <w:rsid w:val="0095213D"/>
  </w:style>
  <w:style w:type="paragraph" w:customStyle="1" w:styleId="9DACFBF2549A4C588E5645E69AC08D35">
    <w:name w:val="9DACFBF2549A4C588E5645E69AC08D35"/>
    <w:rsid w:val="0095213D"/>
  </w:style>
  <w:style w:type="paragraph" w:customStyle="1" w:styleId="4EE2015984E5469E9B0C6601C264F56F">
    <w:name w:val="4EE2015984E5469E9B0C6601C264F56F"/>
    <w:rsid w:val="0095213D"/>
  </w:style>
  <w:style w:type="paragraph" w:customStyle="1" w:styleId="84575D46BB134F8A9F30A9EF5DC5F3A1">
    <w:name w:val="84575D46BB134F8A9F30A9EF5DC5F3A1"/>
    <w:rsid w:val="0095213D"/>
  </w:style>
  <w:style w:type="paragraph" w:customStyle="1" w:styleId="42A019B8FAD14B239E9C56439739BC6F">
    <w:name w:val="42A019B8FAD14B239E9C56439739BC6F"/>
    <w:rsid w:val="0095213D"/>
  </w:style>
  <w:style w:type="paragraph" w:customStyle="1" w:styleId="F0CB7E29C00C469BA70AFEBC5D761BD2">
    <w:name w:val="F0CB7E29C00C469BA70AFEBC5D761BD2"/>
    <w:rsid w:val="0095213D"/>
  </w:style>
  <w:style w:type="paragraph" w:customStyle="1" w:styleId="02CCB5A1E93449CA8188048BFCBE0559">
    <w:name w:val="02CCB5A1E93449CA8188048BFCBE0559"/>
    <w:rsid w:val="0095213D"/>
  </w:style>
  <w:style w:type="paragraph" w:customStyle="1" w:styleId="5B05EE8EE3104215A30668F9CB0F0EBE">
    <w:name w:val="5B05EE8EE3104215A30668F9CB0F0EBE"/>
    <w:rsid w:val="0095213D"/>
  </w:style>
  <w:style w:type="paragraph" w:customStyle="1" w:styleId="8E10A73E673543B08A5474E654E48CF1">
    <w:name w:val="8E10A73E673543B08A5474E654E48CF1"/>
    <w:rsid w:val="0095213D"/>
  </w:style>
  <w:style w:type="paragraph" w:customStyle="1" w:styleId="A8BA96E711D141EDBF407D7274251A5F">
    <w:name w:val="A8BA96E711D141EDBF407D7274251A5F"/>
    <w:rsid w:val="0095213D"/>
  </w:style>
  <w:style w:type="paragraph" w:customStyle="1" w:styleId="DD70AAA246274CE291EB465C5233BF5F">
    <w:name w:val="DD70AAA246274CE291EB465C5233BF5F"/>
    <w:rsid w:val="0095213D"/>
  </w:style>
  <w:style w:type="paragraph" w:customStyle="1" w:styleId="AB06C28806F540178AB5FA53EDB50DC2">
    <w:name w:val="AB06C28806F540178AB5FA53EDB50DC2"/>
    <w:rsid w:val="0095213D"/>
  </w:style>
  <w:style w:type="paragraph" w:customStyle="1" w:styleId="A8CC5194E773438D9B248C6D19BCEDD4">
    <w:name w:val="A8CC5194E773438D9B248C6D19BCEDD4"/>
    <w:rsid w:val="009521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13D"/>
    <w:rPr>
      <w:color w:val="808080"/>
    </w:rPr>
  </w:style>
  <w:style w:type="paragraph" w:customStyle="1" w:styleId="E16F99462D4B4DBF8FEBEA9D5F065FFD">
    <w:name w:val="E16F99462D4B4DBF8FEBEA9D5F065FFD"/>
    <w:rsid w:val="00C662C8"/>
  </w:style>
  <w:style w:type="paragraph" w:customStyle="1" w:styleId="7FF64D939EB543419571B571E4071287">
    <w:name w:val="7FF64D939EB543419571B571E4071287"/>
    <w:rsid w:val="00C662C8"/>
  </w:style>
  <w:style w:type="paragraph" w:customStyle="1" w:styleId="331853AB29B5484188CF42973DD881F5">
    <w:name w:val="331853AB29B5484188CF42973DD881F5"/>
    <w:rsid w:val="00C662C8"/>
  </w:style>
  <w:style w:type="paragraph" w:customStyle="1" w:styleId="2883A48012594F24802AC8F75A97755B">
    <w:name w:val="2883A48012594F24802AC8F75A97755B"/>
    <w:rsid w:val="00C662C8"/>
  </w:style>
  <w:style w:type="paragraph" w:customStyle="1" w:styleId="ED0D2E2EBB724DDCA2926BCA81A07642">
    <w:name w:val="ED0D2E2EBB724DDCA2926BCA81A07642"/>
    <w:rsid w:val="00C662C8"/>
  </w:style>
  <w:style w:type="paragraph" w:customStyle="1" w:styleId="E86890A3BDF84D03BAAE403D60C82660">
    <w:name w:val="E86890A3BDF84D03BAAE403D60C82660"/>
    <w:rsid w:val="00C662C8"/>
  </w:style>
  <w:style w:type="paragraph" w:customStyle="1" w:styleId="9D60A4170A124B64BA08C6FB2219A316">
    <w:name w:val="9D60A4170A124B64BA08C6FB2219A316"/>
    <w:rsid w:val="00C662C8"/>
  </w:style>
  <w:style w:type="paragraph" w:customStyle="1" w:styleId="A6BD07B67D5943E0A78D99049E3736B0">
    <w:name w:val="A6BD07B67D5943E0A78D99049E3736B0"/>
    <w:rsid w:val="00C662C8"/>
  </w:style>
  <w:style w:type="paragraph" w:customStyle="1" w:styleId="34B6229400A44FC2BB270C6ADE2C148B">
    <w:name w:val="34B6229400A44FC2BB270C6ADE2C148B"/>
    <w:rsid w:val="00C662C8"/>
  </w:style>
  <w:style w:type="paragraph" w:customStyle="1" w:styleId="0DE57743A4144EDFAF8FC89A7BA83BFA">
    <w:name w:val="0DE57743A4144EDFAF8FC89A7BA83BFA"/>
    <w:rsid w:val="00C662C8"/>
  </w:style>
  <w:style w:type="paragraph" w:customStyle="1" w:styleId="00B4C03E8B844CD3B44C5278DC3F1677">
    <w:name w:val="00B4C03E8B844CD3B44C5278DC3F1677"/>
    <w:rsid w:val="00C662C8"/>
  </w:style>
  <w:style w:type="paragraph" w:customStyle="1" w:styleId="5DA3530FCF484D15A4BD400C49090A79">
    <w:name w:val="5DA3530FCF484D15A4BD400C49090A79"/>
    <w:rsid w:val="00C662C8"/>
  </w:style>
  <w:style w:type="paragraph" w:customStyle="1" w:styleId="4CD8E43EC0F34282AF6743D1A5CACB8C">
    <w:name w:val="4CD8E43EC0F34282AF6743D1A5CACB8C"/>
    <w:rsid w:val="00C662C8"/>
  </w:style>
  <w:style w:type="paragraph" w:customStyle="1" w:styleId="BF95BE7EDCA04AD691452A48F22E800C">
    <w:name w:val="BF95BE7EDCA04AD691452A48F22E800C"/>
    <w:rsid w:val="00C662C8"/>
  </w:style>
  <w:style w:type="paragraph" w:customStyle="1" w:styleId="9ACAC0795393456B8EB2B911C98449B6">
    <w:name w:val="9ACAC0795393456B8EB2B911C98449B6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718DB022A5284DD7BCAD476AF0351C35">
    <w:name w:val="718DB022A5284DD7BCAD476AF0351C35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979C5261E394E60939F24E12A32DBD7">
    <w:name w:val="D979C5261E394E60939F24E12A32DBD7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0AD38B264854674A006A00BE6793CE6">
    <w:name w:val="20AD38B264854674A006A00BE6793CE6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3E65093672C47B296A08AC603F299A2">
    <w:name w:val="13E65093672C47B296A08AC603F299A2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98686F92B0E4B0F9C8E2DECA16E6ECB">
    <w:name w:val="398686F92B0E4B0F9C8E2DECA16E6ECB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5D8D7DA775242EE87CD8193E1D4940F">
    <w:name w:val="25D8D7DA775242EE87CD8193E1D4940F"/>
    <w:rsid w:val="007F3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62C42871C73493795AA241966094B60">
    <w:name w:val="C62C42871C73493795AA241966094B60"/>
    <w:rsid w:val="007F3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16F99462D4B4DBF8FEBEA9D5F065FFD1">
    <w:name w:val="E16F99462D4B4DBF8FEBEA9D5F065FFD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3A8E126F89348DF96E9732046534A67">
    <w:name w:val="53A8E126F89348DF96E9732046534A67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C8E6AA4E6CB45FEA542C074B780F0D0">
    <w:name w:val="1C8E6AA4E6CB45FEA542C074B780F0D0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516146D34FB46DA88B04910B55E9749">
    <w:name w:val="2516146D34FB46DA88B04910B55E9749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D6A49A28450479A92E220745095EEAB">
    <w:name w:val="BD6A49A28450479A92E220745095EEAB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D612AE4B76474E1CBF56D246F399D57F">
    <w:name w:val="D612AE4B76474E1CBF56D246F399D57F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291D992189244579BA112BFDD020AB9">
    <w:name w:val="5291D992189244579BA112BFDD020AB9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08B5A20A4AE4151BDBBD867670DFD5D">
    <w:name w:val="608B5A20A4AE4151BDBBD867670DFD5D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487FB56B424040D1BD84F143FAF51064">
    <w:name w:val="487FB56B424040D1BD84F143FAF51064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8BF415D14E6443A861C0645E5E20D89">
    <w:name w:val="68BF415D14E6443A861C0645E5E20D89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15083E3581D49C6AB26FD6C1BE7CC46">
    <w:name w:val="E15083E3581D49C6AB26FD6C1BE7CC46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A7D963122184963BA67FFD6C98B4FC2">
    <w:name w:val="3A7D963122184963BA67FFD6C98B4FC2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8F5ADE5B46E4A2E91731B5542D4EF2F">
    <w:name w:val="58F5ADE5B46E4A2E91731B5542D4EF2F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8381246319844A2A382578A8E23132D">
    <w:name w:val="58381246319844A2A382578A8E23132D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4D896F248D84181B6A10EB3E1B40340">
    <w:name w:val="14D896F248D84181B6A10EB3E1B40340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FF64D939EB543419571B571E40712871">
    <w:name w:val="7FF64D939EB543419571B571E4071287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31853AB29B5484188CF42973DD881F51">
    <w:name w:val="331853AB29B5484188CF42973DD881F5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09CB5F5BC134B9CAAAEEB7CE3C197A3">
    <w:name w:val="F09CB5F5BC134B9CAAAEEB7CE3C197A3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4EEEF297DBA4BAE9BBF38814BFC222B">
    <w:name w:val="94EEEF297DBA4BAE9BBF38814BFC222B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52280CD331F4858929AF09663481281">
    <w:name w:val="E52280CD331F4858929AF0966348128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C768CBC359C464CB9917DDEC7AEAC01">
    <w:name w:val="6C768CBC359C464CB9917DDEC7AEAC0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DE623A2C7E64F5494B6049196CC9983">
    <w:name w:val="ADE623A2C7E64F5494B6049196CC9983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A5F606713843028DE302EA16ECA697">
    <w:name w:val="B5A5F606713843028DE302EA16ECA697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EADC30C785940D096A973BF27D7405D">
    <w:name w:val="AEADC30C785940D096A973BF27D7405D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883A48012594F24802AC8F75A97755B1">
    <w:name w:val="2883A48012594F24802AC8F75A97755B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D0D2E2EBB724DDCA2926BCA81A076421">
    <w:name w:val="ED0D2E2EBB724DDCA2926BCA81A07642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86890A3BDF84D03BAAE403D60C826601">
    <w:name w:val="E86890A3BDF84D03BAAE403D60C82660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D60A4170A124B64BA08C6FB2219A3161">
    <w:name w:val="9D60A4170A124B64BA08C6FB2219A316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6BD07B67D5943E0A78D99049E3736B01">
    <w:name w:val="A6BD07B67D5943E0A78D99049E3736B0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4B6229400A44FC2BB270C6ADE2C148B1">
    <w:name w:val="34B6229400A44FC2BB270C6ADE2C148B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DE57743A4144EDFAF8FC89A7BA83BFA1">
    <w:name w:val="0DE57743A4144EDFAF8FC89A7BA83BFA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00B4C03E8B844CD3B44C5278DC3F16771">
    <w:name w:val="00B4C03E8B844CD3B44C5278DC3F1677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514F047171A427F836B6EBE8C040281">
    <w:name w:val="E514F047171A427F836B6EBE8C04028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DD62F92B3AF480C87D77EE35C3EA551">
    <w:name w:val="9DD62F92B3AF480C87D77EE35C3EA55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EA5C6AC31749FA9F7E741CA5B3674B">
    <w:name w:val="B5EA5C6AC31749FA9F7E741CA5B3674B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6DF101477D04DE1A2008C3DFEEF2FB2">
    <w:name w:val="56DF101477D04DE1A2008C3DFEEF2FB2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16F46CF6464B3894204ECC156BDDEE">
    <w:name w:val="1416F46CF6464B3894204ECC156BDDEE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470A6"/>
    <w:rPr>
      <w:b/>
      <w:bCs/>
    </w:rPr>
  </w:style>
  <w:style w:type="paragraph" w:customStyle="1" w:styleId="81789F93DDDE47B1B844F06DCA7434F4">
    <w:name w:val="81789F93DDDE47B1B844F06DCA7434F4"/>
    <w:rsid w:val="007F3E1D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F9954EC5A9044AFEB31F742A400573C3">
    <w:name w:val="F9954EC5A9044AFEB31F742A400573C3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17CDDE41334C5AB5AC4A53C81820C8">
    <w:name w:val="8517CDDE41334C5AB5AC4A53C81820C8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AF9404DB236469EB4C371D757AAD785">
    <w:name w:val="BAF9404DB236469EB4C371D757AAD785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1C3069ED6984BB8B2300C426D1F0764">
    <w:name w:val="71C3069ED6984BB8B2300C426D1F0764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DA3530FCF484D15A4BD400C49090A791">
    <w:name w:val="5DA3530FCF484D15A4BD400C49090A79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CD8E43EC0F34282AF6743D1A5CACB8C1">
    <w:name w:val="4CD8E43EC0F34282AF6743D1A5CACB8C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A5005C750DB4B39965C63801B51F2B0">
    <w:name w:val="7A5005C750DB4B39965C63801B51F2B0"/>
    <w:rsid w:val="007F3E1D"/>
  </w:style>
  <w:style w:type="paragraph" w:customStyle="1" w:styleId="429CC5306FF9484688DDDA7E1962921F">
    <w:name w:val="429CC5306FF9484688DDDA7E1962921F"/>
    <w:rsid w:val="007F3E1D"/>
  </w:style>
  <w:style w:type="paragraph" w:customStyle="1" w:styleId="F3E24A06095F4AE6A5BEB6E6D3E174DE">
    <w:name w:val="F3E24A06095F4AE6A5BEB6E6D3E174DE"/>
    <w:rsid w:val="007F3E1D"/>
  </w:style>
  <w:style w:type="paragraph" w:customStyle="1" w:styleId="EE05A22E11AB45D1A17E22D435027684">
    <w:name w:val="EE05A22E11AB45D1A17E22D435027684"/>
    <w:rsid w:val="007F3E1D"/>
  </w:style>
  <w:style w:type="paragraph" w:customStyle="1" w:styleId="85275ECEE2FB46A185A0DA47E5681252">
    <w:name w:val="85275ECEE2FB46A185A0DA47E5681252"/>
    <w:rsid w:val="007F3E1D"/>
  </w:style>
  <w:style w:type="paragraph" w:customStyle="1" w:styleId="93B3F5EB68664B229E40B59AEAB33C39">
    <w:name w:val="93B3F5EB68664B229E40B59AEAB33C39"/>
    <w:rsid w:val="007F3E1D"/>
  </w:style>
  <w:style w:type="paragraph" w:customStyle="1" w:styleId="0F4EB5FB326B4297AE04003248196D3A">
    <w:name w:val="0F4EB5FB326B4297AE04003248196D3A"/>
    <w:rsid w:val="007F3E1D"/>
  </w:style>
  <w:style w:type="paragraph" w:customStyle="1" w:styleId="0B88DEC28A12491EA7B158D3394DBC89">
    <w:name w:val="0B88DEC28A12491EA7B158D3394DBC89"/>
    <w:rsid w:val="007F3E1D"/>
  </w:style>
  <w:style w:type="paragraph" w:customStyle="1" w:styleId="5EC23E1A9EC1425DBB9564C1B17CBAB6">
    <w:name w:val="5EC23E1A9EC1425DBB9564C1B17CBAB6"/>
    <w:rsid w:val="007F3E1D"/>
  </w:style>
  <w:style w:type="paragraph" w:customStyle="1" w:styleId="CD46C9537C1347669548095E5DFC7E07">
    <w:name w:val="CD46C9537C1347669548095E5DFC7E07"/>
    <w:rsid w:val="007F3E1D"/>
  </w:style>
  <w:style w:type="paragraph" w:customStyle="1" w:styleId="B79BFE3F72834411AA22059AF19980A9">
    <w:name w:val="B79BFE3F72834411AA22059AF19980A9"/>
    <w:rsid w:val="007F3E1D"/>
  </w:style>
  <w:style w:type="paragraph" w:customStyle="1" w:styleId="0C5BE6131EF84B81A6580F2D61694FDC">
    <w:name w:val="0C5BE6131EF84B81A6580F2D61694FDC"/>
    <w:rsid w:val="007F3E1D"/>
  </w:style>
  <w:style w:type="paragraph" w:customStyle="1" w:styleId="9ACAC0795393456B8EB2B911C98449B61">
    <w:name w:val="9ACAC0795393456B8EB2B911C98449B6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718DB022A5284DD7BCAD476AF0351C351">
    <w:name w:val="718DB022A5284DD7BCAD476AF0351C35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979C5261E394E60939F24E12A32DBD71">
    <w:name w:val="D979C5261E394E60939F24E12A32DBD7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0AD38B264854674A006A00BE6793CE61">
    <w:name w:val="20AD38B264854674A006A00BE6793CE6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3E65093672C47B296A08AC603F299A21">
    <w:name w:val="13E65093672C47B296A08AC603F299A2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98686F92B0E4B0F9C8E2DECA16E6ECB1">
    <w:name w:val="398686F92B0E4B0F9C8E2DECA16E6ECB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5D8D7DA775242EE87CD8193E1D4940F1">
    <w:name w:val="25D8D7DA775242EE87CD8193E1D4940F1"/>
    <w:rsid w:val="007F3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62C42871C73493795AA241966094B601">
    <w:name w:val="C62C42871C73493795AA241966094B601"/>
    <w:rsid w:val="007F3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16F99462D4B4DBF8FEBEA9D5F065FFD2">
    <w:name w:val="E16F99462D4B4DBF8FEBEA9D5F065FFD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3A8E126F89348DF96E9732046534A671">
    <w:name w:val="53A8E126F89348DF96E9732046534A67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C8E6AA4E6CB45FEA542C074B780F0D01">
    <w:name w:val="1C8E6AA4E6CB45FEA542C074B780F0D0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516146D34FB46DA88B04910B55E97491">
    <w:name w:val="2516146D34FB46DA88B04910B55E9749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D6A49A28450479A92E220745095EEAB1">
    <w:name w:val="BD6A49A28450479A92E220745095EEAB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D612AE4B76474E1CBF56D246F399D57F1">
    <w:name w:val="D612AE4B76474E1CBF56D246F399D57F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291D992189244579BA112BFDD020AB91">
    <w:name w:val="5291D992189244579BA112BFDD020AB9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08B5A20A4AE4151BDBBD867670DFD5D1">
    <w:name w:val="608B5A20A4AE4151BDBBD867670DFD5D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487FB56B424040D1BD84F143FAF510641">
    <w:name w:val="487FB56B424040D1BD84F143FAF51064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8BF415D14E6443A861C0645E5E20D891">
    <w:name w:val="68BF415D14E6443A861C0645E5E20D89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15083E3581D49C6AB26FD6C1BE7CC461">
    <w:name w:val="E15083E3581D49C6AB26FD6C1BE7CC46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A7D963122184963BA67FFD6C98B4FC21">
    <w:name w:val="3A7D963122184963BA67FFD6C98B4FC2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8F5ADE5B46E4A2E91731B5542D4EF2F1">
    <w:name w:val="58F5ADE5B46E4A2E91731B5542D4EF2F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8381246319844A2A382578A8E23132D1">
    <w:name w:val="58381246319844A2A382578A8E23132D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4D896F248D84181B6A10EB3E1B403401">
    <w:name w:val="14D896F248D84181B6A10EB3E1B40340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FF64D939EB543419571B571E40712872">
    <w:name w:val="7FF64D939EB543419571B571E4071287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31853AB29B5484188CF42973DD881F52">
    <w:name w:val="331853AB29B5484188CF42973DD881F5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09CB5F5BC134B9CAAAEEB7CE3C197A31">
    <w:name w:val="F09CB5F5BC134B9CAAAEEB7CE3C197A3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4EEEF297DBA4BAE9BBF38814BFC222B1">
    <w:name w:val="94EEEF297DBA4BAE9BBF38814BFC222B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52280CD331F4858929AF096634812811">
    <w:name w:val="E52280CD331F4858929AF09663481281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C768CBC359C464CB9917DDEC7AEAC011">
    <w:name w:val="6C768CBC359C464CB9917DDEC7AEAC01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DE623A2C7E64F5494B6049196CC99831">
    <w:name w:val="ADE623A2C7E64F5494B6049196CC9983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A5F606713843028DE302EA16ECA6971">
    <w:name w:val="B5A5F606713843028DE302EA16ECA697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EADC30C785940D096A973BF27D7405D1">
    <w:name w:val="AEADC30C785940D096A973BF27D7405D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883A48012594F24802AC8F75A97755B2">
    <w:name w:val="2883A48012594F24802AC8F75A97755B2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D0D2E2EBB724DDCA2926BCA81A076422">
    <w:name w:val="ED0D2E2EBB724DDCA2926BCA81A07642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86890A3BDF84D03BAAE403D60C826602">
    <w:name w:val="E86890A3BDF84D03BAAE403D60C826602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D60A4170A124B64BA08C6FB2219A3162">
    <w:name w:val="9D60A4170A124B64BA08C6FB2219A316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6BD07B67D5943E0A78D99049E3736B02">
    <w:name w:val="A6BD07B67D5943E0A78D99049E3736B02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4B6229400A44FC2BB270C6ADE2C148B2">
    <w:name w:val="34B6229400A44FC2BB270C6ADE2C148B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DE57743A4144EDFAF8FC89A7BA83BFA2">
    <w:name w:val="0DE57743A4144EDFAF8FC89A7BA83BFA2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00B4C03E8B844CD3B44C5278DC3F16772">
    <w:name w:val="00B4C03E8B844CD3B44C5278DC3F1677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514F047171A427F836B6EBE8C0402811">
    <w:name w:val="E514F047171A427F836B6EBE8C040281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DD62F92B3AF480C87D77EE35C3EA5511">
    <w:name w:val="9DD62F92B3AF480C87D77EE35C3EA551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EA5C6AC31749FA9F7E741CA5B3674B1">
    <w:name w:val="B5EA5C6AC31749FA9F7E741CA5B3674B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6DF101477D04DE1A2008C3DFEEF2FB21">
    <w:name w:val="56DF101477D04DE1A2008C3DFEEF2FB2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16F46CF6464B3894204ECC156BDDEE1">
    <w:name w:val="1416F46CF6464B3894204ECC156BDDEE1"/>
    <w:rsid w:val="007F3E1D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81789F93DDDE47B1B844F06DCA7434F41">
    <w:name w:val="81789F93DDDE47B1B844F06DCA7434F41"/>
    <w:rsid w:val="007F3E1D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F9954EC5A9044AFEB31F742A400573C31">
    <w:name w:val="F9954EC5A9044AFEB31F742A400573C3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17CDDE41334C5AB5AC4A53C81820C81">
    <w:name w:val="8517CDDE41334C5AB5AC4A53C81820C8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AF9404DB236469EB4C371D757AAD7851">
    <w:name w:val="BAF9404DB236469EB4C371D757AAD785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1C3069ED6984BB8B2300C426D1F07641">
    <w:name w:val="71C3069ED6984BB8B2300C426D1F0764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DA3530FCF484D15A4BD400C49090A792">
    <w:name w:val="5DA3530FCF484D15A4BD400C49090A79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CD8E43EC0F34282AF6743D1A5CACB8C2">
    <w:name w:val="4CD8E43EC0F34282AF6743D1A5CACB8C2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29CC5306FF9484688DDDA7E1962921F1">
    <w:name w:val="429CC5306FF9484688DDDA7E1962921F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3E24A06095F4AE6A5BEB6E6D3E174DE1">
    <w:name w:val="F3E24A06095F4AE6A5BEB6E6D3E174DE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E05A22E11AB45D1A17E22D4350276841">
    <w:name w:val="EE05A22E11AB45D1A17E22D435027684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275ECEE2FB46A185A0DA47E56812521">
    <w:name w:val="85275ECEE2FB46A185A0DA47E5681252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93B3F5EB68664B229E40B59AEAB33C391">
    <w:name w:val="93B3F5EB68664B229E40B59AEAB33C39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F4EB5FB326B4297AE04003248196D3A1">
    <w:name w:val="0F4EB5FB326B4297AE04003248196D3A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29EC80691BD437889220D0AA591EA0C">
    <w:name w:val="C29EC80691BD437889220D0AA591EA0C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B88DEC28A12491EA7B158D3394DBC891">
    <w:name w:val="0B88DEC28A12491EA7B158D3394DBC89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EC23E1A9EC1425DBB9564C1B17CBAB61">
    <w:name w:val="5EC23E1A9EC1425DBB9564C1B17CBAB6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E01784C590E41C090AAF5FF3C5F2D36">
    <w:name w:val="3E01784C590E41C090AAF5FF3C5F2D36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2016AEC7CE648D29E3F347029F3268A">
    <w:name w:val="82016AEC7CE648D29E3F347029F3268A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70B8F77D6084B938A0289DF0B46BD74">
    <w:name w:val="E70B8F77D6084B938A0289DF0B46BD74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53A4E358E1944A2AE99E6C2B26D6D01">
    <w:name w:val="753A4E358E1944A2AE99E6C2B26D6D0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FD8FEC0BEB146AD893BA6F55C505E91">
    <w:name w:val="8FD8FEC0BEB146AD893BA6F55C505E91"/>
    <w:rsid w:val="007F3E1D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B6FB6C0C634745BD903BD58B3849864F">
    <w:name w:val="B6FB6C0C634745BD903BD58B3849864F"/>
    <w:rsid w:val="007F3E1D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E6A2AD08FFF64AFB91B4D77067E9FF26">
    <w:name w:val="E6A2AD08FFF64AFB91B4D77067E9FF26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D46C9537C1347669548095E5DFC7E071">
    <w:name w:val="CD46C9537C1347669548095E5DFC7E07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79BFE3F72834411AA22059AF19980A91">
    <w:name w:val="B79BFE3F72834411AA22059AF19980A9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C5BE6131EF84B81A6580F2D61694FDC1">
    <w:name w:val="0C5BE6131EF84B81A6580F2D61694FDC1"/>
    <w:rsid w:val="007F3E1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4D7DCE841D74C45B302BA37475724AF">
    <w:name w:val="14D7DCE841D74C45B302BA37475724AF"/>
    <w:rsid w:val="007F3E1D"/>
  </w:style>
  <w:style w:type="paragraph" w:customStyle="1" w:styleId="E8DAE166582D4A76A7603072C2B614E6">
    <w:name w:val="E8DAE166582D4A76A7603072C2B614E6"/>
    <w:rsid w:val="007F3E1D"/>
  </w:style>
  <w:style w:type="paragraph" w:customStyle="1" w:styleId="9ACAC0795393456B8EB2B911C98449B62">
    <w:name w:val="9ACAC0795393456B8EB2B911C98449B6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718DB022A5284DD7BCAD476AF0351C352">
    <w:name w:val="718DB022A5284DD7BCAD476AF0351C35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979C5261E394E60939F24E12A32DBD72">
    <w:name w:val="D979C5261E394E60939F24E12A32DBD7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0AD38B264854674A006A00BE6793CE62">
    <w:name w:val="20AD38B264854674A006A00BE6793CE6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3E65093672C47B296A08AC603F299A22">
    <w:name w:val="13E65093672C47B296A08AC603F299A2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98686F92B0E4B0F9C8E2DECA16E6ECB2">
    <w:name w:val="398686F92B0E4B0F9C8E2DECA16E6ECB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5D8D7DA775242EE87CD8193E1D4940F2">
    <w:name w:val="25D8D7DA775242EE87CD8193E1D4940F2"/>
    <w:rsid w:val="00220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62C42871C73493795AA241966094B602">
    <w:name w:val="C62C42871C73493795AA241966094B602"/>
    <w:rsid w:val="00220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16F99462D4B4DBF8FEBEA9D5F065FFD3">
    <w:name w:val="E16F99462D4B4DBF8FEBEA9D5F065FFD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3A8E126F89348DF96E9732046534A672">
    <w:name w:val="53A8E126F89348DF96E9732046534A67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C8E6AA4E6CB45FEA542C074B780F0D02">
    <w:name w:val="1C8E6AA4E6CB45FEA542C074B780F0D0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516146D34FB46DA88B04910B55E97492">
    <w:name w:val="2516146D34FB46DA88B04910B55E9749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D6A49A28450479A92E220745095EEAB2">
    <w:name w:val="BD6A49A28450479A92E220745095EEAB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D612AE4B76474E1CBF56D246F399D57F2">
    <w:name w:val="D612AE4B76474E1CBF56D246F399D57F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291D992189244579BA112BFDD020AB92">
    <w:name w:val="5291D992189244579BA112BFDD020AB9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08B5A20A4AE4151BDBBD867670DFD5D2">
    <w:name w:val="608B5A20A4AE4151BDBBD867670DFD5D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487FB56B424040D1BD84F143FAF510642">
    <w:name w:val="487FB56B424040D1BD84F143FAF51064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8BF415D14E6443A861C0645E5E20D892">
    <w:name w:val="68BF415D14E6443A861C0645E5E20D89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15083E3581D49C6AB26FD6C1BE7CC462">
    <w:name w:val="E15083E3581D49C6AB26FD6C1BE7CC46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A7D963122184963BA67FFD6C98B4FC22">
    <w:name w:val="3A7D963122184963BA67FFD6C98B4FC2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8F5ADE5B46E4A2E91731B5542D4EF2F2">
    <w:name w:val="58F5ADE5B46E4A2E91731B5542D4EF2F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8381246319844A2A382578A8E23132D2">
    <w:name w:val="58381246319844A2A382578A8E23132D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4D896F248D84181B6A10EB3E1B403402">
    <w:name w:val="14D896F248D84181B6A10EB3E1B40340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FF64D939EB543419571B571E40712873">
    <w:name w:val="7FF64D939EB543419571B571E4071287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31853AB29B5484188CF42973DD881F53">
    <w:name w:val="331853AB29B5484188CF42973DD881F5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09CB5F5BC134B9CAAAEEB7CE3C197A32">
    <w:name w:val="F09CB5F5BC134B9CAAAEEB7CE3C197A3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4EEEF297DBA4BAE9BBF38814BFC222B2">
    <w:name w:val="94EEEF297DBA4BAE9BBF38814BFC222B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52280CD331F4858929AF096634812812">
    <w:name w:val="E52280CD331F4858929AF09663481281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C768CBC359C464CB9917DDEC7AEAC012">
    <w:name w:val="6C768CBC359C464CB9917DDEC7AEAC01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DE623A2C7E64F5494B6049196CC99832">
    <w:name w:val="ADE623A2C7E64F5494B6049196CC9983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A5F606713843028DE302EA16ECA6972">
    <w:name w:val="B5A5F606713843028DE302EA16ECA697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EADC30C785940D096A973BF27D7405D2">
    <w:name w:val="AEADC30C785940D096A973BF27D7405D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883A48012594F24802AC8F75A97755B3">
    <w:name w:val="2883A48012594F24802AC8F75A97755B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D0D2E2EBB724DDCA2926BCA81A076423">
    <w:name w:val="ED0D2E2EBB724DDCA2926BCA81A07642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86890A3BDF84D03BAAE403D60C826603">
    <w:name w:val="E86890A3BDF84D03BAAE403D60C82660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D60A4170A124B64BA08C6FB2219A3163">
    <w:name w:val="9D60A4170A124B64BA08C6FB2219A316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6BD07B67D5943E0A78D99049E3736B03">
    <w:name w:val="A6BD07B67D5943E0A78D99049E3736B0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4B6229400A44FC2BB270C6ADE2C148B3">
    <w:name w:val="34B6229400A44FC2BB270C6ADE2C148B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DE57743A4144EDFAF8FC89A7BA83BFA3">
    <w:name w:val="0DE57743A4144EDFAF8FC89A7BA83BFA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00B4C03E8B844CD3B44C5278DC3F16773">
    <w:name w:val="00B4C03E8B844CD3B44C5278DC3F1677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514F047171A427F836B6EBE8C0402812">
    <w:name w:val="E514F047171A427F836B6EBE8C040281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DD62F92B3AF480C87D77EE35C3EA5512">
    <w:name w:val="9DD62F92B3AF480C87D77EE35C3EA551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EA5C6AC31749FA9F7E741CA5B3674B2">
    <w:name w:val="B5EA5C6AC31749FA9F7E741CA5B3674B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6DF101477D04DE1A2008C3DFEEF2FB22">
    <w:name w:val="56DF101477D04DE1A2008C3DFEEF2FB2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16F46CF6464B3894204ECC156BDDEE2">
    <w:name w:val="1416F46CF6464B3894204ECC156BDDEE2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81789F93DDDE47B1B844F06DCA7434F42">
    <w:name w:val="81789F93DDDE47B1B844F06DCA7434F42"/>
    <w:rsid w:val="00220871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F9954EC5A9044AFEB31F742A400573C32">
    <w:name w:val="F9954EC5A9044AFEB31F742A400573C3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17CDDE41334C5AB5AC4A53C81820C82">
    <w:name w:val="8517CDDE41334C5AB5AC4A53C81820C8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AF9404DB236469EB4C371D757AAD7852">
    <w:name w:val="BAF9404DB236469EB4C371D757AAD785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1C3069ED6984BB8B2300C426D1F07642">
    <w:name w:val="71C3069ED6984BB8B2300C426D1F0764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DA3530FCF484D15A4BD400C49090A793">
    <w:name w:val="5DA3530FCF484D15A4BD400C49090A79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CD8E43EC0F34282AF6743D1A5CACB8C3">
    <w:name w:val="4CD8E43EC0F34282AF6743D1A5CACB8C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29CC5306FF9484688DDDA7E1962921F2">
    <w:name w:val="429CC5306FF9484688DDDA7E1962921F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3E24A06095F4AE6A5BEB6E6D3E174DE2">
    <w:name w:val="F3E24A06095F4AE6A5BEB6E6D3E174DE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E05A22E11AB45D1A17E22D4350276842">
    <w:name w:val="EE05A22E11AB45D1A17E22D435027684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275ECEE2FB46A185A0DA47E56812522">
    <w:name w:val="85275ECEE2FB46A185A0DA47E5681252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93B3F5EB68664B229E40B59AEAB33C392">
    <w:name w:val="93B3F5EB68664B229E40B59AEAB33C39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F4EB5FB326B4297AE04003248196D3A2">
    <w:name w:val="0F4EB5FB326B4297AE04003248196D3A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29EC80691BD437889220D0AA591EA0C1">
    <w:name w:val="C29EC80691BD437889220D0AA591EA0C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B88DEC28A12491EA7B158D3394DBC892">
    <w:name w:val="0B88DEC28A12491EA7B158D3394DBC89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EC23E1A9EC1425DBB9564C1B17CBAB62">
    <w:name w:val="5EC23E1A9EC1425DBB9564C1B17CBAB6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E01784C590E41C090AAF5FF3C5F2D361">
    <w:name w:val="3E01784C590E41C090AAF5FF3C5F2D36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2016AEC7CE648D29E3F347029F3268A1">
    <w:name w:val="82016AEC7CE648D29E3F347029F3268A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70B8F77D6084B938A0289DF0B46BD741">
    <w:name w:val="E70B8F77D6084B938A0289DF0B46BD74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53A4E358E1944A2AE99E6C2B26D6D011">
    <w:name w:val="753A4E358E1944A2AE99E6C2B26D6D01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FD8FEC0BEB146AD893BA6F55C505E911">
    <w:name w:val="8FD8FEC0BEB146AD893BA6F55C505E911"/>
    <w:rsid w:val="00220871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B6FB6C0C634745BD903BD58B3849864F1">
    <w:name w:val="B6FB6C0C634745BD903BD58B3849864F1"/>
    <w:rsid w:val="00220871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E6A2AD08FFF64AFB91B4D77067E9FF261">
    <w:name w:val="E6A2AD08FFF64AFB91B4D77067E9FF26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D46C9537C1347669548095E5DFC7E072">
    <w:name w:val="CD46C9537C1347669548095E5DFC7E07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79BFE3F72834411AA22059AF19980A92">
    <w:name w:val="B79BFE3F72834411AA22059AF19980A9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C5BE6131EF84B81A6580F2D61694FDC2">
    <w:name w:val="0C5BE6131EF84B81A6580F2D61694FDC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007C6EB167E41EA9FC19C7DB2DCAE2A">
    <w:name w:val="0007C6EB167E41EA9FC19C7DB2DCAE2A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D343DD358B6B47EC8247C72CCCA7753A">
    <w:name w:val="D343DD358B6B47EC8247C72CCCA7753A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CF759286B8448BC9FFB66EE4CF67E3C">
    <w:name w:val="BCF759286B8448BC9FFB66EE4CF67E3C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E1F5C1A94ED4F3FBC7DE43B8AF11F61">
    <w:name w:val="1E1F5C1A94ED4F3FBC7DE43B8AF11F6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200CBFD74C240CABACEC7A2FFF294AF">
    <w:name w:val="8200CBFD74C240CABACEC7A2FFF294AF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8DAE166582D4A76A7603072C2B614E61">
    <w:name w:val="E8DAE166582D4A76A7603072C2B614E6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9AF46DFB6B4946649B08B0EFD91BB4B6">
    <w:name w:val="9AF46DFB6B4946649B08B0EFD91BB4B6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532684E3BCC4857BAC14ADA6809F674">
    <w:name w:val="2532684E3BCC4857BAC14ADA6809F674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8F431D87B8B4D50BA134E1BBD8423C4">
    <w:name w:val="C8F431D87B8B4D50BA134E1BBD8423C4"/>
    <w:rsid w:val="00220871"/>
  </w:style>
  <w:style w:type="paragraph" w:customStyle="1" w:styleId="ABA4862F20FC4A70820C99C47B345A4A">
    <w:name w:val="ABA4862F20FC4A70820C99C47B345A4A"/>
    <w:rsid w:val="00220871"/>
  </w:style>
  <w:style w:type="paragraph" w:customStyle="1" w:styleId="1DD45BEF172C42D681410D022A3899BA">
    <w:name w:val="1DD45BEF172C42D681410D022A3899BA"/>
    <w:rsid w:val="00220871"/>
  </w:style>
  <w:style w:type="paragraph" w:customStyle="1" w:styleId="8F4CAA7B94164176B53DDBF71727D9BC">
    <w:name w:val="8F4CAA7B94164176B53DDBF71727D9BC"/>
    <w:rsid w:val="00220871"/>
  </w:style>
  <w:style w:type="paragraph" w:customStyle="1" w:styleId="F54F9F17F7244A12BBCC742777620529">
    <w:name w:val="F54F9F17F7244A12BBCC742777620529"/>
    <w:rsid w:val="00220871"/>
  </w:style>
  <w:style w:type="paragraph" w:customStyle="1" w:styleId="6AE69C336C6D45ECA5B943E51CD76C91">
    <w:name w:val="6AE69C336C6D45ECA5B943E51CD76C91"/>
    <w:rsid w:val="00220871"/>
  </w:style>
  <w:style w:type="paragraph" w:customStyle="1" w:styleId="50F789C8F0A440CC8EE53AADFA69CEE7">
    <w:name w:val="50F789C8F0A440CC8EE53AADFA69CEE7"/>
    <w:rsid w:val="00220871"/>
  </w:style>
  <w:style w:type="paragraph" w:customStyle="1" w:styleId="483E43D5E2EE4634A1EB48DE79389B40">
    <w:name w:val="483E43D5E2EE4634A1EB48DE79389B40"/>
    <w:rsid w:val="00220871"/>
  </w:style>
  <w:style w:type="paragraph" w:customStyle="1" w:styleId="E068FF1C283B4D2481EC719907CBC501">
    <w:name w:val="E068FF1C283B4D2481EC719907CBC501"/>
    <w:rsid w:val="00220871"/>
  </w:style>
  <w:style w:type="paragraph" w:customStyle="1" w:styleId="AD52F042AC454F16B0EAFD7F0956F544">
    <w:name w:val="AD52F042AC454F16B0EAFD7F0956F544"/>
    <w:rsid w:val="00220871"/>
  </w:style>
  <w:style w:type="paragraph" w:customStyle="1" w:styleId="3221430676D04D2C972E1E3E1FDC4CC2">
    <w:name w:val="3221430676D04D2C972E1E3E1FDC4CC2"/>
    <w:rsid w:val="00220871"/>
  </w:style>
  <w:style w:type="paragraph" w:customStyle="1" w:styleId="A0A4338F264F4BD6B6C5902692E25757">
    <w:name w:val="A0A4338F264F4BD6B6C5902692E25757"/>
    <w:rsid w:val="00220871"/>
  </w:style>
  <w:style w:type="paragraph" w:customStyle="1" w:styleId="3CCD7953F2034D24A953D95E66669755">
    <w:name w:val="3CCD7953F2034D24A953D95E66669755"/>
    <w:rsid w:val="00220871"/>
  </w:style>
  <w:style w:type="paragraph" w:customStyle="1" w:styleId="88737804FD7A4253A0C9A3495DA8F734">
    <w:name w:val="88737804FD7A4253A0C9A3495DA8F734"/>
    <w:rsid w:val="00220871"/>
  </w:style>
  <w:style w:type="paragraph" w:customStyle="1" w:styleId="F47836457DD54DFB8A1533C6ECD9161B">
    <w:name w:val="F47836457DD54DFB8A1533C6ECD9161B"/>
    <w:rsid w:val="00220871"/>
  </w:style>
  <w:style w:type="paragraph" w:customStyle="1" w:styleId="D5905F9FED79441EBC5724A07BD299B4">
    <w:name w:val="D5905F9FED79441EBC5724A07BD299B4"/>
    <w:rsid w:val="00220871"/>
  </w:style>
  <w:style w:type="paragraph" w:customStyle="1" w:styleId="2ACFD45BA6B24D18A735A6C621F65F25">
    <w:name w:val="2ACFD45BA6B24D18A735A6C621F65F25"/>
    <w:rsid w:val="00220871"/>
  </w:style>
  <w:style w:type="paragraph" w:customStyle="1" w:styleId="73EC0BB932294293B18815B5C4BEFF94">
    <w:name w:val="73EC0BB932294293B18815B5C4BEFF94"/>
    <w:rsid w:val="00220871"/>
  </w:style>
  <w:style w:type="paragraph" w:customStyle="1" w:styleId="A0B13B21D0C94644A4243B990C1BC612">
    <w:name w:val="A0B13B21D0C94644A4243B990C1BC612"/>
    <w:rsid w:val="00220871"/>
  </w:style>
  <w:style w:type="paragraph" w:customStyle="1" w:styleId="1392F72D7F884991BBED4D3ABB4430D9">
    <w:name w:val="1392F72D7F884991BBED4D3ABB4430D9"/>
    <w:rsid w:val="00220871"/>
  </w:style>
  <w:style w:type="paragraph" w:customStyle="1" w:styleId="27137C84B6BC4C9086C5EC6E69449BF6">
    <w:name w:val="27137C84B6BC4C9086C5EC6E69449BF6"/>
    <w:rsid w:val="00220871"/>
  </w:style>
  <w:style w:type="paragraph" w:customStyle="1" w:styleId="E25E5790F2F6441CA6554CE78FE13789">
    <w:name w:val="E25E5790F2F6441CA6554CE78FE13789"/>
    <w:rsid w:val="00220871"/>
  </w:style>
  <w:style w:type="paragraph" w:customStyle="1" w:styleId="6CE970027A854F97A1685D8798D96E23">
    <w:name w:val="6CE970027A854F97A1685D8798D96E23"/>
    <w:rsid w:val="00220871"/>
  </w:style>
  <w:style w:type="paragraph" w:customStyle="1" w:styleId="DC52DE206F2949269ACE6531FA2A8EF8">
    <w:name w:val="DC52DE206F2949269ACE6531FA2A8EF8"/>
    <w:rsid w:val="00220871"/>
  </w:style>
  <w:style w:type="paragraph" w:customStyle="1" w:styleId="CE43759C2DD544928A96F3CC7D386A27">
    <w:name w:val="CE43759C2DD544928A96F3CC7D386A27"/>
    <w:rsid w:val="00220871"/>
  </w:style>
  <w:style w:type="paragraph" w:customStyle="1" w:styleId="B00D8A8555D04492844047A822925281">
    <w:name w:val="B00D8A8555D04492844047A822925281"/>
    <w:rsid w:val="00220871"/>
  </w:style>
  <w:style w:type="paragraph" w:customStyle="1" w:styleId="A81971559F734130AAFFFE34440FB5FF">
    <w:name w:val="A81971559F734130AAFFFE34440FB5FF"/>
    <w:rsid w:val="00220871"/>
  </w:style>
  <w:style w:type="paragraph" w:customStyle="1" w:styleId="6D68E742F2294367B8307A34C3EE065C">
    <w:name w:val="6D68E742F2294367B8307A34C3EE065C"/>
    <w:rsid w:val="00220871"/>
  </w:style>
  <w:style w:type="paragraph" w:customStyle="1" w:styleId="9ACAC0795393456B8EB2B911C98449B63">
    <w:name w:val="9ACAC0795393456B8EB2B911C98449B6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718DB022A5284DD7BCAD476AF0351C353">
    <w:name w:val="718DB022A5284DD7BCAD476AF0351C35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979C5261E394E60939F24E12A32DBD73">
    <w:name w:val="D979C5261E394E60939F24E12A32DBD7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0AD38B264854674A006A00BE6793CE63">
    <w:name w:val="20AD38B264854674A006A00BE6793CE6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3E65093672C47B296A08AC603F299A23">
    <w:name w:val="13E65093672C47B296A08AC603F299A2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98686F92B0E4B0F9C8E2DECA16E6ECB3">
    <w:name w:val="398686F92B0E4B0F9C8E2DECA16E6ECB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5D8D7DA775242EE87CD8193E1D4940F3">
    <w:name w:val="25D8D7DA775242EE87CD8193E1D4940F3"/>
    <w:rsid w:val="00220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62C42871C73493795AA241966094B603">
    <w:name w:val="C62C42871C73493795AA241966094B603"/>
    <w:rsid w:val="00220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16F99462D4B4DBF8FEBEA9D5F065FFD4">
    <w:name w:val="E16F99462D4B4DBF8FEBEA9D5F065FFD4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3A8E126F89348DF96E9732046534A673">
    <w:name w:val="53A8E126F89348DF96E9732046534A67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C8E6AA4E6CB45FEA542C074B780F0D03">
    <w:name w:val="1C8E6AA4E6CB45FEA542C074B780F0D0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516146D34FB46DA88B04910B55E97493">
    <w:name w:val="2516146D34FB46DA88B04910B55E9749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D6A49A28450479A92E220745095EEAB3">
    <w:name w:val="BD6A49A28450479A92E220745095EEAB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D612AE4B76474E1CBF56D246F399D57F3">
    <w:name w:val="D612AE4B76474E1CBF56D246F399D57F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291D992189244579BA112BFDD020AB93">
    <w:name w:val="5291D992189244579BA112BFDD020AB9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08B5A20A4AE4151BDBBD867670DFD5D3">
    <w:name w:val="608B5A20A4AE4151BDBBD867670DFD5D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487FB56B424040D1BD84F143FAF510643">
    <w:name w:val="487FB56B424040D1BD84F143FAF51064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8BF415D14E6443A861C0645E5E20D893">
    <w:name w:val="68BF415D14E6443A861C0645E5E20D89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15083E3581D49C6AB26FD6C1BE7CC463">
    <w:name w:val="E15083E3581D49C6AB26FD6C1BE7CC46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A7D963122184963BA67FFD6C98B4FC23">
    <w:name w:val="3A7D963122184963BA67FFD6C98B4FC2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8F5ADE5B46E4A2E91731B5542D4EF2F3">
    <w:name w:val="58F5ADE5B46E4A2E91731B5542D4EF2F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8381246319844A2A382578A8E23132D3">
    <w:name w:val="58381246319844A2A382578A8E23132D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4D896F248D84181B6A10EB3E1B403403">
    <w:name w:val="14D896F248D84181B6A10EB3E1B40340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FF64D939EB543419571B571E40712874">
    <w:name w:val="7FF64D939EB543419571B571E40712874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31853AB29B5484188CF42973DD881F54">
    <w:name w:val="331853AB29B5484188CF42973DD881F54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09CB5F5BC134B9CAAAEEB7CE3C197A33">
    <w:name w:val="F09CB5F5BC134B9CAAAEEB7CE3C197A3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4EEEF297DBA4BAE9BBF38814BFC222B3">
    <w:name w:val="94EEEF297DBA4BAE9BBF38814BFC222B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52280CD331F4858929AF096634812813">
    <w:name w:val="E52280CD331F4858929AF09663481281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C768CBC359C464CB9917DDEC7AEAC013">
    <w:name w:val="6C768CBC359C464CB9917DDEC7AEAC01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DE623A2C7E64F5494B6049196CC99833">
    <w:name w:val="ADE623A2C7E64F5494B6049196CC9983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A5F606713843028DE302EA16ECA6973">
    <w:name w:val="B5A5F606713843028DE302EA16ECA697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EADC30C785940D096A973BF27D7405D3">
    <w:name w:val="AEADC30C785940D096A973BF27D7405D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83E43D5E2EE4634A1EB48DE79389B401">
    <w:name w:val="483E43D5E2EE4634A1EB48DE79389B40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068FF1C283B4D2481EC719907CBC5011">
    <w:name w:val="E068FF1C283B4D2481EC719907CBC501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D52F042AC454F16B0EAFD7F0956F5441">
    <w:name w:val="AD52F042AC454F16B0EAFD7F0956F544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221430676D04D2C972E1E3E1FDC4CC21">
    <w:name w:val="3221430676D04D2C972E1E3E1FDC4CC2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0A4338F264F4BD6B6C5902692E257571">
    <w:name w:val="A0A4338F264F4BD6B6C5902692E25757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CCD7953F2034D24A953D95E666697551">
    <w:name w:val="3CCD7953F2034D24A953D95E66669755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8737804FD7A4253A0C9A3495DA8F7341">
    <w:name w:val="88737804FD7A4253A0C9A3495DA8F734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47836457DD54DFB8A1533C6ECD9161B1">
    <w:name w:val="F47836457DD54DFB8A1533C6ECD9161B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5905F9FED79441EBC5724A07BD299B41">
    <w:name w:val="D5905F9FED79441EBC5724A07BD299B4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ACFD45BA6B24D18A735A6C621F65F251">
    <w:name w:val="2ACFD45BA6B24D18A735A6C621F65F25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73EC0BB932294293B18815B5C4BEFF941">
    <w:name w:val="73EC0BB932294293B18815B5C4BEFF94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0B13B21D0C94644A4243B990C1BC6121">
    <w:name w:val="A0B13B21D0C94644A4243B990C1BC612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392F72D7F884991BBED4D3ABB4430D91">
    <w:name w:val="1392F72D7F884991BBED4D3ABB4430D9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7137C84B6BC4C9086C5EC6E69449BF61">
    <w:name w:val="27137C84B6BC4C9086C5EC6E69449BF6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25E5790F2F6441CA6554CE78FE137891">
    <w:name w:val="E25E5790F2F6441CA6554CE78FE13789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CE970027A854F97A1685D8798D96E231">
    <w:name w:val="6CE970027A854F97A1685D8798D96E23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C52DE206F2949269ACE6531FA2A8EF81">
    <w:name w:val="DC52DE206F2949269ACE6531FA2A8EF8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E43759C2DD544928A96F3CC7D386A271">
    <w:name w:val="CE43759C2DD544928A96F3CC7D386A27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00D8A8555D04492844047A8229252811">
    <w:name w:val="B00D8A8555D04492844047A8229252811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81971559F734130AAFFFE34440FB5FF1">
    <w:name w:val="A81971559F734130AAFFFE34440FB5FF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D68E742F2294367B8307A34C3EE065C1">
    <w:name w:val="6D68E742F2294367B8307A34C3EE065C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514F047171A427F836B6EBE8C0402813">
    <w:name w:val="E514F047171A427F836B6EBE8C040281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DD62F92B3AF480C87D77EE35C3EA5513">
    <w:name w:val="9DD62F92B3AF480C87D77EE35C3EA551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EA5C6AC31749FA9F7E741CA5B3674B3">
    <w:name w:val="B5EA5C6AC31749FA9F7E741CA5B3674B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6DF101477D04DE1A2008C3DFEEF2FB23">
    <w:name w:val="56DF101477D04DE1A2008C3DFEEF2FB2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16F46CF6464B3894204ECC156BDDEE3">
    <w:name w:val="1416F46CF6464B3894204ECC156BDDEE3"/>
    <w:rsid w:val="00220871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81789F93DDDE47B1B844F06DCA7434F43">
    <w:name w:val="81789F93DDDE47B1B844F06DCA7434F43"/>
    <w:rsid w:val="00220871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F9954EC5A9044AFEB31F742A400573C33">
    <w:name w:val="F9954EC5A9044AFEB31F742A400573C3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17CDDE41334C5AB5AC4A53C81820C83">
    <w:name w:val="8517CDDE41334C5AB5AC4A53C81820C8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AF9404DB236469EB4C371D757AAD7853">
    <w:name w:val="BAF9404DB236469EB4C371D757AAD785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1C3069ED6984BB8B2300C426D1F07643">
    <w:name w:val="71C3069ED6984BB8B2300C426D1F0764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DA3530FCF484D15A4BD400C49090A794">
    <w:name w:val="5DA3530FCF484D15A4BD400C49090A794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CD8E43EC0F34282AF6743D1A5CACB8C4">
    <w:name w:val="4CD8E43EC0F34282AF6743D1A5CACB8C4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29CC5306FF9484688DDDA7E1962921F3">
    <w:name w:val="429CC5306FF9484688DDDA7E1962921F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3E24A06095F4AE6A5BEB6E6D3E174DE3">
    <w:name w:val="F3E24A06095F4AE6A5BEB6E6D3E174DE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E05A22E11AB45D1A17E22D4350276843">
    <w:name w:val="EE05A22E11AB45D1A17E22D435027684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275ECEE2FB46A185A0DA47E56812523">
    <w:name w:val="85275ECEE2FB46A185A0DA47E5681252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93B3F5EB68664B229E40B59AEAB33C393">
    <w:name w:val="93B3F5EB68664B229E40B59AEAB33C39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F4EB5FB326B4297AE04003248196D3A3">
    <w:name w:val="0F4EB5FB326B4297AE04003248196D3A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29EC80691BD437889220D0AA591EA0C2">
    <w:name w:val="C29EC80691BD437889220D0AA591EA0C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B88DEC28A12491EA7B158D3394DBC893">
    <w:name w:val="0B88DEC28A12491EA7B158D3394DBC89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EC23E1A9EC1425DBB9564C1B17CBAB63">
    <w:name w:val="5EC23E1A9EC1425DBB9564C1B17CBAB6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E01784C590E41C090AAF5FF3C5F2D362">
    <w:name w:val="3E01784C590E41C090AAF5FF3C5F2D36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2016AEC7CE648D29E3F347029F3268A2">
    <w:name w:val="82016AEC7CE648D29E3F347029F3268A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70B8F77D6084B938A0289DF0B46BD742">
    <w:name w:val="E70B8F77D6084B938A0289DF0B46BD74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53A4E358E1944A2AE99E6C2B26D6D012">
    <w:name w:val="753A4E358E1944A2AE99E6C2B26D6D01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FD8FEC0BEB146AD893BA6F55C505E912">
    <w:name w:val="8FD8FEC0BEB146AD893BA6F55C505E912"/>
    <w:rsid w:val="00220871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B6FB6C0C634745BD903BD58B3849864F2">
    <w:name w:val="B6FB6C0C634745BD903BD58B3849864F2"/>
    <w:rsid w:val="00220871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E6A2AD08FFF64AFB91B4D77067E9FF262">
    <w:name w:val="E6A2AD08FFF64AFB91B4D77067E9FF26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D46C9537C1347669548095E5DFC7E073">
    <w:name w:val="CD46C9537C1347669548095E5DFC7E07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79BFE3F72834411AA22059AF19980A93">
    <w:name w:val="B79BFE3F72834411AA22059AF19980A9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C5BE6131EF84B81A6580F2D61694FDC3">
    <w:name w:val="0C5BE6131EF84B81A6580F2D61694FDC3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007C6EB167E41EA9FC19C7DB2DCAE2A1">
    <w:name w:val="0007C6EB167E41EA9FC19C7DB2DCAE2A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D343DD358B6B47EC8247C72CCCA7753A1">
    <w:name w:val="D343DD358B6B47EC8247C72CCCA7753A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CF759286B8448BC9FFB66EE4CF67E3C1">
    <w:name w:val="BCF759286B8448BC9FFB66EE4CF67E3C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E1F5C1A94ED4F3FBC7DE43B8AF11F611">
    <w:name w:val="1E1F5C1A94ED4F3FBC7DE43B8AF11F61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200CBFD74C240CABACEC7A2FFF294AF1">
    <w:name w:val="8200CBFD74C240CABACEC7A2FFF294AF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8DAE166582D4A76A7603072C2B614E62">
    <w:name w:val="E8DAE166582D4A76A7603072C2B614E62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9AF46DFB6B4946649B08B0EFD91BB4B61">
    <w:name w:val="9AF46DFB6B4946649B08B0EFD91BB4B6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532684E3BCC4857BAC14ADA6809F6741">
    <w:name w:val="2532684E3BCC4857BAC14ADA6809F6741"/>
    <w:rsid w:val="0022087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8AB709AD6FA49A196297483B5417C06">
    <w:name w:val="38AB709AD6FA49A196297483B5417C06"/>
    <w:rsid w:val="00B33EBC"/>
  </w:style>
  <w:style w:type="paragraph" w:customStyle="1" w:styleId="63BE05447DDF449285788385594B481C">
    <w:name w:val="63BE05447DDF449285788385594B481C"/>
    <w:rsid w:val="00B33EBC"/>
  </w:style>
  <w:style w:type="paragraph" w:customStyle="1" w:styleId="69BF94C108624562B0BF879118ACB0E5">
    <w:name w:val="69BF94C108624562B0BF879118ACB0E5"/>
    <w:rsid w:val="00B33EBC"/>
  </w:style>
  <w:style w:type="paragraph" w:customStyle="1" w:styleId="19491EF0657648DFB1E1B334D25B0003">
    <w:name w:val="19491EF0657648DFB1E1B334D25B0003"/>
    <w:rsid w:val="00B33EBC"/>
  </w:style>
  <w:style w:type="paragraph" w:customStyle="1" w:styleId="A044669686534E88AF007F34DBB37359">
    <w:name w:val="A044669686534E88AF007F34DBB37359"/>
    <w:rsid w:val="00B33EBC"/>
  </w:style>
  <w:style w:type="paragraph" w:customStyle="1" w:styleId="4F6330CC7C3D47CAB0DB549B62D994CA">
    <w:name w:val="4F6330CC7C3D47CAB0DB549B62D994CA"/>
    <w:rsid w:val="00B33EBC"/>
  </w:style>
  <w:style w:type="paragraph" w:customStyle="1" w:styleId="4E5457CAE171453A9389036AE05E3DA9">
    <w:name w:val="4E5457CAE171453A9389036AE05E3DA9"/>
    <w:rsid w:val="00B33EBC"/>
  </w:style>
  <w:style w:type="paragraph" w:customStyle="1" w:styleId="97DF12E467C44CB490BCC0CDA167BD2A">
    <w:name w:val="97DF12E467C44CB490BCC0CDA167BD2A"/>
    <w:rsid w:val="00B33EBC"/>
  </w:style>
  <w:style w:type="paragraph" w:customStyle="1" w:styleId="0784D2F22F6A47F2B42B6051873884DE">
    <w:name w:val="0784D2F22F6A47F2B42B6051873884DE"/>
    <w:rsid w:val="00B33EBC"/>
  </w:style>
  <w:style w:type="paragraph" w:customStyle="1" w:styleId="E5DB28FDD8D54E7490878079743B3AE5">
    <w:name w:val="E5DB28FDD8D54E7490878079743B3AE5"/>
    <w:rsid w:val="00B33EBC"/>
  </w:style>
  <w:style w:type="paragraph" w:customStyle="1" w:styleId="4D59B738CE084FB895FFF38F34B05F24">
    <w:name w:val="4D59B738CE084FB895FFF38F34B05F24"/>
    <w:rsid w:val="00B33EBC"/>
  </w:style>
  <w:style w:type="paragraph" w:customStyle="1" w:styleId="CD6FDA7299C74C45A7DC1AFFB75DA386">
    <w:name w:val="CD6FDA7299C74C45A7DC1AFFB75DA386"/>
    <w:rsid w:val="00B33EBC"/>
  </w:style>
  <w:style w:type="paragraph" w:customStyle="1" w:styleId="18FB1AFDB08040148F908CDCB80FE0B1">
    <w:name w:val="18FB1AFDB08040148F908CDCB80FE0B1"/>
    <w:rsid w:val="00B33EBC"/>
  </w:style>
  <w:style w:type="paragraph" w:customStyle="1" w:styleId="7E584F84C3D44EBAAB5E093D93C3A0A7">
    <w:name w:val="7E584F84C3D44EBAAB5E093D93C3A0A7"/>
    <w:rsid w:val="00B33EBC"/>
  </w:style>
  <w:style w:type="paragraph" w:customStyle="1" w:styleId="376C49DA5E534DC8B0FDBD27810E14C4">
    <w:name w:val="376C49DA5E534DC8B0FDBD27810E14C4"/>
    <w:rsid w:val="00B33EBC"/>
  </w:style>
  <w:style w:type="paragraph" w:customStyle="1" w:styleId="FF0C456EC2184793AA31150BD4E2949F">
    <w:name w:val="FF0C456EC2184793AA31150BD4E2949F"/>
    <w:rsid w:val="00B33EBC"/>
  </w:style>
  <w:style w:type="paragraph" w:customStyle="1" w:styleId="EF87C7AD5C244EB1AC63723C8B9C4E9B">
    <w:name w:val="EF87C7AD5C244EB1AC63723C8B9C4E9B"/>
    <w:rsid w:val="00B33EBC"/>
  </w:style>
  <w:style w:type="paragraph" w:customStyle="1" w:styleId="58BFB149ACC64D7389D8895CA09E8312">
    <w:name w:val="58BFB149ACC64D7389D8895CA09E8312"/>
    <w:rsid w:val="00B33EBC"/>
  </w:style>
  <w:style w:type="paragraph" w:customStyle="1" w:styleId="9ACAC0795393456B8EB2B911C98449B64">
    <w:name w:val="9ACAC0795393456B8EB2B911C98449B6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718DB022A5284DD7BCAD476AF0351C354">
    <w:name w:val="718DB022A5284DD7BCAD476AF0351C35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979C5261E394E60939F24E12A32DBD74">
    <w:name w:val="D979C5261E394E60939F24E12A32DBD7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0AD38B264854674A006A00BE6793CE64">
    <w:name w:val="20AD38B264854674A006A00BE6793CE6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3E65093672C47B296A08AC603F299A24">
    <w:name w:val="13E65093672C47B296A08AC603F299A2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98686F92B0E4B0F9C8E2DECA16E6ECB4">
    <w:name w:val="398686F92B0E4B0F9C8E2DECA16E6ECB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5D8D7DA775242EE87CD8193E1D4940F4">
    <w:name w:val="25D8D7DA775242EE87CD8193E1D4940F4"/>
    <w:rsid w:val="0064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62C42871C73493795AA241966094B604">
    <w:name w:val="C62C42871C73493795AA241966094B604"/>
    <w:rsid w:val="0064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16F99462D4B4DBF8FEBEA9D5F065FFD5">
    <w:name w:val="E16F99462D4B4DBF8FEBEA9D5F065FFD5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3A8E126F89348DF96E9732046534A674">
    <w:name w:val="53A8E126F89348DF96E9732046534A67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C8E6AA4E6CB45FEA542C074B780F0D04">
    <w:name w:val="1C8E6AA4E6CB45FEA542C074B780F0D0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516146D34FB46DA88B04910B55E97494">
    <w:name w:val="2516146D34FB46DA88B04910B55E9749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D6A49A28450479A92E220745095EEAB4">
    <w:name w:val="BD6A49A28450479A92E220745095EEAB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D612AE4B76474E1CBF56D246F399D57F4">
    <w:name w:val="D612AE4B76474E1CBF56D246F399D57F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291D992189244579BA112BFDD020AB94">
    <w:name w:val="5291D992189244579BA112BFDD020AB9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08B5A20A4AE4151BDBBD867670DFD5D4">
    <w:name w:val="608B5A20A4AE4151BDBBD867670DFD5D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487FB56B424040D1BD84F143FAF510644">
    <w:name w:val="487FB56B424040D1BD84F143FAF51064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8BF415D14E6443A861C0645E5E20D894">
    <w:name w:val="68BF415D14E6443A861C0645E5E20D89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15083E3581D49C6AB26FD6C1BE7CC464">
    <w:name w:val="E15083E3581D49C6AB26FD6C1BE7CC46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A7D963122184963BA67FFD6C98B4FC24">
    <w:name w:val="3A7D963122184963BA67FFD6C98B4FC2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8F5ADE5B46E4A2E91731B5542D4EF2F4">
    <w:name w:val="58F5ADE5B46E4A2E91731B5542D4EF2F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8381246319844A2A382578A8E23132D4">
    <w:name w:val="58381246319844A2A382578A8E23132D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4D896F248D84181B6A10EB3E1B403404">
    <w:name w:val="14D896F248D84181B6A10EB3E1B40340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FF64D939EB543419571B571E40712875">
    <w:name w:val="7FF64D939EB543419571B571E40712875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31853AB29B5484188CF42973DD881F55">
    <w:name w:val="331853AB29B5484188CF42973DD881F55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09CB5F5BC134B9CAAAEEB7CE3C197A34">
    <w:name w:val="F09CB5F5BC134B9CAAAEEB7CE3C197A3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4EEEF297DBA4BAE9BBF38814BFC222B4">
    <w:name w:val="94EEEF297DBA4BAE9BBF38814BFC222B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52280CD331F4858929AF096634812814">
    <w:name w:val="E52280CD331F4858929AF09663481281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C768CBC359C464CB9917DDEC7AEAC014">
    <w:name w:val="6C768CBC359C464CB9917DDEC7AEAC01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DE623A2C7E64F5494B6049196CC99834">
    <w:name w:val="ADE623A2C7E64F5494B6049196CC9983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A5F606713843028DE302EA16ECA6974">
    <w:name w:val="B5A5F606713843028DE302EA16ECA697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EADC30C785940D096A973BF27D7405D4">
    <w:name w:val="AEADC30C785940D096A973BF27D7405D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83E43D5E2EE4634A1EB48DE79389B402">
    <w:name w:val="483E43D5E2EE4634A1EB48DE79389B40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068FF1C283B4D2481EC719907CBC5012">
    <w:name w:val="E068FF1C283B4D2481EC719907CBC501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D52F042AC454F16B0EAFD7F0956F5442">
    <w:name w:val="AD52F042AC454F16B0EAFD7F0956F544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221430676D04D2C972E1E3E1FDC4CC22">
    <w:name w:val="3221430676D04D2C972E1E3E1FDC4CC2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0A4338F264F4BD6B6C5902692E257572">
    <w:name w:val="A0A4338F264F4BD6B6C5902692E25757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CCD7953F2034D24A953D95E666697552">
    <w:name w:val="3CCD7953F2034D24A953D95E66669755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8737804FD7A4253A0C9A3495DA8F7342">
    <w:name w:val="88737804FD7A4253A0C9A3495DA8F734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47836457DD54DFB8A1533C6ECD9161B2">
    <w:name w:val="F47836457DD54DFB8A1533C6ECD9161B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5905F9FED79441EBC5724A07BD299B42">
    <w:name w:val="D5905F9FED79441EBC5724A07BD299B4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ACFD45BA6B24D18A735A6C621F65F252">
    <w:name w:val="2ACFD45BA6B24D18A735A6C621F65F25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73EC0BB932294293B18815B5C4BEFF942">
    <w:name w:val="73EC0BB932294293B18815B5C4BEFF94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0B13B21D0C94644A4243B990C1BC6122">
    <w:name w:val="A0B13B21D0C94644A4243B990C1BC612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392F72D7F884991BBED4D3ABB4430D92">
    <w:name w:val="1392F72D7F884991BBED4D3ABB4430D9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7137C84B6BC4C9086C5EC6E69449BF62">
    <w:name w:val="27137C84B6BC4C9086C5EC6E69449BF6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25E5790F2F6441CA6554CE78FE137892">
    <w:name w:val="E25E5790F2F6441CA6554CE78FE13789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6CE970027A854F97A1685D8798D96E232">
    <w:name w:val="6CE970027A854F97A1685D8798D96E23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C52DE206F2949269ACE6531FA2A8EF82">
    <w:name w:val="DC52DE206F2949269ACE6531FA2A8EF8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E43759C2DD544928A96F3CC7D386A272">
    <w:name w:val="CE43759C2DD544928A96F3CC7D386A27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00D8A8555D04492844047A8229252812">
    <w:name w:val="B00D8A8555D04492844047A8229252812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81971559F734130AAFFFE34440FB5FF2">
    <w:name w:val="A81971559F734130AAFFFE34440FB5FF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D68E742F2294367B8307A34C3EE065C2">
    <w:name w:val="6D68E742F2294367B8307A34C3EE065C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514F047171A427F836B6EBE8C0402814">
    <w:name w:val="E514F047171A427F836B6EBE8C040281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9DD62F92B3AF480C87D77EE35C3EA5514">
    <w:name w:val="9DD62F92B3AF480C87D77EE35C3EA551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5EA5C6AC31749FA9F7E741CA5B3674B4">
    <w:name w:val="B5EA5C6AC31749FA9F7E741CA5B3674B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6DF101477D04DE1A2008C3DFEEF2FB24">
    <w:name w:val="56DF101477D04DE1A2008C3DFEEF2FB2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16F46CF6464B3894204ECC156BDDEE4">
    <w:name w:val="1416F46CF6464B3894204ECC156BDDEE4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81789F93DDDE47B1B844F06DCA7434F44">
    <w:name w:val="81789F93DDDE47B1B844F06DCA7434F44"/>
    <w:rsid w:val="006470A6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F9954EC5A9044AFEB31F742A400573C34">
    <w:name w:val="F9954EC5A9044AFEB31F742A400573C3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17CDDE41334C5AB5AC4A53C81820C84">
    <w:name w:val="8517CDDE41334C5AB5AC4A53C81820C8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AF9404DB236469EB4C371D757AAD7854">
    <w:name w:val="BAF9404DB236469EB4C371D757AAD785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1C3069ED6984BB8B2300C426D1F07644">
    <w:name w:val="71C3069ED6984BB8B2300C426D1F0764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8AB709AD6FA49A196297483B5417C061">
    <w:name w:val="38AB709AD6FA49A196297483B5417C061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3BE05447DDF449285788385594B481C1">
    <w:name w:val="63BE05447DDF449285788385594B481C1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69BF94C108624562B0BF879118ACB0E51">
    <w:name w:val="69BF94C108624562B0BF879118ACB0E51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9491EF0657648DFB1E1B334D25B00031">
    <w:name w:val="19491EF0657648DFB1E1B334D25B00031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E584F84C3D44EBAAB5E093D93C3A0A71">
    <w:name w:val="7E584F84C3D44EBAAB5E093D93C3A0A71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76C49DA5E534DC8B0FDBD27810E14C41">
    <w:name w:val="376C49DA5E534DC8B0FDBD27810E14C41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FF0C456EC2184793AA31150BD4E2949F1">
    <w:name w:val="FF0C456EC2184793AA31150BD4E2949F1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F87C7AD5C244EB1AC63723C8B9C4E9B1">
    <w:name w:val="EF87C7AD5C244EB1AC63723C8B9C4E9B1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58BFB149ACC64D7389D8895CA09E83121">
    <w:name w:val="58BFB149ACC64D7389D8895CA09E83121"/>
    <w:rsid w:val="006470A6"/>
    <w:pPr>
      <w:numPr>
        <w:ilvl w:val="1"/>
      </w:numPr>
      <w:spacing w:line="48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A10EB3E0E0247AEA181A404CA05EAE4">
    <w:name w:val="EA10EB3E0E0247AEA181A404CA05EAE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29CC5306FF9484688DDDA7E1962921F4">
    <w:name w:val="429CC5306FF9484688DDDA7E1962921F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F3E24A06095F4AE6A5BEB6E6D3E174DE4">
    <w:name w:val="F3E24A06095F4AE6A5BEB6E6D3E174DE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E05A22E11AB45D1A17E22D4350276844">
    <w:name w:val="EE05A22E11AB45D1A17E22D435027684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5275ECEE2FB46A185A0DA47E56812524">
    <w:name w:val="85275ECEE2FB46A185A0DA47E5681252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A044669686534E88AF007F34DBB373591">
    <w:name w:val="A044669686534E88AF007F34DBB373591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F6330CC7C3D47CAB0DB549B62D994CA1">
    <w:name w:val="4F6330CC7C3D47CAB0DB549B62D994CA1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4E5457CAE171453A9389036AE05E3DA91">
    <w:name w:val="4E5457CAE171453A9389036AE05E3DA91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97DF12E467C44CB490BCC0CDA167BD2A1">
    <w:name w:val="97DF12E467C44CB490BCC0CDA167BD2A1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29EC80691BD437889220D0AA591EA0C3">
    <w:name w:val="C29EC80691BD437889220D0AA591EA0C3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B88DEC28A12491EA7B158D3394DBC894">
    <w:name w:val="0B88DEC28A12491EA7B158D3394DBC89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5EC23E1A9EC1425DBB9564C1B17CBAB64">
    <w:name w:val="5EC23E1A9EC1425DBB9564C1B17CBAB6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3E01784C590E41C090AAF5FF3C5F2D363">
    <w:name w:val="3E01784C590E41C090AAF5FF3C5F2D363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2016AEC7CE648D29E3F347029F3268A3">
    <w:name w:val="82016AEC7CE648D29E3F347029F3268A3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70B8F77D6084B938A0289DF0B46BD743">
    <w:name w:val="E70B8F77D6084B938A0289DF0B46BD743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753A4E358E1944A2AE99E6C2B26D6D013">
    <w:name w:val="753A4E358E1944A2AE99E6C2B26D6D013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FD8FEC0BEB146AD893BA6F55C505E913">
    <w:name w:val="8FD8FEC0BEB146AD893BA6F55C505E913"/>
    <w:rsid w:val="006470A6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B6FB6C0C634745BD903BD58B3849864F3">
    <w:name w:val="B6FB6C0C634745BD903BD58B3849864F3"/>
    <w:rsid w:val="006470A6"/>
    <w:pPr>
      <w:spacing w:line="480" w:lineRule="auto"/>
    </w:pPr>
    <w:rPr>
      <w:rFonts w:ascii="Times New Roman" w:eastAsiaTheme="minorHAnsi" w:hAnsi="Times New Roman"/>
      <w:sz w:val="24"/>
    </w:rPr>
  </w:style>
  <w:style w:type="paragraph" w:customStyle="1" w:styleId="E6A2AD08FFF64AFB91B4D77067E9FF263">
    <w:name w:val="E6A2AD08FFF64AFB91B4D77067E9FF263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CD46C9537C1347669548095E5DFC7E074">
    <w:name w:val="CD46C9537C1347669548095E5DFC7E07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79BFE3F72834411AA22059AF19980A94">
    <w:name w:val="B79BFE3F72834411AA22059AF19980A9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C5BE6131EF84B81A6580F2D61694FDC4">
    <w:name w:val="0C5BE6131EF84B81A6580F2D61694FDC4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0007C6EB167E41EA9FC19C7DB2DCAE2A2">
    <w:name w:val="0007C6EB167E41EA9FC19C7DB2DCAE2A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D343DD358B6B47EC8247C72CCCA7753A2">
    <w:name w:val="D343DD358B6B47EC8247C72CCCA7753A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BCF759286B8448BC9FFB66EE4CF67E3C2">
    <w:name w:val="BCF759286B8448BC9FFB66EE4CF67E3C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E1F5C1A94ED4F3FBC7DE43B8AF11F612">
    <w:name w:val="1E1F5C1A94ED4F3FBC7DE43B8AF11F61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8200CBFD74C240CABACEC7A2FFF294AF2">
    <w:name w:val="8200CBFD74C240CABACEC7A2FFF294AF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E8DAE166582D4A76A7603072C2B614E63">
    <w:name w:val="E8DAE166582D4A76A7603072C2B614E63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9AF46DFB6B4946649B08B0EFD91BB4B62">
    <w:name w:val="9AF46DFB6B4946649B08B0EFD91BB4B6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2532684E3BCC4857BAC14ADA6809F6742">
    <w:name w:val="2532684E3BCC4857BAC14ADA6809F6742"/>
    <w:rsid w:val="006470A6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paragraph" w:customStyle="1" w:styleId="1B521D7D196F46B9845E0FF9E61F6C92">
    <w:name w:val="1B521D7D196F46B9845E0FF9E61F6C92"/>
    <w:rsid w:val="0095213D"/>
  </w:style>
  <w:style w:type="paragraph" w:customStyle="1" w:styleId="D2EDB11F6D7C4815B464B36831D1B80D">
    <w:name w:val="D2EDB11F6D7C4815B464B36831D1B80D"/>
    <w:rsid w:val="0095213D"/>
  </w:style>
  <w:style w:type="paragraph" w:customStyle="1" w:styleId="2258A13A485542C9B77E02615F25F7F0">
    <w:name w:val="2258A13A485542C9B77E02615F25F7F0"/>
    <w:rsid w:val="0095213D"/>
  </w:style>
  <w:style w:type="paragraph" w:customStyle="1" w:styleId="E0F110D5BDEB47B08569B868DF0BE363">
    <w:name w:val="E0F110D5BDEB47B08569B868DF0BE363"/>
    <w:rsid w:val="0095213D"/>
  </w:style>
  <w:style w:type="paragraph" w:customStyle="1" w:styleId="8C764FB05AD54FAEABECC0BBDCBE4ED4">
    <w:name w:val="8C764FB05AD54FAEABECC0BBDCBE4ED4"/>
    <w:rsid w:val="0095213D"/>
  </w:style>
  <w:style w:type="paragraph" w:customStyle="1" w:styleId="9629073E14A349B0BE0AD3ED1EFC55A8">
    <w:name w:val="9629073E14A349B0BE0AD3ED1EFC55A8"/>
    <w:rsid w:val="0095213D"/>
  </w:style>
  <w:style w:type="paragraph" w:customStyle="1" w:styleId="57A6A7C9104D422E9737608D73C4C7E9">
    <w:name w:val="57A6A7C9104D422E9737608D73C4C7E9"/>
    <w:rsid w:val="0095213D"/>
  </w:style>
  <w:style w:type="paragraph" w:customStyle="1" w:styleId="67142E9CC6DD4E368BE20F5974F6407A">
    <w:name w:val="67142E9CC6DD4E368BE20F5974F6407A"/>
    <w:rsid w:val="0095213D"/>
  </w:style>
  <w:style w:type="paragraph" w:customStyle="1" w:styleId="0B1C805641C1440A9BFF543160F161A4">
    <w:name w:val="0B1C805641C1440A9BFF543160F161A4"/>
    <w:rsid w:val="0095213D"/>
  </w:style>
  <w:style w:type="paragraph" w:customStyle="1" w:styleId="797713CC0E2946A4B307CB6901C343B0">
    <w:name w:val="797713CC0E2946A4B307CB6901C343B0"/>
    <w:rsid w:val="0095213D"/>
  </w:style>
  <w:style w:type="paragraph" w:customStyle="1" w:styleId="C5031C31E9954B9BAA4ABD1BBC1C96A1">
    <w:name w:val="C5031C31E9954B9BAA4ABD1BBC1C96A1"/>
    <w:rsid w:val="0095213D"/>
  </w:style>
  <w:style w:type="paragraph" w:customStyle="1" w:styleId="6073FBDFB48A43499EC88BA0DB142110">
    <w:name w:val="6073FBDFB48A43499EC88BA0DB142110"/>
    <w:rsid w:val="0095213D"/>
  </w:style>
  <w:style w:type="paragraph" w:customStyle="1" w:styleId="D3D968F06C93437AB41D6CD9A0B38E7E">
    <w:name w:val="D3D968F06C93437AB41D6CD9A0B38E7E"/>
    <w:rsid w:val="0095213D"/>
  </w:style>
  <w:style w:type="paragraph" w:customStyle="1" w:styleId="8B83E02A9B194C8A9A9D2F0CE12B6372">
    <w:name w:val="8B83E02A9B194C8A9A9D2F0CE12B6372"/>
    <w:rsid w:val="0095213D"/>
  </w:style>
  <w:style w:type="paragraph" w:customStyle="1" w:styleId="77B6D0EC259A4F818CAE021E921B3041">
    <w:name w:val="77B6D0EC259A4F818CAE021E921B3041"/>
    <w:rsid w:val="0095213D"/>
  </w:style>
  <w:style w:type="paragraph" w:customStyle="1" w:styleId="E6B7C7BB267646B88CDDCB080ED5CE8F">
    <w:name w:val="E6B7C7BB267646B88CDDCB080ED5CE8F"/>
    <w:rsid w:val="0095213D"/>
  </w:style>
  <w:style w:type="paragraph" w:customStyle="1" w:styleId="9DACFBF2549A4C588E5645E69AC08D35">
    <w:name w:val="9DACFBF2549A4C588E5645E69AC08D35"/>
    <w:rsid w:val="0095213D"/>
  </w:style>
  <w:style w:type="paragraph" w:customStyle="1" w:styleId="4EE2015984E5469E9B0C6601C264F56F">
    <w:name w:val="4EE2015984E5469E9B0C6601C264F56F"/>
    <w:rsid w:val="0095213D"/>
  </w:style>
  <w:style w:type="paragraph" w:customStyle="1" w:styleId="84575D46BB134F8A9F30A9EF5DC5F3A1">
    <w:name w:val="84575D46BB134F8A9F30A9EF5DC5F3A1"/>
    <w:rsid w:val="0095213D"/>
  </w:style>
  <w:style w:type="paragraph" w:customStyle="1" w:styleId="42A019B8FAD14B239E9C56439739BC6F">
    <w:name w:val="42A019B8FAD14B239E9C56439739BC6F"/>
    <w:rsid w:val="0095213D"/>
  </w:style>
  <w:style w:type="paragraph" w:customStyle="1" w:styleId="F0CB7E29C00C469BA70AFEBC5D761BD2">
    <w:name w:val="F0CB7E29C00C469BA70AFEBC5D761BD2"/>
    <w:rsid w:val="0095213D"/>
  </w:style>
  <w:style w:type="paragraph" w:customStyle="1" w:styleId="02CCB5A1E93449CA8188048BFCBE0559">
    <w:name w:val="02CCB5A1E93449CA8188048BFCBE0559"/>
    <w:rsid w:val="0095213D"/>
  </w:style>
  <w:style w:type="paragraph" w:customStyle="1" w:styleId="5B05EE8EE3104215A30668F9CB0F0EBE">
    <w:name w:val="5B05EE8EE3104215A30668F9CB0F0EBE"/>
    <w:rsid w:val="0095213D"/>
  </w:style>
  <w:style w:type="paragraph" w:customStyle="1" w:styleId="8E10A73E673543B08A5474E654E48CF1">
    <w:name w:val="8E10A73E673543B08A5474E654E48CF1"/>
    <w:rsid w:val="0095213D"/>
  </w:style>
  <w:style w:type="paragraph" w:customStyle="1" w:styleId="A8BA96E711D141EDBF407D7274251A5F">
    <w:name w:val="A8BA96E711D141EDBF407D7274251A5F"/>
    <w:rsid w:val="0095213D"/>
  </w:style>
  <w:style w:type="paragraph" w:customStyle="1" w:styleId="DD70AAA246274CE291EB465C5233BF5F">
    <w:name w:val="DD70AAA246274CE291EB465C5233BF5F"/>
    <w:rsid w:val="0095213D"/>
  </w:style>
  <w:style w:type="paragraph" w:customStyle="1" w:styleId="AB06C28806F540178AB5FA53EDB50DC2">
    <w:name w:val="AB06C28806F540178AB5FA53EDB50DC2"/>
    <w:rsid w:val="0095213D"/>
  </w:style>
  <w:style w:type="paragraph" w:customStyle="1" w:styleId="A8CC5194E773438D9B248C6D19BCEDD4">
    <w:name w:val="A8CC5194E773438D9B248C6D19BCEDD4"/>
    <w:rsid w:val="00952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AAF0D9C-3460-4817-8A97-D75CB8992E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2012 2</Template>
  <TotalTime>2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3</cp:revision>
  <cp:lastPrinted>2012-03-23T02:14:00Z</cp:lastPrinted>
  <dcterms:created xsi:type="dcterms:W3CDTF">2012-03-23T02:12:00Z</dcterms:created>
  <dcterms:modified xsi:type="dcterms:W3CDTF">2012-03-23T02:14:00Z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TC300019849990</vt:lpwstr>
  </property>
</Properties>
</file>