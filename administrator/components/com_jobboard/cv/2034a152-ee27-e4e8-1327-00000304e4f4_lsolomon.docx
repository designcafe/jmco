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005" w:rsidRDefault="006F7005">
      <w:pPr>
        <w:ind w:left="450" w:right="540"/>
        <w:jc w:val="center"/>
        <w:rPr>
          <w:rFonts w:ascii="Franklin Gothic Book" w:hAnsi="Franklin Gothic Book" w:cs="Franklin Gothic Book"/>
          <w:b/>
          <w:bCs/>
          <w:sz w:val="32"/>
          <w:szCs w:val="32"/>
        </w:rPr>
      </w:pPr>
      <w:r>
        <w:rPr>
          <w:rFonts w:ascii="Franklin Gothic Book" w:hAnsi="Franklin Gothic Book" w:cs="Franklin Gothic Book"/>
          <w:b/>
          <w:bCs/>
          <w:sz w:val="32"/>
          <w:szCs w:val="32"/>
        </w:rPr>
        <w:t>Latifah Solomon</w:t>
      </w:r>
    </w:p>
    <w:p w:rsidR="006F7005" w:rsidRDefault="006F7005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92 Vine ST 2b</w:t>
      </w:r>
    </w:p>
    <w:p w:rsidR="006F7005" w:rsidRDefault="006F7005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Hartford, CT</w:t>
      </w:r>
    </w:p>
    <w:p w:rsidR="006F7005" w:rsidRDefault="006F7005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06112</w:t>
      </w:r>
    </w:p>
    <w:p w:rsidR="006F7005" w:rsidRDefault="006F7005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(860)206-1828, (860)833-5815</w:t>
      </w:r>
    </w:p>
    <w:p w:rsidR="006F7005" w:rsidRDefault="006F7005">
      <w:pPr>
        <w:ind w:left="45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Mzladie115@yahoo.com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  <w:sz w:val="24"/>
          <w:szCs w:val="24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Objective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To be part of a company that there is room to learn and grow with.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Employment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*Let Us Help Law Firm-Receptionist, (04/2007-10/2010), </w:t>
      </w:r>
      <w:r>
        <w:rPr>
          <w:rFonts w:ascii="Franklin Gothic Book" w:hAnsi="Franklin Gothic Book" w:cs="Franklin Gothic Book"/>
          <w:b/>
          <w:bCs/>
          <w:u w:val="single"/>
        </w:rPr>
        <w:t>DUTIES-</w:t>
      </w:r>
      <w:r>
        <w:rPr>
          <w:rFonts w:ascii="Franklin Gothic Book" w:hAnsi="Franklin Gothic Book" w:cs="Franklin Gothic Book"/>
        </w:rPr>
        <w:t>answering phones, filing paperwork, greeting all persons that enter and exit office, Entering data into computer.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*Jamaican Mi Hungry-cashier, (04/2004-06/2006), </w:t>
      </w:r>
      <w:r>
        <w:rPr>
          <w:rFonts w:ascii="Franklin Gothic Book" w:hAnsi="Franklin Gothic Book" w:cs="Franklin Gothic Book"/>
          <w:b/>
          <w:bCs/>
          <w:u w:val="single"/>
        </w:rPr>
        <w:t>DUTIES-</w:t>
      </w:r>
      <w:r>
        <w:rPr>
          <w:rFonts w:ascii="Franklin Gothic Book" w:hAnsi="Franklin Gothic Book" w:cs="Franklin Gothic Book"/>
        </w:rPr>
        <w:t>running cashier, preparing and serving food, greeting all customers.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*B-Clean Janitorial Services-Janitor, (03/2002-03/2004), </w:t>
      </w:r>
      <w:r>
        <w:rPr>
          <w:rFonts w:ascii="Franklin Gothic Book" w:hAnsi="Franklin Gothic Book" w:cs="Franklin Gothic Book"/>
          <w:b/>
          <w:bCs/>
          <w:u w:val="single"/>
        </w:rPr>
        <w:t>DUTIES</w:t>
      </w:r>
      <w:r>
        <w:rPr>
          <w:rFonts w:ascii="Franklin Gothic Book" w:hAnsi="Franklin Gothic Book" w:cs="Franklin Gothic Book"/>
        </w:rPr>
        <w:t>-cleaning various offices and buildings.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Education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*East Hartford High School-Diploma, (1999-2003)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*Hartford Neighborhood Center-certificate, (2006-2007), Computer Education 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  <w:sz w:val="28"/>
          <w:szCs w:val="28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  <w:sz w:val="28"/>
          <w:szCs w:val="28"/>
        </w:rPr>
      </w:pPr>
      <w:r>
        <w:rPr>
          <w:rFonts w:ascii="Franklin Gothic Book" w:hAnsi="Franklin Gothic Book" w:cs="Franklin Gothic Book"/>
          <w:sz w:val="28"/>
          <w:szCs w:val="28"/>
        </w:rPr>
        <w:t>Other Experience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Microsoft Office-MS Word, Power Point, Excel, Publisher, Outlook, Mail-Merge, Data Entry, 10 Key</w:t>
      </w: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6F7005" w:rsidRDefault="006F7005">
      <w:pPr>
        <w:ind w:left="450" w:right="540"/>
        <w:rPr>
          <w:rFonts w:ascii="Franklin Gothic Book" w:hAnsi="Franklin Gothic Book" w:cs="Franklin Gothic Book"/>
        </w:rPr>
      </w:pPr>
    </w:p>
    <w:p w:rsidR="00000000" w:rsidRDefault="006F7005" w:rsidP="006F7005">
      <w:pPr>
        <w:ind w:left="450" w:right="540"/>
        <w:jc w:val="center"/>
      </w:pPr>
      <w:r>
        <w:rPr>
          <w:rFonts w:ascii="Franklin Gothic Book" w:hAnsi="Franklin Gothic Book" w:cs="Franklin Gothic Book"/>
        </w:rPr>
        <w:t>References Available Upon Request</w:t>
      </w:r>
    </w:p>
    <w:sectPr w:rsidR="00000000" w:rsidSect="006F7005">
      <w:headerReference w:type="default" r:id="rId6"/>
      <w:footerReference w:type="default" r:id="rId7"/>
      <w:pgSz w:w="12240" w:h="15840"/>
      <w:pgMar w:top="1080" w:right="720" w:bottom="720" w:left="72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005" w:rsidRDefault="006F7005" w:rsidP="006F7005">
      <w:r>
        <w:separator/>
      </w:r>
    </w:p>
  </w:endnote>
  <w:endnote w:type="continuationSeparator" w:id="0">
    <w:p w:rsidR="006F7005" w:rsidRDefault="006F7005" w:rsidP="006F7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05" w:rsidRDefault="006F7005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005" w:rsidRDefault="006F7005" w:rsidP="006F7005">
      <w:r>
        <w:separator/>
      </w:r>
    </w:p>
  </w:footnote>
  <w:footnote w:type="continuationSeparator" w:id="0">
    <w:p w:rsidR="006F7005" w:rsidRDefault="006F7005" w:rsidP="006F70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005" w:rsidRDefault="006F7005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6F7005"/>
    <w:rsid w:val="006F7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