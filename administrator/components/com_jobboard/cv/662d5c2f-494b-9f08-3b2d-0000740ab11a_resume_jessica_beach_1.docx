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D256B8" w:rsidRDefault="00D256B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t>Jessica Beach</w:t>
      </w:r>
    </w:p>
    <w:p w:rsidR="00521DE4" w:rsidRPr="00D256B8" w:rsidRDefault="00D256B8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84 </w:t>
      </w:r>
      <w:proofErr w:type="spellStart"/>
      <w:r>
        <w:rPr>
          <w:rFonts w:ascii="Times New Roman" w:hAnsi="Times New Roman"/>
          <w:kern w:val="28"/>
          <w:sz w:val="24"/>
          <w:szCs w:val="24"/>
        </w:rPr>
        <w:t>Cropp</w:t>
      </w:r>
      <w:proofErr w:type="spellEnd"/>
      <w:r>
        <w:rPr>
          <w:rFonts w:ascii="Times New Roman" w:hAnsi="Times New Roman"/>
          <w:kern w:val="28"/>
          <w:sz w:val="24"/>
          <w:szCs w:val="24"/>
        </w:rPr>
        <w:t xml:space="preserve"> Rd</w:t>
      </w:r>
    </w:p>
    <w:p w:rsidR="00521DE4" w:rsidRPr="00D256B8" w:rsidRDefault="00D256B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Fredericksburg, VA 22406</w:t>
      </w:r>
    </w:p>
    <w:p w:rsidR="00521DE4" w:rsidRPr="00D256B8" w:rsidRDefault="00D256B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Cell: (540)809-5637</w:t>
      </w:r>
    </w:p>
    <w:p w:rsidR="00521DE4" w:rsidRPr="00D256B8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4"/>
          <w:szCs w:val="24"/>
        </w:rPr>
      </w:pPr>
      <w:r w:rsidRPr="00D256B8">
        <w:rPr>
          <w:rFonts w:ascii="Times New Roman" w:hAnsi="Times New Roman"/>
          <w:kern w:val="28"/>
          <w:sz w:val="24"/>
          <w:szCs w:val="24"/>
        </w:rPr>
        <w:t xml:space="preserve">Email: </w:t>
      </w:r>
      <w:r w:rsidR="00D256B8">
        <w:rPr>
          <w:rFonts w:ascii="Times New Roman" w:hAnsi="Times New Roman"/>
          <w:kern w:val="28"/>
          <w:sz w:val="24"/>
          <w:szCs w:val="24"/>
        </w:rPr>
        <w:t>jab27231@email.vccs.edu</w:t>
      </w:r>
    </w:p>
    <w:p w:rsidR="00521DE4" w:rsidRPr="00D256B8" w:rsidRDefault="00521DE4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D256B8" w:rsidRPr="00D256B8" w:rsidRDefault="00D256B8" w:rsidP="00C8758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t>OBJECTIVE</w:t>
      </w:r>
      <w:proofErr w:type="gramStart"/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t>:</w:t>
      </w:r>
      <w:proofErr w:type="gramEnd"/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br/>
      </w:r>
      <w:r w:rsidR="002C1B53" w:rsidRPr="00D256B8">
        <w:rPr>
          <w:rFonts w:ascii="Times New Roman" w:hAnsi="Times New Roman"/>
          <w:bCs/>
          <w:sz w:val="24"/>
          <w:szCs w:val="24"/>
        </w:rPr>
        <w:t>Seeking a challenging and responsible position offering opportunities providing professional growth and advancement.</w:t>
      </w:r>
    </w:p>
    <w:p w:rsidR="00D256B8" w:rsidRPr="00D256B8" w:rsidRDefault="00D256B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:rsidR="00521DE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QUALIFICATIONS: </w:t>
      </w:r>
    </w:p>
    <w:p w:rsidR="00FF48C6" w:rsidRDefault="00FF48C6" w:rsidP="00FF48C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Exceedingly self motivation, confident and dependable </w:t>
      </w:r>
    </w:p>
    <w:p w:rsidR="00FF48C6" w:rsidRDefault="00FF48C6" w:rsidP="00FF48C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 w:rsidRPr="00E62ACF">
        <w:rPr>
          <w:rFonts w:ascii="Times New Roman" w:hAnsi="Times New Roman"/>
          <w:kern w:val="28"/>
          <w:sz w:val="24"/>
          <w:szCs w:val="24"/>
        </w:rPr>
        <w:t>Fully committed in providing the utmost possible sta</w:t>
      </w:r>
      <w:r>
        <w:rPr>
          <w:rFonts w:ascii="Times New Roman" w:hAnsi="Times New Roman"/>
          <w:kern w:val="28"/>
          <w:sz w:val="24"/>
          <w:szCs w:val="24"/>
        </w:rPr>
        <w:t>ndards of esteem and support to team members and personnel</w:t>
      </w:r>
    </w:p>
    <w:p w:rsidR="00FF48C6" w:rsidRPr="00E62ACF" w:rsidRDefault="00FF48C6" w:rsidP="00FF48C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 w:rsidRPr="00E62ACF">
        <w:rPr>
          <w:rFonts w:ascii="Times New Roman" w:hAnsi="Times New Roman"/>
          <w:kern w:val="28"/>
          <w:sz w:val="24"/>
          <w:szCs w:val="24"/>
        </w:rPr>
        <w:t xml:space="preserve">Understand and appreciate the importance of </w:t>
      </w:r>
      <w:r>
        <w:rPr>
          <w:rFonts w:ascii="Times New Roman" w:hAnsi="Times New Roman"/>
          <w:kern w:val="28"/>
          <w:sz w:val="24"/>
          <w:szCs w:val="24"/>
        </w:rPr>
        <w:t>meeting prioritized deadlines within the organization along with customer demands in a timely manner</w:t>
      </w:r>
      <w:r w:rsidRPr="00E62ACF">
        <w:rPr>
          <w:rFonts w:ascii="Times New Roman" w:hAnsi="Times New Roman"/>
          <w:kern w:val="28"/>
          <w:sz w:val="24"/>
          <w:szCs w:val="24"/>
        </w:rPr>
        <w:t xml:space="preserve"> </w:t>
      </w:r>
    </w:p>
    <w:p w:rsidR="00B02281" w:rsidRDefault="00FF48C6" w:rsidP="00B022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Excellent communication, written,  organization, and interpersonal skills </w:t>
      </w:r>
    </w:p>
    <w:p w:rsidR="00B24001" w:rsidRPr="00B02281" w:rsidRDefault="00D256B8" w:rsidP="00B0228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 w:rsidRPr="00B02281">
        <w:rPr>
          <w:rFonts w:ascii="Times New Roman" w:hAnsi="Times New Roman"/>
          <w:kern w:val="28"/>
          <w:sz w:val="24"/>
          <w:szCs w:val="24"/>
        </w:rPr>
        <w:t>Self-starter; can be depended on to complete assigned tasks with minimal or no supervision</w:t>
      </w:r>
    </w:p>
    <w:p w:rsidR="00252AF9" w:rsidRPr="00D256B8" w:rsidRDefault="007D7E1D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Excellent computer skills; skilled in Microsoft Office Suite and can type 75+ WPM</w:t>
      </w:r>
    </w:p>
    <w:p w:rsidR="00313E35" w:rsidRDefault="00FF48C6" w:rsidP="000D0FA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Ability to learn new concepts quickly and work</w:t>
      </w:r>
      <w:r w:rsidR="00521DE4" w:rsidRPr="00D256B8">
        <w:rPr>
          <w:rFonts w:ascii="Times New Roman" w:hAnsi="Times New Roman"/>
          <w:kern w:val="28"/>
          <w:sz w:val="24"/>
          <w:szCs w:val="24"/>
        </w:rPr>
        <w:t xml:space="preserve"> well under pressure</w:t>
      </w:r>
    </w:p>
    <w:p w:rsidR="00521DE4" w:rsidRPr="00D256B8" w:rsidRDefault="00521DE4" w:rsidP="007411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13"/>
        <w:rPr>
          <w:rFonts w:ascii="Times New Roman" w:hAnsi="Times New Roman"/>
          <w:kern w:val="28"/>
          <w:sz w:val="24"/>
          <w:szCs w:val="24"/>
        </w:rPr>
      </w:pPr>
    </w:p>
    <w:p w:rsidR="00521DE4" w:rsidRPr="00D256B8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521DE4" w:rsidRPr="00D256B8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D256B8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EXPERIENCE: </w:t>
      </w:r>
    </w:p>
    <w:p w:rsidR="00632995" w:rsidRPr="00D256B8" w:rsidRDefault="00614C47" w:rsidP="00156083">
      <w:pPr>
        <w:widowControl w:val="0"/>
        <w:tabs>
          <w:tab w:val="left" w:pos="1620"/>
          <w:tab w:val="left" w:pos="7110"/>
          <w:tab w:val="left" w:pos="72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2011</w:t>
      </w:r>
      <w:r w:rsidR="00CE0091">
        <w:rPr>
          <w:rFonts w:ascii="Times New Roman" w:hAnsi="Times New Roman"/>
          <w:kern w:val="28"/>
          <w:sz w:val="24"/>
          <w:szCs w:val="24"/>
        </w:rPr>
        <w:t>-Present</w:t>
      </w:r>
      <w:r w:rsidR="004E5DE6" w:rsidRPr="00D256B8">
        <w:rPr>
          <w:rFonts w:ascii="Times New Roman" w:hAnsi="Times New Roman"/>
          <w:kern w:val="28"/>
          <w:sz w:val="24"/>
          <w:szCs w:val="24"/>
        </w:rPr>
        <w:t xml:space="preserve">     </w:t>
      </w:r>
      <w:r w:rsidR="00CE0091" w:rsidRPr="00156083">
        <w:rPr>
          <w:rFonts w:ascii="Times New Roman" w:hAnsi="Times New Roman"/>
          <w:b/>
          <w:kern w:val="28"/>
          <w:sz w:val="24"/>
          <w:szCs w:val="24"/>
        </w:rPr>
        <w:t>Semper</w:t>
      </w:r>
      <w:r w:rsidR="00FE2D01" w:rsidRPr="00156083">
        <w:rPr>
          <w:rFonts w:ascii="Times New Roman" w:hAnsi="Times New Roman"/>
          <w:b/>
          <w:kern w:val="28"/>
          <w:sz w:val="24"/>
          <w:szCs w:val="24"/>
        </w:rPr>
        <w:t xml:space="preserve"> </w:t>
      </w:r>
      <w:r w:rsidR="00CE0091" w:rsidRPr="00156083">
        <w:rPr>
          <w:rFonts w:ascii="Times New Roman" w:hAnsi="Times New Roman"/>
          <w:b/>
          <w:kern w:val="28"/>
          <w:sz w:val="24"/>
          <w:szCs w:val="24"/>
        </w:rPr>
        <w:t>Serve, LLC</w:t>
      </w:r>
      <w:r w:rsidR="00DA37AD" w:rsidRPr="00156083">
        <w:rPr>
          <w:rFonts w:ascii="Times New Roman" w:hAnsi="Times New Roman"/>
          <w:b/>
          <w:kern w:val="28"/>
          <w:sz w:val="24"/>
          <w:szCs w:val="24"/>
        </w:rPr>
        <w:t xml:space="preserve"> </w:t>
      </w:r>
      <w:r w:rsidR="00DA37AD" w:rsidRPr="00156083">
        <w:rPr>
          <w:rFonts w:ascii="Times New Roman" w:hAnsi="Times New Roman"/>
          <w:kern w:val="28"/>
          <w:sz w:val="24"/>
          <w:szCs w:val="24"/>
        </w:rPr>
        <w:t>(</w:t>
      </w:r>
      <w:r w:rsidR="00FE2D01" w:rsidRPr="00156083">
        <w:rPr>
          <w:rFonts w:ascii="Times New Roman" w:hAnsi="Times New Roman"/>
          <w:kern w:val="28"/>
          <w:sz w:val="24"/>
          <w:szCs w:val="24"/>
        </w:rPr>
        <w:t xml:space="preserve">U.S. </w:t>
      </w:r>
      <w:r w:rsidR="00DA37AD" w:rsidRPr="00156083">
        <w:rPr>
          <w:rFonts w:ascii="Times New Roman" w:hAnsi="Times New Roman"/>
          <w:kern w:val="28"/>
          <w:sz w:val="24"/>
          <w:szCs w:val="24"/>
        </w:rPr>
        <w:t xml:space="preserve">Department of </w:t>
      </w:r>
      <w:r w:rsidR="00DA37AD" w:rsidRPr="00CF6B23">
        <w:rPr>
          <w:rFonts w:ascii="Times New Roman" w:hAnsi="Times New Roman"/>
          <w:kern w:val="28"/>
          <w:sz w:val="24"/>
          <w:szCs w:val="24"/>
        </w:rPr>
        <w:t>State)</w:t>
      </w:r>
      <w:r w:rsidR="00FA489D" w:rsidRPr="00D256B8">
        <w:rPr>
          <w:rFonts w:ascii="Times New Roman" w:hAnsi="Times New Roman"/>
          <w:b/>
          <w:i/>
          <w:kern w:val="28"/>
          <w:sz w:val="24"/>
          <w:szCs w:val="24"/>
        </w:rPr>
        <w:t xml:space="preserve">                </w:t>
      </w:r>
      <w:r w:rsidR="00CE0091">
        <w:rPr>
          <w:rFonts w:ascii="Times New Roman" w:hAnsi="Times New Roman"/>
          <w:kern w:val="28"/>
          <w:sz w:val="24"/>
          <w:szCs w:val="24"/>
        </w:rPr>
        <w:t>Washington, D.C.</w:t>
      </w:r>
    </w:p>
    <w:p w:rsidR="004E5DE6" w:rsidRPr="00D256B8" w:rsidRDefault="00FF48C6" w:rsidP="0021063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4"/>
          <w:szCs w:val="24"/>
        </w:rPr>
      </w:pPr>
      <w:r>
        <w:rPr>
          <w:rFonts w:ascii="Times New Roman" w:hAnsi="Times New Roman"/>
          <w:i/>
          <w:kern w:val="28"/>
          <w:sz w:val="24"/>
          <w:szCs w:val="24"/>
        </w:rPr>
        <w:t>Receptionist</w:t>
      </w:r>
    </w:p>
    <w:p w:rsidR="002054B1" w:rsidRPr="00D256B8" w:rsidRDefault="00DA37AD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Required a secret</w:t>
      </w:r>
      <w:r w:rsidR="00FF48C6">
        <w:rPr>
          <w:rFonts w:ascii="Times New Roman" w:hAnsi="Times New Roman"/>
          <w:kern w:val="28"/>
          <w:sz w:val="24"/>
          <w:szCs w:val="24"/>
        </w:rPr>
        <w:t xml:space="preserve"> security</w:t>
      </w:r>
      <w:r>
        <w:rPr>
          <w:rFonts w:ascii="Times New Roman" w:hAnsi="Times New Roman"/>
          <w:kern w:val="28"/>
          <w:sz w:val="24"/>
          <w:szCs w:val="24"/>
        </w:rPr>
        <w:t xml:space="preserve"> clearance</w:t>
      </w:r>
    </w:p>
    <w:p w:rsidR="00DA37AD" w:rsidRDefault="002054B1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  <w:sz w:val="24"/>
          <w:szCs w:val="24"/>
        </w:rPr>
      </w:pPr>
      <w:r w:rsidRPr="00DA37AD">
        <w:rPr>
          <w:rFonts w:ascii="Times New Roman" w:hAnsi="Times New Roman"/>
          <w:kern w:val="28"/>
          <w:sz w:val="24"/>
          <w:szCs w:val="24"/>
        </w:rPr>
        <w:t xml:space="preserve">Process </w:t>
      </w:r>
      <w:r w:rsidR="00DA37AD">
        <w:rPr>
          <w:rFonts w:ascii="Times New Roman" w:hAnsi="Times New Roman"/>
          <w:kern w:val="28"/>
          <w:sz w:val="24"/>
          <w:szCs w:val="24"/>
        </w:rPr>
        <w:t>visitors coming for meetings within the building</w:t>
      </w:r>
    </w:p>
    <w:p w:rsidR="00512AA5" w:rsidRDefault="00FE2D01" w:rsidP="00FE2D0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Informed visitors of the history of The State Department and also gave tours</w:t>
      </w:r>
      <w:r w:rsidR="0074119E">
        <w:rPr>
          <w:rFonts w:ascii="Times New Roman" w:hAnsi="Times New Roman"/>
          <w:kern w:val="28"/>
          <w:sz w:val="24"/>
          <w:szCs w:val="24"/>
        </w:rPr>
        <w:t xml:space="preserve"> to groups of 10-30 people following a</w:t>
      </w:r>
      <w:r w:rsidR="00A00E0D">
        <w:rPr>
          <w:rFonts w:ascii="Times New Roman" w:hAnsi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/>
          <w:kern w:val="28"/>
          <w:sz w:val="24"/>
          <w:szCs w:val="24"/>
        </w:rPr>
        <w:t xml:space="preserve">12 page </w:t>
      </w:r>
      <w:r w:rsidR="0074119E">
        <w:rPr>
          <w:rFonts w:ascii="Times New Roman" w:hAnsi="Times New Roman"/>
          <w:kern w:val="28"/>
          <w:sz w:val="24"/>
          <w:szCs w:val="24"/>
        </w:rPr>
        <w:t>manuscript</w:t>
      </w:r>
    </w:p>
    <w:p w:rsidR="00FE2D01" w:rsidRDefault="00FE2D01" w:rsidP="000D0FA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Provided support to the security team</w:t>
      </w:r>
    </w:p>
    <w:p w:rsidR="00FE2D01" w:rsidRDefault="00FE2D01" w:rsidP="00FE2D0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Recognized a variety of government badges</w:t>
      </w:r>
    </w:p>
    <w:p w:rsidR="00AD3BE8" w:rsidRDefault="00AD3BE8" w:rsidP="00FE2D0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Handle confidential material on a daily basis</w:t>
      </w:r>
    </w:p>
    <w:p w:rsidR="00FE2D01" w:rsidRPr="00512AA5" w:rsidRDefault="00FE2D01" w:rsidP="00FE2D01">
      <w:pPr>
        <w:pStyle w:val="ListParagraph"/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521DE4" w:rsidRPr="00D256B8" w:rsidRDefault="00614C47" w:rsidP="00CF6B23">
      <w:pPr>
        <w:widowControl w:val="0"/>
        <w:tabs>
          <w:tab w:val="left" w:pos="729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201</w:t>
      </w:r>
      <w:r w:rsidR="00156083">
        <w:rPr>
          <w:rFonts w:ascii="Times New Roman" w:hAnsi="Times New Roman"/>
          <w:kern w:val="28"/>
          <w:sz w:val="24"/>
          <w:szCs w:val="24"/>
        </w:rPr>
        <w:t>1-Present</w:t>
      </w:r>
      <w:r w:rsidR="00521DE4" w:rsidRPr="00D256B8">
        <w:rPr>
          <w:rFonts w:ascii="Times New Roman" w:hAnsi="Times New Roman"/>
          <w:kern w:val="28"/>
          <w:sz w:val="24"/>
          <w:szCs w:val="24"/>
        </w:rPr>
        <w:t xml:space="preserve">     </w:t>
      </w:r>
      <w:r w:rsidR="00FE2D01">
        <w:rPr>
          <w:rFonts w:ascii="Times New Roman" w:hAnsi="Times New Roman"/>
          <w:b/>
          <w:bCs/>
          <w:kern w:val="28"/>
          <w:sz w:val="24"/>
          <w:szCs w:val="24"/>
        </w:rPr>
        <w:t>Ruchman</w:t>
      </w:r>
      <w:r w:rsidR="00CF6B23">
        <w:rPr>
          <w:rFonts w:ascii="Times New Roman" w:hAnsi="Times New Roman"/>
          <w:b/>
          <w:bCs/>
          <w:kern w:val="28"/>
          <w:sz w:val="24"/>
          <w:szCs w:val="24"/>
        </w:rPr>
        <w:t xml:space="preserve"> &amp;</w:t>
      </w:r>
      <w:r w:rsidR="00FE2D01">
        <w:rPr>
          <w:rFonts w:ascii="Times New Roman" w:hAnsi="Times New Roman"/>
          <w:b/>
          <w:bCs/>
          <w:kern w:val="28"/>
          <w:sz w:val="24"/>
          <w:szCs w:val="24"/>
        </w:rPr>
        <w:t xml:space="preserve"> Associates</w:t>
      </w:r>
      <w:r w:rsidR="00156083">
        <w:rPr>
          <w:rFonts w:ascii="Times New Roman" w:hAnsi="Times New Roman"/>
          <w:b/>
          <w:bCs/>
          <w:kern w:val="28"/>
          <w:sz w:val="24"/>
          <w:szCs w:val="24"/>
        </w:rPr>
        <w:t>, Inc</w:t>
      </w:r>
      <w:r w:rsidR="00156083">
        <w:rPr>
          <w:rFonts w:ascii="Times New Roman" w:hAnsi="Times New Roman"/>
          <w:bCs/>
          <w:kern w:val="28"/>
          <w:sz w:val="24"/>
          <w:szCs w:val="24"/>
        </w:rPr>
        <w:t xml:space="preserve"> (U.S. Institute of Peace)    </w:t>
      </w:r>
      <w:r w:rsidR="00CF6B23">
        <w:rPr>
          <w:rFonts w:ascii="Times New Roman" w:hAnsi="Times New Roman"/>
          <w:bCs/>
          <w:kern w:val="28"/>
          <w:sz w:val="24"/>
          <w:szCs w:val="24"/>
        </w:rPr>
        <w:t xml:space="preserve">   </w:t>
      </w:r>
      <w:r w:rsidR="00156083">
        <w:rPr>
          <w:rFonts w:ascii="Times New Roman" w:hAnsi="Times New Roman"/>
          <w:bCs/>
          <w:kern w:val="28"/>
          <w:sz w:val="24"/>
          <w:szCs w:val="24"/>
        </w:rPr>
        <w:t>Washington, D.C.</w:t>
      </w:r>
    </w:p>
    <w:p w:rsidR="00521DE4" w:rsidRPr="00D256B8" w:rsidRDefault="0015608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4"/>
          <w:szCs w:val="24"/>
        </w:rPr>
      </w:pPr>
      <w:r>
        <w:rPr>
          <w:rFonts w:ascii="Times New Roman" w:hAnsi="Times New Roman"/>
          <w:i/>
          <w:kern w:val="28"/>
          <w:sz w:val="24"/>
          <w:szCs w:val="24"/>
        </w:rPr>
        <w:t>Receptionist</w:t>
      </w:r>
      <w:r w:rsidR="00521DE4" w:rsidRPr="00D256B8">
        <w:rPr>
          <w:rFonts w:ascii="Times New Roman" w:hAnsi="Times New Roman"/>
          <w:i/>
          <w:kern w:val="28"/>
          <w:sz w:val="24"/>
          <w:szCs w:val="24"/>
        </w:rPr>
        <w:t xml:space="preserve"> </w:t>
      </w:r>
    </w:p>
    <w:p w:rsidR="00521DE4" w:rsidRPr="00D256B8" w:rsidRDefault="00156083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Greet visitors in a professional manner</w:t>
      </w:r>
    </w:p>
    <w:p w:rsidR="00521DE4" w:rsidRDefault="00156083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Check-in and register visitors coming into the building while following security protocol; managed appointments</w:t>
      </w:r>
      <w:r w:rsidR="0074119E">
        <w:rPr>
          <w:rFonts w:ascii="Times New Roman" w:hAnsi="Times New Roman"/>
          <w:kern w:val="28"/>
          <w:sz w:val="24"/>
          <w:szCs w:val="24"/>
        </w:rPr>
        <w:t xml:space="preserve">; followed a strict name badge process for visitors </w:t>
      </w:r>
    </w:p>
    <w:p w:rsidR="00156083" w:rsidRDefault="00156083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Review mail and e-mail</w:t>
      </w:r>
    </w:p>
    <w:p w:rsidR="00156083" w:rsidRDefault="00156083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Receive and review faxes for 300+ employees</w:t>
      </w:r>
    </w:p>
    <w:p w:rsidR="00156083" w:rsidRDefault="00156083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Work alongside of security and executives</w:t>
      </w:r>
      <w:r w:rsidR="00AD3BE8">
        <w:rPr>
          <w:rFonts w:ascii="Times New Roman" w:hAnsi="Times New Roman"/>
          <w:kern w:val="28"/>
          <w:sz w:val="24"/>
          <w:szCs w:val="24"/>
        </w:rPr>
        <w:t xml:space="preserve"> to ensure VIP visitors and higher officials receive the correct treatment</w:t>
      </w:r>
    </w:p>
    <w:p w:rsidR="00AD3BE8" w:rsidRDefault="00AD3BE8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Answer phone calls and check voicemails; answer callers questions (such as directions, building information, etc</w:t>
      </w:r>
      <w:r w:rsidR="007D7E1D">
        <w:rPr>
          <w:rFonts w:ascii="Times New Roman" w:hAnsi="Times New Roman"/>
          <w:kern w:val="28"/>
          <w:sz w:val="24"/>
          <w:szCs w:val="24"/>
        </w:rPr>
        <w:t>.</w:t>
      </w:r>
      <w:r>
        <w:rPr>
          <w:rFonts w:ascii="Times New Roman" w:hAnsi="Times New Roman"/>
          <w:kern w:val="28"/>
          <w:sz w:val="24"/>
          <w:szCs w:val="24"/>
        </w:rPr>
        <w:t xml:space="preserve">) and/or direct them to the department or person they are </w:t>
      </w:r>
      <w:r>
        <w:rPr>
          <w:rFonts w:ascii="Times New Roman" w:hAnsi="Times New Roman"/>
          <w:kern w:val="28"/>
          <w:sz w:val="24"/>
          <w:szCs w:val="24"/>
        </w:rPr>
        <w:lastRenderedPageBreak/>
        <w:t>looking to speak to, transfer voicemails to the correct department or person</w:t>
      </w:r>
    </w:p>
    <w:p w:rsidR="00AD3BE8" w:rsidRDefault="00AD3BE8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Handle confidential material on a daily basis</w:t>
      </w:r>
    </w:p>
    <w:p w:rsidR="00313E35" w:rsidRDefault="00313E35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Work large high profile events; help direct guests where and where not to go in the building, answer any questions they may have</w:t>
      </w:r>
    </w:p>
    <w:p w:rsidR="00313E35" w:rsidRDefault="00313E35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Highlight important events on calendar for fellow employees</w:t>
      </w:r>
    </w:p>
    <w:p w:rsidR="0074119E" w:rsidRDefault="0074119E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Work under little to no supervision</w:t>
      </w:r>
    </w:p>
    <w:p w:rsidR="000A0FCD" w:rsidRDefault="000A0FCD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Trained new hires</w:t>
      </w:r>
    </w:p>
    <w:p w:rsidR="0074119E" w:rsidRPr="0074119E" w:rsidRDefault="0074119E" w:rsidP="0074119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4"/>
          <w:szCs w:val="24"/>
        </w:rPr>
      </w:pPr>
    </w:p>
    <w:p w:rsidR="00521DE4" w:rsidRPr="00D256B8" w:rsidRDefault="00E5405B" w:rsidP="00B83374">
      <w:pPr>
        <w:widowControl w:val="0"/>
        <w:tabs>
          <w:tab w:val="left" w:pos="1620"/>
          <w:tab w:val="left" w:pos="729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2009</w:t>
      </w:r>
      <w:r w:rsidR="00614C47">
        <w:rPr>
          <w:rFonts w:ascii="Times New Roman" w:hAnsi="Times New Roman"/>
          <w:kern w:val="28"/>
          <w:sz w:val="24"/>
          <w:szCs w:val="24"/>
        </w:rPr>
        <w:t>- 2011</w:t>
      </w:r>
      <w:r w:rsidR="00521DE4" w:rsidRPr="00D256B8">
        <w:rPr>
          <w:rFonts w:ascii="Times New Roman" w:hAnsi="Times New Roman"/>
          <w:kern w:val="28"/>
          <w:sz w:val="24"/>
          <w:szCs w:val="24"/>
        </w:rPr>
        <w:t xml:space="preserve">     </w:t>
      </w:r>
      <w:r w:rsidR="00B83374">
        <w:rPr>
          <w:rFonts w:ascii="Times New Roman" w:hAnsi="Times New Roman"/>
          <w:kern w:val="28"/>
          <w:sz w:val="24"/>
          <w:szCs w:val="24"/>
        </w:rPr>
        <w:t xml:space="preserve"> </w:t>
      </w:r>
      <w:proofErr w:type="spellStart"/>
      <w:r w:rsidR="00C07DF0">
        <w:rPr>
          <w:rFonts w:ascii="Times New Roman" w:hAnsi="Times New Roman"/>
          <w:b/>
          <w:bCs/>
          <w:kern w:val="28"/>
          <w:sz w:val="24"/>
          <w:szCs w:val="24"/>
        </w:rPr>
        <w:t>Pohanka</w:t>
      </w:r>
      <w:proofErr w:type="spellEnd"/>
      <w:r w:rsidR="00C07DF0">
        <w:rPr>
          <w:rFonts w:ascii="Times New Roman" w:hAnsi="Times New Roman"/>
          <w:b/>
          <w:bCs/>
          <w:kern w:val="28"/>
          <w:sz w:val="24"/>
          <w:szCs w:val="24"/>
        </w:rPr>
        <w:t xml:space="preserve"> Honda of Fredericksburg</w:t>
      </w:r>
      <w:r w:rsidR="00521DE4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                          </w:t>
      </w:r>
      <w:r w:rsidR="00C07DF0">
        <w:rPr>
          <w:rFonts w:ascii="Times New Roman" w:hAnsi="Times New Roman"/>
          <w:kern w:val="28"/>
          <w:sz w:val="24"/>
          <w:szCs w:val="24"/>
        </w:rPr>
        <w:t>Fredericksburg, VA</w:t>
      </w:r>
    </w:p>
    <w:p w:rsidR="00521DE4" w:rsidRPr="00D256B8" w:rsidRDefault="00B24001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4"/>
          <w:szCs w:val="24"/>
        </w:rPr>
      </w:pPr>
      <w:r w:rsidRPr="00D256B8">
        <w:rPr>
          <w:rFonts w:ascii="Times New Roman" w:hAnsi="Times New Roman"/>
          <w:i/>
          <w:iCs/>
          <w:kern w:val="28"/>
          <w:sz w:val="24"/>
          <w:szCs w:val="24"/>
        </w:rPr>
        <w:t xml:space="preserve"> </w:t>
      </w:r>
      <w:r w:rsidR="00C07DF0">
        <w:rPr>
          <w:rFonts w:ascii="Times New Roman" w:hAnsi="Times New Roman"/>
          <w:i/>
          <w:iCs/>
          <w:kern w:val="28"/>
          <w:sz w:val="24"/>
          <w:szCs w:val="24"/>
        </w:rPr>
        <w:t>Receptionist/Service Cashier</w:t>
      </w:r>
      <w:r w:rsidR="00FA489D" w:rsidRPr="00D256B8">
        <w:rPr>
          <w:rFonts w:ascii="Times New Roman" w:hAnsi="Times New Roman"/>
          <w:i/>
          <w:iCs/>
          <w:kern w:val="28"/>
          <w:sz w:val="24"/>
          <w:szCs w:val="24"/>
        </w:rPr>
        <w:t xml:space="preserve"> </w:t>
      </w:r>
    </w:p>
    <w:p w:rsidR="00B24001" w:rsidRDefault="00C07DF0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Provide</w:t>
      </w:r>
      <w:r w:rsidR="00614C47">
        <w:rPr>
          <w:rFonts w:ascii="Times New Roman" w:hAnsi="Times New Roman"/>
          <w:kern w:val="28"/>
          <w:sz w:val="24"/>
          <w:szCs w:val="24"/>
        </w:rPr>
        <w:t>d</w:t>
      </w:r>
      <w:r>
        <w:rPr>
          <w:rFonts w:ascii="Times New Roman" w:hAnsi="Times New Roman"/>
          <w:kern w:val="28"/>
          <w:sz w:val="24"/>
          <w:szCs w:val="24"/>
        </w:rPr>
        <w:t xml:space="preserve"> effective and timely resolution of a range of customer inquiries</w:t>
      </w:r>
    </w:p>
    <w:p w:rsidR="000A0FCD" w:rsidRPr="00D256B8" w:rsidRDefault="000A0FCD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Answer incoming calls on multi-line phone and respond to public inquiries in a courteous manner</w:t>
      </w:r>
      <w:r w:rsidR="004D76A3">
        <w:rPr>
          <w:rFonts w:ascii="Times New Roman" w:hAnsi="Times New Roman"/>
          <w:kern w:val="28"/>
          <w:sz w:val="24"/>
          <w:szCs w:val="24"/>
        </w:rPr>
        <w:t>; take messages</w:t>
      </w:r>
    </w:p>
    <w:p w:rsidR="000A0FCD" w:rsidRDefault="000A0FCD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Set-up and maintained files, records and directory such as extension and cell phone numbers</w:t>
      </w:r>
    </w:p>
    <w:p w:rsidR="00521DE4" w:rsidRDefault="000A0FCD" w:rsidP="000D0FA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Performed copying, scanning, filing</w:t>
      </w:r>
      <w:r w:rsidR="00521DE4" w:rsidRPr="00D256B8">
        <w:rPr>
          <w:rFonts w:ascii="Times New Roman" w:hAnsi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/>
          <w:kern w:val="28"/>
          <w:sz w:val="24"/>
          <w:szCs w:val="24"/>
        </w:rPr>
        <w:t>and typing duties as required</w:t>
      </w:r>
    </w:p>
    <w:p w:rsidR="00051579" w:rsidRPr="00051579" w:rsidRDefault="000A0FCD" w:rsidP="0005157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Received cash, check and credit cards as well as issued receipts, refunds, credits, and change due to customers</w:t>
      </w:r>
    </w:p>
    <w:p w:rsidR="00051579" w:rsidRPr="0026409E" w:rsidRDefault="000A0FCD" w:rsidP="0026409E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Counted money in cash drawer at beginning and end of shifts</w:t>
      </w:r>
    </w:p>
    <w:p w:rsidR="00521DE4" w:rsidRPr="00D256B8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087F42" w:rsidRPr="00D256B8" w:rsidRDefault="00CF6B23" w:rsidP="00051579">
      <w:pPr>
        <w:widowControl w:val="0"/>
        <w:tabs>
          <w:tab w:val="left" w:pos="729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2009-2010</w:t>
      </w:r>
      <w:r w:rsidR="00521DE4" w:rsidRPr="00D256B8">
        <w:rPr>
          <w:rFonts w:ascii="Times New Roman" w:hAnsi="Times New Roman"/>
          <w:kern w:val="28"/>
          <w:sz w:val="24"/>
          <w:szCs w:val="24"/>
        </w:rPr>
        <w:t xml:space="preserve">     </w:t>
      </w:r>
      <w:r w:rsidR="00B83374">
        <w:rPr>
          <w:rFonts w:ascii="Times New Roman" w:hAnsi="Times New Roman"/>
          <w:kern w:val="28"/>
          <w:sz w:val="24"/>
          <w:szCs w:val="24"/>
        </w:rPr>
        <w:t xml:space="preserve"> </w:t>
      </w:r>
      <w:r w:rsidR="00051579">
        <w:rPr>
          <w:rFonts w:ascii="Times New Roman" w:hAnsi="Times New Roman"/>
          <w:b/>
          <w:bCs/>
          <w:kern w:val="28"/>
          <w:sz w:val="24"/>
          <w:szCs w:val="24"/>
        </w:rPr>
        <w:t>Terrie Allen</w:t>
      </w:r>
      <w:r w:rsidR="00521DE4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                       </w:t>
      </w:r>
      <w:r w:rsidR="00FA489D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</w:t>
      </w:r>
      <w:r w:rsidR="00521DE4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  <w:r w:rsidR="00FA489D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   </w:t>
      </w:r>
      <w:r w:rsidR="00521DE4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  <w:r w:rsidR="00FA489D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    </w:t>
      </w:r>
      <w:r w:rsidR="00051579"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           </w:t>
      </w:r>
      <w:r w:rsidR="00521DE4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  <w:r w:rsidR="00051579">
        <w:rPr>
          <w:rFonts w:ascii="Times New Roman" w:hAnsi="Times New Roman"/>
          <w:b/>
          <w:bCs/>
          <w:kern w:val="28"/>
          <w:sz w:val="24"/>
          <w:szCs w:val="24"/>
        </w:rPr>
        <w:t xml:space="preserve">      </w:t>
      </w:r>
      <w:r w:rsidR="00051579">
        <w:rPr>
          <w:rFonts w:ascii="Times New Roman" w:hAnsi="Times New Roman"/>
          <w:kern w:val="28"/>
          <w:sz w:val="24"/>
          <w:szCs w:val="24"/>
        </w:rPr>
        <w:t>Stafford, VA</w:t>
      </w:r>
    </w:p>
    <w:p w:rsidR="00521DE4" w:rsidRPr="00D256B8" w:rsidRDefault="00051579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i/>
          <w:iCs/>
          <w:kern w:val="28"/>
          <w:sz w:val="24"/>
          <w:szCs w:val="24"/>
        </w:rPr>
        <w:t>Personal Assistant</w:t>
      </w:r>
    </w:p>
    <w:p w:rsidR="00087F42" w:rsidRDefault="00051579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Input customer orders into the computer and input the type of payment they used</w:t>
      </w:r>
    </w:p>
    <w:p w:rsidR="00051579" w:rsidRDefault="00051579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Responsible for filing customer information</w:t>
      </w:r>
    </w:p>
    <w:p w:rsidR="0026409E" w:rsidRDefault="0026409E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Managed product inventory and ordered supplies when needed</w:t>
      </w:r>
    </w:p>
    <w:p w:rsidR="0026409E" w:rsidRDefault="0026409E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Responsible for taking care of orders and promotional items that need mailing</w:t>
      </w:r>
    </w:p>
    <w:p w:rsidR="0026409E" w:rsidRDefault="0026409E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Called customers to verify attendance for events</w:t>
      </w:r>
    </w:p>
    <w:p w:rsidR="0026409E" w:rsidRPr="00D256B8" w:rsidRDefault="0026409E" w:rsidP="000D0FA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Recorded receipts for tax purposes and expense reports</w:t>
      </w:r>
    </w:p>
    <w:p w:rsidR="0026409E" w:rsidRPr="00B83374" w:rsidRDefault="00521DE4" w:rsidP="0026409E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 w:rsidRPr="00D256B8">
        <w:rPr>
          <w:rFonts w:ascii="Times New Roman" w:hAnsi="Times New Roman"/>
          <w:kern w:val="28"/>
          <w:sz w:val="24"/>
          <w:szCs w:val="24"/>
        </w:rPr>
        <w:t xml:space="preserve">Answered incoming calls and took accurate messages </w:t>
      </w:r>
    </w:p>
    <w:p w:rsidR="00DA37AD" w:rsidRDefault="00DA37AD" w:rsidP="00DA37A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DA37AD" w:rsidRPr="00D256B8" w:rsidRDefault="00CF6B23" w:rsidP="00F866D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2008-2009</w:t>
      </w:r>
      <w:r w:rsidR="00DA37AD" w:rsidRPr="00D256B8">
        <w:rPr>
          <w:rFonts w:ascii="Times New Roman" w:hAnsi="Times New Roman"/>
          <w:kern w:val="28"/>
          <w:sz w:val="24"/>
          <w:szCs w:val="24"/>
        </w:rPr>
        <w:t xml:space="preserve">     </w:t>
      </w:r>
      <w:r w:rsidR="0026409E">
        <w:rPr>
          <w:rFonts w:ascii="Times New Roman" w:hAnsi="Times New Roman"/>
          <w:b/>
          <w:bCs/>
          <w:kern w:val="28"/>
          <w:sz w:val="24"/>
          <w:szCs w:val="24"/>
        </w:rPr>
        <w:t>Gary’s Ice Cream</w:t>
      </w:r>
      <w:r w:rsidR="00DA37AD"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                                       </w:t>
      </w:r>
      <w:r w:rsidR="00B83374"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       </w:t>
      </w:r>
      <w:r w:rsidR="00F866DF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  <w:r w:rsidR="0026409E">
        <w:rPr>
          <w:rFonts w:ascii="Times New Roman" w:hAnsi="Times New Roman"/>
          <w:kern w:val="28"/>
          <w:sz w:val="24"/>
          <w:szCs w:val="24"/>
        </w:rPr>
        <w:t>Stafford, Virginia</w:t>
      </w:r>
    </w:p>
    <w:p w:rsidR="00DA37AD" w:rsidRPr="00D256B8" w:rsidRDefault="0026409E" w:rsidP="00DA37AD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i/>
          <w:iCs/>
          <w:kern w:val="28"/>
          <w:sz w:val="24"/>
          <w:szCs w:val="24"/>
        </w:rPr>
        <w:t>Cashier/Customer Service</w:t>
      </w:r>
      <w:r w:rsidR="00DA37AD" w:rsidRPr="00D256B8">
        <w:rPr>
          <w:rFonts w:ascii="Times New Roman" w:hAnsi="Times New Roman"/>
          <w:i/>
          <w:iCs/>
          <w:kern w:val="28"/>
          <w:sz w:val="24"/>
          <w:szCs w:val="24"/>
        </w:rPr>
        <w:t xml:space="preserve"> </w:t>
      </w:r>
    </w:p>
    <w:p w:rsidR="00B83374" w:rsidRDefault="00B83374" w:rsidP="00DA37A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At times managed the store</w:t>
      </w:r>
    </w:p>
    <w:p w:rsidR="00B83374" w:rsidRDefault="00B83374" w:rsidP="00DA37A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Responsible for training new employees</w:t>
      </w:r>
    </w:p>
    <w:p w:rsidR="00B83374" w:rsidRPr="00D256B8" w:rsidRDefault="00B83374" w:rsidP="00DA37AD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Kept track of inventory and ordered new products</w:t>
      </w:r>
    </w:p>
    <w:p w:rsidR="00DA37AD" w:rsidRPr="00D256B8" w:rsidRDefault="00DA37AD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521DE4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4"/>
          <w:szCs w:val="24"/>
        </w:rPr>
      </w:pPr>
      <w:r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EDUCATION: </w:t>
      </w:r>
    </w:p>
    <w:p w:rsidR="00FF48C6" w:rsidRDefault="00FF48C6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4"/>
          <w:szCs w:val="24"/>
        </w:rPr>
        <w:sectPr w:rsidR="00FF48C6" w:rsidSect="00196E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4731" w:rsidRDefault="00792CBA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lastRenderedPageBreak/>
        <w:t>Mountain View High School</w:t>
      </w:r>
    </w:p>
    <w:p w:rsidR="00CF6B23" w:rsidRDefault="00792CBA" w:rsidP="00CF6B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4"/>
          <w:szCs w:val="24"/>
        </w:rPr>
      </w:pPr>
      <w:r>
        <w:rPr>
          <w:rFonts w:ascii="Times New Roman" w:hAnsi="Times New Roman"/>
          <w:bCs/>
          <w:kern w:val="28"/>
          <w:sz w:val="24"/>
          <w:szCs w:val="24"/>
        </w:rPr>
        <w:t>Sept 2006-June 2009</w:t>
      </w:r>
    </w:p>
    <w:p w:rsidR="00CF6B23" w:rsidRDefault="00CF6B23" w:rsidP="00CF6B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Cs/>
          <w:kern w:val="28"/>
          <w:sz w:val="24"/>
          <w:szCs w:val="24"/>
        </w:rPr>
        <w:t>Advanced Diploma</w:t>
      </w:r>
      <w:r>
        <w:rPr>
          <w:rFonts w:ascii="Times New Roman" w:hAnsi="Times New Roman"/>
          <w:bCs/>
          <w:kern w:val="28"/>
          <w:sz w:val="24"/>
          <w:szCs w:val="24"/>
        </w:rPr>
        <w:br w:type="column"/>
      </w:r>
      <w:r>
        <w:rPr>
          <w:rFonts w:ascii="Times New Roman" w:hAnsi="Times New Roman"/>
          <w:b/>
          <w:bCs/>
          <w:kern w:val="28"/>
          <w:sz w:val="24"/>
          <w:szCs w:val="24"/>
        </w:rPr>
        <w:lastRenderedPageBreak/>
        <w:t>Northern Virginia Community College</w:t>
      </w:r>
    </w:p>
    <w:p w:rsidR="00CF6B23" w:rsidRDefault="00CF6B23" w:rsidP="00CF6B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4"/>
          <w:szCs w:val="24"/>
        </w:rPr>
      </w:pPr>
      <w:r>
        <w:rPr>
          <w:rFonts w:ascii="Times New Roman" w:hAnsi="Times New Roman"/>
          <w:bCs/>
          <w:kern w:val="28"/>
          <w:sz w:val="24"/>
          <w:szCs w:val="24"/>
        </w:rPr>
        <w:t xml:space="preserve">Associate of Science </w:t>
      </w:r>
      <w:r w:rsidRPr="002666C7">
        <w:rPr>
          <w:rFonts w:ascii="Times New Roman" w:hAnsi="Times New Roman"/>
          <w:b/>
          <w:bCs/>
          <w:i/>
          <w:kern w:val="28"/>
          <w:sz w:val="24"/>
          <w:szCs w:val="24"/>
        </w:rPr>
        <w:t>–</w:t>
      </w:r>
      <w:r>
        <w:rPr>
          <w:rFonts w:ascii="Times New Roman" w:hAnsi="Times New Roman"/>
          <w:bCs/>
          <w:kern w:val="28"/>
          <w:sz w:val="24"/>
          <w:szCs w:val="24"/>
        </w:rPr>
        <w:t xml:space="preserve"> Business Administration (Spring 2012)</w:t>
      </w:r>
    </w:p>
    <w:p w:rsidR="00FF48C6" w:rsidRPr="00CF6B23" w:rsidRDefault="00CF6B23" w:rsidP="00CF6B2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4"/>
          <w:szCs w:val="24"/>
        </w:rPr>
        <w:sectPr w:rsidR="00FF48C6" w:rsidRPr="00CF6B23" w:rsidSect="00FF48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/>
          <w:bCs/>
          <w:kern w:val="28"/>
          <w:sz w:val="24"/>
          <w:szCs w:val="24"/>
        </w:rPr>
        <w:t>Pursuing a Bachelor of Science in Business Management/Administration</w:t>
      </w:r>
      <w:r w:rsidR="00792CBA">
        <w:rPr>
          <w:rFonts w:ascii="Times New Roman" w:hAnsi="Times New Roman"/>
          <w:b/>
          <w:bCs/>
          <w:kern w:val="28"/>
          <w:sz w:val="24"/>
          <w:szCs w:val="24"/>
        </w:rPr>
        <w:br/>
      </w:r>
    </w:p>
    <w:p w:rsidR="00F866DF" w:rsidRPr="00D256B8" w:rsidRDefault="00F866DF" w:rsidP="00F866D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4"/>
          <w:szCs w:val="24"/>
        </w:rPr>
      </w:pPr>
    </w:p>
    <w:p w:rsidR="00F866DF" w:rsidRPr="00FF48C6" w:rsidRDefault="00F866DF" w:rsidP="00FF48C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>REFERENCES</w:t>
      </w:r>
      <w:proofErr w:type="gramStart"/>
      <w:r>
        <w:rPr>
          <w:rFonts w:ascii="Times New Roman" w:hAnsi="Times New Roman"/>
          <w:b/>
          <w:bCs/>
          <w:kern w:val="28"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kern w:val="28"/>
          <w:sz w:val="24"/>
          <w:szCs w:val="24"/>
        </w:rPr>
        <w:br/>
      </w:r>
      <w:r>
        <w:rPr>
          <w:rFonts w:ascii="Times New Roman" w:hAnsi="Times New Roman"/>
          <w:bCs/>
          <w:kern w:val="28"/>
          <w:sz w:val="24"/>
          <w:szCs w:val="24"/>
        </w:rPr>
        <w:t>Available upon request</w:t>
      </w:r>
      <w:r w:rsidRPr="00D256B8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</w:p>
    <w:sectPr w:rsidR="00F866DF" w:rsidRPr="00FF48C6" w:rsidSect="00FF48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>
    <w:nsid w:val="75C606BC"/>
    <w:multiLevelType w:val="hybridMultilevel"/>
    <w:tmpl w:val="338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14"/>
  <w:characterSpacingControl w:val="doNotCompress"/>
  <w:compat/>
  <w:rsids>
    <w:rsidRoot w:val="00D256B8"/>
    <w:rsid w:val="00051579"/>
    <w:rsid w:val="00087F42"/>
    <w:rsid w:val="000A0FCD"/>
    <w:rsid w:val="00152C9F"/>
    <w:rsid w:val="00156083"/>
    <w:rsid w:val="00196ECD"/>
    <w:rsid w:val="002054B1"/>
    <w:rsid w:val="0021063C"/>
    <w:rsid w:val="00236970"/>
    <w:rsid w:val="00252AF9"/>
    <w:rsid w:val="0026409E"/>
    <w:rsid w:val="00267F36"/>
    <w:rsid w:val="002C1B53"/>
    <w:rsid w:val="00313E35"/>
    <w:rsid w:val="0031722C"/>
    <w:rsid w:val="004451F8"/>
    <w:rsid w:val="004752C0"/>
    <w:rsid w:val="004D76A3"/>
    <w:rsid w:val="004E5DE6"/>
    <w:rsid w:val="00512AA5"/>
    <w:rsid w:val="00521DE4"/>
    <w:rsid w:val="005631F5"/>
    <w:rsid w:val="00594961"/>
    <w:rsid w:val="005F11B4"/>
    <w:rsid w:val="00614C47"/>
    <w:rsid w:val="00615DFA"/>
    <w:rsid w:val="006218A4"/>
    <w:rsid w:val="00632995"/>
    <w:rsid w:val="00735E11"/>
    <w:rsid w:val="0074119E"/>
    <w:rsid w:val="00792CBA"/>
    <w:rsid w:val="007D7E1D"/>
    <w:rsid w:val="00954731"/>
    <w:rsid w:val="009A4178"/>
    <w:rsid w:val="00A00E0D"/>
    <w:rsid w:val="00A1028E"/>
    <w:rsid w:val="00AA3694"/>
    <w:rsid w:val="00AD3BE8"/>
    <w:rsid w:val="00B02281"/>
    <w:rsid w:val="00B24001"/>
    <w:rsid w:val="00B60B78"/>
    <w:rsid w:val="00B83374"/>
    <w:rsid w:val="00BA62D4"/>
    <w:rsid w:val="00BE18FC"/>
    <w:rsid w:val="00BF7198"/>
    <w:rsid w:val="00C07DF0"/>
    <w:rsid w:val="00C2280C"/>
    <w:rsid w:val="00C8758F"/>
    <w:rsid w:val="00CE0091"/>
    <w:rsid w:val="00CF6B23"/>
    <w:rsid w:val="00D06896"/>
    <w:rsid w:val="00D256B8"/>
    <w:rsid w:val="00D75CEA"/>
    <w:rsid w:val="00DA37AD"/>
    <w:rsid w:val="00DE6683"/>
    <w:rsid w:val="00E5405B"/>
    <w:rsid w:val="00F866DF"/>
    <w:rsid w:val="00FA489D"/>
    <w:rsid w:val="00FE2D01"/>
    <w:rsid w:val="00F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eptionist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4EED7-2E6B-4DCC-90D3-3473118B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13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receptionist</dc:creator>
  <cp:lastModifiedBy>receptionist</cp:lastModifiedBy>
  <cp:revision>8</cp:revision>
  <cp:lastPrinted>2008-06-29T01:55:00Z</cp:lastPrinted>
  <dcterms:created xsi:type="dcterms:W3CDTF">2011-12-19T19:36:00Z</dcterms:created>
  <dcterms:modified xsi:type="dcterms:W3CDTF">2012-02-01T21:36:00Z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