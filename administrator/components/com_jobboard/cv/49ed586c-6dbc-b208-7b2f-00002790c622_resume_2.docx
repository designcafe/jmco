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05E09" w14:textId="77777777" w:rsidR="008C503B" w:rsidRPr="00800DFF" w:rsidRDefault="00BE4B14">
      <w:pPr>
        <w:pStyle w:val="Heading1"/>
        <w:rPr>
          <w:sz w:val="24"/>
          <w:szCs w:val="24"/>
          <w:u w:val="single"/>
        </w:rPr>
      </w:pPr>
      <w:r w:rsidRPr="00800DFF">
        <w:rPr>
          <w:sz w:val="24"/>
          <w:szCs w:val="24"/>
          <w:u w:val="single"/>
        </w:rPr>
        <w:t>Experience</w:t>
      </w:r>
    </w:p>
    <w:p w14:paraId="56E43A29" w14:textId="77777777" w:rsidR="008C503B" w:rsidRDefault="00B24D64">
      <w:pPr>
        <w:pStyle w:val="Heading2"/>
      </w:pPr>
      <w:sdt>
        <w:sdtPr>
          <w:id w:val="9459739"/>
          <w:placeholder>
            <w:docPart w:val="3EE42E09EA946940A7DBACDCF3BA8949"/>
          </w:placeholder>
        </w:sdtPr>
        <w:sdtEndPr/>
        <w:sdtContent>
          <w:r w:rsidR="00507494">
            <w:t>Whaler Sports and Entertainment</w:t>
          </w:r>
        </w:sdtContent>
      </w:sdt>
      <w:r w:rsidR="00BE4B14">
        <w:tab/>
      </w:r>
      <w:r w:rsidR="00507494">
        <w:t>February 2010-Present</w:t>
      </w:r>
    </w:p>
    <w:sdt>
      <w:sdtPr>
        <w:id w:val="9459741"/>
        <w:placeholder>
          <w:docPart w:val="AE2E8B8F1DB86D49A4C3FA23BD5CBB2D"/>
        </w:placeholder>
      </w:sdtPr>
      <w:sdtEndPr/>
      <w:sdtContent>
        <w:p w14:paraId="0C982E42" w14:textId="77777777" w:rsidR="00507494" w:rsidRDefault="00507494" w:rsidP="00507494">
          <w:pPr>
            <w:pStyle w:val="ListBullet"/>
          </w:pPr>
          <w:r>
            <w:t>Assist in game night set up and promotions for the New York Rangers Affiliate, Connecticut Whale</w:t>
          </w:r>
        </w:p>
        <w:p w14:paraId="45335B04" w14:textId="77777777" w:rsidR="00507494" w:rsidRDefault="00507494" w:rsidP="00507494">
          <w:pPr>
            <w:pStyle w:val="ListBullet"/>
          </w:pPr>
          <w:r>
            <w:t>Create a family friendly environment and enjoyable experience for fans</w:t>
          </w:r>
        </w:p>
        <w:p w14:paraId="5E377567" w14:textId="77777777" w:rsidR="00507494" w:rsidRDefault="0049784D" w:rsidP="00507494">
          <w:pPr>
            <w:pStyle w:val="ListBullet"/>
          </w:pPr>
          <w:r>
            <w:t>Fundraise</w:t>
          </w:r>
          <w:r w:rsidR="00800DFF">
            <w:t>r</w:t>
          </w:r>
          <w:r w:rsidR="00507494">
            <w:t xml:space="preserve"> for the Connecticut Whale Community Foundation, handling of money throughout the games</w:t>
          </w:r>
        </w:p>
        <w:p w14:paraId="109FDF2A" w14:textId="77777777" w:rsidR="008C503B" w:rsidRDefault="00507494" w:rsidP="00507494">
          <w:pPr>
            <w:pStyle w:val="ListBullet"/>
          </w:pPr>
          <w:r>
            <w:t>Assisting at local charitable events</w:t>
          </w:r>
        </w:p>
      </w:sdtContent>
    </w:sdt>
    <w:p w14:paraId="60411391" w14:textId="77777777" w:rsidR="008C503B" w:rsidRDefault="00B24D64">
      <w:pPr>
        <w:pStyle w:val="Heading2"/>
      </w:pPr>
      <w:sdt>
        <w:sdtPr>
          <w:id w:val="9459744"/>
          <w:placeholder>
            <w:docPart w:val="73897C086118934D85D0239DC802D360"/>
          </w:placeholder>
        </w:sdtPr>
        <w:sdtEndPr/>
        <w:sdtContent>
          <w:r w:rsidR="00507494">
            <w:t>LA Fitness</w:t>
          </w:r>
        </w:sdtContent>
      </w:sdt>
      <w:r w:rsidR="00BE4B14">
        <w:tab/>
      </w:r>
      <w:r w:rsidR="00507494">
        <w:t>July 2010-Present</w:t>
      </w:r>
    </w:p>
    <w:sdt>
      <w:sdtPr>
        <w:id w:val="9459797"/>
        <w:placeholder>
          <w:docPart w:val="5513BCFB2B8EFA4BAF6F1B5F2BBC9CD0"/>
        </w:placeholder>
      </w:sdtPr>
      <w:sdtEndPr/>
      <w:sdtContent>
        <w:p w14:paraId="3B987C31" w14:textId="77777777" w:rsidR="00F929B3" w:rsidRDefault="00F929B3" w:rsidP="00F929B3">
          <w:pPr>
            <w:pStyle w:val="ListBullet"/>
          </w:pPr>
          <w:r>
            <w:t>Front desk key holder</w:t>
          </w:r>
        </w:p>
        <w:p w14:paraId="63E12776" w14:textId="77777777" w:rsidR="00F929B3" w:rsidRDefault="00800DFF" w:rsidP="00F929B3">
          <w:pPr>
            <w:pStyle w:val="ListBullet"/>
          </w:pPr>
          <w:r>
            <w:t>Managed the schedule of 15 front office and kids club staff</w:t>
          </w:r>
        </w:p>
        <w:p w14:paraId="4FB3B488" w14:textId="3066B801" w:rsidR="00F929B3" w:rsidRDefault="00B24D64" w:rsidP="00F929B3">
          <w:pPr>
            <w:pStyle w:val="ListBullet"/>
          </w:pPr>
          <w:r>
            <w:t xml:space="preserve">Handled money transactions and </w:t>
          </w:r>
          <w:r w:rsidR="00F929B3">
            <w:t>bank deposits</w:t>
          </w:r>
        </w:p>
        <w:p w14:paraId="3C219701" w14:textId="77777777" w:rsidR="00F929B3" w:rsidRDefault="00800DFF" w:rsidP="00F929B3">
          <w:pPr>
            <w:pStyle w:val="ListBullet"/>
          </w:pPr>
          <w:r>
            <w:t>Managed</w:t>
          </w:r>
          <w:r w:rsidR="00F929B3">
            <w:t xml:space="preserve"> member accounts and </w:t>
          </w:r>
          <w:r>
            <w:t xml:space="preserve">resolved </w:t>
          </w:r>
          <w:r w:rsidR="00F929B3">
            <w:t xml:space="preserve">billing issues throughout all clubs </w:t>
          </w:r>
        </w:p>
        <w:p w14:paraId="6FAAD3C8" w14:textId="77777777" w:rsidR="00F929B3" w:rsidRDefault="00F929B3" w:rsidP="00F929B3">
          <w:pPr>
            <w:pStyle w:val="ListBullet"/>
          </w:pPr>
          <w:r>
            <w:t>Trained peers at front desk</w:t>
          </w:r>
          <w:bookmarkStart w:id="0" w:name="_GoBack"/>
          <w:bookmarkEnd w:id="0"/>
        </w:p>
        <w:p w14:paraId="078B985F" w14:textId="77777777" w:rsidR="00800DFF" w:rsidRDefault="00800DFF" w:rsidP="00F929B3">
          <w:pPr>
            <w:pStyle w:val="ListBullet"/>
          </w:pPr>
          <w:r>
            <w:t>Point of contact for club members</w:t>
          </w:r>
        </w:p>
        <w:p w14:paraId="1161199B" w14:textId="77777777" w:rsidR="008C503B" w:rsidRDefault="00800DFF" w:rsidP="00800DFF">
          <w:pPr>
            <w:pStyle w:val="ListBullet"/>
            <w:numPr>
              <w:ilvl w:val="0"/>
              <w:numId w:val="0"/>
            </w:numPr>
          </w:pPr>
          <w:r>
            <w:rPr>
              <w:rFonts w:asciiTheme="majorHAnsi" w:hAnsiTheme="majorHAnsi"/>
              <w:b/>
            </w:rPr>
            <w:t xml:space="preserve">Other Retail Experience: </w:t>
          </w:r>
          <w:r>
            <w:rPr>
              <w:rFonts w:asciiTheme="majorHAnsi" w:hAnsiTheme="majorHAnsi"/>
            </w:rPr>
            <w:t xml:space="preserve"> Namco, Babies R’ Us, Forever 21</w:t>
          </w:r>
        </w:p>
      </w:sdtContent>
    </w:sdt>
    <w:p w14:paraId="551FFF69" w14:textId="77777777" w:rsidR="00800DFF" w:rsidRPr="00800DFF" w:rsidRDefault="00BE4B14" w:rsidP="00800DFF">
      <w:pPr>
        <w:pStyle w:val="Heading1"/>
        <w:rPr>
          <w:sz w:val="24"/>
          <w:szCs w:val="24"/>
          <w:u w:val="single"/>
        </w:rPr>
      </w:pPr>
      <w:r w:rsidRPr="00800DFF">
        <w:rPr>
          <w:sz w:val="24"/>
          <w:szCs w:val="24"/>
          <w:u w:val="single"/>
        </w:rPr>
        <w:t>Education</w:t>
      </w:r>
    </w:p>
    <w:p w14:paraId="47965083" w14:textId="7846D759" w:rsidR="00800DFF" w:rsidRPr="00800DFF" w:rsidRDefault="00800DFF" w:rsidP="00800DFF">
      <w:pPr>
        <w:pStyle w:val="BodyText"/>
      </w:pPr>
      <w:r>
        <w:t>Manchester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4D64">
        <w:tab/>
      </w:r>
      <w:r>
        <w:t>Present</w:t>
      </w:r>
    </w:p>
    <w:p w14:paraId="6C9B849C" w14:textId="77777777" w:rsidR="00800DFF" w:rsidRPr="00800DFF" w:rsidRDefault="00800DFF">
      <w:pPr>
        <w:pStyle w:val="BodyText"/>
        <w:rPr>
          <w:rFonts w:asciiTheme="majorHAnsi" w:hAnsiTheme="majorHAnsi"/>
          <w:b/>
          <w:sz w:val="24"/>
          <w:szCs w:val="24"/>
          <w:u w:val="single"/>
        </w:rPr>
      </w:pPr>
      <w:r w:rsidRPr="00800DFF">
        <w:rPr>
          <w:rFonts w:asciiTheme="majorHAnsi" w:hAnsiTheme="majorHAnsi"/>
          <w:b/>
          <w:sz w:val="24"/>
          <w:szCs w:val="24"/>
          <w:u w:val="single"/>
        </w:rPr>
        <w:t>Certifications</w:t>
      </w:r>
    </w:p>
    <w:sdt>
      <w:sdtPr>
        <w:id w:val="9459754"/>
        <w:placeholder>
          <w:docPart w:val="AF249544F24F33439624AA9F4F5CBAD6"/>
        </w:placeholder>
      </w:sdtPr>
      <w:sdtEndPr/>
      <w:sdtContent>
        <w:p w14:paraId="253B3867" w14:textId="77777777" w:rsidR="00281C42" w:rsidRDefault="00281C42">
          <w:pPr>
            <w:pStyle w:val="BodyText"/>
          </w:pPr>
          <w:r>
            <w:t>American Red Cross CPR Adult, Child, Infant</w:t>
          </w:r>
        </w:p>
        <w:p w14:paraId="6BEF9843" w14:textId="77777777" w:rsidR="00800DFF" w:rsidRDefault="00281C42">
          <w:pPr>
            <w:pStyle w:val="BodyText"/>
          </w:pPr>
          <w:r>
            <w:t xml:space="preserve">American Red Cross First Aid </w:t>
          </w:r>
        </w:p>
        <w:p w14:paraId="61B1422A" w14:textId="77777777" w:rsidR="00800DFF" w:rsidRPr="00800DFF" w:rsidRDefault="00800DFF">
          <w:pPr>
            <w:pStyle w:val="BodyText"/>
            <w:rPr>
              <w:rFonts w:asciiTheme="majorHAnsi" w:hAnsiTheme="majorHAnsi"/>
              <w:b/>
              <w:sz w:val="24"/>
              <w:szCs w:val="24"/>
              <w:u w:val="single"/>
            </w:rPr>
          </w:pPr>
          <w:r w:rsidRPr="00800DFF">
            <w:rPr>
              <w:rFonts w:asciiTheme="majorHAnsi" w:hAnsiTheme="majorHAnsi"/>
              <w:b/>
              <w:sz w:val="24"/>
              <w:szCs w:val="24"/>
              <w:u w:val="single"/>
            </w:rPr>
            <w:t>Skills</w:t>
          </w:r>
        </w:p>
        <w:p w14:paraId="684440F6" w14:textId="77777777" w:rsidR="00281C42" w:rsidRDefault="00800DFF">
          <w:pPr>
            <w:pStyle w:val="BodyText"/>
          </w:pPr>
          <w:r>
            <w:t>Proficient in Microsoft Office; Word, Power Point, Excel</w:t>
          </w:r>
        </w:p>
        <w:p w14:paraId="1D7D194D" w14:textId="77777777" w:rsidR="00053600" w:rsidRPr="00800DFF" w:rsidRDefault="00053600">
          <w:pPr>
            <w:pStyle w:val="BodyText"/>
            <w:rPr>
              <w:rFonts w:asciiTheme="majorHAnsi" w:hAnsiTheme="majorHAnsi"/>
              <w:b/>
              <w:sz w:val="24"/>
              <w:szCs w:val="24"/>
              <w:u w:val="single"/>
            </w:rPr>
          </w:pPr>
          <w:r w:rsidRPr="00800DFF">
            <w:rPr>
              <w:rFonts w:asciiTheme="majorHAnsi" w:hAnsiTheme="majorHAnsi"/>
              <w:b/>
              <w:sz w:val="24"/>
              <w:szCs w:val="24"/>
              <w:u w:val="single"/>
            </w:rPr>
            <w:t>Activities</w:t>
          </w:r>
        </w:p>
        <w:p w14:paraId="63406315" w14:textId="77777777" w:rsidR="00053600" w:rsidRDefault="001E5C52">
          <w:pPr>
            <w:pStyle w:val="BodyText"/>
            <w:rPr>
              <w:szCs w:val="20"/>
            </w:rPr>
          </w:pPr>
          <w:r>
            <w:rPr>
              <w:szCs w:val="20"/>
            </w:rPr>
            <w:t>Long Island Universi</w:t>
          </w:r>
          <w:r w:rsidR="00053600">
            <w:rPr>
              <w:szCs w:val="20"/>
            </w:rPr>
            <w:t>ty-CW Post Women’s Soccer Team 2007-2008</w:t>
          </w:r>
        </w:p>
        <w:p w14:paraId="3825FABD" w14:textId="77777777" w:rsidR="001E5C52" w:rsidRDefault="001E5C52">
          <w:pPr>
            <w:pStyle w:val="BodyText"/>
            <w:rPr>
              <w:szCs w:val="20"/>
            </w:rPr>
          </w:pPr>
          <w:r>
            <w:rPr>
              <w:szCs w:val="20"/>
            </w:rPr>
            <w:t>Student Athlete Advisory Committee Secretary 2007-2008</w:t>
          </w:r>
        </w:p>
        <w:p w14:paraId="241103E5" w14:textId="77777777" w:rsidR="001E5C52" w:rsidRDefault="001E5C52">
          <w:pPr>
            <w:pStyle w:val="BodyText"/>
            <w:rPr>
              <w:szCs w:val="20"/>
            </w:rPr>
          </w:pPr>
          <w:r>
            <w:rPr>
              <w:szCs w:val="20"/>
            </w:rPr>
            <w:t>ESCU Student Athletic Trainer Fall 2008</w:t>
          </w:r>
        </w:p>
        <w:p w14:paraId="3BCF3CDC" w14:textId="77777777" w:rsidR="001E5C52" w:rsidRPr="00053600" w:rsidRDefault="001E5C52">
          <w:pPr>
            <w:pStyle w:val="BodyText"/>
            <w:rPr>
              <w:szCs w:val="20"/>
            </w:rPr>
          </w:pPr>
          <w:r>
            <w:rPr>
              <w:szCs w:val="20"/>
            </w:rPr>
            <w:t xml:space="preserve">Participant in Connecticut Whale Community </w:t>
          </w:r>
          <w:r w:rsidR="00800DFF">
            <w:rPr>
              <w:szCs w:val="20"/>
            </w:rPr>
            <w:t xml:space="preserve">Volunteer </w:t>
          </w:r>
          <w:r>
            <w:rPr>
              <w:szCs w:val="20"/>
            </w:rPr>
            <w:t>Programs</w:t>
          </w:r>
        </w:p>
        <w:p w14:paraId="185EA781" w14:textId="77777777" w:rsidR="00053600" w:rsidRDefault="00053600">
          <w:pPr>
            <w:pStyle w:val="BodyText"/>
          </w:pPr>
        </w:p>
        <w:p w14:paraId="024CC2B4" w14:textId="77777777" w:rsidR="008C503B" w:rsidRDefault="00B24D64">
          <w:pPr>
            <w:pStyle w:val="BodyText"/>
          </w:pPr>
        </w:p>
      </w:sdtContent>
    </w:sdt>
    <w:p w14:paraId="55D627C4" w14:textId="77777777" w:rsidR="008C503B" w:rsidRDefault="008C503B"/>
    <w:sectPr w:rsidR="008C503B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C49CE" w14:textId="77777777" w:rsidR="0049784D" w:rsidRDefault="0049784D">
      <w:pPr>
        <w:spacing w:line="240" w:lineRule="auto"/>
      </w:pPr>
      <w:r>
        <w:separator/>
      </w:r>
    </w:p>
  </w:endnote>
  <w:endnote w:type="continuationSeparator" w:id="0">
    <w:p w14:paraId="2B6B0AC1" w14:textId="77777777" w:rsidR="0049784D" w:rsidRDefault="00497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062C6" w14:textId="77777777" w:rsidR="0049784D" w:rsidRDefault="0049784D">
      <w:pPr>
        <w:spacing w:line="240" w:lineRule="auto"/>
      </w:pPr>
      <w:r>
        <w:separator/>
      </w:r>
    </w:p>
  </w:footnote>
  <w:footnote w:type="continuationSeparator" w:id="0">
    <w:p w14:paraId="6DB9A8AA" w14:textId="77777777" w:rsidR="0049784D" w:rsidRDefault="004978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8C2E9" w14:textId="77777777" w:rsidR="0049784D" w:rsidRDefault="0049784D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24D64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19181" w14:textId="77777777" w:rsidR="0049784D" w:rsidRDefault="0049784D">
    <w:pPr>
      <w:pStyle w:val="Title"/>
    </w:pPr>
    <w:r>
      <w:t>Meghan Carroll</w:t>
    </w:r>
    <w:r>
      <w:tab/>
    </w:r>
  </w:p>
  <w:p w14:paraId="7B17DA46" w14:textId="77777777" w:rsidR="0049784D" w:rsidRDefault="0049784D">
    <w:pPr>
      <w:pStyle w:val="ContactDetails"/>
    </w:pPr>
    <w:r>
      <w:t xml:space="preserve">21 </w:t>
    </w:r>
    <w:proofErr w:type="spellStart"/>
    <w:r>
      <w:t>Brookview</w:t>
    </w:r>
    <w:proofErr w:type="spellEnd"/>
    <w:r>
      <w:t xml:space="preserve"> Circle Manchester, CT 06040</w:t>
    </w:r>
    <w:r>
      <w:br/>
      <w:t>Phone: 860-490-</w:t>
    </w:r>
    <w:proofErr w:type="gramStart"/>
    <w:r>
      <w:t>1704  E</w:t>
    </w:r>
    <w:proofErr w:type="gramEnd"/>
    <w:r>
      <w:t xml:space="preserve">-Mail: megrcarroll@yahoo.com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07494"/>
    <w:rsid w:val="00053600"/>
    <w:rsid w:val="00146310"/>
    <w:rsid w:val="001A3DF0"/>
    <w:rsid w:val="001E5C52"/>
    <w:rsid w:val="00281C42"/>
    <w:rsid w:val="00361852"/>
    <w:rsid w:val="0049784D"/>
    <w:rsid w:val="00507494"/>
    <w:rsid w:val="00635811"/>
    <w:rsid w:val="00800DFF"/>
    <w:rsid w:val="008C503B"/>
    <w:rsid w:val="008E0DDF"/>
    <w:rsid w:val="009448D8"/>
    <w:rsid w:val="00995EAB"/>
    <w:rsid w:val="00B24D64"/>
    <w:rsid w:val="00BE4B14"/>
    <w:rsid w:val="00F929B3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A8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E42E09EA946940A7DBACDCF3BA8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98985-7324-A448-9921-4D55F9BA706A}"/>
      </w:docPartPr>
      <w:docPartBody>
        <w:p w:rsidR="0010176A" w:rsidRDefault="0010176A">
          <w:pPr>
            <w:pStyle w:val="3EE42E09EA946940A7DBACDCF3BA8949"/>
          </w:pPr>
          <w:r>
            <w:t>Lorem ipsum dolor</w:t>
          </w:r>
        </w:p>
      </w:docPartBody>
    </w:docPart>
    <w:docPart>
      <w:docPartPr>
        <w:name w:val="AE2E8B8F1DB86D49A4C3FA23BD5C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3327-CB6D-1243-9204-C158941007BA}"/>
      </w:docPartPr>
      <w:docPartBody>
        <w:p w:rsidR="00186F80" w:rsidRDefault="0010176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6F80" w:rsidRDefault="0010176A">
          <w:pPr>
            <w:pStyle w:val="ListBullet"/>
          </w:pPr>
          <w:r>
            <w:t xml:space="preserve">Nullam dapibus elementum metus. </w:t>
          </w:r>
          <w:r>
            <w:t>Aenean libero sem, commodo euismod, imperdiet et, molestie vel, neque. Duis nec sapien eu pede consectetuer placerat.</w:t>
          </w:r>
        </w:p>
        <w:p w:rsidR="0010176A" w:rsidRDefault="0010176A">
          <w:pPr>
            <w:pStyle w:val="AE2E8B8F1DB86D49A4C3FA23BD5CBB2D"/>
          </w:pPr>
          <w:r>
            <w:t>Pellentesque interdum, tellus non consectetuer mattis, lectus eros volutpat nunc, auctor nonummy nulla lectus nec tellus. Aliquam hendreri</w:t>
          </w:r>
          <w:r>
            <w:t>t lorem vulputate turpis.</w:t>
          </w:r>
        </w:p>
      </w:docPartBody>
    </w:docPart>
    <w:docPart>
      <w:docPartPr>
        <w:name w:val="73897C086118934D85D0239DC802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38E1-BE87-3547-BEC7-3CE2C73355BB}"/>
      </w:docPartPr>
      <w:docPartBody>
        <w:p w:rsidR="0010176A" w:rsidRDefault="0010176A">
          <w:pPr>
            <w:pStyle w:val="73897C086118934D85D0239DC802D360"/>
          </w:pPr>
          <w:r>
            <w:t>Lorem ipsum dolor</w:t>
          </w:r>
        </w:p>
      </w:docPartBody>
    </w:docPart>
    <w:docPart>
      <w:docPartPr>
        <w:name w:val="5513BCFB2B8EFA4BAF6F1B5F2BBC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19CEE-CDD6-6D43-B0EE-6A1B084A26C2}"/>
      </w:docPartPr>
      <w:docPartBody>
        <w:p w:rsidR="00186F80" w:rsidRDefault="0010176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6F80" w:rsidRDefault="0010176A">
          <w:pPr>
            <w:pStyle w:val="ListBullet"/>
          </w:pPr>
          <w:r>
            <w:t>Nullam dap</w:t>
          </w:r>
          <w:r>
            <w:t>ibus elementum metus. Aenean libero sem, commodo euismod, imperdiet et, molestie vel, neque. Duis nec sapien eu pede consectetuer placerat.</w:t>
          </w:r>
        </w:p>
        <w:p w:rsidR="0010176A" w:rsidRDefault="0010176A">
          <w:pPr>
            <w:pStyle w:val="5513BCFB2B8EFA4BAF6F1B5F2BBC9CD0"/>
          </w:pPr>
          <w:r>
            <w:t>Pellentesque interdum, tellus non consectetuer mattis, lectus eros volutpat nunc, auctor nonummy nulla lectus nec te</w:t>
          </w:r>
          <w:r>
            <w:t>llus. Aliquam hendrerit lorem vulputate turpis.</w:t>
          </w:r>
        </w:p>
      </w:docPartBody>
    </w:docPart>
    <w:docPart>
      <w:docPartPr>
        <w:name w:val="AF249544F24F33439624AA9F4F5CB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E746D-9E7C-9440-A7D4-3216E71D96AF}"/>
      </w:docPartPr>
      <w:docPartBody>
        <w:p w:rsidR="0010176A" w:rsidRDefault="0010176A">
          <w:pPr>
            <w:pStyle w:val="AF249544F24F33439624AA9F4F5CBAD6"/>
          </w:pPr>
          <w:r>
            <w:t>Suspendisse potenti. Vestibulum rhoncus. Ut rhoncus turpis a massa. Vivamus adipiscing vestibulum nunc. Maecenas vitae lorem. Donec mi. Donec justo quam, laoreet ut, fermentu</w:t>
          </w:r>
          <w:r>
            <w:t xml:space="preserve">m at, blandit vitae, ligula. Vestibulum diam. Etiam ut velit nec lacus consectetuer sodales. Integer accumsan. Maecenas eleifend vestibulum libero. Vestibulum metus ligula, volutpat vitae, feugiat at, blandit quis, lorem.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A"/>
    <w:rsid w:val="0010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470E5A2B39F1D4DB08878DF4662A085">
    <w:name w:val="2470E5A2B39F1D4DB08878DF4662A085"/>
  </w:style>
  <w:style w:type="paragraph" w:customStyle="1" w:styleId="3EE42E09EA946940A7DBACDCF3BA8949">
    <w:name w:val="3EE42E09EA946940A7DBACDCF3BA8949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AE2E8B8F1DB86D49A4C3FA23BD5CBB2D">
    <w:name w:val="AE2E8B8F1DB86D49A4C3FA23BD5CBB2D"/>
  </w:style>
  <w:style w:type="paragraph" w:customStyle="1" w:styleId="73897C086118934D85D0239DC802D360">
    <w:name w:val="73897C086118934D85D0239DC802D360"/>
  </w:style>
  <w:style w:type="paragraph" w:customStyle="1" w:styleId="5513BCFB2B8EFA4BAF6F1B5F2BBC9CD0">
    <w:name w:val="5513BCFB2B8EFA4BAF6F1B5F2BBC9CD0"/>
  </w:style>
  <w:style w:type="paragraph" w:customStyle="1" w:styleId="7B70FD8E7793314FB439436F804C63CB">
    <w:name w:val="7B70FD8E7793314FB439436F804C63CB"/>
  </w:style>
  <w:style w:type="paragraph" w:customStyle="1" w:styleId="687EBDA09A86EC4EA5E111F447BAC8B6">
    <w:name w:val="687EBDA09A86EC4EA5E111F447BAC8B6"/>
  </w:style>
  <w:style w:type="paragraph" w:customStyle="1" w:styleId="768A778C10B18B4DB63718D47FD1F96B">
    <w:name w:val="768A778C10B18B4DB63718D47FD1F96B"/>
  </w:style>
  <w:style w:type="paragraph" w:customStyle="1" w:styleId="F5A56EB353D2FA44B469A208AF3C94CE">
    <w:name w:val="F5A56EB353D2FA44B469A208AF3C94CE"/>
  </w:style>
  <w:style w:type="paragraph" w:customStyle="1" w:styleId="AF249544F24F33439624AA9F4F5CBAD6">
    <w:name w:val="AF249544F24F33439624AA9F4F5CBA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470E5A2B39F1D4DB08878DF4662A085">
    <w:name w:val="2470E5A2B39F1D4DB08878DF4662A085"/>
  </w:style>
  <w:style w:type="paragraph" w:customStyle="1" w:styleId="3EE42E09EA946940A7DBACDCF3BA8949">
    <w:name w:val="3EE42E09EA946940A7DBACDCF3BA8949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AE2E8B8F1DB86D49A4C3FA23BD5CBB2D">
    <w:name w:val="AE2E8B8F1DB86D49A4C3FA23BD5CBB2D"/>
  </w:style>
  <w:style w:type="paragraph" w:customStyle="1" w:styleId="73897C086118934D85D0239DC802D360">
    <w:name w:val="73897C086118934D85D0239DC802D360"/>
  </w:style>
  <w:style w:type="paragraph" w:customStyle="1" w:styleId="5513BCFB2B8EFA4BAF6F1B5F2BBC9CD0">
    <w:name w:val="5513BCFB2B8EFA4BAF6F1B5F2BBC9CD0"/>
  </w:style>
  <w:style w:type="paragraph" w:customStyle="1" w:styleId="7B70FD8E7793314FB439436F804C63CB">
    <w:name w:val="7B70FD8E7793314FB439436F804C63CB"/>
  </w:style>
  <w:style w:type="paragraph" w:customStyle="1" w:styleId="687EBDA09A86EC4EA5E111F447BAC8B6">
    <w:name w:val="687EBDA09A86EC4EA5E111F447BAC8B6"/>
  </w:style>
  <w:style w:type="paragraph" w:customStyle="1" w:styleId="768A778C10B18B4DB63718D47FD1F96B">
    <w:name w:val="768A778C10B18B4DB63718D47FD1F96B"/>
  </w:style>
  <w:style w:type="paragraph" w:customStyle="1" w:styleId="F5A56EB353D2FA44B469A208AF3C94CE">
    <w:name w:val="F5A56EB353D2FA44B469A208AF3C94CE"/>
  </w:style>
  <w:style w:type="paragraph" w:customStyle="1" w:styleId="AF249544F24F33439624AA9F4F5CBAD6">
    <w:name w:val="AF249544F24F33439624AA9F4F5CB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74</TotalTime>
  <Pages>2</Pages>
  <Words>174</Words>
  <Characters>994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1166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Meg's Word</dc:creator>
  <cp:keywords/>
  <dc:description/>
  <cp:lastModifiedBy>Meg's Word</cp:lastModifiedBy>
  <cp:revision>3</cp:revision>
  <cp:lastPrinted>2012-01-09T23:13:00Z</cp:lastPrinted>
  <dcterms:created xsi:type="dcterms:W3CDTF">2012-01-07T16:20:00Z</dcterms:created>
  <dcterms:modified xsi:type="dcterms:W3CDTF">2012-01-09T23:22:00Z</dcterms:modified>
  <cp:category/>
</cp:coreProperties>
</file>