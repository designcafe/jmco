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7B78" w:rsidRDefault="00CD3A3C" w:rsidP="0095420A">
      <w:pPr>
        <w:pStyle w:val="Name"/>
        <w:jc w:val="center"/>
      </w:pPr>
      <w:r>
        <w:rPr>
          <w:noProof/>
        </w:rPr>
        <w:pict>
          <v:line id="_x0000_s1044" style="position:absolute;left:0;text-align:left;flip:x;z-index:251657216" from="-15pt,-4.95pt" to="-15pt,733.05pt" strokecolor="#936" strokeweight="5.25pt"/>
        </w:pict>
      </w:r>
      <w:r w:rsidR="00354B43">
        <w:t>Mark Hoffman</w:t>
      </w:r>
    </w:p>
    <w:p w:rsidR="00F82226" w:rsidRPr="00F82226" w:rsidRDefault="00CD3A3C" w:rsidP="00BB4103">
      <w:pPr>
        <w:pStyle w:val="Address"/>
      </w:pPr>
      <w:r>
        <w:rPr>
          <w:noProof/>
        </w:rPr>
        <w:pict>
          <v:line id="_x0000_s1036" style="position:absolute;left:0;text-align:left;z-index:251655168" from="-45pt,20.15pt" to="495pt,20.15pt" strokecolor="#339" strokeweight="4pt"/>
        </w:pict>
      </w:r>
      <w:r w:rsidR="00451936">
        <w:rPr>
          <w:noProof/>
        </w:rPr>
        <w:t>117 Llewe</w:t>
      </w:r>
      <w:r w:rsidR="002D0584">
        <w:rPr>
          <w:noProof/>
        </w:rPr>
        <w:t>l</w:t>
      </w:r>
      <w:r w:rsidR="00451936">
        <w:rPr>
          <w:noProof/>
        </w:rPr>
        <w:t>lyn</w:t>
      </w:r>
      <w:r w:rsidR="00354B43">
        <w:t xml:space="preserve"> Drive</w:t>
      </w:r>
      <w:r w:rsidR="00F82226" w:rsidRPr="00F82226">
        <w:t xml:space="preserve"> </w:t>
      </w:r>
      <w:r w:rsidR="00F82226" w:rsidRPr="00F82226">
        <w:sym w:font="Wingdings" w:char="F0A7"/>
      </w:r>
      <w:r w:rsidR="00F82226" w:rsidRPr="00F82226">
        <w:t xml:space="preserve"> </w:t>
      </w:r>
      <w:r w:rsidR="00354B43">
        <w:t>Westfield, MA  01085</w:t>
      </w:r>
      <w:r w:rsidR="00F82226" w:rsidRPr="00F82226">
        <w:t xml:space="preserve"> </w:t>
      </w:r>
      <w:r w:rsidR="00F82226" w:rsidRPr="00F82226">
        <w:sym w:font="Wingdings" w:char="F0A7"/>
      </w:r>
      <w:r w:rsidR="00F82226" w:rsidRPr="00F82226">
        <w:t xml:space="preserve"> Phone: </w:t>
      </w:r>
      <w:r w:rsidR="00354B43">
        <w:t>413-579-5404</w:t>
      </w:r>
      <w:r w:rsidR="00F82226" w:rsidRPr="00F82226">
        <w:t xml:space="preserve"> </w:t>
      </w:r>
      <w:r w:rsidR="00F82226" w:rsidRPr="00F82226">
        <w:sym w:font="Wingdings" w:char="F0A7"/>
      </w:r>
      <w:r w:rsidR="00BB4103">
        <w:t xml:space="preserve"> </w:t>
      </w:r>
      <w:hyperlink r:id="rId7" w:history="1">
        <w:r w:rsidR="000D2A73" w:rsidRPr="00A27B79">
          <w:rPr>
            <w:rStyle w:val="Hyperlink"/>
          </w:rPr>
          <w:t>mhoff1993@gmail.com</w:t>
        </w:r>
      </w:hyperlink>
      <w:r w:rsidR="000D2A73">
        <w:t xml:space="preserve"> </w:t>
      </w:r>
      <w:r w:rsidR="00F82226" w:rsidRPr="00F82226">
        <w:t xml:space="preserve"> </w:t>
      </w:r>
    </w:p>
    <w:p w:rsidR="00612830" w:rsidRDefault="004D6338" w:rsidP="00EF5AD1">
      <w:pPr>
        <w:pStyle w:val="ResumeTitle"/>
        <w:spacing w:before="120" w:after="120"/>
        <w:jc w:val="center"/>
      </w:pPr>
      <w:r>
        <w:t xml:space="preserve">Sr. </w:t>
      </w:r>
      <w:r w:rsidR="005F5437">
        <w:t xml:space="preserve">Network </w:t>
      </w:r>
      <w:r>
        <w:t>Engineer</w:t>
      </w:r>
    </w:p>
    <w:p w:rsidR="00787CAA" w:rsidRDefault="00891D0F" w:rsidP="00EF5AD1">
      <w:pPr>
        <w:pStyle w:val="ResumeTitle"/>
        <w:spacing w:before="0" w:after="120"/>
        <w:jc w:val="left"/>
        <w:rPr>
          <w:b w:val="0"/>
          <w:i/>
          <w:sz w:val="18"/>
          <w:szCs w:val="18"/>
        </w:rPr>
      </w:pPr>
      <w:r w:rsidRPr="007C244F">
        <w:rPr>
          <w:b w:val="0"/>
          <w:i/>
          <w:sz w:val="18"/>
          <w:szCs w:val="18"/>
        </w:rPr>
        <w:t>Customer Service oriented</w:t>
      </w:r>
      <w:r w:rsidR="00787CAA">
        <w:rPr>
          <w:b w:val="0"/>
          <w:i/>
          <w:sz w:val="18"/>
          <w:szCs w:val="18"/>
        </w:rPr>
        <w:tab/>
      </w:r>
      <w:r w:rsidR="00F47C56">
        <w:rPr>
          <w:b w:val="0"/>
          <w:i/>
          <w:sz w:val="18"/>
          <w:szCs w:val="18"/>
        </w:rPr>
        <w:tab/>
      </w:r>
      <w:r w:rsidRPr="007C244F">
        <w:rPr>
          <w:b w:val="0"/>
          <w:i/>
          <w:sz w:val="18"/>
          <w:szCs w:val="18"/>
        </w:rPr>
        <w:t>Systems Design &amp; Security</w:t>
      </w:r>
      <w:r w:rsidR="00787CAA">
        <w:rPr>
          <w:b w:val="0"/>
          <w:i/>
          <w:sz w:val="18"/>
          <w:szCs w:val="18"/>
        </w:rPr>
        <w:tab/>
      </w:r>
      <w:r w:rsidR="00F47C56">
        <w:rPr>
          <w:b w:val="0"/>
          <w:i/>
          <w:sz w:val="18"/>
          <w:szCs w:val="18"/>
        </w:rPr>
        <w:tab/>
      </w:r>
      <w:r w:rsidRPr="007C244F">
        <w:rPr>
          <w:b w:val="0"/>
          <w:i/>
          <w:sz w:val="18"/>
          <w:szCs w:val="18"/>
        </w:rPr>
        <w:t>Strategic Planning</w:t>
      </w:r>
      <w:r w:rsidR="00F47C56">
        <w:rPr>
          <w:b w:val="0"/>
          <w:i/>
          <w:sz w:val="18"/>
          <w:szCs w:val="18"/>
        </w:rPr>
        <w:tab/>
      </w:r>
      <w:r w:rsidR="00260140">
        <w:rPr>
          <w:b w:val="0"/>
          <w:i/>
          <w:sz w:val="18"/>
          <w:szCs w:val="18"/>
        </w:rPr>
        <w:t>Utilization of Technology</w:t>
      </w:r>
    </w:p>
    <w:p w:rsidR="00BE7F5A" w:rsidRDefault="00624485" w:rsidP="0054068F">
      <w:pPr>
        <w:pStyle w:val="ResumeTitle"/>
        <w:spacing w:before="0" w:after="120"/>
        <w:jc w:val="center"/>
      </w:pPr>
      <w:r>
        <w:t>Accomplishments</w:t>
      </w:r>
    </w:p>
    <w:p w:rsidR="0054068F" w:rsidRPr="0054068F" w:rsidRDefault="0090696F" w:rsidP="00DE05D4">
      <w:pPr>
        <w:pStyle w:val="ResumeTitle"/>
        <w:spacing w:before="0" w:after="120"/>
        <w:jc w:val="left"/>
        <w:rPr>
          <w:b w:val="0"/>
        </w:rPr>
      </w:pPr>
      <w:r>
        <w:rPr>
          <w:b w:val="0"/>
          <w:sz w:val="20"/>
          <w:szCs w:val="20"/>
        </w:rPr>
        <w:t>Developed and operate</w:t>
      </w:r>
      <w:r w:rsidR="00773C77">
        <w:rPr>
          <w:b w:val="0"/>
          <w:sz w:val="20"/>
          <w:szCs w:val="20"/>
        </w:rPr>
        <w:t xml:space="preserve"> the IT Department of a mid-size multi-million dollar auto parts distributor located in the Northeast.  </w:t>
      </w:r>
      <w:r w:rsidR="0054068F">
        <w:rPr>
          <w:b w:val="0"/>
          <w:sz w:val="20"/>
          <w:szCs w:val="20"/>
        </w:rPr>
        <w:t>Established an</w:t>
      </w:r>
      <w:r w:rsidR="00773C77">
        <w:rPr>
          <w:b w:val="0"/>
          <w:sz w:val="20"/>
          <w:szCs w:val="20"/>
        </w:rPr>
        <w:t xml:space="preserve">d </w:t>
      </w:r>
      <w:r>
        <w:rPr>
          <w:b w:val="0"/>
          <w:sz w:val="20"/>
          <w:szCs w:val="20"/>
        </w:rPr>
        <w:t>managed</w:t>
      </w:r>
      <w:r w:rsidR="00773C77">
        <w:rPr>
          <w:b w:val="0"/>
          <w:sz w:val="20"/>
          <w:szCs w:val="20"/>
        </w:rPr>
        <w:t xml:space="preserve"> the stateside </w:t>
      </w:r>
      <w:r w:rsidR="0054068F">
        <w:rPr>
          <w:b w:val="0"/>
          <w:sz w:val="20"/>
          <w:szCs w:val="20"/>
        </w:rPr>
        <w:t xml:space="preserve">IT Department </w:t>
      </w:r>
      <w:r w:rsidR="00773C77">
        <w:rPr>
          <w:b w:val="0"/>
          <w:sz w:val="20"/>
          <w:szCs w:val="20"/>
        </w:rPr>
        <w:t>for an International Chemical company.  Successfully support</w:t>
      </w:r>
      <w:r w:rsidR="00DE05D4">
        <w:rPr>
          <w:b w:val="0"/>
          <w:sz w:val="20"/>
          <w:szCs w:val="20"/>
        </w:rPr>
        <w:t>ed</w:t>
      </w:r>
      <w:r w:rsidR="00773C77">
        <w:rPr>
          <w:b w:val="0"/>
          <w:sz w:val="20"/>
          <w:szCs w:val="20"/>
        </w:rPr>
        <w:t xml:space="preserve"> and administ</w:t>
      </w:r>
      <w:r w:rsidR="00DE05D4">
        <w:rPr>
          <w:b w:val="0"/>
          <w:sz w:val="20"/>
          <w:szCs w:val="20"/>
        </w:rPr>
        <w:t>ered</w:t>
      </w:r>
      <w:r w:rsidR="00773C77">
        <w:rPr>
          <w:b w:val="0"/>
          <w:sz w:val="20"/>
          <w:szCs w:val="20"/>
        </w:rPr>
        <w:t xml:space="preserve"> </w:t>
      </w:r>
      <w:r w:rsidR="00DE05D4">
        <w:rPr>
          <w:b w:val="0"/>
          <w:sz w:val="20"/>
          <w:szCs w:val="20"/>
        </w:rPr>
        <w:t xml:space="preserve">the IT tasks </w:t>
      </w:r>
      <w:r w:rsidR="00773C77">
        <w:rPr>
          <w:b w:val="0"/>
          <w:sz w:val="20"/>
          <w:szCs w:val="20"/>
        </w:rPr>
        <w:t>o</w:t>
      </w:r>
      <w:r>
        <w:rPr>
          <w:b w:val="0"/>
          <w:sz w:val="20"/>
          <w:szCs w:val="20"/>
        </w:rPr>
        <w:t>f</w:t>
      </w:r>
      <w:r w:rsidR="00773C77">
        <w:rPr>
          <w:b w:val="0"/>
          <w:sz w:val="20"/>
          <w:szCs w:val="20"/>
        </w:rPr>
        <w:t xml:space="preserve"> 8 sites across the Southeast and West</w:t>
      </w:r>
      <w:r>
        <w:rPr>
          <w:b w:val="0"/>
          <w:sz w:val="20"/>
          <w:szCs w:val="20"/>
        </w:rPr>
        <w:t xml:space="preserve"> regions</w:t>
      </w:r>
      <w:r w:rsidR="00773C77">
        <w:rPr>
          <w:b w:val="0"/>
          <w:sz w:val="20"/>
          <w:szCs w:val="20"/>
        </w:rPr>
        <w:t xml:space="preserve"> for a Fortune 500 Chemical company.</w:t>
      </w:r>
      <w:r w:rsidR="00DE05D4">
        <w:rPr>
          <w:b w:val="0"/>
          <w:sz w:val="20"/>
          <w:szCs w:val="20"/>
        </w:rPr>
        <w:t xml:space="preserve">  </w:t>
      </w:r>
      <w:r>
        <w:rPr>
          <w:b w:val="0"/>
          <w:sz w:val="20"/>
          <w:szCs w:val="20"/>
        </w:rPr>
        <w:t>Successfully c</w:t>
      </w:r>
      <w:r w:rsidR="00DE05D4">
        <w:rPr>
          <w:b w:val="0"/>
          <w:sz w:val="20"/>
          <w:szCs w:val="20"/>
        </w:rPr>
        <w:t xml:space="preserve">oordinated and managed several </w:t>
      </w:r>
      <w:r>
        <w:rPr>
          <w:b w:val="0"/>
          <w:sz w:val="20"/>
          <w:szCs w:val="20"/>
        </w:rPr>
        <w:t xml:space="preserve">major </w:t>
      </w:r>
      <w:r w:rsidR="00DE05D4">
        <w:rPr>
          <w:b w:val="0"/>
          <w:sz w:val="20"/>
          <w:szCs w:val="20"/>
        </w:rPr>
        <w:t>IT projects.</w:t>
      </w:r>
    </w:p>
    <w:p w:rsidR="00927B78" w:rsidRPr="00847572" w:rsidRDefault="00927B78" w:rsidP="00EF5AD1">
      <w:pPr>
        <w:pStyle w:val="ResumeSectionHeaders"/>
        <w:spacing w:before="0"/>
        <w:jc w:val="center"/>
      </w:pPr>
      <w:r w:rsidRPr="00847572">
        <w:t>Professional Experience</w:t>
      </w:r>
    </w:p>
    <w:p w:rsidR="00AF2311" w:rsidRDefault="00AF2311" w:rsidP="00490C6F">
      <w:pPr>
        <w:pStyle w:val="JobTitle"/>
        <w:spacing w:before="0" w:after="0"/>
        <w:jc w:val="left"/>
        <w:rPr>
          <w:b w:val="0"/>
          <w:bCs/>
          <w:u w:val="none"/>
        </w:rPr>
      </w:pPr>
      <w:r>
        <w:rPr>
          <w:b w:val="0"/>
          <w:bCs/>
          <w:u w:val="none"/>
        </w:rPr>
        <w:t>WEST SPRINGFIELD AUTO PARTS</w:t>
      </w:r>
      <w:r w:rsidR="00040712">
        <w:rPr>
          <w:b w:val="0"/>
          <w:bCs/>
          <w:u w:val="none"/>
        </w:rPr>
        <w:t xml:space="preserve"> – West Springfield, MA</w:t>
      </w:r>
    </w:p>
    <w:p w:rsidR="00AF2311" w:rsidRPr="005F0F92" w:rsidRDefault="00AF2311" w:rsidP="00F47C56">
      <w:pPr>
        <w:pStyle w:val="JobTitle"/>
        <w:tabs>
          <w:tab w:val="left" w:pos="7920"/>
        </w:tabs>
        <w:spacing w:before="0" w:after="120"/>
        <w:jc w:val="left"/>
        <w:rPr>
          <w:b w:val="0"/>
          <w:bCs/>
          <w:u w:val="none"/>
        </w:rPr>
      </w:pPr>
      <w:r w:rsidRPr="00F47C56">
        <w:rPr>
          <w:bCs/>
        </w:rPr>
        <w:t xml:space="preserve">IT </w:t>
      </w:r>
      <w:r w:rsidR="00BE7F5A" w:rsidRPr="00F47C56">
        <w:rPr>
          <w:bCs/>
        </w:rPr>
        <w:t>Director</w:t>
      </w:r>
      <w:r w:rsidR="00F47C56">
        <w:rPr>
          <w:b w:val="0"/>
          <w:bCs/>
          <w:u w:val="none"/>
        </w:rPr>
        <w:tab/>
      </w:r>
      <w:r w:rsidR="005F0F92" w:rsidRPr="00F47C56">
        <w:rPr>
          <w:b w:val="0"/>
          <w:bCs/>
          <w:u w:val="none"/>
        </w:rPr>
        <w:t>2009</w:t>
      </w:r>
      <w:r w:rsidR="005F0F92">
        <w:rPr>
          <w:b w:val="0"/>
          <w:bCs/>
          <w:u w:val="none"/>
        </w:rPr>
        <w:t xml:space="preserve"> - Present</w:t>
      </w:r>
    </w:p>
    <w:p w:rsidR="002B56D9" w:rsidRDefault="00624485" w:rsidP="009C4F8D">
      <w:pPr>
        <w:pStyle w:val="JobTitle"/>
        <w:spacing w:before="0" w:after="120"/>
        <w:jc w:val="left"/>
        <w:rPr>
          <w:b w:val="0"/>
          <w:bCs/>
          <w:u w:val="none"/>
        </w:rPr>
      </w:pPr>
      <w:r>
        <w:rPr>
          <w:b w:val="0"/>
          <w:bCs/>
          <w:u w:val="none"/>
        </w:rPr>
        <w:t xml:space="preserve">Manage the company’s IT department and provide end user support to this mid-sized auto parts distributor.  </w:t>
      </w:r>
      <w:r w:rsidR="00AF2311">
        <w:rPr>
          <w:b w:val="0"/>
          <w:bCs/>
          <w:u w:val="none"/>
        </w:rPr>
        <w:t xml:space="preserve">Handle all IT </w:t>
      </w:r>
      <w:r w:rsidR="002B56D9">
        <w:rPr>
          <w:b w:val="0"/>
          <w:bCs/>
          <w:u w:val="none"/>
        </w:rPr>
        <w:t xml:space="preserve">and telephone </w:t>
      </w:r>
      <w:r w:rsidR="00AF2311">
        <w:rPr>
          <w:b w:val="0"/>
          <w:bCs/>
          <w:u w:val="none"/>
        </w:rPr>
        <w:t xml:space="preserve">related issues and problems </w:t>
      </w:r>
      <w:r w:rsidR="002B56D9">
        <w:rPr>
          <w:b w:val="0"/>
          <w:bCs/>
          <w:u w:val="none"/>
        </w:rPr>
        <w:t xml:space="preserve">of this Windows server-client, Terminal Services </w:t>
      </w:r>
      <w:r w:rsidR="00CB66DC">
        <w:rPr>
          <w:b w:val="0"/>
          <w:bCs/>
          <w:u w:val="none"/>
        </w:rPr>
        <w:t xml:space="preserve">Thin Client </w:t>
      </w:r>
      <w:r w:rsidR="002B56D9">
        <w:rPr>
          <w:b w:val="0"/>
          <w:bCs/>
          <w:u w:val="none"/>
        </w:rPr>
        <w:t xml:space="preserve">and HP UX environment </w:t>
      </w:r>
      <w:r w:rsidR="00AF2311">
        <w:rPr>
          <w:b w:val="0"/>
          <w:bCs/>
          <w:u w:val="none"/>
        </w:rPr>
        <w:t>on a daily basis</w:t>
      </w:r>
      <w:r w:rsidR="00572FB3">
        <w:rPr>
          <w:b w:val="0"/>
          <w:bCs/>
          <w:u w:val="none"/>
        </w:rPr>
        <w:t>.  Responsibilities cover</w:t>
      </w:r>
      <w:r w:rsidR="00AF2311">
        <w:rPr>
          <w:b w:val="0"/>
          <w:bCs/>
          <w:u w:val="none"/>
        </w:rPr>
        <w:t xml:space="preserve"> 8 locations in Massachusetts and </w:t>
      </w:r>
      <w:r w:rsidR="002B56D9">
        <w:rPr>
          <w:b w:val="0"/>
          <w:bCs/>
          <w:u w:val="none"/>
        </w:rPr>
        <w:t xml:space="preserve">Connecticut and approximately 200 employees </w:t>
      </w:r>
      <w:r w:rsidR="00572FB3">
        <w:rPr>
          <w:b w:val="0"/>
          <w:bCs/>
          <w:u w:val="none"/>
        </w:rPr>
        <w:t xml:space="preserve">to </w:t>
      </w:r>
      <w:r w:rsidR="002B56D9">
        <w:rPr>
          <w:b w:val="0"/>
          <w:bCs/>
          <w:u w:val="none"/>
        </w:rPr>
        <w:t>includ</w:t>
      </w:r>
      <w:r w:rsidR="00572FB3">
        <w:rPr>
          <w:b w:val="0"/>
          <w:bCs/>
          <w:u w:val="none"/>
        </w:rPr>
        <w:t>e</w:t>
      </w:r>
      <w:r w:rsidR="002B56D9">
        <w:rPr>
          <w:b w:val="0"/>
          <w:bCs/>
          <w:u w:val="none"/>
        </w:rPr>
        <w:t xml:space="preserve"> the security compliancy</w:t>
      </w:r>
      <w:r w:rsidR="007424E3">
        <w:rPr>
          <w:b w:val="0"/>
          <w:bCs/>
          <w:u w:val="none"/>
        </w:rPr>
        <w:t xml:space="preserve"> </w:t>
      </w:r>
      <w:r w:rsidR="002B56D9">
        <w:rPr>
          <w:b w:val="0"/>
          <w:bCs/>
          <w:u w:val="none"/>
        </w:rPr>
        <w:t>of the new Mass 201 CMR 17 Privacy Law.</w:t>
      </w:r>
      <w:r w:rsidR="00AA682E">
        <w:rPr>
          <w:b w:val="0"/>
          <w:bCs/>
          <w:u w:val="none"/>
        </w:rPr>
        <w:t xml:space="preserve">  </w:t>
      </w:r>
      <w:r w:rsidR="00572FB3">
        <w:rPr>
          <w:b w:val="0"/>
          <w:bCs/>
          <w:u w:val="none"/>
        </w:rPr>
        <w:t>Provide</w:t>
      </w:r>
      <w:r w:rsidR="00AA682E">
        <w:rPr>
          <w:b w:val="0"/>
          <w:bCs/>
          <w:u w:val="none"/>
        </w:rPr>
        <w:t xml:space="preserve"> support</w:t>
      </w:r>
      <w:r w:rsidR="00E9533A">
        <w:rPr>
          <w:b w:val="0"/>
          <w:bCs/>
          <w:u w:val="none"/>
        </w:rPr>
        <w:t xml:space="preserve"> </w:t>
      </w:r>
      <w:r w:rsidR="00AA682E">
        <w:rPr>
          <w:b w:val="0"/>
          <w:bCs/>
          <w:u w:val="none"/>
        </w:rPr>
        <w:t xml:space="preserve">to </w:t>
      </w:r>
      <w:r w:rsidR="00E9533A">
        <w:rPr>
          <w:b w:val="0"/>
          <w:bCs/>
          <w:u w:val="none"/>
        </w:rPr>
        <w:t>the company</w:t>
      </w:r>
      <w:r w:rsidR="00FF7EF1">
        <w:rPr>
          <w:b w:val="0"/>
          <w:bCs/>
          <w:u w:val="none"/>
        </w:rPr>
        <w:t>’s</w:t>
      </w:r>
      <w:r w:rsidR="00E9533A">
        <w:rPr>
          <w:b w:val="0"/>
          <w:bCs/>
          <w:u w:val="none"/>
        </w:rPr>
        <w:t xml:space="preserve"> web site</w:t>
      </w:r>
      <w:r>
        <w:rPr>
          <w:b w:val="0"/>
          <w:bCs/>
          <w:u w:val="none"/>
        </w:rPr>
        <w:t xml:space="preserve">, </w:t>
      </w:r>
      <w:r w:rsidR="00E9533A">
        <w:rPr>
          <w:b w:val="0"/>
          <w:bCs/>
          <w:u w:val="none"/>
        </w:rPr>
        <w:t>telephone systems</w:t>
      </w:r>
      <w:r>
        <w:rPr>
          <w:b w:val="0"/>
          <w:bCs/>
          <w:u w:val="none"/>
        </w:rPr>
        <w:t xml:space="preserve"> and Ultimate Plus business ERP software and hardware</w:t>
      </w:r>
      <w:r w:rsidR="00E9533A">
        <w:rPr>
          <w:b w:val="0"/>
          <w:bCs/>
          <w:u w:val="none"/>
        </w:rPr>
        <w:t>.</w:t>
      </w:r>
    </w:p>
    <w:p w:rsidR="002B56D9" w:rsidRDefault="002B56D9" w:rsidP="009C4F8D">
      <w:pPr>
        <w:pStyle w:val="JobTitle"/>
        <w:spacing w:before="0" w:after="120"/>
        <w:jc w:val="left"/>
        <w:rPr>
          <w:bCs/>
          <w:u w:val="none"/>
        </w:rPr>
      </w:pPr>
      <w:r>
        <w:rPr>
          <w:bCs/>
          <w:u w:val="none"/>
        </w:rPr>
        <w:t>Key Results:</w:t>
      </w:r>
    </w:p>
    <w:p w:rsidR="00AF2311" w:rsidRPr="00AF2311" w:rsidRDefault="00AA682E" w:rsidP="00C56666">
      <w:pPr>
        <w:pStyle w:val="JobTitle"/>
        <w:numPr>
          <w:ilvl w:val="0"/>
          <w:numId w:val="3"/>
        </w:numPr>
        <w:spacing w:before="0" w:after="120"/>
        <w:ind w:left="360"/>
        <w:jc w:val="left"/>
        <w:rPr>
          <w:b w:val="0"/>
          <w:bCs/>
          <w:u w:val="none"/>
        </w:rPr>
      </w:pPr>
      <w:r>
        <w:rPr>
          <w:b w:val="0"/>
          <w:bCs/>
          <w:u w:val="none"/>
        </w:rPr>
        <w:t>Brought</w:t>
      </w:r>
      <w:r w:rsidR="002B56D9">
        <w:rPr>
          <w:b w:val="0"/>
          <w:bCs/>
          <w:u w:val="none"/>
        </w:rPr>
        <w:t xml:space="preserve"> stability and reliability to th</w:t>
      </w:r>
      <w:r w:rsidR="00C01DE8">
        <w:rPr>
          <w:b w:val="0"/>
          <w:bCs/>
          <w:u w:val="none"/>
        </w:rPr>
        <w:t>e</w:t>
      </w:r>
      <w:r w:rsidR="002B56D9">
        <w:rPr>
          <w:b w:val="0"/>
          <w:bCs/>
          <w:u w:val="none"/>
        </w:rPr>
        <w:t xml:space="preserve"> company</w:t>
      </w:r>
      <w:r w:rsidR="00C01DE8">
        <w:rPr>
          <w:b w:val="0"/>
          <w:bCs/>
          <w:u w:val="none"/>
        </w:rPr>
        <w:t xml:space="preserve">’s infrastructure </w:t>
      </w:r>
      <w:r w:rsidR="002B56D9">
        <w:rPr>
          <w:b w:val="0"/>
          <w:bCs/>
          <w:u w:val="none"/>
        </w:rPr>
        <w:t xml:space="preserve">by </w:t>
      </w:r>
      <w:r w:rsidR="00C01DE8">
        <w:rPr>
          <w:b w:val="0"/>
          <w:bCs/>
          <w:u w:val="none"/>
        </w:rPr>
        <w:t xml:space="preserve">implementing </w:t>
      </w:r>
      <w:r w:rsidR="002B56D9">
        <w:rPr>
          <w:b w:val="0"/>
          <w:bCs/>
          <w:u w:val="none"/>
        </w:rPr>
        <w:t xml:space="preserve">a MPLS network with automatic fail-over </w:t>
      </w:r>
      <w:r w:rsidR="00C01DE8">
        <w:rPr>
          <w:b w:val="0"/>
          <w:bCs/>
          <w:u w:val="none"/>
        </w:rPr>
        <w:t xml:space="preserve">using </w:t>
      </w:r>
      <w:r w:rsidR="00520915">
        <w:rPr>
          <w:b w:val="0"/>
          <w:bCs/>
          <w:u w:val="none"/>
        </w:rPr>
        <w:t>secondary internet connection</w:t>
      </w:r>
      <w:r w:rsidR="006D108D">
        <w:rPr>
          <w:b w:val="0"/>
          <w:bCs/>
          <w:u w:val="none"/>
        </w:rPr>
        <w:t>s</w:t>
      </w:r>
      <w:r w:rsidR="00C01DE8">
        <w:rPr>
          <w:b w:val="0"/>
          <w:bCs/>
          <w:u w:val="none"/>
        </w:rPr>
        <w:t xml:space="preserve">.  This process resulted in saving </w:t>
      </w:r>
      <w:r w:rsidR="006D108D">
        <w:rPr>
          <w:b w:val="0"/>
          <w:bCs/>
          <w:u w:val="none"/>
        </w:rPr>
        <w:t xml:space="preserve">the </w:t>
      </w:r>
      <w:r w:rsidR="00C01DE8">
        <w:rPr>
          <w:b w:val="0"/>
          <w:bCs/>
          <w:u w:val="none"/>
        </w:rPr>
        <w:t>company over $25,000 per day from lost sales</w:t>
      </w:r>
      <w:r w:rsidR="00520915">
        <w:rPr>
          <w:b w:val="0"/>
          <w:bCs/>
          <w:u w:val="none"/>
        </w:rPr>
        <w:t>.</w:t>
      </w:r>
      <w:r w:rsidR="00F97131">
        <w:rPr>
          <w:b w:val="0"/>
          <w:bCs/>
          <w:u w:val="none"/>
        </w:rPr>
        <w:t xml:space="preserve">  Implement key in</w:t>
      </w:r>
      <w:r>
        <w:rPr>
          <w:b w:val="0"/>
          <w:bCs/>
          <w:u w:val="none"/>
        </w:rPr>
        <w:t xml:space="preserve">frastructure </w:t>
      </w:r>
      <w:r w:rsidR="006D108D">
        <w:rPr>
          <w:b w:val="0"/>
          <w:bCs/>
          <w:u w:val="none"/>
        </w:rPr>
        <w:t xml:space="preserve">improvements </w:t>
      </w:r>
      <w:r>
        <w:rPr>
          <w:b w:val="0"/>
          <w:bCs/>
          <w:u w:val="none"/>
        </w:rPr>
        <w:t>as budgeting allow</w:t>
      </w:r>
      <w:r w:rsidR="00572FB3">
        <w:rPr>
          <w:b w:val="0"/>
          <w:bCs/>
          <w:u w:val="none"/>
        </w:rPr>
        <w:t xml:space="preserve">s </w:t>
      </w:r>
      <w:r w:rsidR="006D108D">
        <w:rPr>
          <w:b w:val="0"/>
          <w:bCs/>
          <w:u w:val="none"/>
        </w:rPr>
        <w:t xml:space="preserve">further improving the infrastructure and providing additional savings.  Continually </w:t>
      </w:r>
      <w:r w:rsidR="00572FB3">
        <w:rPr>
          <w:b w:val="0"/>
          <w:bCs/>
          <w:u w:val="none"/>
        </w:rPr>
        <w:t>r</w:t>
      </w:r>
      <w:r w:rsidR="00494F4A">
        <w:rPr>
          <w:b w:val="0"/>
          <w:bCs/>
          <w:u w:val="none"/>
        </w:rPr>
        <w:t>eview</w:t>
      </w:r>
      <w:r w:rsidR="00572FB3">
        <w:rPr>
          <w:b w:val="0"/>
          <w:bCs/>
          <w:u w:val="none"/>
        </w:rPr>
        <w:t xml:space="preserve">ing </w:t>
      </w:r>
      <w:r w:rsidR="00494F4A">
        <w:rPr>
          <w:b w:val="0"/>
          <w:bCs/>
          <w:u w:val="none"/>
        </w:rPr>
        <w:t>IT expenses</w:t>
      </w:r>
      <w:r w:rsidR="006D108D">
        <w:rPr>
          <w:b w:val="0"/>
          <w:bCs/>
          <w:u w:val="none"/>
        </w:rPr>
        <w:t xml:space="preserve"> to ensure the maximum lowest IT budget</w:t>
      </w:r>
      <w:r w:rsidR="00494F4A">
        <w:rPr>
          <w:b w:val="0"/>
          <w:bCs/>
          <w:u w:val="none"/>
        </w:rPr>
        <w:t xml:space="preserve">.  </w:t>
      </w:r>
      <w:r w:rsidR="00572FB3">
        <w:rPr>
          <w:b w:val="0"/>
          <w:bCs/>
          <w:u w:val="none"/>
        </w:rPr>
        <w:t>Instrumental</w:t>
      </w:r>
      <w:r w:rsidR="006D108D">
        <w:rPr>
          <w:b w:val="0"/>
          <w:bCs/>
          <w:u w:val="none"/>
        </w:rPr>
        <w:t xml:space="preserve">ly </w:t>
      </w:r>
      <w:r w:rsidR="00572FB3">
        <w:rPr>
          <w:b w:val="0"/>
          <w:bCs/>
          <w:u w:val="none"/>
        </w:rPr>
        <w:t>c</w:t>
      </w:r>
      <w:r w:rsidR="00C9054E" w:rsidRPr="00C9054E">
        <w:rPr>
          <w:b w:val="0"/>
          <w:bCs/>
          <w:u w:val="none"/>
        </w:rPr>
        <w:t>oordinat</w:t>
      </w:r>
      <w:r w:rsidR="006D108D">
        <w:rPr>
          <w:b w:val="0"/>
          <w:bCs/>
          <w:u w:val="none"/>
        </w:rPr>
        <w:t xml:space="preserve">ed the </w:t>
      </w:r>
      <w:r w:rsidR="00572FB3">
        <w:rPr>
          <w:b w:val="0"/>
          <w:bCs/>
          <w:u w:val="none"/>
        </w:rPr>
        <w:t xml:space="preserve">swift </w:t>
      </w:r>
      <w:r w:rsidR="00C9054E" w:rsidRPr="00C9054E">
        <w:rPr>
          <w:b w:val="0"/>
          <w:bCs/>
          <w:u w:val="none"/>
        </w:rPr>
        <w:t xml:space="preserve">IT recovery </w:t>
      </w:r>
      <w:r w:rsidR="006D108D">
        <w:rPr>
          <w:b w:val="0"/>
          <w:bCs/>
          <w:u w:val="none"/>
        </w:rPr>
        <w:t xml:space="preserve">of connectivity </w:t>
      </w:r>
      <w:r w:rsidR="00C9054E" w:rsidRPr="00C9054E">
        <w:rPr>
          <w:b w:val="0"/>
          <w:bCs/>
          <w:u w:val="none"/>
        </w:rPr>
        <w:t>after the b</w:t>
      </w:r>
      <w:r w:rsidR="00572FB3">
        <w:rPr>
          <w:b w:val="0"/>
          <w:bCs/>
          <w:u w:val="none"/>
        </w:rPr>
        <w:t xml:space="preserve">usiness was damaged by a tornado. </w:t>
      </w:r>
    </w:p>
    <w:p w:rsidR="009C4F8D" w:rsidRDefault="009C4F8D" w:rsidP="00490C6F">
      <w:pPr>
        <w:pStyle w:val="JobTitle"/>
        <w:spacing w:before="0" w:after="0"/>
        <w:jc w:val="left"/>
        <w:rPr>
          <w:b w:val="0"/>
          <w:bCs/>
          <w:u w:val="none"/>
        </w:rPr>
      </w:pPr>
      <w:r>
        <w:rPr>
          <w:b w:val="0"/>
          <w:bCs/>
          <w:u w:val="none"/>
        </w:rPr>
        <w:t>BRANFORD HALL CAREER INSTITUTE – SPRINGFIELD, MA</w:t>
      </w:r>
    </w:p>
    <w:p w:rsidR="009C4F8D" w:rsidRPr="009C4F8D" w:rsidRDefault="009C4F8D" w:rsidP="00F47C56">
      <w:pPr>
        <w:pStyle w:val="JobTitle"/>
        <w:tabs>
          <w:tab w:val="left" w:pos="7920"/>
        </w:tabs>
        <w:spacing w:before="0" w:after="120"/>
        <w:jc w:val="left"/>
        <w:rPr>
          <w:b w:val="0"/>
          <w:bCs/>
          <w:u w:val="none"/>
        </w:rPr>
      </w:pPr>
      <w:r>
        <w:rPr>
          <w:bCs/>
        </w:rPr>
        <w:t xml:space="preserve">Part-time </w:t>
      </w:r>
      <w:r w:rsidRPr="00F47C56">
        <w:rPr>
          <w:bCs/>
        </w:rPr>
        <w:t>IT Instructor</w:t>
      </w:r>
      <w:r w:rsidR="00F47C56">
        <w:rPr>
          <w:b w:val="0"/>
          <w:bCs/>
          <w:u w:val="none"/>
        </w:rPr>
        <w:tab/>
      </w:r>
      <w:r w:rsidRPr="00F47C56">
        <w:rPr>
          <w:b w:val="0"/>
          <w:bCs/>
          <w:u w:val="none"/>
        </w:rPr>
        <w:t>2009</w:t>
      </w:r>
    </w:p>
    <w:p w:rsidR="009C4F8D" w:rsidRPr="009C4F8D" w:rsidRDefault="009C4F8D" w:rsidP="00040712">
      <w:pPr>
        <w:pStyle w:val="JobTitle"/>
        <w:spacing w:before="0" w:after="120"/>
        <w:jc w:val="left"/>
        <w:rPr>
          <w:b w:val="0"/>
          <w:bCs/>
          <w:u w:val="none"/>
        </w:rPr>
      </w:pPr>
      <w:r>
        <w:rPr>
          <w:b w:val="0"/>
          <w:bCs/>
          <w:u w:val="none"/>
        </w:rPr>
        <w:t>T</w:t>
      </w:r>
      <w:r w:rsidR="00AF2311">
        <w:rPr>
          <w:b w:val="0"/>
          <w:bCs/>
          <w:u w:val="none"/>
        </w:rPr>
        <w:t>aught</w:t>
      </w:r>
      <w:r>
        <w:rPr>
          <w:b w:val="0"/>
          <w:bCs/>
          <w:u w:val="none"/>
        </w:rPr>
        <w:t xml:space="preserve"> Microsoft and CompTIA related courses to individuals interested in entering the IT career field.</w:t>
      </w:r>
    </w:p>
    <w:p w:rsidR="009C4F8D" w:rsidRPr="009C4F8D" w:rsidRDefault="009C4F8D" w:rsidP="00490C6F">
      <w:pPr>
        <w:pStyle w:val="JobTitle"/>
        <w:spacing w:before="0" w:after="0"/>
        <w:jc w:val="left"/>
        <w:rPr>
          <w:b w:val="0"/>
          <w:bCs/>
          <w:u w:val="none"/>
        </w:rPr>
      </w:pPr>
      <w:r w:rsidRPr="009C4F8D">
        <w:rPr>
          <w:b w:val="0"/>
          <w:bCs/>
          <w:u w:val="none"/>
        </w:rPr>
        <w:t>ZEOCHEM, LLC</w:t>
      </w:r>
      <w:r>
        <w:rPr>
          <w:b w:val="0"/>
          <w:bCs/>
          <w:u w:val="none"/>
        </w:rPr>
        <w:t xml:space="preserve"> – LOUISVILLE, KY</w:t>
      </w:r>
    </w:p>
    <w:p w:rsidR="002B1534" w:rsidRPr="00490270" w:rsidRDefault="0009524B" w:rsidP="00F47C56">
      <w:pPr>
        <w:pStyle w:val="JobTitle"/>
        <w:tabs>
          <w:tab w:val="left" w:pos="7920"/>
        </w:tabs>
        <w:spacing w:before="0" w:after="120"/>
        <w:jc w:val="left"/>
        <w:rPr>
          <w:b w:val="0"/>
          <w:bCs/>
          <w:u w:val="none"/>
        </w:rPr>
      </w:pPr>
      <w:r w:rsidRPr="00924E91">
        <w:rPr>
          <w:bCs/>
        </w:rPr>
        <w:t>Network Administrator</w:t>
      </w:r>
      <w:r w:rsidR="00924E91">
        <w:rPr>
          <w:b w:val="0"/>
          <w:bCs/>
          <w:u w:val="none"/>
        </w:rPr>
        <w:tab/>
      </w:r>
      <w:r w:rsidR="00490270" w:rsidRPr="00924E91">
        <w:rPr>
          <w:b w:val="0"/>
          <w:bCs/>
          <w:u w:val="none"/>
        </w:rPr>
        <w:t>2003</w:t>
      </w:r>
      <w:r w:rsidR="00490270">
        <w:rPr>
          <w:b w:val="0"/>
          <w:bCs/>
          <w:u w:val="none"/>
        </w:rPr>
        <w:t xml:space="preserve"> - 2008</w:t>
      </w:r>
    </w:p>
    <w:p w:rsidR="00A25C1B" w:rsidRPr="00A14DE3" w:rsidRDefault="0009524B" w:rsidP="00B02F87">
      <w:pPr>
        <w:pStyle w:val="ResumeOverviewtext"/>
        <w:spacing w:after="120"/>
        <w:jc w:val="left"/>
      </w:pPr>
      <w:r w:rsidRPr="00A14DE3">
        <w:rPr>
          <w:noProof/>
        </w:rPr>
        <w:t xml:space="preserve">Finalized the establishment of a separate IT </w:t>
      </w:r>
      <w:r w:rsidR="00A2266F">
        <w:rPr>
          <w:noProof/>
        </w:rPr>
        <w:t>D</w:t>
      </w:r>
      <w:r w:rsidRPr="00A14DE3">
        <w:rPr>
          <w:noProof/>
        </w:rPr>
        <w:t>epartment utilizing a Windows Server-Client environment</w:t>
      </w:r>
      <w:r w:rsidR="002C185B" w:rsidRPr="00A14DE3">
        <w:rPr>
          <w:noProof/>
        </w:rPr>
        <w:t xml:space="preserve"> for the U.S. division of this medium sized International manufacturing company</w:t>
      </w:r>
      <w:r w:rsidRPr="00A14DE3">
        <w:rPr>
          <w:noProof/>
        </w:rPr>
        <w:t>.  Upgraded the environment from a Windows NT 4.0 to a Windows 2003 Server Active Directory Domain with the final migration to a Citrix MetaFrame environment.</w:t>
      </w:r>
      <w:r w:rsidR="00126EE5">
        <w:rPr>
          <w:noProof/>
        </w:rPr>
        <w:t xml:space="preserve">  Developed IT usage policy, coordinated IT related tasks between US and Switzerland, managed external vendors who provided IT services, assisted with the IT budget formulation</w:t>
      </w:r>
      <w:r w:rsidR="00402F24">
        <w:rPr>
          <w:noProof/>
        </w:rPr>
        <w:t>,</w:t>
      </w:r>
      <w:r w:rsidR="00126EE5">
        <w:rPr>
          <w:noProof/>
        </w:rPr>
        <w:t xml:space="preserve"> select</w:t>
      </w:r>
      <w:r w:rsidR="00402F24">
        <w:rPr>
          <w:noProof/>
        </w:rPr>
        <w:t>ed</w:t>
      </w:r>
      <w:r w:rsidR="00126EE5">
        <w:rPr>
          <w:noProof/>
        </w:rPr>
        <w:t xml:space="preserve"> and purchased IT related equipment.  Assisted with the fullfilling the strategtic IT goals for the various departments.</w:t>
      </w:r>
    </w:p>
    <w:p w:rsidR="002B1534" w:rsidRPr="00A14DE3" w:rsidRDefault="002B1534" w:rsidP="00C31395">
      <w:pPr>
        <w:pStyle w:val="KeyResults"/>
      </w:pPr>
      <w:r w:rsidRPr="00A14DE3">
        <w:t>Key Results:</w:t>
      </w:r>
    </w:p>
    <w:p w:rsidR="002B1534" w:rsidRPr="00A14DE3" w:rsidRDefault="002C185B" w:rsidP="00B02F87">
      <w:pPr>
        <w:pStyle w:val="ResumeBulletPoints"/>
        <w:jc w:val="left"/>
      </w:pPr>
      <w:r w:rsidRPr="00A14DE3">
        <w:t xml:space="preserve">Managed the </w:t>
      </w:r>
      <w:r w:rsidR="009D4865">
        <w:t>I</w:t>
      </w:r>
      <w:r w:rsidRPr="00A14DE3">
        <w:t xml:space="preserve">T department </w:t>
      </w:r>
      <w:r w:rsidR="005151D6">
        <w:t xml:space="preserve">by </w:t>
      </w:r>
      <w:r w:rsidRPr="00A14DE3">
        <w:t xml:space="preserve">handling all day to day activities including establishing a budget requirement, vendor management and accomplishing business strategies. </w:t>
      </w:r>
    </w:p>
    <w:p w:rsidR="00924E91" w:rsidRDefault="002C185B" w:rsidP="00494F4A">
      <w:pPr>
        <w:pStyle w:val="ResumeBulletPoints"/>
      </w:pPr>
      <w:r w:rsidRPr="00A14DE3">
        <w:t>Came in below the $165,000 2007 IT budget by 4.3% by reducing spending through comparative vendor selections as well as decreasing IT expenses through the elimination of costly systems and practices.</w:t>
      </w:r>
    </w:p>
    <w:p w:rsidR="002C185B" w:rsidRPr="00A14DE3" w:rsidRDefault="002C185B" w:rsidP="00494F4A">
      <w:pPr>
        <w:pStyle w:val="ResumeBulletPoints"/>
        <w:jc w:val="left"/>
      </w:pPr>
      <w:r w:rsidRPr="00A14DE3">
        <w:t xml:space="preserve">Conducted a comprehensive review of monthly IT expenses and identified a billing error that resulted in a $12,000 refund to </w:t>
      </w:r>
      <w:r w:rsidR="00402F24">
        <w:t>the</w:t>
      </w:r>
      <w:r w:rsidRPr="00A14DE3">
        <w:t xml:space="preserve"> company.</w:t>
      </w:r>
    </w:p>
    <w:p w:rsidR="00D94F49" w:rsidRPr="00A14DE3" w:rsidRDefault="002C185B" w:rsidP="00F46DDF">
      <w:pPr>
        <w:pStyle w:val="ResumeBulletPoints"/>
        <w:spacing w:after="240"/>
        <w:jc w:val="left"/>
      </w:pPr>
      <w:r w:rsidRPr="00A14DE3">
        <w:lastRenderedPageBreak/>
        <w:t xml:space="preserve">Coordinated the outsourcing of </w:t>
      </w:r>
      <w:r w:rsidR="005151D6">
        <w:t xml:space="preserve">all </w:t>
      </w:r>
      <w:r w:rsidRPr="00A14DE3">
        <w:t>IT support from the US to a third-party company located in Switzerland and implemented a Citrix environment.</w:t>
      </w:r>
    </w:p>
    <w:p w:rsidR="00EF5AD1" w:rsidRPr="00EF5AD1" w:rsidRDefault="00CD3A3C" w:rsidP="00EF5AD1">
      <w:pPr>
        <w:pStyle w:val="ResumeBulletPoints"/>
        <w:numPr>
          <w:ilvl w:val="0"/>
          <w:numId w:val="0"/>
        </w:numPr>
        <w:jc w:val="center"/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pict>
          <v:line id="_x0000_s1056" style="position:absolute;left:0;text-align:left;flip:x;z-index:251663360" from="-15pt,-4.95pt" to="-15pt,712.05pt" strokecolor="#936" strokeweight="5.25pt"/>
        </w:pict>
      </w:r>
      <w:r w:rsidR="00EF5AD1" w:rsidRPr="00EF5AD1">
        <w:rPr>
          <w:b/>
          <w:sz w:val="36"/>
          <w:szCs w:val="36"/>
        </w:rPr>
        <w:t>Mark Hoffman</w:t>
      </w:r>
    </w:p>
    <w:p w:rsidR="00EF5AD1" w:rsidRPr="00F82226" w:rsidRDefault="00CD3A3C" w:rsidP="00EF5AD1">
      <w:pPr>
        <w:pStyle w:val="ResumeBulletPoints"/>
        <w:numPr>
          <w:ilvl w:val="0"/>
          <w:numId w:val="0"/>
        </w:numPr>
        <w:jc w:val="center"/>
      </w:pPr>
      <w:r>
        <w:rPr>
          <w:noProof/>
        </w:rPr>
        <w:pict>
          <v:line id="_x0000_s1055" style="position:absolute;left:0;text-align:left;z-index:251662336" from="-51.75pt,23.55pt" to="501pt,23.55pt" strokecolor="#339" strokeweight="4pt"/>
        </w:pict>
      </w:r>
      <w:r w:rsidR="00DE05D4">
        <w:rPr>
          <w:noProof/>
        </w:rPr>
        <w:t>117 Llewe</w:t>
      </w:r>
      <w:r w:rsidR="002D0584">
        <w:rPr>
          <w:noProof/>
        </w:rPr>
        <w:t>l</w:t>
      </w:r>
      <w:r w:rsidR="00DE05D4">
        <w:rPr>
          <w:noProof/>
        </w:rPr>
        <w:t>lyn</w:t>
      </w:r>
      <w:r w:rsidR="00EF5AD1">
        <w:t xml:space="preserve"> Drive</w:t>
      </w:r>
      <w:r w:rsidR="00EF5AD1" w:rsidRPr="00F82226">
        <w:t xml:space="preserve"> </w:t>
      </w:r>
      <w:r w:rsidR="00EF5AD1" w:rsidRPr="00F82226">
        <w:sym w:font="Wingdings" w:char="F0A7"/>
      </w:r>
      <w:r w:rsidR="00EF5AD1" w:rsidRPr="00F82226">
        <w:t xml:space="preserve"> </w:t>
      </w:r>
      <w:r w:rsidR="00EF5AD1">
        <w:t>Westfield, MA  01085</w:t>
      </w:r>
      <w:r w:rsidR="00EF5AD1" w:rsidRPr="00F82226">
        <w:t xml:space="preserve"> </w:t>
      </w:r>
      <w:r w:rsidR="00EF5AD1" w:rsidRPr="00F82226">
        <w:sym w:font="Wingdings" w:char="F0A7"/>
      </w:r>
      <w:r w:rsidR="00EF5AD1" w:rsidRPr="00F82226">
        <w:t xml:space="preserve"> Phone: </w:t>
      </w:r>
      <w:r w:rsidR="00EF5AD1">
        <w:t>413-579-5404</w:t>
      </w:r>
      <w:r w:rsidR="00EF5AD1" w:rsidRPr="00F82226">
        <w:t xml:space="preserve"> </w:t>
      </w:r>
      <w:r w:rsidR="00EF5AD1" w:rsidRPr="00F82226">
        <w:sym w:font="Wingdings" w:char="F0A7"/>
      </w:r>
      <w:r w:rsidR="00EF5AD1">
        <w:t xml:space="preserve"> </w:t>
      </w:r>
      <w:hyperlink r:id="rId8" w:history="1">
        <w:r w:rsidR="00EF5AD1" w:rsidRPr="00A27B79">
          <w:rPr>
            <w:rStyle w:val="Hyperlink"/>
          </w:rPr>
          <w:t>mhoff1993@gmail.com</w:t>
        </w:r>
      </w:hyperlink>
    </w:p>
    <w:p w:rsidR="00EF5AD1" w:rsidRDefault="00EF5AD1" w:rsidP="00D94F49">
      <w:pPr>
        <w:pStyle w:val="ResumeBulletPoints"/>
        <w:numPr>
          <w:ilvl w:val="0"/>
          <w:numId w:val="0"/>
        </w:numPr>
        <w:ind w:left="360" w:hanging="360"/>
      </w:pPr>
    </w:p>
    <w:p w:rsidR="00D94F49" w:rsidRPr="00A14DE3" w:rsidRDefault="00A14DE3" w:rsidP="00490C6F">
      <w:pPr>
        <w:pStyle w:val="ResumeBulletPoints"/>
        <w:numPr>
          <w:ilvl w:val="0"/>
          <w:numId w:val="0"/>
        </w:numPr>
        <w:spacing w:after="0"/>
        <w:ind w:left="360" w:hanging="360"/>
      </w:pPr>
      <w:r w:rsidRPr="00A14DE3">
        <w:t>ACCESS TECHNOLOGIES - LOUISVILLE, KY</w:t>
      </w:r>
      <w:r w:rsidRPr="00A14DE3">
        <w:tab/>
      </w:r>
      <w:r w:rsidRPr="00A14DE3">
        <w:tab/>
      </w:r>
      <w:r w:rsidRPr="00A14DE3">
        <w:tab/>
        <w:t xml:space="preserve">  </w:t>
      </w:r>
      <w:r w:rsidRPr="00A14DE3">
        <w:tab/>
      </w:r>
    </w:p>
    <w:p w:rsidR="00A14DE3" w:rsidRPr="00490270" w:rsidRDefault="00A14DE3" w:rsidP="00F47C56">
      <w:pPr>
        <w:pStyle w:val="ResumeBulletPoints"/>
        <w:numPr>
          <w:ilvl w:val="0"/>
          <w:numId w:val="0"/>
        </w:numPr>
        <w:tabs>
          <w:tab w:val="left" w:pos="7920"/>
        </w:tabs>
        <w:jc w:val="left"/>
      </w:pPr>
      <w:r w:rsidRPr="00924E91">
        <w:rPr>
          <w:b/>
          <w:u w:val="single"/>
        </w:rPr>
        <w:t>Network Technician</w:t>
      </w:r>
      <w:r w:rsidR="00924E91">
        <w:tab/>
      </w:r>
      <w:r w:rsidR="00FE12BB">
        <w:t>2003</w:t>
      </w:r>
    </w:p>
    <w:p w:rsidR="00A14DE3" w:rsidRDefault="00A14DE3" w:rsidP="00107726">
      <w:pPr>
        <w:pStyle w:val="ResumeBulletPoints"/>
        <w:numPr>
          <w:ilvl w:val="0"/>
          <w:numId w:val="0"/>
        </w:numPr>
        <w:jc w:val="left"/>
      </w:pPr>
      <w:r w:rsidRPr="00A14DE3">
        <w:t xml:space="preserve">Assisted in managing the day-to-day activities of a small PC retail and service business. Served as lead technician and directed </w:t>
      </w:r>
      <w:r w:rsidR="00960E7A">
        <w:t xml:space="preserve">the day to day activities of </w:t>
      </w:r>
      <w:r w:rsidRPr="00A14DE3">
        <w:t>three technicians in addressing network and service related matters. Handled customer complaints and requests for service, both on-site and in-store and performed store manager duties in the absence of the owner.</w:t>
      </w:r>
    </w:p>
    <w:p w:rsidR="00FA6BED" w:rsidRPr="00FA6BED" w:rsidRDefault="00FA6BED" w:rsidP="00107726">
      <w:pPr>
        <w:pStyle w:val="ResumeBulletPoints"/>
        <w:numPr>
          <w:ilvl w:val="0"/>
          <w:numId w:val="0"/>
        </w:numPr>
        <w:jc w:val="left"/>
        <w:rPr>
          <w:b/>
          <w:i/>
        </w:rPr>
      </w:pPr>
      <w:r w:rsidRPr="00FA6BED">
        <w:rPr>
          <w:b/>
          <w:i/>
        </w:rPr>
        <w:t>Key Results:</w:t>
      </w:r>
    </w:p>
    <w:p w:rsidR="00FA6BED" w:rsidRDefault="00FA6BED" w:rsidP="00C56666">
      <w:pPr>
        <w:pStyle w:val="JobTitle"/>
        <w:numPr>
          <w:ilvl w:val="0"/>
          <w:numId w:val="2"/>
        </w:numPr>
        <w:tabs>
          <w:tab w:val="left" w:pos="7920"/>
          <w:tab w:val="left" w:pos="8010"/>
        </w:tabs>
        <w:spacing w:after="240"/>
        <w:jc w:val="left"/>
        <w:rPr>
          <w:b w:val="0"/>
          <w:u w:val="none"/>
        </w:rPr>
      </w:pPr>
      <w:r w:rsidRPr="00FA6BED">
        <w:rPr>
          <w:b w:val="0"/>
          <w:u w:val="none"/>
        </w:rPr>
        <w:t>Assisted with the issuance of 700+ notebooks to every senior at a local private high school and administered the high school’s network</w:t>
      </w:r>
      <w:r w:rsidR="00534C24">
        <w:rPr>
          <w:b w:val="0"/>
          <w:u w:val="none"/>
        </w:rPr>
        <w:t xml:space="preserve"> and IT service needs</w:t>
      </w:r>
      <w:r w:rsidRPr="00FA6BED">
        <w:rPr>
          <w:b w:val="0"/>
          <w:u w:val="none"/>
        </w:rPr>
        <w:t>.</w:t>
      </w:r>
    </w:p>
    <w:p w:rsidR="003B18EE" w:rsidRPr="00813F10" w:rsidRDefault="00813F10" w:rsidP="00490C6F">
      <w:pPr>
        <w:pStyle w:val="JobTitle"/>
        <w:spacing w:before="0" w:after="0"/>
        <w:rPr>
          <w:b w:val="0"/>
          <w:u w:val="none"/>
        </w:rPr>
      </w:pPr>
      <w:r w:rsidRPr="00813F10">
        <w:rPr>
          <w:b w:val="0"/>
          <w:u w:val="none"/>
        </w:rPr>
        <w:t>B</w:t>
      </w:r>
      <w:r>
        <w:rPr>
          <w:b w:val="0"/>
          <w:u w:val="none"/>
        </w:rPr>
        <w:t>ORDEN</w:t>
      </w:r>
      <w:r w:rsidRPr="00813F10">
        <w:rPr>
          <w:b w:val="0"/>
          <w:u w:val="none"/>
        </w:rPr>
        <w:t xml:space="preserve"> C</w:t>
      </w:r>
      <w:r>
        <w:rPr>
          <w:b w:val="0"/>
          <w:u w:val="none"/>
        </w:rPr>
        <w:t>HEMICAL</w:t>
      </w:r>
      <w:r w:rsidRPr="00813F10">
        <w:rPr>
          <w:b w:val="0"/>
          <w:u w:val="none"/>
        </w:rPr>
        <w:t>, I</w:t>
      </w:r>
      <w:r>
        <w:rPr>
          <w:b w:val="0"/>
          <w:u w:val="none"/>
        </w:rPr>
        <w:t>NC</w:t>
      </w:r>
      <w:r w:rsidRPr="00813F10">
        <w:rPr>
          <w:b w:val="0"/>
          <w:u w:val="none"/>
        </w:rPr>
        <w:t>.</w:t>
      </w:r>
      <w:r>
        <w:rPr>
          <w:b w:val="0"/>
          <w:u w:val="none"/>
        </w:rPr>
        <w:t xml:space="preserve"> - </w:t>
      </w:r>
      <w:r w:rsidRPr="00813F10">
        <w:rPr>
          <w:b w:val="0"/>
          <w:u w:val="none"/>
        </w:rPr>
        <w:t>L</w:t>
      </w:r>
      <w:r>
        <w:rPr>
          <w:b w:val="0"/>
          <w:u w:val="none"/>
        </w:rPr>
        <w:t>OUISVILLE</w:t>
      </w:r>
      <w:r w:rsidRPr="00813F10">
        <w:rPr>
          <w:b w:val="0"/>
          <w:u w:val="none"/>
        </w:rPr>
        <w:t>, KY</w:t>
      </w:r>
    </w:p>
    <w:p w:rsidR="00A25C1B" w:rsidRDefault="00813F10" w:rsidP="00490C6F">
      <w:pPr>
        <w:pStyle w:val="ResumeOverviewtext"/>
        <w:tabs>
          <w:tab w:val="left" w:pos="7920"/>
          <w:tab w:val="left" w:pos="9630"/>
        </w:tabs>
        <w:spacing w:after="0"/>
        <w:jc w:val="left"/>
        <w:rPr>
          <w:rFonts w:eastAsia="Times New Roman"/>
          <w:b/>
          <w:iCs/>
          <w:u w:val="single"/>
        </w:rPr>
      </w:pPr>
      <w:r w:rsidRPr="00813F10">
        <w:rPr>
          <w:rFonts w:eastAsia="Times New Roman"/>
          <w:b/>
          <w:iCs/>
          <w:u w:val="single"/>
        </w:rPr>
        <w:t xml:space="preserve">Regional </w:t>
      </w:r>
      <w:r w:rsidRPr="00924E91">
        <w:rPr>
          <w:rFonts w:eastAsia="Times New Roman"/>
          <w:b/>
          <w:iCs/>
          <w:u w:val="single"/>
        </w:rPr>
        <w:t>LAN Administrator</w:t>
      </w:r>
      <w:r w:rsidR="00F47C56" w:rsidRPr="00F47C56">
        <w:rPr>
          <w:rFonts w:eastAsia="Times New Roman"/>
          <w:iCs/>
        </w:rPr>
        <w:tab/>
      </w:r>
      <w:r w:rsidR="00F47C56">
        <w:rPr>
          <w:rFonts w:eastAsia="Times New Roman"/>
          <w:iCs/>
        </w:rPr>
        <w:t>1</w:t>
      </w:r>
      <w:r w:rsidR="00694AB3" w:rsidRPr="00924E91">
        <w:rPr>
          <w:rFonts w:eastAsia="Times New Roman"/>
          <w:iCs/>
        </w:rPr>
        <w:t>998</w:t>
      </w:r>
      <w:r w:rsidR="00694AB3">
        <w:rPr>
          <w:rFonts w:eastAsia="Times New Roman"/>
          <w:iCs/>
        </w:rPr>
        <w:t xml:space="preserve"> - 200</w:t>
      </w:r>
      <w:r w:rsidR="006D7A73">
        <w:rPr>
          <w:rFonts w:eastAsia="Times New Roman"/>
          <w:iCs/>
        </w:rPr>
        <w:t>3</w:t>
      </w:r>
      <w:r>
        <w:rPr>
          <w:rFonts w:eastAsia="Times New Roman"/>
          <w:b/>
          <w:iCs/>
          <w:u w:val="single"/>
        </w:rPr>
        <w:t xml:space="preserve"> </w:t>
      </w:r>
    </w:p>
    <w:p w:rsidR="00813F10" w:rsidRPr="00813F10" w:rsidRDefault="00813F10" w:rsidP="00490C6F">
      <w:pPr>
        <w:pStyle w:val="ResumeOverviewtext"/>
        <w:tabs>
          <w:tab w:val="left" w:pos="7920"/>
        </w:tabs>
        <w:spacing w:after="0"/>
        <w:jc w:val="left"/>
        <w:rPr>
          <w:rFonts w:eastAsia="Times New Roman"/>
          <w:iCs/>
        </w:rPr>
      </w:pPr>
      <w:r w:rsidRPr="00924E91">
        <w:rPr>
          <w:rFonts w:eastAsia="Times New Roman"/>
          <w:b/>
          <w:iCs/>
          <w:u w:val="single"/>
        </w:rPr>
        <w:t>LAN Administrator</w:t>
      </w:r>
      <w:r w:rsidR="00F47C56" w:rsidRPr="00F47C56">
        <w:rPr>
          <w:rFonts w:eastAsia="Times New Roman"/>
          <w:iCs/>
        </w:rPr>
        <w:tab/>
      </w:r>
      <w:r w:rsidR="00694AB3" w:rsidRPr="00924E91">
        <w:rPr>
          <w:rFonts w:eastAsia="Times New Roman"/>
          <w:iCs/>
        </w:rPr>
        <w:t>1997</w:t>
      </w:r>
      <w:r w:rsidR="00694AB3">
        <w:rPr>
          <w:rFonts w:eastAsia="Times New Roman"/>
          <w:iCs/>
        </w:rPr>
        <w:t xml:space="preserve"> -</w:t>
      </w:r>
      <w:r w:rsidR="00924E91">
        <w:rPr>
          <w:rFonts w:eastAsia="Times New Roman"/>
          <w:iCs/>
        </w:rPr>
        <w:t xml:space="preserve"> </w:t>
      </w:r>
      <w:r w:rsidR="00694AB3">
        <w:rPr>
          <w:rFonts w:eastAsia="Times New Roman"/>
          <w:iCs/>
        </w:rPr>
        <w:t>1</w:t>
      </w:r>
      <w:r>
        <w:rPr>
          <w:rFonts w:eastAsia="Times New Roman"/>
          <w:iCs/>
        </w:rPr>
        <w:t>998</w:t>
      </w:r>
    </w:p>
    <w:p w:rsidR="00813F10" w:rsidRDefault="00813F10" w:rsidP="00F47C56">
      <w:pPr>
        <w:pStyle w:val="ResumeOverviewtext"/>
        <w:tabs>
          <w:tab w:val="left" w:pos="7920"/>
        </w:tabs>
        <w:spacing w:after="120"/>
        <w:jc w:val="left"/>
        <w:rPr>
          <w:rFonts w:eastAsia="Times New Roman"/>
          <w:iCs/>
        </w:rPr>
      </w:pPr>
      <w:r>
        <w:rPr>
          <w:rFonts w:eastAsia="Times New Roman"/>
          <w:b/>
          <w:iCs/>
          <w:u w:val="single"/>
        </w:rPr>
        <w:t xml:space="preserve">PC &amp; Network </w:t>
      </w:r>
      <w:r w:rsidRPr="00924E91">
        <w:rPr>
          <w:rFonts w:eastAsia="Times New Roman"/>
          <w:b/>
          <w:iCs/>
          <w:u w:val="single"/>
        </w:rPr>
        <w:t>Support Technician</w:t>
      </w:r>
      <w:r w:rsidR="00F47C56" w:rsidRPr="00F47C56">
        <w:rPr>
          <w:rFonts w:eastAsia="Times New Roman"/>
          <w:iCs/>
        </w:rPr>
        <w:tab/>
      </w:r>
      <w:r w:rsidRPr="00924E91">
        <w:rPr>
          <w:rFonts w:eastAsia="Times New Roman"/>
          <w:iCs/>
        </w:rPr>
        <w:t>1996</w:t>
      </w:r>
      <w:r>
        <w:rPr>
          <w:rFonts w:eastAsia="Times New Roman"/>
          <w:iCs/>
        </w:rPr>
        <w:t xml:space="preserve"> </w:t>
      </w:r>
      <w:r w:rsidR="00694AB3">
        <w:rPr>
          <w:rFonts w:eastAsia="Times New Roman"/>
          <w:iCs/>
        </w:rPr>
        <w:t>-</w:t>
      </w:r>
      <w:r>
        <w:rPr>
          <w:rFonts w:eastAsia="Times New Roman"/>
          <w:iCs/>
        </w:rPr>
        <w:t xml:space="preserve"> 1997</w:t>
      </w:r>
    </w:p>
    <w:p w:rsidR="00681CB5" w:rsidRPr="00813F10" w:rsidRDefault="00681CB5" w:rsidP="00B02F87">
      <w:pPr>
        <w:pStyle w:val="ResumeOverviewtext"/>
        <w:spacing w:after="120"/>
        <w:jc w:val="left"/>
      </w:pPr>
      <w:r w:rsidRPr="00681CB5">
        <w:t xml:space="preserve">Initially hired to provide the LAN/WAN and PC support for </w:t>
      </w:r>
      <w:r w:rsidR="00CD5C9B">
        <w:t xml:space="preserve">this </w:t>
      </w:r>
      <w:r w:rsidRPr="00681CB5">
        <w:t xml:space="preserve">Fortune 500 chemical manufacturer. </w:t>
      </w:r>
      <w:r w:rsidR="00CD5C9B">
        <w:t>Within a year</w:t>
      </w:r>
      <w:r w:rsidR="009B237A">
        <w:t xml:space="preserve"> </w:t>
      </w:r>
      <w:r w:rsidRPr="00681CB5">
        <w:t xml:space="preserve">responsibilities </w:t>
      </w:r>
      <w:r w:rsidR="009B237A">
        <w:t>expanded to include</w:t>
      </w:r>
      <w:r w:rsidR="00CD5C9B">
        <w:t xml:space="preserve"> </w:t>
      </w:r>
      <w:r w:rsidRPr="00681CB5">
        <w:t>managing the telephone</w:t>
      </w:r>
      <w:r w:rsidR="009B237A">
        <w:t xml:space="preserve">, </w:t>
      </w:r>
      <w:r w:rsidRPr="00681CB5">
        <w:t>security systems</w:t>
      </w:r>
      <w:r w:rsidR="009B237A">
        <w:t xml:space="preserve">, </w:t>
      </w:r>
      <w:r w:rsidR="009B237A" w:rsidRPr="00681CB5">
        <w:t>and seven</w:t>
      </w:r>
      <w:r w:rsidRPr="00681CB5">
        <w:t xml:space="preserve"> remote sites spanning the Southeast</w:t>
      </w:r>
      <w:r w:rsidR="009B237A">
        <w:t>/</w:t>
      </w:r>
      <w:r w:rsidRPr="00681CB5">
        <w:t>Southwest regions</w:t>
      </w:r>
      <w:r w:rsidR="009B237A">
        <w:t xml:space="preserve"> including</w:t>
      </w:r>
      <w:r w:rsidR="00CD5C9B">
        <w:t xml:space="preserve"> the indirect s</w:t>
      </w:r>
      <w:r w:rsidRPr="00681CB5">
        <w:t>upervis</w:t>
      </w:r>
      <w:r w:rsidR="00CD5C9B">
        <w:t>ion</w:t>
      </w:r>
      <w:r w:rsidRPr="00681CB5">
        <w:t xml:space="preserve"> </w:t>
      </w:r>
      <w:r w:rsidR="00CD5C9B">
        <w:t xml:space="preserve">of the </w:t>
      </w:r>
      <w:r w:rsidR="009B237A">
        <w:t>assigned part-</w:t>
      </w:r>
      <w:r w:rsidRPr="00681CB5">
        <w:t xml:space="preserve">time </w:t>
      </w:r>
      <w:r w:rsidR="00CD5C9B">
        <w:t xml:space="preserve">LAN </w:t>
      </w:r>
      <w:r w:rsidRPr="00681CB5">
        <w:t xml:space="preserve">administrators. </w:t>
      </w:r>
      <w:r w:rsidR="00CD5C9B">
        <w:t>Further responsibilities included the m</w:t>
      </w:r>
      <w:r w:rsidRPr="00681CB5">
        <w:t>anage</w:t>
      </w:r>
      <w:r w:rsidR="00CD5C9B">
        <w:t xml:space="preserve">ment of </w:t>
      </w:r>
      <w:r w:rsidRPr="00681CB5">
        <w:t>all IT-related equipment</w:t>
      </w:r>
      <w:r w:rsidR="009B237A">
        <w:t xml:space="preserve"> and supply</w:t>
      </w:r>
      <w:r w:rsidR="00CD5C9B">
        <w:t xml:space="preserve"> purchases</w:t>
      </w:r>
      <w:r w:rsidR="009B237A">
        <w:t xml:space="preserve">.  Also </w:t>
      </w:r>
      <w:r w:rsidRPr="00681CB5">
        <w:t>coordinat</w:t>
      </w:r>
      <w:r w:rsidR="005E30A5">
        <w:t>ed</w:t>
      </w:r>
      <w:r w:rsidR="009B237A">
        <w:t xml:space="preserve"> and managed</w:t>
      </w:r>
      <w:r w:rsidR="00CD5C9B">
        <w:t xml:space="preserve"> </w:t>
      </w:r>
      <w:r w:rsidRPr="00681CB5">
        <w:t>external vendors</w:t>
      </w:r>
      <w:r w:rsidR="009B237A">
        <w:t>, who provided IT related services</w:t>
      </w:r>
      <w:r>
        <w:t>.</w:t>
      </w:r>
    </w:p>
    <w:p w:rsidR="00F327C6" w:rsidRPr="00ED49AE" w:rsidRDefault="00E57E15" w:rsidP="00A25C1B">
      <w:pPr>
        <w:pStyle w:val="KeyResults"/>
      </w:pPr>
      <w:r w:rsidRPr="00ED49AE">
        <w:t>Key Result</w:t>
      </w:r>
      <w:r w:rsidR="00F327C6" w:rsidRPr="00ED49AE">
        <w:t>s:</w:t>
      </w:r>
    </w:p>
    <w:p w:rsidR="005A53D4" w:rsidRDefault="00813F10" w:rsidP="00B02F87">
      <w:pPr>
        <w:pStyle w:val="ResumeBulletPoints"/>
        <w:jc w:val="left"/>
      </w:pPr>
      <w:r w:rsidRPr="00813F10">
        <w:t>Orchestrated the relocation of the entire infrastructure of a corporate office</w:t>
      </w:r>
      <w:r w:rsidR="005A53D4">
        <w:t>.</w:t>
      </w:r>
    </w:p>
    <w:p w:rsidR="00F327C6" w:rsidRDefault="005A53D4" w:rsidP="00B02F87">
      <w:pPr>
        <w:pStyle w:val="ResumeBulletPoints"/>
        <w:jc w:val="left"/>
      </w:pPr>
      <w:r>
        <w:t>W</w:t>
      </w:r>
      <w:r w:rsidR="00813F10" w:rsidRPr="00813F10">
        <w:t>orked with external vendors to move the phone equipment, T1 and ISDN data lines, new infrastructure</w:t>
      </w:r>
      <w:r>
        <w:t xml:space="preserve"> and </w:t>
      </w:r>
      <w:r w:rsidR="00813F10" w:rsidRPr="00813F10">
        <w:t xml:space="preserve">completed the transition seamlessly </w:t>
      </w:r>
      <w:r>
        <w:t>on time</w:t>
      </w:r>
      <w:r w:rsidR="00813F10" w:rsidRPr="00813F10">
        <w:t xml:space="preserve"> with no interruption to users.</w:t>
      </w:r>
      <w:r w:rsidR="00813F10">
        <w:t xml:space="preserve"> </w:t>
      </w:r>
    </w:p>
    <w:p w:rsidR="00D47C88" w:rsidRDefault="00292034" w:rsidP="00B02F87">
      <w:pPr>
        <w:pStyle w:val="ResumeBulletPoints"/>
        <w:jc w:val="left"/>
      </w:pPr>
      <w:r w:rsidRPr="00292034">
        <w:t xml:space="preserve">Maintained a SLA of 98% uptime for the networks of </w:t>
      </w:r>
      <w:r w:rsidR="008B2608">
        <w:t xml:space="preserve">the </w:t>
      </w:r>
      <w:r w:rsidRPr="00292034">
        <w:t>seven supported sites.</w:t>
      </w:r>
    </w:p>
    <w:p w:rsidR="00292034" w:rsidRPr="00ED49AE" w:rsidRDefault="00D47C88" w:rsidP="00107726">
      <w:pPr>
        <w:pStyle w:val="ResumeBulletPoints"/>
        <w:jc w:val="left"/>
      </w:pPr>
      <w:r>
        <w:t xml:space="preserve">Coordinated 2 major equipment and </w:t>
      </w:r>
      <w:r w:rsidR="000E7532">
        <w:t xml:space="preserve">SAP </w:t>
      </w:r>
      <w:r>
        <w:t xml:space="preserve">software rollouts or upgrades for the assigned sites. </w:t>
      </w:r>
      <w:r w:rsidR="00292034" w:rsidRPr="00292034">
        <w:t xml:space="preserve"> </w:t>
      </w:r>
      <w:r w:rsidR="00292034">
        <w:t xml:space="preserve"> </w:t>
      </w:r>
    </w:p>
    <w:p w:rsidR="00490C6F" w:rsidRPr="00490C6F" w:rsidRDefault="00490C6F" w:rsidP="00F47C56">
      <w:pPr>
        <w:pStyle w:val="JobTitle"/>
        <w:tabs>
          <w:tab w:val="left" w:pos="7920"/>
        </w:tabs>
        <w:jc w:val="left"/>
        <w:rPr>
          <w:b w:val="0"/>
          <w:bCs/>
          <w:u w:val="none"/>
        </w:rPr>
      </w:pPr>
      <w:r w:rsidRPr="00490C6F">
        <w:rPr>
          <w:b w:val="0"/>
          <w:bCs/>
          <w:u w:val="none"/>
        </w:rPr>
        <w:t>IT Consulting – Louisville, KY</w:t>
      </w:r>
    </w:p>
    <w:p w:rsidR="00292034" w:rsidRPr="00490270" w:rsidRDefault="00292034" w:rsidP="00F47C56">
      <w:pPr>
        <w:pStyle w:val="JobTitle"/>
        <w:tabs>
          <w:tab w:val="left" w:pos="7920"/>
        </w:tabs>
        <w:jc w:val="left"/>
        <w:rPr>
          <w:b w:val="0"/>
          <w:bCs/>
          <w:u w:val="none"/>
        </w:rPr>
      </w:pPr>
      <w:r>
        <w:rPr>
          <w:bCs/>
        </w:rPr>
        <w:t>IT Consultant</w:t>
      </w:r>
      <w:r w:rsidR="00F47C56" w:rsidRPr="00F47C56">
        <w:rPr>
          <w:b w:val="0"/>
          <w:bCs/>
          <w:u w:val="none"/>
        </w:rPr>
        <w:tab/>
      </w:r>
      <w:r w:rsidR="00490270">
        <w:rPr>
          <w:b w:val="0"/>
          <w:bCs/>
          <w:u w:val="none"/>
        </w:rPr>
        <w:t>2003 - 2008</w:t>
      </w:r>
    </w:p>
    <w:p w:rsidR="00292034" w:rsidRDefault="00292034" w:rsidP="00681CB5">
      <w:pPr>
        <w:pStyle w:val="ResumeOverviewtext"/>
        <w:spacing w:after="120"/>
        <w:jc w:val="left"/>
      </w:pPr>
      <w:r>
        <w:rPr>
          <w:noProof/>
        </w:rPr>
        <w:t>Provided v</w:t>
      </w:r>
      <w:r w:rsidR="00AF2311">
        <w:rPr>
          <w:noProof/>
        </w:rPr>
        <w:t xml:space="preserve">ariety of </w:t>
      </w:r>
      <w:r>
        <w:rPr>
          <w:noProof/>
        </w:rPr>
        <w:t xml:space="preserve">IT services to </w:t>
      </w:r>
      <w:r w:rsidR="00534C1F">
        <w:rPr>
          <w:noProof/>
        </w:rPr>
        <w:t>various</w:t>
      </w:r>
      <w:r w:rsidR="002F6634">
        <w:rPr>
          <w:noProof/>
        </w:rPr>
        <w:t xml:space="preserve"> companies as an independent contractor and consultant.</w:t>
      </w:r>
      <w:r>
        <w:rPr>
          <w:noProof/>
        </w:rPr>
        <w:t xml:space="preserve">  </w:t>
      </w:r>
    </w:p>
    <w:p w:rsidR="00292034" w:rsidRPr="00F82226" w:rsidRDefault="00292034" w:rsidP="00292034">
      <w:pPr>
        <w:pStyle w:val="KeyResults"/>
      </w:pPr>
      <w:r w:rsidRPr="00F82226">
        <w:t>Key Results:</w:t>
      </w:r>
    </w:p>
    <w:p w:rsidR="00292034" w:rsidRDefault="00F439E1" w:rsidP="00B02F87">
      <w:pPr>
        <w:pStyle w:val="ResumeBulletPoints"/>
        <w:jc w:val="left"/>
      </w:pPr>
      <w:r>
        <w:t>Designed, e</w:t>
      </w:r>
      <w:r w:rsidR="002F6634">
        <w:t xml:space="preserve">stablished and maintained the IT infrastructure </w:t>
      </w:r>
      <w:r w:rsidR="0037090B">
        <w:t xml:space="preserve">of </w:t>
      </w:r>
      <w:r w:rsidR="002F6634">
        <w:t>a small machine and tool company</w:t>
      </w:r>
      <w:r w:rsidR="00292034" w:rsidRPr="002C185B">
        <w:t>.</w:t>
      </w:r>
    </w:p>
    <w:p w:rsidR="00683813" w:rsidRDefault="00683813" w:rsidP="00F47C56">
      <w:pPr>
        <w:pStyle w:val="ResumeBulletPoints"/>
        <w:numPr>
          <w:ilvl w:val="0"/>
          <w:numId w:val="0"/>
        </w:numPr>
        <w:tabs>
          <w:tab w:val="left" w:pos="7920"/>
        </w:tabs>
        <w:ind w:left="360" w:hanging="360"/>
        <w:jc w:val="left"/>
        <w:rPr>
          <w:b/>
          <w:u w:val="single"/>
        </w:rPr>
      </w:pPr>
      <w:r w:rsidRPr="00683813">
        <w:rPr>
          <w:b/>
          <w:u w:val="single"/>
        </w:rPr>
        <w:t xml:space="preserve">United States </w:t>
      </w:r>
      <w:r>
        <w:rPr>
          <w:b/>
          <w:u w:val="single"/>
        </w:rPr>
        <w:t>A</w:t>
      </w:r>
      <w:r w:rsidRPr="00683813">
        <w:rPr>
          <w:b/>
          <w:u w:val="single"/>
        </w:rPr>
        <w:t>ir Force</w:t>
      </w:r>
      <w:r w:rsidR="00F47C56" w:rsidRPr="00F47C56">
        <w:tab/>
        <w:t>1976 - 1993</w:t>
      </w:r>
    </w:p>
    <w:p w:rsidR="00683813" w:rsidRPr="00683813" w:rsidRDefault="00F177C9" w:rsidP="008B69E7">
      <w:pPr>
        <w:pStyle w:val="ResumeBulletPoints"/>
        <w:numPr>
          <w:ilvl w:val="0"/>
          <w:numId w:val="0"/>
        </w:numPr>
        <w:jc w:val="left"/>
      </w:pPr>
      <w:proofErr w:type="gramStart"/>
      <w:r>
        <w:t xml:space="preserve">Managed two separate departments, </w:t>
      </w:r>
      <w:r w:rsidR="00737C3B">
        <w:t xml:space="preserve">the </w:t>
      </w:r>
      <w:r>
        <w:t xml:space="preserve">Reports &amp; Analysis </w:t>
      </w:r>
      <w:r w:rsidR="00737C3B">
        <w:t xml:space="preserve">Section </w:t>
      </w:r>
      <w:r>
        <w:t xml:space="preserve">and the Security Police Investigations </w:t>
      </w:r>
      <w:r w:rsidR="00737C3B">
        <w:t xml:space="preserve">department </w:t>
      </w:r>
      <w:r>
        <w:t>with supervisory responsibilities of up to 3 individuals.</w:t>
      </w:r>
      <w:proofErr w:type="gramEnd"/>
      <w:r>
        <w:t xml:space="preserve">  </w:t>
      </w:r>
      <w:proofErr w:type="gramStart"/>
      <w:r>
        <w:t xml:space="preserve">Performed </w:t>
      </w:r>
      <w:r w:rsidR="00737C3B">
        <w:t xml:space="preserve">management and </w:t>
      </w:r>
      <w:r>
        <w:t>supervisory duties for up to 15 individuals while per</w:t>
      </w:r>
      <w:r w:rsidR="00354635">
        <w:t>forming duties as the Assistant Flight Chief</w:t>
      </w:r>
      <w:r w:rsidR="00737C3B">
        <w:t>.</w:t>
      </w:r>
      <w:proofErr w:type="gramEnd"/>
      <w:r w:rsidR="00737C3B">
        <w:t xml:space="preserve">  </w:t>
      </w:r>
    </w:p>
    <w:p w:rsidR="007A0173" w:rsidRDefault="007A0173" w:rsidP="00247F98">
      <w:pPr>
        <w:pStyle w:val="Name"/>
        <w:tabs>
          <w:tab w:val="left" w:pos="7920"/>
        </w:tabs>
        <w:jc w:val="center"/>
      </w:pPr>
    </w:p>
    <w:p w:rsidR="007A0173" w:rsidRDefault="007A0173" w:rsidP="007A0173">
      <w:pPr>
        <w:pStyle w:val="Name"/>
        <w:jc w:val="center"/>
      </w:pPr>
    </w:p>
    <w:p w:rsidR="00FA586A" w:rsidRDefault="00FA586A" w:rsidP="007A0173">
      <w:pPr>
        <w:pStyle w:val="Name"/>
        <w:jc w:val="center"/>
      </w:pPr>
    </w:p>
    <w:p w:rsidR="007A0173" w:rsidRDefault="007A0173" w:rsidP="007A0173">
      <w:pPr>
        <w:pStyle w:val="Name"/>
        <w:jc w:val="center"/>
      </w:pPr>
    </w:p>
    <w:p w:rsidR="00115762" w:rsidRDefault="00115762" w:rsidP="007A0173">
      <w:pPr>
        <w:pStyle w:val="Name"/>
        <w:jc w:val="center"/>
      </w:pPr>
    </w:p>
    <w:p w:rsidR="00622318" w:rsidRDefault="00622318" w:rsidP="007A0173">
      <w:pPr>
        <w:pStyle w:val="Name"/>
        <w:jc w:val="center"/>
      </w:pPr>
    </w:p>
    <w:p w:rsidR="007A0173" w:rsidRDefault="00CD3A3C" w:rsidP="007A0173">
      <w:pPr>
        <w:pStyle w:val="Name"/>
        <w:spacing w:after="120"/>
        <w:jc w:val="center"/>
      </w:pPr>
      <w:r>
        <w:rPr>
          <w:noProof/>
        </w:rPr>
        <w:pict>
          <v:line id="_x0000_s1054" style="position:absolute;left:0;text-align:left;flip:x;z-index:251660288" from="-15.75pt,-5.25pt" to="-15.75pt,732.75pt" strokecolor="#936" strokeweight="5.25pt"/>
        </w:pict>
      </w:r>
      <w:r w:rsidR="007A0173">
        <w:t>Mark Hoffman</w:t>
      </w:r>
    </w:p>
    <w:p w:rsidR="007A0173" w:rsidRPr="007A0173" w:rsidRDefault="00D635EF" w:rsidP="007A0173">
      <w:pPr>
        <w:pStyle w:val="ResumeSectionHeaders"/>
        <w:spacing w:before="0" w:after="0"/>
        <w:jc w:val="left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117 Llewe</w:t>
      </w:r>
      <w:r w:rsidR="002D0584">
        <w:rPr>
          <w:b w:val="0"/>
          <w:sz w:val="20"/>
          <w:szCs w:val="20"/>
        </w:rPr>
        <w:t>l</w:t>
      </w:r>
      <w:r>
        <w:rPr>
          <w:b w:val="0"/>
          <w:sz w:val="20"/>
          <w:szCs w:val="20"/>
        </w:rPr>
        <w:t>lyn</w:t>
      </w:r>
      <w:r w:rsidR="007A0173" w:rsidRPr="007A0173">
        <w:rPr>
          <w:b w:val="0"/>
          <w:sz w:val="20"/>
          <w:szCs w:val="20"/>
        </w:rPr>
        <w:t xml:space="preserve"> Drive </w:t>
      </w:r>
      <w:r w:rsidR="007A0173" w:rsidRPr="007A0173">
        <w:rPr>
          <w:b w:val="0"/>
          <w:sz w:val="20"/>
          <w:szCs w:val="20"/>
        </w:rPr>
        <w:sym w:font="Wingdings" w:char="F0A7"/>
      </w:r>
      <w:r w:rsidR="007A0173" w:rsidRPr="007A0173">
        <w:rPr>
          <w:b w:val="0"/>
          <w:sz w:val="20"/>
          <w:szCs w:val="20"/>
        </w:rPr>
        <w:t xml:space="preserve"> Westfield, MA  01085 </w:t>
      </w:r>
      <w:r w:rsidR="007A0173" w:rsidRPr="007A0173">
        <w:rPr>
          <w:b w:val="0"/>
          <w:sz w:val="20"/>
          <w:szCs w:val="20"/>
        </w:rPr>
        <w:sym w:font="Wingdings" w:char="F0A7"/>
      </w:r>
      <w:r w:rsidR="007A0173" w:rsidRPr="007A0173">
        <w:rPr>
          <w:b w:val="0"/>
          <w:sz w:val="20"/>
          <w:szCs w:val="20"/>
        </w:rPr>
        <w:t xml:space="preserve"> Phone: 413-579-5404 </w:t>
      </w:r>
      <w:r w:rsidR="007A0173" w:rsidRPr="007A0173">
        <w:rPr>
          <w:b w:val="0"/>
          <w:sz w:val="20"/>
          <w:szCs w:val="20"/>
        </w:rPr>
        <w:sym w:font="Wingdings" w:char="F0A7"/>
      </w:r>
      <w:r w:rsidR="007A0173" w:rsidRPr="007A0173">
        <w:rPr>
          <w:b w:val="0"/>
          <w:sz w:val="20"/>
          <w:szCs w:val="20"/>
        </w:rPr>
        <w:t xml:space="preserve"> </w:t>
      </w:r>
      <w:hyperlink r:id="rId9" w:history="1">
        <w:r w:rsidR="007A0173" w:rsidRPr="007A0173">
          <w:rPr>
            <w:rStyle w:val="Hyperlink"/>
            <w:b w:val="0"/>
            <w:sz w:val="20"/>
            <w:szCs w:val="20"/>
          </w:rPr>
          <w:t>mhoff1993@gmail.com</w:t>
        </w:r>
      </w:hyperlink>
    </w:p>
    <w:p w:rsidR="007A0173" w:rsidRDefault="007A0173" w:rsidP="00107726">
      <w:pPr>
        <w:pStyle w:val="ResumeSectionHeaders"/>
        <w:spacing w:before="0" w:after="0"/>
        <w:jc w:val="center"/>
      </w:pPr>
    </w:p>
    <w:p w:rsidR="007A0173" w:rsidRDefault="00CD3A3C" w:rsidP="00107726">
      <w:pPr>
        <w:pStyle w:val="ResumeSectionHeaders"/>
        <w:spacing w:before="0" w:after="0"/>
        <w:jc w:val="center"/>
      </w:pPr>
      <w:r>
        <w:rPr>
          <w:noProof/>
        </w:rPr>
        <w:pict>
          <v:line id="_x0000_s1053" style="position:absolute;left:0;text-align:left;z-index:251659264" from="-30pt,1.35pt" to="510pt,1.35pt" strokecolor="#339" strokeweight="4pt"/>
        </w:pict>
      </w:r>
    </w:p>
    <w:p w:rsidR="00927B78" w:rsidRPr="00847572" w:rsidRDefault="00847572" w:rsidP="00107726">
      <w:pPr>
        <w:pStyle w:val="ResumeSectionHeaders"/>
        <w:spacing w:before="0" w:after="0"/>
        <w:jc w:val="center"/>
      </w:pPr>
      <w:r>
        <w:t>Education</w:t>
      </w:r>
    </w:p>
    <w:tbl>
      <w:tblPr>
        <w:tblW w:w="0" w:type="auto"/>
        <w:tblLook w:val="01E0"/>
      </w:tblPr>
      <w:tblGrid>
        <w:gridCol w:w="3888"/>
      </w:tblGrid>
      <w:tr w:rsidR="003900C4" w:rsidTr="003900C4">
        <w:tc>
          <w:tcPr>
            <w:tcW w:w="3888" w:type="dxa"/>
          </w:tcPr>
          <w:p w:rsidR="003900C4" w:rsidRDefault="007B4D9E" w:rsidP="008C6D73">
            <w:pPr>
              <w:pStyle w:val="BusinessNameAllCaps"/>
              <w:rPr>
                <w:bCs/>
              </w:rPr>
            </w:pPr>
            <w:r>
              <w:rPr>
                <w:bCs/>
              </w:rPr>
              <w:t>STRAYER UNIVERSITY – LOUISVILLE, KY</w:t>
            </w:r>
          </w:p>
        </w:tc>
      </w:tr>
    </w:tbl>
    <w:p w:rsidR="00C24337" w:rsidRDefault="00731D91" w:rsidP="00C70438">
      <w:pPr>
        <w:pStyle w:val="CollegeDegree"/>
        <w:tabs>
          <w:tab w:val="left" w:pos="7920"/>
        </w:tabs>
        <w:spacing w:after="0"/>
        <w:jc w:val="left"/>
        <w:rPr>
          <w:b w:val="0"/>
        </w:rPr>
      </w:pPr>
      <w:r>
        <w:t xml:space="preserve">Bachelor of Science </w:t>
      </w:r>
      <w:r w:rsidR="00F327C6" w:rsidRPr="00F82226">
        <w:t>in Information Systems</w:t>
      </w:r>
      <w:r w:rsidR="002268A8">
        <w:t xml:space="preserve"> (BSIS)</w:t>
      </w:r>
      <w:r w:rsidR="003A41C2">
        <w:t xml:space="preserve"> (Magna </w:t>
      </w:r>
      <w:proofErr w:type="gramStart"/>
      <w:r w:rsidR="003A41C2">
        <w:t>Cum</w:t>
      </w:r>
      <w:proofErr w:type="gramEnd"/>
      <w:r w:rsidR="003A41C2">
        <w:t xml:space="preserve"> Laude)</w:t>
      </w:r>
      <w:r w:rsidR="00E50858">
        <w:tab/>
      </w:r>
      <w:r w:rsidR="001658FF" w:rsidRPr="00E50858">
        <w:rPr>
          <w:b w:val="0"/>
        </w:rPr>
        <w:t>200</w:t>
      </w:r>
      <w:r w:rsidR="007B4D9E" w:rsidRPr="00E50858">
        <w:rPr>
          <w:b w:val="0"/>
        </w:rPr>
        <w:t>8</w:t>
      </w:r>
    </w:p>
    <w:p w:rsidR="006A0AFF" w:rsidRDefault="006A0AFF" w:rsidP="00C70438">
      <w:pPr>
        <w:pStyle w:val="CollegeDegree"/>
        <w:spacing w:after="240"/>
        <w:jc w:val="left"/>
        <w:rPr>
          <w:b w:val="0"/>
        </w:rPr>
      </w:pPr>
      <w:r>
        <w:rPr>
          <w:b w:val="0"/>
        </w:rPr>
        <w:t>Concentration in Homeland Security</w:t>
      </w:r>
    </w:p>
    <w:p w:rsidR="001C5CB0" w:rsidRDefault="001C5CB0" w:rsidP="00C70438">
      <w:pPr>
        <w:pStyle w:val="CollegeDegree"/>
        <w:tabs>
          <w:tab w:val="left" w:pos="7920"/>
        </w:tabs>
        <w:spacing w:after="0"/>
        <w:jc w:val="left"/>
        <w:rPr>
          <w:b w:val="0"/>
        </w:rPr>
      </w:pPr>
      <w:r>
        <w:rPr>
          <w:b w:val="0"/>
        </w:rPr>
        <w:t>WESTERN KENTUCKY UNIVERSITY – BOWLING GREEN, KY</w:t>
      </w:r>
      <w:r w:rsidR="00247F98">
        <w:rPr>
          <w:b w:val="0"/>
        </w:rPr>
        <w:tab/>
      </w:r>
      <w:r>
        <w:rPr>
          <w:b w:val="0"/>
        </w:rPr>
        <w:t>1996</w:t>
      </w:r>
    </w:p>
    <w:p w:rsidR="00107726" w:rsidRDefault="001C5CB0" w:rsidP="00107726">
      <w:pPr>
        <w:pStyle w:val="CollegeDegree"/>
        <w:spacing w:after="240"/>
        <w:jc w:val="left"/>
      </w:pPr>
      <w:r w:rsidRPr="001C5CB0">
        <w:t xml:space="preserve">Associates of </w:t>
      </w:r>
      <w:r>
        <w:t>A</w:t>
      </w:r>
      <w:r w:rsidRPr="001C5CB0">
        <w:t>pplied Science</w:t>
      </w:r>
      <w:r>
        <w:t xml:space="preserve"> in Automated Industrial Systems Technology</w:t>
      </w:r>
    </w:p>
    <w:p w:rsidR="00542D46" w:rsidRDefault="00542D46" w:rsidP="00C70438">
      <w:pPr>
        <w:pStyle w:val="CollegeDegree"/>
        <w:tabs>
          <w:tab w:val="left" w:pos="7920"/>
        </w:tabs>
        <w:spacing w:after="0"/>
        <w:jc w:val="left"/>
        <w:rPr>
          <w:b w:val="0"/>
        </w:rPr>
      </w:pPr>
      <w:r w:rsidRPr="00542D46">
        <w:rPr>
          <w:b w:val="0"/>
        </w:rPr>
        <w:t>KENTUCKY ADVANCED TECHN</w:t>
      </w:r>
      <w:r>
        <w:rPr>
          <w:b w:val="0"/>
        </w:rPr>
        <w:t>ICAL INSTITUTE – BOWLING GREEN, KY</w:t>
      </w:r>
      <w:r w:rsidR="00247F98">
        <w:rPr>
          <w:b w:val="0"/>
        </w:rPr>
        <w:tab/>
      </w:r>
      <w:r>
        <w:rPr>
          <w:b w:val="0"/>
        </w:rPr>
        <w:t>1996</w:t>
      </w:r>
    </w:p>
    <w:p w:rsidR="00B56443" w:rsidRDefault="00542D46" w:rsidP="00C70438">
      <w:pPr>
        <w:pStyle w:val="CollegeDegree"/>
        <w:spacing w:after="240"/>
        <w:jc w:val="left"/>
      </w:pPr>
      <w:r w:rsidRPr="00542D46">
        <w:t xml:space="preserve">Diploma </w:t>
      </w:r>
      <w:r>
        <w:t>in Computer Applications Technology</w:t>
      </w:r>
    </w:p>
    <w:p w:rsidR="00542D46" w:rsidRPr="00542D46" w:rsidRDefault="00B56443" w:rsidP="00DF2572">
      <w:pPr>
        <w:pStyle w:val="CollegeDegree"/>
        <w:spacing w:after="120"/>
        <w:jc w:val="center"/>
      </w:pPr>
      <w:r>
        <w:t>Leadership and Management Training</w:t>
      </w:r>
      <w:r w:rsidR="00542D46">
        <w:tab/>
      </w:r>
      <w:r>
        <w:t>Courses</w:t>
      </w:r>
    </w:p>
    <w:p w:rsidR="001C5CB0" w:rsidRDefault="00107726" w:rsidP="00DF2572">
      <w:pPr>
        <w:pStyle w:val="CollegeDegree"/>
        <w:spacing w:after="120"/>
        <w:jc w:val="center"/>
      </w:pPr>
      <w:r>
        <w:t>TECHNOLOGY SUMMARY</w:t>
      </w:r>
      <w:r w:rsidR="000E7532">
        <w:t xml:space="preserve"> </w:t>
      </w:r>
    </w:p>
    <w:p w:rsidR="00107726" w:rsidRDefault="00107726" w:rsidP="00107726">
      <w:pPr>
        <w:pStyle w:val="CollegeDegree"/>
        <w:spacing w:after="120"/>
        <w:ind w:left="1440" w:hanging="1530"/>
        <w:jc w:val="left"/>
        <w:rPr>
          <w:b w:val="0"/>
        </w:rPr>
      </w:pPr>
      <w:r w:rsidRPr="008F0275">
        <w:t>Certifications:</w:t>
      </w:r>
      <w:r>
        <w:t xml:space="preserve">  </w:t>
      </w:r>
      <w:r w:rsidRPr="00107726">
        <w:rPr>
          <w:b w:val="0"/>
        </w:rPr>
        <w:t>Microsoft Certified Systems Administrator (MCSA), Microsoft Certified Professional (MCP), CompTIA Security +, Network + and A+</w:t>
      </w:r>
      <w:r w:rsidR="00657E35">
        <w:rPr>
          <w:b w:val="0"/>
        </w:rPr>
        <w:t xml:space="preserve"> Certifications</w:t>
      </w:r>
    </w:p>
    <w:p w:rsidR="00107726" w:rsidRDefault="00107726" w:rsidP="00107726">
      <w:pPr>
        <w:pStyle w:val="CollegeDegree"/>
        <w:spacing w:after="120"/>
        <w:ind w:left="1440" w:hanging="1530"/>
        <w:jc w:val="left"/>
        <w:rPr>
          <w:b w:val="0"/>
        </w:rPr>
      </w:pPr>
      <w:r w:rsidRPr="008F0275">
        <w:t>Applications:</w:t>
      </w:r>
      <w:r>
        <w:t xml:space="preserve">   </w:t>
      </w:r>
      <w:r>
        <w:tab/>
      </w:r>
      <w:r w:rsidRPr="00107726">
        <w:rPr>
          <w:b w:val="0"/>
        </w:rPr>
        <w:t xml:space="preserve">Compaq Insight Manager, Microsoft Project, Microsoft Office Products 2003 &amp; 2007, Reflections, Citrix MetaFrame Client, WatchGuard </w:t>
      </w:r>
      <w:r w:rsidR="00D857AD">
        <w:rPr>
          <w:b w:val="0"/>
        </w:rPr>
        <w:t xml:space="preserve">&amp; Sonicwall </w:t>
      </w:r>
      <w:r w:rsidRPr="00107726">
        <w:rPr>
          <w:b w:val="0"/>
        </w:rPr>
        <w:t>Firewall</w:t>
      </w:r>
      <w:r w:rsidR="00D857AD">
        <w:rPr>
          <w:b w:val="0"/>
        </w:rPr>
        <w:t>s</w:t>
      </w:r>
      <w:r w:rsidRPr="00107726">
        <w:rPr>
          <w:b w:val="0"/>
        </w:rPr>
        <w:t>, Crystal Reports, Reflections</w:t>
      </w:r>
      <w:r w:rsidR="000E7532">
        <w:rPr>
          <w:b w:val="0"/>
        </w:rPr>
        <w:t xml:space="preserve">, AccuTerm, </w:t>
      </w:r>
      <w:r w:rsidR="009078BC">
        <w:rPr>
          <w:b w:val="0"/>
        </w:rPr>
        <w:t xml:space="preserve">Windows </w:t>
      </w:r>
      <w:r w:rsidR="000E7532">
        <w:rPr>
          <w:b w:val="0"/>
        </w:rPr>
        <w:t>Terminal Services 2003</w:t>
      </w:r>
      <w:r w:rsidR="001E7857">
        <w:rPr>
          <w:b w:val="0"/>
        </w:rPr>
        <w:t xml:space="preserve">, </w:t>
      </w:r>
      <w:r w:rsidR="00E86860">
        <w:rPr>
          <w:b w:val="0"/>
        </w:rPr>
        <w:t>Windows SharePoint 2003,</w:t>
      </w:r>
      <w:r w:rsidR="009078BC">
        <w:rPr>
          <w:b w:val="0"/>
        </w:rPr>
        <w:t xml:space="preserve">  </w:t>
      </w:r>
      <w:r w:rsidR="00E3746B">
        <w:rPr>
          <w:b w:val="0"/>
        </w:rPr>
        <w:t xml:space="preserve">Numerous </w:t>
      </w:r>
      <w:r w:rsidR="001E7857">
        <w:rPr>
          <w:b w:val="0"/>
        </w:rPr>
        <w:t xml:space="preserve">ERP Software Packages, </w:t>
      </w:r>
      <w:r w:rsidR="00E3746B">
        <w:rPr>
          <w:b w:val="0"/>
        </w:rPr>
        <w:t xml:space="preserve">such as </w:t>
      </w:r>
      <w:r w:rsidR="001E7857">
        <w:rPr>
          <w:b w:val="0"/>
        </w:rPr>
        <w:t>SAP</w:t>
      </w:r>
      <w:r w:rsidR="00BA22CE">
        <w:rPr>
          <w:b w:val="0"/>
        </w:rPr>
        <w:t xml:space="preserve">, </w:t>
      </w:r>
      <w:r w:rsidR="001E7857">
        <w:rPr>
          <w:b w:val="0"/>
        </w:rPr>
        <w:t>Movex</w:t>
      </w:r>
      <w:r w:rsidR="00190BB3">
        <w:rPr>
          <w:b w:val="0"/>
        </w:rPr>
        <w:t>, VAX</w:t>
      </w:r>
      <w:r w:rsidR="001E7857">
        <w:rPr>
          <w:b w:val="0"/>
        </w:rPr>
        <w:t xml:space="preserve"> </w:t>
      </w:r>
      <w:r w:rsidR="00BA22CE">
        <w:rPr>
          <w:b w:val="0"/>
        </w:rPr>
        <w:t>&amp; Ultimate Plus</w:t>
      </w:r>
      <w:r w:rsidR="00B704E2">
        <w:rPr>
          <w:b w:val="0"/>
        </w:rPr>
        <w:t>.</w:t>
      </w:r>
    </w:p>
    <w:p w:rsidR="00107726" w:rsidRPr="00107726" w:rsidRDefault="00107726" w:rsidP="00107726">
      <w:pPr>
        <w:pStyle w:val="CollegeDegree"/>
        <w:spacing w:after="120"/>
        <w:ind w:left="1440" w:hanging="1530"/>
        <w:jc w:val="left"/>
        <w:rPr>
          <w:b w:val="0"/>
        </w:rPr>
      </w:pPr>
      <w:r w:rsidRPr="008F0275">
        <w:t>Systems:</w:t>
      </w:r>
      <w:r>
        <w:t xml:space="preserve">          </w:t>
      </w:r>
      <w:r w:rsidR="001E7857" w:rsidRPr="001E7857">
        <w:rPr>
          <w:b w:val="0"/>
        </w:rPr>
        <w:t xml:space="preserve">Various </w:t>
      </w:r>
      <w:r w:rsidRPr="00107726">
        <w:rPr>
          <w:b w:val="0"/>
        </w:rPr>
        <w:t>Windows O/S</w:t>
      </w:r>
      <w:r w:rsidR="001E7857">
        <w:rPr>
          <w:b w:val="0"/>
        </w:rPr>
        <w:t>, both desktop and Servers</w:t>
      </w:r>
      <w:r w:rsidRPr="00107726">
        <w:rPr>
          <w:b w:val="0"/>
        </w:rPr>
        <w:t>, Blackberry Enterprise Server, Citrix MetaFrame Presentation Server 4.5</w:t>
      </w:r>
      <w:r w:rsidR="001E7857">
        <w:rPr>
          <w:b w:val="0"/>
        </w:rPr>
        <w:t xml:space="preserve"> </w:t>
      </w:r>
      <w:r w:rsidR="00AF1148">
        <w:rPr>
          <w:b w:val="0"/>
        </w:rPr>
        <w:t xml:space="preserve">&amp; </w:t>
      </w:r>
      <w:r w:rsidR="00D857AD">
        <w:rPr>
          <w:b w:val="0"/>
        </w:rPr>
        <w:t>HP U</w:t>
      </w:r>
      <w:r w:rsidR="004319CD">
        <w:rPr>
          <w:b w:val="0"/>
        </w:rPr>
        <w:t>X</w:t>
      </w:r>
      <w:r w:rsidR="00AF1148">
        <w:rPr>
          <w:b w:val="0"/>
        </w:rPr>
        <w:t>.</w:t>
      </w:r>
    </w:p>
    <w:p w:rsidR="00107726" w:rsidRDefault="00107726" w:rsidP="00107726">
      <w:pPr>
        <w:pStyle w:val="PlainText"/>
      </w:pPr>
    </w:p>
    <w:p w:rsidR="00C24337" w:rsidRPr="00107726" w:rsidRDefault="00C24337" w:rsidP="00107726"/>
    <w:sectPr w:rsidR="00C24337" w:rsidRPr="00107726" w:rsidSect="00924E91">
      <w:footerReference w:type="default" r:id="rId10"/>
      <w:pgSz w:w="12240" w:h="15840"/>
      <w:pgMar w:top="864" w:right="1166" w:bottom="864" w:left="1440" w:header="0" w:footer="346" w:gutter="0"/>
      <w:pgNumType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9598C" w:rsidRDefault="0039598C" w:rsidP="00545BC3">
      <w:r>
        <w:separator/>
      </w:r>
    </w:p>
  </w:endnote>
  <w:endnote w:type="continuationSeparator" w:id="0">
    <w:p w:rsidR="0039598C" w:rsidRDefault="0039598C" w:rsidP="00545BC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Shell Dlg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03F2" w:rsidRDefault="00354B43" w:rsidP="00181379">
    <w:pPr>
      <w:pStyle w:val="Address"/>
    </w:pPr>
    <w:r>
      <w:rPr>
        <w:rStyle w:val="PageNumber"/>
        <w:szCs w:val="16"/>
      </w:rPr>
      <w:t>Mark Hoffman</w:t>
    </w:r>
    <w:r w:rsidR="00C56B9B">
      <w:rPr>
        <w:rStyle w:val="PageNumber"/>
        <w:szCs w:val="16"/>
      </w:rPr>
      <w:t xml:space="preserve"> Resume</w:t>
    </w:r>
    <w:r w:rsidR="00C56B9B">
      <w:rPr>
        <w:rStyle w:val="PageNumber"/>
        <w:szCs w:val="16"/>
      </w:rPr>
      <w:tab/>
    </w:r>
    <w:r w:rsidR="00C56B9B">
      <w:rPr>
        <w:rStyle w:val="PageNumber"/>
        <w:szCs w:val="16"/>
      </w:rPr>
      <w:tab/>
    </w:r>
    <w:r w:rsidR="00181379" w:rsidRPr="00181379">
      <w:rPr>
        <w:rStyle w:val="PageNumber"/>
        <w:szCs w:val="16"/>
      </w:rPr>
      <w:tab/>
    </w:r>
    <w:r w:rsidR="00181379" w:rsidRPr="00181379">
      <w:rPr>
        <w:rStyle w:val="PageNumber"/>
        <w:szCs w:val="16"/>
      </w:rPr>
      <w:tab/>
    </w:r>
    <w:r w:rsidR="00181379" w:rsidRPr="00181379">
      <w:rPr>
        <w:rStyle w:val="PageNumber"/>
        <w:szCs w:val="16"/>
      </w:rPr>
      <w:tab/>
    </w:r>
    <w:r w:rsidR="00181379" w:rsidRPr="00181379">
      <w:rPr>
        <w:rStyle w:val="PageNumber"/>
        <w:szCs w:val="16"/>
      </w:rPr>
      <w:tab/>
    </w:r>
    <w:r w:rsidR="00181379" w:rsidRPr="00181379">
      <w:rPr>
        <w:rStyle w:val="PageNumber"/>
        <w:szCs w:val="16"/>
      </w:rPr>
      <w:tab/>
    </w:r>
    <w:r w:rsidR="00181379" w:rsidRPr="00181379">
      <w:rPr>
        <w:rStyle w:val="PageNumber"/>
        <w:szCs w:val="16"/>
      </w:rPr>
      <w:tab/>
    </w:r>
    <w:r w:rsidR="00181379" w:rsidRPr="00181379">
      <w:rPr>
        <w:rStyle w:val="PageNumber"/>
        <w:szCs w:val="16"/>
      </w:rPr>
      <w:tab/>
    </w:r>
    <w:r w:rsidR="00181379" w:rsidRPr="00181379">
      <w:rPr>
        <w:rStyle w:val="PageNumber"/>
        <w:szCs w:val="16"/>
      </w:rPr>
      <w:tab/>
    </w:r>
    <w:r w:rsidR="00C56B9B" w:rsidRPr="00C56B9B">
      <w:rPr>
        <w:rStyle w:val="PageNumber"/>
        <w:szCs w:val="16"/>
      </w:rPr>
      <w:t xml:space="preserve">Page </w:t>
    </w:r>
    <w:r w:rsidR="00CD3A3C" w:rsidRPr="00C56B9B">
      <w:rPr>
        <w:rStyle w:val="PageNumber"/>
        <w:szCs w:val="16"/>
      </w:rPr>
      <w:fldChar w:fldCharType="begin"/>
    </w:r>
    <w:r w:rsidR="00C56B9B" w:rsidRPr="00C56B9B">
      <w:rPr>
        <w:rStyle w:val="PageNumber"/>
        <w:szCs w:val="16"/>
      </w:rPr>
      <w:instrText xml:space="preserve"> PAGE </w:instrText>
    </w:r>
    <w:r w:rsidR="00CD3A3C" w:rsidRPr="00C56B9B">
      <w:rPr>
        <w:rStyle w:val="PageNumber"/>
        <w:szCs w:val="16"/>
      </w:rPr>
      <w:fldChar w:fldCharType="separate"/>
    </w:r>
    <w:r w:rsidR="004D6338">
      <w:rPr>
        <w:rStyle w:val="PageNumber"/>
        <w:noProof/>
        <w:szCs w:val="16"/>
      </w:rPr>
      <w:t>1</w:t>
    </w:r>
    <w:r w:rsidR="00CD3A3C" w:rsidRPr="00C56B9B">
      <w:rPr>
        <w:rStyle w:val="PageNumber"/>
        <w:szCs w:val="1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9598C" w:rsidRDefault="0039598C" w:rsidP="00545BC3">
      <w:r>
        <w:separator/>
      </w:r>
    </w:p>
  </w:footnote>
  <w:footnote w:type="continuationSeparator" w:id="0">
    <w:p w:rsidR="0039598C" w:rsidRDefault="0039598C" w:rsidP="00545BC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3616B"/>
    <w:multiLevelType w:val="hybridMultilevel"/>
    <w:tmpl w:val="42D428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4B9B35C0"/>
    <w:multiLevelType w:val="hybridMultilevel"/>
    <w:tmpl w:val="25523F42"/>
    <w:lvl w:ilvl="0" w:tplc="9F90C126">
      <w:start w:val="1"/>
      <w:numFmt w:val="bullet"/>
      <w:pStyle w:val="ResumeBulletPoints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66604931"/>
    <w:multiLevelType w:val="hybridMultilevel"/>
    <w:tmpl w:val="42285E62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removeDateAndTime/>
  <w:proofState w:spelling="clean" w:grammar="clean"/>
  <w:attachedTemplate r:id="rId1"/>
  <w:stylePaneFormatFilter w:val="1F08"/>
  <w:defaultTabStop w:val="432"/>
  <w:noPunctuationKerning/>
  <w:characterSpacingControl w:val="doNotCompress"/>
  <w:hdrShapeDefaults>
    <o:shapedefaults v:ext="edit" spidmax="35842"/>
  </w:hdrShapeDefaults>
  <w:footnotePr>
    <w:footnote w:id="-1"/>
    <w:footnote w:id="0"/>
  </w:footnotePr>
  <w:endnotePr>
    <w:endnote w:id="-1"/>
    <w:endnote w:id="0"/>
  </w:endnotePr>
  <w:compat/>
  <w:rsids>
    <w:rsidRoot w:val="002220DA"/>
    <w:rsid w:val="00005831"/>
    <w:rsid w:val="000167FF"/>
    <w:rsid w:val="00017CBC"/>
    <w:rsid w:val="00020A1B"/>
    <w:rsid w:val="00022807"/>
    <w:rsid w:val="00023B30"/>
    <w:rsid w:val="00025179"/>
    <w:rsid w:val="00040712"/>
    <w:rsid w:val="00060113"/>
    <w:rsid w:val="00062307"/>
    <w:rsid w:val="0006337F"/>
    <w:rsid w:val="00065377"/>
    <w:rsid w:val="000712F7"/>
    <w:rsid w:val="000747F5"/>
    <w:rsid w:val="00084795"/>
    <w:rsid w:val="0009524B"/>
    <w:rsid w:val="000B06F6"/>
    <w:rsid w:val="000B2A19"/>
    <w:rsid w:val="000C1214"/>
    <w:rsid w:val="000D2804"/>
    <w:rsid w:val="000D2A73"/>
    <w:rsid w:val="000D304D"/>
    <w:rsid w:val="000D549B"/>
    <w:rsid w:val="000E01A0"/>
    <w:rsid w:val="000E7532"/>
    <w:rsid w:val="00107726"/>
    <w:rsid w:val="00115762"/>
    <w:rsid w:val="00117E38"/>
    <w:rsid w:val="001234A6"/>
    <w:rsid w:val="00126EE5"/>
    <w:rsid w:val="0013701D"/>
    <w:rsid w:val="001435A3"/>
    <w:rsid w:val="0016328A"/>
    <w:rsid w:val="001658FF"/>
    <w:rsid w:val="0017788F"/>
    <w:rsid w:val="00181379"/>
    <w:rsid w:val="00190BB3"/>
    <w:rsid w:val="001A330B"/>
    <w:rsid w:val="001B4BF7"/>
    <w:rsid w:val="001C5CB0"/>
    <w:rsid w:val="001D58CD"/>
    <w:rsid w:val="001D6E87"/>
    <w:rsid w:val="001E5453"/>
    <w:rsid w:val="001E7857"/>
    <w:rsid w:val="001F1BD9"/>
    <w:rsid w:val="002012AF"/>
    <w:rsid w:val="00214E1E"/>
    <w:rsid w:val="002220DA"/>
    <w:rsid w:val="002268A8"/>
    <w:rsid w:val="00227963"/>
    <w:rsid w:val="00247F98"/>
    <w:rsid w:val="002534C1"/>
    <w:rsid w:val="00260140"/>
    <w:rsid w:val="00261FA4"/>
    <w:rsid w:val="002674EC"/>
    <w:rsid w:val="00280715"/>
    <w:rsid w:val="00292034"/>
    <w:rsid w:val="002A0C39"/>
    <w:rsid w:val="002A7FFD"/>
    <w:rsid w:val="002B0115"/>
    <w:rsid w:val="002B1534"/>
    <w:rsid w:val="002B56D9"/>
    <w:rsid w:val="002B6FBF"/>
    <w:rsid w:val="002C185B"/>
    <w:rsid w:val="002C2A5D"/>
    <w:rsid w:val="002D0584"/>
    <w:rsid w:val="002E4FA0"/>
    <w:rsid w:val="002E7BE2"/>
    <w:rsid w:val="002F6634"/>
    <w:rsid w:val="003234FB"/>
    <w:rsid w:val="00325DE9"/>
    <w:rsid w:val="0033796A"/>
    <w:rsid w:val="003409BE"/>
    <w:rsid w:val="00354635"/>
    <w:rsid w:val="00354B43"/>
    <w:rsid w:val="00362350"/>
    <w:rsid w:val="00364B48"/>
    <w:rsid w:val="0037090B"/>
    <w:rsid w:val="00373A7E"/>
    <w:rsid w:val="00376379"/>
    <w:rsid w:val="003830DD"/>
    <w:rsid w:val="003900C4"/>
    <w:rsid w:val="0039598C"/>
    <w:rsid w:val="003A41C2"/>
    <w:rsid w:val="003B18EE"/>
    <w:rsid w:val="003C2523"/>
    <w:rsid w:val="003F3441"/>
    <w:rsid w:val="003F6991"/>
    <w:rsid w:val="00402F24"/>
    <w:rsid w:val="00422115"/>
    <w:rsid w:val="00426A47"/>
    <w:rsid w:val="00427758"/>
    <w:rsid w:val="0043142D"/>
    <w:rsid w:val="004319CD"/>
    <w:rsid w:val="00445757"/>
    <w:rsid w:val="00445B64"/>
    <w:rsid w:val="00451936"/>
    <w:rsid w:val="00463F61"/>
    <w:rsid w:val="00473B08"/>
    <w:rsid w:val="00480C7A"/>
    <w:rsid w:val="00490270"/>
    <w:rsid w:val="00490C6F"/>
    <w:rsid w:val="00494F4A"/>
    <w:rsid w:val="0049506C"/>
    <w:rsid w:val="004A3890"/>
    <w:rsid w:val="004A47E0"/>
    <w:rsid w:val="004A4DAB"/>
    <w:rsid w:val="004B0F4C"/>
    <w:rsid w:val="004B1771"/>
    <w:rsid w:val="004C15AD"/>
    <w:rsid w:val="004D6338"/>
    <w:rsid w:val="004F16AE"/>
    <w:rsid w:val="005105BE"/>
    <w:rsid w:val="005139C4"/>
    <w:rsid w:val="005149F2"/>
    <w:rsid w:val="005151D6"/>
    <w:rsid w:val="00520915"/>
    <w:rsid w:val="00524530"/>
    <w:rsid w:val="005327B3"/>
    <w:rsid w:val="00534C1F"/>
    <w:rsid w:val="00534C24"/>
    <w:rsid w:val="0054068F"/>
    <w:rsid w:val="00542D46"/>
    <w:rsid w:val="00545BC3"/>
    <w:rsid w:val="00550C7B"/>
    <w:rsid w:val="005536C4"/>
    <w:rsid w:val="00561C85"/>
    <w:rsid w:val="00563BFF"/>
    <w:rsid w:val="00572FB3"/>
    <w:rsid w:val="0058151F"/>
    <w:rsid w:val="005861EA"/>
    <w:rsid w:val="00596612"/>
    <w:rsid w:val="005A53D4"/>
    <w:rsid w:val="005B0775"/>
    <w:rsid w:val="005B5298"/>
    <w:rsid w:val="005C14D7"/>
    <w:rsid w:val="005C417B"/>
    <w:rsid w:val="005D6DF9"/>
    <w:rsid w:val="005E30A5"/>
    <w:rsid w:val="005F0F92"/>
    <w:rsid w:val="005F13A4"/>
    <w:rsid w:val="005F4E5B"/>
    <w:rsid w:val="005F5437"/>
    <w:rsid w:val="005F7592"/>
    <w:rsid w:val="00612830"/>
    <w:rsid w:val="00622318"/>
    <w:rsid w:val="00624485"/>
    <w:rsid w:val="00657E35"/>
    <w:rsid w:val="00661C20"/>
    <w:rsid w:val="00661FBA"/>
    <w:rsid w:val="0067692D"/>
    <w:rsid w:val="00681CB5"/>
    <w:rsid w:val="00683813"/>
    <w:rsid w:val="006852FD"/>
    <w:rsid w:val="00694AB3"/>
    <w:rsid w:val="006A0AFF"/>
    <w:rsid w:val="006A0CCA"/>
    <w:rsid w:val="006A2C7E"/>
    <w:rsid w:val="006B0EB3"/>
    <w:rsid w:val="006D108D"/>
    <w:rsid w:val="006D7A73"/>
    <w:rsid w:val="006E1E97"/>
    <w:rsid w:val="006E30D3"/>
    <w:rsid w:val="006F0F2C"/>
    <w:rsid w:val="006F4D8D"/>
    <w:rsid w:val="0070001D"/>
    <w:rsid w:val="00722759"/>
    <w:rsid w:val="0072533B"/>
    <w:rsid w:val="00730AB4"/>
    <w:rsid w:val="00731D91"/>
    <w:rsid w:val="00737C3B"/>
    <w:rsid w:val="007424E3"/>
    <w:rsid w:val="00767093"/>
    <w:rsid w:val="00773C77"/>
    <w:rsid w:val="007803F2"/>
    <w:rsid w:val="0078074B"/>
    <w:rsid w:val="00787CAA"/>
    <w:rsid w:val="00793C85"/>
    <w:rsid w:val="00796C80"/>
    <w:rsid w:val="007A0173"/>
    <w:rsid w:val="007B4D9E"/>
    <w:rsid w:val="007C07FF"/>
    <w:rsid w:val="007C244F"/>
    <w:rsid w:val="007C3331"/>
    <w:rsid w:val="007D6F33"/>
    <w:rsid w:val="007E6729"/>
    <w:rsid w:val="007F58FD"/>
    <w:rsid w:val="007F6F5C"/>
    <w:rsid w:val="008137AA"/>
    <w:rsid w:val="00813F10"/>
    <w:rsid w:val="0083055D"/>
    <w:rsid w:val="00847572"/>
    <w:rsid w:val="00851C8B"/>
    <w:rsid w:val="00860FE0"/>
    <w:rsid w:val="00870A9F"/>
    <w:rsid w:val="00891D0F"/>
    <w:rsid w:val="008B2608"/>
    <w:rsid w:val="008B56CB"/>
    <w:rsid w:val="008B69E7"/>
    <w:rsid w:val="008C492B"/>
    <w:rsid w:val="008C6D73"/>
    <w:rsid w:val="008E4ABC"/>
    <w:rsid w:val="008F0275"/>
    <w:rsid w:val="0090696F"/>
    <w:rsid w:val="0090786F"/>
    <w:rsid w:val="009078BC"/>
    <w:rsid w:val="00910E26"/>
    <w:rsid w:val="009247D2"/>
    <w:rsid w:val="00924E91"/>
    <w:rsid w:val="00927B78"/>
    <w:rsid w:val="00944484"/>
    <w:rsid w:val="00946DAA"/>
    <w:rsid w:val="00950FBB"/>
    <w:rsid w:val="0095420A"/>
    <w:rsid w:val="00960E7A"/>
    <w:rsid w:val="00977B36"/>
    <w:rsid w:val="00982DED"/>
    <w:rsid w:val="009A0BA0"/>
    <w:rsid w:val="009B237A"/>
    <w:rsid w:val="009C4F8D"/>
    <w:rsid w:val="009C672E"/>
    <w:rsid w:val="009D4865"/>
    <w:rsid w:val="009E1F08"/>
    <w:rsid w:val="009E2DEB"/>
    <w:rsid w:val="009E63E8"/>
    <w:rsid w:val="009F2517"/>
    <w:rsid w:val="009F2690"/>
    <w:rsid w:val="009F4A41"/>
    <w:rsid w:val="00A063A6"/>
    <w:rsid w:val="00A11520"/>
    <w:rsid w:val="00A14DE3"/>
    <w:rsid w:val="00A2266F"/>
    <w:rsid w:val="00A25C1B"/>
    <w:rsid w:val="00A25E82"/>
    <w:rsid w:val="00A336DB"/>
    <w:rsid w:val="00A47F23"/>
    <w:rsid w:val="00A6680D"/>
    <w:rsid w:val="00A77EC3"/>
    <w:rsid w:val="00A812A7"/>
    <w:rsid w:val="00A829B6"/>
    <w:rsid w:val="00A82FDB"/>
    <w:rsid w:val="00A85758"/>
    <w:rsid w:val="00A92B21"/>
    <w:rsid w:val="00A9337C"/>
    <w:rsid w:val="00A9494E"/>
    <w:rsid w:val="00AA1739"/>
    <w:rsid w:val="00AA17A0"/>
    <w:rsid w:val="00AA682E"/>
    <w:rsid w:val="00AB0D8C"/>
    <w:rsid w:val="00AB3B1A"/>
    <w:rsid w:val="00AF105D"/>
    <w:rsid w:val="00AF1148"/>
    <w:rsid w:val="00AF2311"/>
    <w:rsid w:val="00B02F87"/>
    <w:rsid w:val="00B06AF3"/>
    <w:rsid w:val="00B11D7F"/>
    <w:rsid w:val="00B47E04"/>
    <w:rsid w:val="00B56443"/>
    <w:rsid w:val="00B57527"/>
    <w:rsid w:val="00B64E51"/>
    <w:rsid w:val="00B6622E"/>
    <w:rsid w:val="00B704E2"/>
    <w:rsid w:val="00B934E1"/>
    <w:rsid w:val="00B94F2E"/>
    <w:rsid w:val="00B963B2"/>
    <w:rsid w:val="00BA0496"/>
    <w:rsid w:val="00BA22CE"/>
    <w:rsid w:val="00BB4103"/>
    <w:rsid w:val="00BC57FE"/>
    <w:rsid w:val="00BC691F"/>
    <w:rsid w:val="00BD5BC8"/>
    <w:rsid w:val="00BD63A6"/>
    <w:rsid w:val="00BE2320"/>
    <w:rsid w:val="00BE7F5A"/>
    <w:rsid w:val="00BF313D"/>
    <w:rsid w:val="00BF4E04"/>
    <w:rsid w:val="00C01DE8"/>
    <w:rsid w:val="00C03169"/>
    <w:rsid w:val="00C24337"/>
    <w:rsid w:val="00C31395"/>
    <w:rsid w:val="00C33B71"/>
    <w:rsid w:val="00C55419"/>
    <w:rsid w:val="00C56666"/>
    <w:rsid w:val="00C56B9B"/>
    <w:rsid w:val="00C61F27"/>
    <w:rsid w:val="00C653D4"/>
    <w:rsid w:val="00C6666D"/>
    <w:rsid w:val="00C70438"/>
    <w:rsid w:val="00C852E3"/>
    <w:rsid w:val="00C9054E"/>
    <w:rsid w:val="00C93DEA"/>
    <w:rsid w:val="00CA3A5B"/>
    <w:rsid w:val="00CB66DC"/>
    <w:rsid w:val="00CC2AAA"/>
    <w:rsid w:val="00CD3A3C"/>
    <w:rsid w:val="00CD5C9B"/>
    <w:rsid w:val="00CF200B"/>
    <w:rsid w:val="00D20FED"/>
    <w:rsid w:val="00D24B40"/>
    <w:rsid w:val="00D25F86"/>
    <w:rsid w:val="00D47C88"/>
    <w:rsid w:val="00D555A2"/>
    <w:rsid w:val="00D606E4"/>
    <w:rsid w:val="00D635EF"/>
    <w:rsid w:val="00D71223"/>
    <w:rsid w:val="00D76FBC"/>
    <w:rsid w:val="00D819EA"/>
    <w:rsid w:val="00D857AD"/>
    <w:rsid w:val="00D93FAA"/>
    <w:rsid w:val="00D94F49"/>
    <w:rsid w:val="00DB59A8"/>
    <w:rsid w:val="00DC38CB"/>
    <w:rsid w:val="00DC39EE"/>
    <w:rsid w:val="00DD4ED5"/>
    <w:rsid w:val="00DD5B24"/>
    <w:rsid w:val="00DE05D4"/>
    <w:rsid w:val="00DE5997"/>
    <w:rsid w:val="00DF2572"/>
    <w:rsid w:val="00E3746B"/>
    <w:rsid w:val="00E50858"/>
    <w:rsid w:val="00E57E15"/>
    <w:rsid w:val="00E75FA9"/>
    <w:rsid w:val="00E81B71"/>
    <w:rsid w:val="00E86860"/>
    <w:rsid w:val="00E928BF"/>
    <w:rsid w:val="00E9533A"/>
    <w:rsid w:val="00E96715"/>
    <w:rsid w:val="00EC4474"/>
    <w:rsid w:val="00ED49AE"/>
    <w:rsid w:val="00ED6072"/>
    <w:rsid w:val="00EE1D47"/>
    <w:rsid w:val="00EF2978"/>
    <w:rsid w:val="00EF5AD1"/>
    <w:rsid w:val="00EF64FE"/>
    <w:rsid w:val="00F037E2"/>
    <w:rsid w:val="00F177C9"/>
    <w:rsid w:val="00F327C6"/>
    <w:rsid w:val="00F40EEF"/>
    <w:rsid w:val="00F439E1"/>
    <w:rsid w:val="00F46DDF"/>
    <w:rsid w:val="00F47C56"/>
    <w:rsid w:val="00F76588"/>
    <w:rsid w:val="00F82226"/>
    <w:rsid w:val="00F8490B"/>
    <w:rsid w:val="00F9615C"/>
    <w:rsid w:val="00F97131"/>
    <w:rsid w:val="00FA1A53"/>
    <w:rsid w:val="00FA586A"/>
    <w:rsid w:val="00FA6BED"/>
    <w:rsid w:val="00FD35DF"/>
    <w:rsid w:val="00FD42F9"/>
    <w:rsid w:val="00FE12BB"/>
    <w:rsid w:val="00FF08E8"/>
    <w:rsid w:val="00FF38F9"/>
    <w:rsid w:val="00FF4EF8"/>
    <w:rsid w:val="00FF7E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58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0" w:unhideWhenUsed="0" w:qFormat="1"/>
    <w:lsdException w:name="Emphasis" w:semiHidden="0" w:uiPriority="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0275"/>
    <w:rPr>
      <w:rFonts w:ascii="Tahoma" w:hAnsi="Tahoma"/>
      <w:sz w:val="18"/>
      <w:szCs w:val="24"/>
    </w:rPr>
  </w:style>
  <w:style w:type="paragraph" w:styleId="Heading1">
    <w:name w:val="heading 1"/>
    <w:basedOn w:val="Normal"/>
    <w:link w:val="Heading1Char"/>
    <w:qFormat/>
    <w:rsid w:val="00612830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qFormat/>
    <w:rsid w:val="00612830"/>
    <w:pPr>
      <w:keepNext/>
      <w:jc w:val="center"/>
      <w:outlineLvl w:val="1"/>
    </w:pPr>
    <w:rPr>
      <w:rFonts w:ascii="Verdana" w:hAnsi="Verdana" w:cs="Arial"/>
      <w:color w:val="0000FF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0712F7"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rsid w:val="000712F7"/>
    <w:rPr>
      <w:color w:val="0000FF"/>
      <w:u w:val="single"/>
    </w:rPr>
  </w:style>
  <w:style w:type="paragraph" w:styleId="BodyText">
    <w:name w:val="Body Text"/>
    <w:basedOn w:val="Normal"/>
    <w:semiHidden/>
    <w:rsid w:val="000712F7"/>
    <w:pPr>
      <w:autoSpaceDE w:val="0"/>
      <w:autoSpaceDN w:val="0"/>
      <w:adjustRightInd w:val="0"/>
    </w:pPr>
    <w:rPr>
      <w:rFonts w:ascii="Arial" w:hAnsi="Arial" w:cs="Arial"/>
      <w:i/>
      <w:iCs/>
      <w:sz w:val="20"/>
      <w:szCs w:val="20"/>
    </w:rPr>
  </w:style>
  <w:style w:type="paragraph" w:styleId="BodyTextIndent">
    <w:name w:val="Body Text Indent"/>
    <w:basedOn w:val="Normal"/>
    <w:semiHidden/>
    <w:rsid w:val="000712F7"/>
    <w:pPr>
      <w:tabs>
        <w:tab w:val="left" w:pos="1980"/>
      </w:tabs>
      <w:autoSpaceDE w:val="0"/>
      <w:autoSpaceDN w:val="0"/>
      <w:adjustRightInd w:val="0"/>
      <w:spacing w:line="240" w:lineRule="atLeast"/>
      <w:ind w:left="1440"/>
    </w:pPr>
    <w:rPr>
      <w:rFonts w:ascii="Helv" w:hAnsi="Helv"/>
      <w:color w:val="000000"/>
      <w:sz w:val="20"/>
      <w:szCs w:val="20"/>
    </w:rPr>
  </w:style>
  <w:style w:type="paragraph" w:styleId="BodyText2">
    <w:name w:val="Body Text 2"/>
    <w:basedOn w:val="Normal"/>
    <w:semiHidden/>
    <w:rsid w:val="000712F7"/>
    <w:pPr>
      <w:jc w:val="both"/>
    </w:pPr>
    <w:rPr>
      <w:rFonts w:cs="Tahoma"/>
    </w:rPr>
  </w:style>
  <w:style w:type="paragraph" w:styleId="BodyText3">
    <w:name w:val="Body Text 3"/>
    <w:basedOn w:val="Normal"/>
    <w:semiHidden/>
    <w:rsid w:val="000712F7"/>
    <w:pPr>
      <w:jc w:val="both"/>
    </w:pPr>
    <w:rPr>
      <w:rFonts w:cs="Tahoma"/>
      <w:i/>
      <w:iCs/>
      <w:szCs w:val="18"/>
    </w:rPr>
  </w:style>
  <w:style w:type="paragraph" w:styleId="BalloonText">
    <w:name w:val="Balloon Text"/>
    <w:basedOn w:val="Normal"/>
    <w:semiHidden/>
    <w:rsid w:val="000712F7"/>
    <w:rPr>
      <w:rFonts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0712F7"/>
    <w:rPr>
      <w:sz w:val="16"/>
      <w:szCs w:val="16"/>
    </w:rPr>
  </w:style>
  <w:style w:type="paragraph" w:styleId="CommentText">
    <w:name w:val="annotation text"/>
    <w:basedOn w:val="Normal"/>
    <w:semiHidden/>
    <w:rsid w:val="000712F7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0712F7"/>
    <w:rPr>
      <w:b/>
      <w:bCs/>
    </w:rPr>
  </w:style>
  <w:style w:type="character" w:customStyle="1" w:styleId="Heading1Char">
    <w:name w:val="Heading 1 Char"/>
    <w:basedOn w:val="DefaultParagraphFont"/>
    <w:link w:val="Heading1"/>
    <w:rsid w:val="00612830"/>
    <w:rPr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rsid w:val="00612830"/>
    <w:rPr>
      <w:rFonts w:ascii="Verdana" w:hAnsi="Verdana" w:cs="Arial"/>
      <w:color w:val="0000FF"/>
      <w:sz w:val="24"/>
      <w:szCs w:val="27"/>
    </w:rPr>
  </w:style>
  <w:style w:type="character" w:styleId="Strong">
    <w:name w:val="Strong"/>
    <w:basedOn w:val="DefaultParagraphFont"/>
    <w:qFormat/>
    <w:rsid w:val="00612830"/>
    <w:rPr>
      <w:b/>
      <w:bCs/>
    </w:rPr>
  </w:style>
  <w:style w:type="character" w:styleId="Emphasis">
    <w:name w:val="Emphasis"/>
    <w:basedOn w:val="DefaultParagraphFont"/>
    <w:qFormat/>
    <w:rsid w:val="00612830"/>
    <w:rPr>
      <w:i/>
      <w:iCs/>
    </w:rPr>
  </w:style>
  <w:style w:type="character" w:customStyle="1" w:styleId="bdyblk">
    <w:name w:val="bdy_blk"/>
    <w:basedOn w:val="DefaultParagraphFont"/>
    <w:rsid w:val="003234FB"/>
  </w:style>
  <w:style w:type="paragraph" w:customStyle="1" w:styleId="Skillstext">
    <w:name w:val="Skills text"/>
    <w:basedOn w:val="Normal"/>
    <w:rsid w:val="00C24337"/>
    <w:pPr>
      <w:ind w:left="1440" w:hanging="1440"/>
      <w:jc w:val="both"/>
    </w:pPr>
    <w:rPr>
      <w:rFonts w:ascii="Arial" w:hAnsi="Arial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B934E1"/>
    <w:rPr>
      <w:rFonts w:ascii="Courier New" w:hAnsi="Courier New" w:cs="Courier New"/>
    </w:rPr>
  </w:style>
  <w:style w:type="character" w:customStyle="1" w:styleId="emailstyle16">
    <w:name w:val="emailstyle16"/>
    <w:basedOn w:val="DefaultParagraphFont"/>
    <w:rsid w:val="00A063A6"/>
  </w:style>
  <w:style w:type="paragraph" w:styleId="Header">
    <w:name w:val="header"/>
    <w:basedOn w:val="Normal"/>
    <w:link w:val="HeaderChar"/>
    <w:uiPriority w:val="99"/>
    <w:semiHidden/>
    <w:unhideWhenUsed/>
    <w:rsid w:val="00545B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45BC3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545B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45BC3"/>
    <w:rPr>
      <w:sz w:val="24"/>
      <w:szCs w:val="24"/>
    </w:rPr>
  </w:style>
  <w:style w:type="paragraph" w:customStyle="1" w:styleId="Name">
    <w:name w:val="Name"/>
    <w:basedOn w:val="PlainText"/>
    <w:rsid w:val="00ED6072"/>
    <w:pPr>
      <w:spacing w:before="120"/>
    </w:pPr>
    <w:rPr>
      <w:rFonts w:ascii="Tahoma" w:eastAsia="MS Mincho" w:hAnsi="Tahoma" w:cs="Tahoma"/>
      <w:b/>
      <w:bCs/>
      <w:caps/>
      <w:spacing w:val="20"/>
      <w:sz w:val="36"/>
    </w:rPr>
  </w:style>
  <w:style w:type="paragraph" w:customStyle="1" w:styleId="Address">
    <w:name w:val="Address"/>
    <w:basedOn w:val="PlainText"/>
    <w:rsid w:val="00ED6072"/>
    <w:pPr>
      <w:spacing w:before="120" w:after="120"/>
      <w:jc w:val="both"/>
    </w:pPr>
    <w:rPr>
      <w:rFonts w:ascii="Tahoma" w:eastAsia="MS Mincho" w:hAnsi="Tahoma" w:cs="Tahoma"/>
    </w:rPr>
  </w:style>
  <w:style w:type="paragraph" w:customStyle="1" w:styleId="ResumeTitle">
    <w:name w:val="Resume Title"/>
    <w:basedOn w:val="PlainText"/>
    <w:rsid w:val="00BB4103"/>
    <w:pPr>
      <w:spacing w:before="240"/>
      <w:jc w:val="both"/>
    </w:pPr>
    <w:rPr>
      <w:rFonts w:ascii="Tahoma" w:eastAsia="MS Mincho" w:hAnsi="Tahoma" w:cs="Tahoma"/>
      <w:b/>
      <w:bCs/>
      <w:sz w:val="24"/>
      <w:szCs w:val="24"/>
    </w:rPr>
  </w:style>
  <w:style w:type="paragraph" w:customStyle="1" w:styleId="ResumeOverviewtext">
    <w:name w:val="Resume Overview text"/>
    <w:basedOn w:val="PlainText"/>
    <w:link w:val="ResumeOverviewtextChar"/>
    <w:rsid w:val="00BB4103"/>
    <w:pPr>
      <w:spacing w:after="240"/>
      <w:jc w:val="both"/>
    </w:pPr>
    <w:rPr>
      <w:rFonts w:ascii="Tahoma" w:eastAsia="MS Mincho" w:hAnsi="Tahoma" w:cs="Tahoma"/>
    </w:rPr>
  </w:style>
  <w:style w:type="paragraph" w:customStyle="1" w:styleId="ResumeSectionHeaders">
    <w:name w:val="Resume Section Headers"/>
    <w:basedOn w:val="PlainText"/>
    <w:link w:val="ResumeSectionHeadersChar"/>
    <w:rsid w:val="008C6D73"/>
    <w:pPr>
      <w:keepNext/>
      <w:spacing w:before="240" w:after="120"/>
      <w:jc w:val="both"/>
    </w:pPr>
    <w:rPr>
      <w:rFonts w:ascii="Tahoma" w:eastAsia="MS Mincho" w:hAnsi="Tahoma" w:cs="Tahoma"/>
      <w:b/>
      <w:bCs/>
      <w:sz w:val="24"/>
      <w:szCs w:val="24"/>
    </w:rPr>
  </w:style>
  <w:style w:type="character" w:customStyle="1" w:styleId="ResumeSectionHeadersChar">
    <w:name w:val="Resume Section Headers Char"/>
    <w:basedOn w:val="PlainTextChar"/>
    <w:link w:val="ResumeSectionHeaders"/>
    <w:rsid w:val="008C6D73"/>
    <w:rPr>
      <w:rFonts w:ascii="Tahoma" w:eastAsia="MS Mincho" w:hAnsi="Tahoma" w:cs="Tahoma"/>
      <w:b/>
      <w:bCs/>
      <w:sz w:val="24"/>
      <w:szCs w:val="24"/>
      <w:lang w:val="en-US" w:eastAsia="en-US" w:bidi="ar-SA"/>
    </w:rPr>
  </w:style>
  <w:style w:type="paragraph" w:customStyle="1" w:styleId="SubmitResume">
    <w:name w:val="Submit Resume"/>
    <w:basedOn w:val="Normal"/>
    <w:rsid w:val="00ED6072"/>
    <w:pPr>
      <w:spacing w:before="100"/>
    </w:pPr>
    <w:rPr>
      <w:rFonts w:ascii="Verdana" w:hAnsi="Verdana" w:cs="MS Shell Dlg"/>
      <w:i/>
      <w:color w:val="333399"/>
      <w:sz w:val="16"/>
      <w:szCs w:val="15"/>
    </w:rPr>
  </w:style>
  <w:style w:type="paragraph" w:customStyle="1" w:styleId="ResumeBulletPoints">
    <w:name w:val="Resume Bullet Points"/>
    <w:basedOn w:val="Normal"/>
    <w:rsid w:val="00C31395"/>
    <w:pPr>
      <w:numPr>
        <w:numId w:val="1"/>
      </w:numPr>
      <w:autoSpaceDE w:val="0"/>
      <w:autoSpaceDN w:val="0"/>
      <w:adjustRightInd w:val="0"/>
      <w:spacing w:after="120"/>
      <w:jc w:val="both"/>
    </w:pPr>
    <w:rPr>
      <w:rFonts w:cs="Tahoma"/>
      <w:sz w:val="20"/>
      <w:szCs w:val="20"/>
    </w:rPr>
  </w:style>
  <w:style w:type="paragraph" w:customStyle="1" w:styleId="KeyResults">
    <w:name w:val="Key Results"/>
    <w:basedOn w:val="ResumeOverviewtext"/>
    <w:rsid w:val="00C31395"/>
    <w:pPr>
      <w:spacing w:after="80"/>
    </w:pPr>
    <w:rPr>
      <w:b/>
      <w:bCs/>
      <w:i/>
      <w:iCs/>
    </w:rPr>
  </w:style>
  <w:style w:type="paragraph" w:customStyle="1" w:styleId="BusinessNameAllCaps">
    <w:name w:val="Business Name All Caps"/>
    <w:basedOn w:val="PlainText"/>
    <w:rsid w:val="00C56B9B"/>
    <w:pPr>
      <w:keepNext/>
      <w:spacing w:before="120"/>
      <w:jc w:val="both"/>
    </w:pPr>
    <w:rPr>
      <w:rFonts w:ascii="Tahoma" w:eastAsia="MS Mincho" w:hAnsi="Tahoma" w:cs="Tahoma"/>
      <w:caps/>
      <w:szCs w:val="22"/>
    </w:rPr>
  </w:style>
  <w:style w:type="paragraph" w:customStyle="1" w:styleId="DateRange">
    <w:name w:val="Date Range"/>
    <w:basedOn w:val="Normal"/>
    <w:rsid w:val="00C31395"/>
    <w:pPr>
      <w:keepNext/>
      <w:spacing w:before="120"/>
      <w:jc w:val="right"/>
    </w:pPr>
    <w:rPr>
      <w:rFonts w:eastAsia="MS Mincho"/>
      <w:sz w:val="20"/>
    </w:rPr>
  </w:style>
  <w:style w:type="paragraph" w:customStyle="1" w:styleId="TechSummaryBold">
    <w:name w:val="Tech Summary Bold"/>
    <w:basedOn w:val="PlainText"/>
    <w:rsid w:val="008C6D73"/>
    <w:rPr>
      <w:rFonts w:ascii="Tahoma" w:eastAsia="MS Mincho" w:hAnsi="Tahoma" w:cs="Tahoma"/>
      <w:b/>
      <w:bCs/>
    </w:rPr>
  </w:style>
  <w:style w:type="paragraph" w:customStyle="1" w:styleId="TechSummaryPlain">
    <w:name w:val="Tech Summary Plain"/>
    <w:basedOn w:val="ResumeOverviewtext"/>
    <w:rsid w:val="008C6D73"/>
  </w:style>
  <w:style w:type="paragraph" w:customStyle="1" w:styleId="JobTitle">
    <w:name w:val="Job Title"/>
    <w:basedOn w:val="PlainText"/>
    <w:link w:val="JobTitleChar"/>
    <w:rsid w:val="00181379"/>
    <w:pPr>
      <w:keepNext/>
      <w:spacing w:before="40" w:after="80"/>
      <w:jc w:val="both"/>
    </w:pPr>
    <w:rPr>
      <w:rFonts w:ascii="Tahoma" w:hAnsi="Tahoma" w:cs="Tahoma"/>
      <w:b/>
      <w:iCs/>
      <w:u w:val="single"/>
    </w:rPr>
  </w:style>
  <w:style w:type="paragraph" w:customStyle="1" w:styleId="Jobtitleinfo">
    <w:name w:val="Job title info"/>
    <w:basedOn w:val="JobTitle"/>
    <w:link w:val="JobtitleinfoChar"/>
    <w:rsid w:val="00181379"/>
    <w:rPr>
      <w:b w:val="0"/>
      <w:i/>
      <w:u w:val="none"/>
    </w:rPr>
  </w:style>
  <w:style w:type="character" w:customStyle="1" w:styleId="JobTitleChar">
    <w:name w:val="Job Title Char"/>
    <w:basedOn w:val="PlainTextChar"/>
    <w:link w:val="JobTitle"/>
    <w:rsid w:val="00181379"/>
    <w:rPr>
      <w:rFonts w:ascii="Tahoma" w:hAnsi="Tahoma" w:cs="Tahoma"/>
      <w:b/>
      <w:iCs/>
      <w:u w:val="single"/>
      <w:lang w:val="en-US" w:eastAsia="en-US" w:bidi="ar-SA"/>
    </w:rPr>
  </w:style>
  <w:style w:type="character" w:customStyle="1" w:styleId="JobtitleinfoChar">
    <w:name w:val="Job title info Char"/>
    <w:basedOn w:val="JobTitleChar"/>
    <w:link w:val="Jobtitleinfo"/>
    <w:rsid w:val="00181379"/>
    <w:rPr>
      <w:i/>
    </w:rPr>
  </w:style>
  <w:style w:type="paragraph" w:customStyle="1" w:styleId="Location">
    <w:name w:val="Location"/>
    <w:basedOn w:val="ResumeOverviewtext"/>
    <w:link w:val="LocationChar"/>
    <w:rsid w:val="00C56B9B"/>
    <w:pPr>
      <w:spacing w:before="120" w:after="0"/>
    </w:pPr>
  </w:style>
  <w:style w:type="character" w:customStyle="1" w:styleId="ResumeOverviewtextChar">
    <w:name w:val="Resume Overview text Char"/>
    <w:basedOn w:val="PlainTextChar"/>
    <w:link w:val="ResumeOverviewtext"/>
    <w:rsid w:val="00C31395"/>
    <w:rPr>
      <w:rFonts w:ascii="Tahoma" w:eastAsia="MS Mincho" w:hAnsi="Tahoma" w:cs="Tahoma"/>
      <w:lang w:val="en-US" w:eastAsia="en-US" w:bidi="ar-SA"/>
    </w:rPr>
  </w:style>
  <w:style w:type="character" w:customStyle="1" w:styleId="LocationChar">
    <w:name w:val="Location Char"/>
    <w:basedOn w:val="ResumeOverviewtextChar"/>
    <w:link w:val="Location"/>
    <w:rsid w:val="00C56B9B"/>
  </w:style>
  <w:style w:type="paragraph" w:customStyle="1" w:styleId="CollegeDegree">
    <w:name w:val="College Degree"/>
    <w:basedOn w:val="Skillstext"/>
    <w:rsid w:val="00C31395"/>
    <w:pPr>
      <w:spacing w:after="40"/>
      <w:ind w:left="0" w:firstLine="0"/>
    </w:pPr>
    <w:rPr>
      <w:rFonts w:ascii="Tahoma" w:hAnsi="Tahoma" w:cs="Tahoma"/>
      <w:b/>
      <w:bCs/>
    </w:rPr>
  </w:style>
  <w:style w:type="character" w:styleId="PageNumber">
    <w:name w:val="page number"/>
    <w:basedOn w:val="DefaultParagraphFont"/>
    <w:rsid w:val="00C3139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hoff1993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hoff1993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mailto:mhoff1993@g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k\AppData\Roaming\Microsoft\Templates\Healthcare%20IT%20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Healthcare IT resume</Template>
  <TotalTime>0</TotalTime>
  <Pages>3</Pages>
  <Words>1075</Words>
  <Characters>6134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LISA JACOBSON</vt:lpstr>
    </vt:vector>
  </TitlesOfParts>
  <LinksUpToDate>false</LinksUpToDate>
  <CharactersWithSpaces>7195</CharactersWithSpaces>
  <SharedDoc>false</SharedDoc>
  <HLinks>
    <vt:vector size="18" baseType="variant">
      <vt:variant>
        <vt:i4>6815817</vt:i4>
      </vt:variant>
      <vt:variant>
        <vt:i4>6</vt:i4>
      </vt:variant>
      <vt:variant>
        <vt:i4>0</vt:i4>
      </vt:variant>
      <vt:variant>
        <vt:i4>5</vt:i4>
      </vt:variant>
      <vt:variant>
        <vt:lpwstr>mailto:mhoff1993@gmail.com</vt:lpwstr>
      </vt:variant>
      <vt:variant>
        <vt:lpwstr/>
      </vt:variant>
      <vt:variant>
        <vt:i4>6815817</vt:i4>
      </vt:variant>
      <vt:variant>
        <vt:i4>3</vt:i4>
      </vt:variant>
      <vt:variant>
        <vt:i4>0</vt:i4>
      </vt:variant>
      <vt:variant>
        <vt:i4>5</vt:i4>
      </vt:variant>
      <vt:variant>
        <vt:lpwstr>mailto:mhoff1993@gmail.com</vt:lpwstr>
      </vt:variant>
      <vt:variant>
        <vt:lpwstr/>
      </vt:variant>
      <vt:variant>
        <vt:i4>6815817</vt:i4>
      </vt:variant>
      <vt:variant>
        <vt:i4>0</vt:i4>
      </vt:variant>
      <vt:variant>
        <vt:i4>0</vt:i4>
      </vt:variant>
      <vt:variant>
        <vt:i4>5</vt:i4>
      </vt:variant>
      <vt:variant>
        <vt:lpwstr>mailto:mhoff1993@gmail.com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LISA JACOBSON</dc:title>
  <dc:creator/>
  <cp:lastModifiedBy/>
  <cp:revision>1</cp:revision>
  <dcterms:created xsi:type="dcterms:W3CDTF">2011-11-16T02:25:00Z</dcterms:created>
  <dcterms:modified xsi:type="dcterms:W3CDTF">2011-11-16T02:25:00Z</dcterms:modified>
</cp:coreProperties>
</file>