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3084"/>
        <w:gridCol w:w="1596"/>
        <w:gridCol w:w="1596"/>
        <w:gridCol w:w="1014"/>
        <w:gridCol w:w="2178"/>
      </w:tblGrid>
      <w:tr w:rsidR="00341D76" w:rsidRPr="005E0A07" w:rsidTr="00801BC0">
        <w:tc>
          <w:tcPr>
            <w:tcW w:w="9468" w:type="dxa"/>
            <w:gridSpan w:val="5"/>
            <w:shd w:val="clear" w:color="auto" w:fill="auto"/>
          </w:tcPr>
          <w:p w:rsidR="00341D76" w:rsidRPr="005E0A07" w:rsidRDefault="0024603E" w:rsidP="005E0A07">
            <w:pPr>
              <w:rPr>
                <w:rStyle w:val="Name"/>
                <w:sz w:val="40"/>
                <w:szCs w:val="40"/>
              </w:rPr>
            </w:pPr>
            <w:r>
              <w:rPr>
                <w:rStyle w:val="Name"/>
                <w:sz w:val="40"/>
                <w:szCs w:val="40"/>
              </w:rPr>
              <w:t xml:space="preserve">Erin </w:t>
            </w:r>
            <w:proofErr w:type="spellStart"/>
            <w:r>
              <w:rPr>
                <w:rStyle w:val="Name"/>
                <w:sz w:val="40"/>
                <w:szCs w:val="40"/>
              </w:rPr>
              <w:t>Margelony</w:t>
            </w:r>
            <w:proofErr w:type="spellEnd"/>
          </w:p>
        </w:tc>
      </w:tr>
      <w:tr w:rsidR="005E0A07" w:rsidRPr="005156B6" w:rsidTr="00801BC0">
        <w:tc>
          <w:tcPr>
            <w:tcW w:w="468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5E0A07" w:rsidRPr="005156B6" w:rsidRDefault="00C13CDF" w:rsidP="002460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 West Rd Apt 74</w:t>
            </w:r>
            <w:r w:rsidR="005E0A07">
              <w:rPr>
                <w:sz w:val="18"/>
                <w:szCs w:val="18"/>
              </w:rPr>
              <w:t xml:space="preserve">, </w:t>
            </w:r>
            <w:r w:rsidR="0024603E">
              <w:rPr>
                <w:sz w:val="18"/>
                <w:szCs w:val="18"/>
              </w:rPr>
              <w:t>Ellington, CT 06029</w:t>
            </w:r>
            <w:r w:rsidR="005E0A07"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4788" w:type="dxa"/>
            <w:gridSpan w:val="3"/>
            <w:tcBorders>
              <w:bottom w:val="double" w:sz="4" w:space="0" w:color="auto"/>
            </w:tcBorders>
            <w:shd w:val="clear" w:color="auto" w:fill="auto"/>
          </w:tcPr>
          <w:p w:rsidR="005E0A07" w:rsidRPr="005156B6" w:rsidRDefault="0024603E" w:rsidP="00C13CDF">
            <w:pPr>
              <w:jc w:val="right"/>
              <w:rPr>
                <w:sz w:val="18"/>
                <w:szCs w:val="18"/>
              </w:rPr>
            </w:pPr>
            <w:r>
              <w:rPr>
                <w:rStyle w:val="Phone0"/>
              </w:rPr>
              <w:t>860-</w:t>
            </w:r>
            <w:r w:rsidR="00C13CDF">
              <w:rPr>
                <w:rStyle w:val="Phone0"/>
              </w:rPr>
              <w:t>942-7658</w:t>
            </w:r>
            <w:r w:rsidR="005E0A07">
              <w:rPr>
                <w:sz w:val="18"/>
                <w:szCs w:val="18"/>
              </w:rPr>
              <w:t xml:space="preserve">     </w:t>
            </w:r>
            <w:r>
              <w:rPr>
                <w:rStyle w:val="Email0"/>
              </w:rPr>
              <w:t>emargelony@yahoo.com</w:t>
            </w:r>
          </w:p>
        </w:tc>
      </w:tr>
      <w:tr w:rsidR="005E0A07" w:rsidRPr="005E0A07" w:rsidTr="00801BC0">
        <w:tc>
          <w:tcPr>
            <w:tcW w:w="4680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5E0A07" w:rsidRPr="005E0A07" w:rsidRDefault="005E0A07" w:rsidP="005E0A07"/>
        </w:tc>
        <w:tc>
          <w:tcPr>
            <w:tcW w:w="4788" w:type="dxa"/>
            <w:gridSpan w:val="3"/>
            <w:tcBorders>
              <w:top w:val="double" w:sz="4" w:space="0" w:color="auto"/>
            </w:tcBorders>
            <w:shd w:val="clear" w:color="auto" w:fill="auto"/>
          </w:tcPr>
          <w:p w:rsidR="005E0A07" w:rsidRPr="005E0A07" w:rsidRDefault="005E0A07" w:rsidP="005E0A07">
            <w:pPr>
              <w:jc w:val="right"/>
              <w:rPr>
                <w:rStyle w:val="Phone0"/>
                <w:sz w:val="24"/>
                <w:szCs w:val="24"/>
              </w:rPr>
            </w:pPr>
          </w:p>
        </w:tc>
      </w:tr>
      <w:tr w:rsidR="00341D76" w:rsidRPr="005E0A07" w:rsidTr="00801BC0">
        <w:tc>
          <w:tcPr>
            <w:tcW w:w="9468" w:type="dxa"/>
            <w:gridSpan w:val="5"/>
            <w:shd w:val="clear" w:color="auto" w:fill="auto"/>
          </w:tcPr>
          <w:p w:rsidR="00341D76" w:rsidRPr="005E0A07" w:rsidRDefault="005E0A07" w:rsidP="005E0A07">
            <w:pPr>
              <w:rPr>
                <w:b/>
              </w:rPr>
            </w:pPr>
            <w:r w:rsidRPr="005E0A07">
              <w:rPr>
                <w:b/>
              </w:rPr>
              <w:t>PROFESSIONAL SUMMARY</w:t>
            </w:r>
          </w:p>
        </w:tc>
      </w:tr>
      <w:tr w:rsidR="00341D76" w:rsidRPr="00341D76" w:rsidTr="00801BC0">
        <w:tc>
          <w:tcPr>
            <w:tcW w:w="9468" w:type="dxa"/>
            <w:gridSpan w:val="5"/>
            <w:shd w:val="clear" w:color="auto" w:fill="auto"/>
          </w:tcPr>
          <w:p w:rsidR="00341D76" w:rsidRPr="00341D76" w:rsidRDefault="0024603E" w:rsidP="00D16F4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Entry- level </w:t>
            </w:r>
            <w:r w:rsidR="00D16F4E">
              <w:rPr>
                <w:sz w:val="22"/>
                <w:szCs w:val="22"/>
              </w:rPr>
              <w:t>sales representative</w:t>
            </w:r>
            <w:r>
              <w:rPr>
                <w:sz w:val="22"/>
                <w:szCs w:val="22"/>
              </w:rPr>
              <w:t xml:space="preserve"> with 3-5 years of experience working with computers, answering telephones, scheduling appointments, and customer service.</w:t>
            </w:r>
            <w:r w:rsidR="00D16F4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D16F4E">
              <w:rPr>
                <w:sz w:val="22"/>
                <w:szCs w:val="22"/>
              </w:rPr>
              <w:t>Has experience working with commission based pay.</w:t>
            </w:r>
            <w:r>
              <w:rPr>
                <w:sz w:val="22"/>
                <w:szCs w:val="22"/>
              </w:rPr>
              <w:t xml:space="preserve"> </w:t>
            </w:r>
            <w:r w:rsidR="00D16F4E">
              <w:rPr>
                <w:sz w:val="22"/>
                <w:szCs w:val="22"/>
              </w:rPr>
              <w:t xml:space="preserve"> </w:t>
            </w:r>
          </w:p>
        </w:tc>
      </w:tr>
      <w:tr w:rsidR="00341D76" w:rsidRPr="00002F73" w:rsidTr="00801BC0">
        <w:tc>
          <w:tcPr>
            <w:tcW w:w="9468" w:type="dxa"/>
            <w:gridSpan w:val="5"/>
            <w:shd w:val="clear" w:color="auto" w:fill="auto"/>
          </w:tcPr>
          <w:p w:rsidR="00341D76" w:rsidRPr="00002F73" w:rsidRDefault="00341D76" w:rsidP="00543E80"/>
        </w:tc>
      </w:tr>
      <w:tr w:rsidR="00341D76" w:rsidRPr="00341D76" w:rsidTr="00801BC0">
        <w:tc>
          <w:tcPr>
            <w:tcW w:w="9468" w:type="dxa"/>
            <w:gridSpan w:val="5"/>
            <w:shd w:val="clear" w:color="auto" w:fill="auto"/>
          </w:tcPr>
          <w:p w:rsidR="00341D76" w:rsidRPr="00341D76" w:rsidRDefault="005E0A07" w:rsidP="00543E80">
            <w:pPr>
              <w:jc w:val="center"/>
              <w:rPr>
                <w:b/>
              </w:rPr>
            </w:pPr>
            <w:r>
              <w:rPr>
                <w:b/>
              </w:rPr>
              <w:t>Key Strengths</w:t>
            </w:r>
          </w:p>
        </w:tc>
      </w:tr>
      <w:tr w:rsidR="00341D76" w:rsidRPr="00106BC7" w:rsidTr="00BC2F02">
        <w:trPr>
          <w:trHeight w:val="297"/>
        </w:trPr>
        <w:tc>
          <w:tcPr>
            <w:tcW w:w="9468" w:type="dxa"/>
            <w:gridSpan w:val="5"/>
            <w:shd w:val="clear" w:color="auto" w:fill="auto"/>
          </w:tcPr>
          <w:p w:rsidR="00341D76" w:rsidRPr="00106BC7" w:rsidRDefault="00341D76" w:rsidP="00543E80">
            <w:pPr>
              <w:rPr>
                <w:sz w:val="20"/>
                <w:szCs w:val="20"/>
              </w:rPr>
            </w:pPr>
          </w:p>
        </w:tc>
      </w:tr>
      <w:tr w:rsidR="00586D63" w:rsidRPr="00341D76" w:rsidTr="00801BC0">
        <w:tc>
          <w:tcPr>
            <w:tcW w:w="3084" w:type="dxa"/>
            <w:shd w:val="clear" w:color="auto" w:fill="auto"/>
          </w:tcPr>
          <w:p w:rsidR="00586D63" w:rsidRDefault="00801BC0" w:rsidP="00586D63">
            <w:pPr>
              <w:numPr>
                <w:ilvl w:val="0"/>
                <w:numId w:val="16"/>
              </w:numPr>
              <w:tabs>
                <w:tab w:val="left" w:pos="604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Organized</w:t>
            </w:r>
          </w:p>
          <w:p w:rsidR="00801BC0" w:rsidRDefault="00801BC0" w:rsidP="00586D63">
            <w:pPr>
              <w:numPr>
                <w:ilvl w:val="0"/>
                <w:numId w:val="16"/>
              </w:numPr>
              <w:tabs>
                <w:tab w:val="left" w:pos="604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Time-oriented</w:t>
            </w:r>
          </w:p>
          <w:p w:rsidR="00801BC0" w:rsidRDefault="00801BC0" w:rsidP="00586D63">
            <w:pPr>
              <w:numPr>
                <w:ilvl w:val="0"/>
                <w:numId w:val="16"/>
              </w:numPr>
              <w:tabs>
                <w:tab w:val="left" w:pos="604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Friendly</w:t>
            </w:r>
          </w:p>
          <w:p w:rsidR="00BC2F02" w:rsidRDefault="006B4DC5" w:rsidP="00586D63">
            <w:pPr>
              <w:numPr>
                <w:ilvl w:val="0"/>
                <w:numId w:val="16"/>
              </w:numPr>
              <w:tabs>
                <w:tab w:val="left" w:pos="604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Self-motivated</w:t>
            </w:r>
          </w:p>
          <w:p w:rsidR="006B4DC5" w:rsidRPr="00341D76" w:rsidRDefault="006B4DC5" w:rsidP="00586D63">
            <w:pPr>
              <w:numPr>
                <w:ilvl w:val="0"/>
                <w:numId w:val="16"/>
              </w:numPr>
              <w:tabs>
                <w:tab w:val="left" w:pos="604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Good with computers</w:t>
            </w:r>
          </w:p>
        </w:tc>
        <w:tc>
          <w:tcPr>
            <w:tcW w:w="3192" w:type="dxa"/>
            <w:gridSpan w:val="2"/>
            <w:shd w:val="clear" w:color="auto" w:fill="auto"/>
          </w:tcPr>
          <w:p w:rsidR="00586D63" w:rsidRPr="00BC2F02" w:rsidRDefault="00BC2F02" w:rsidP="00586D63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Great communication skills</w:t>
            </w:r>
          </w:p>
          <w:p w:rsidR="00BC2F02" w:rsidRPr="00BC2F02" w:rsidRDefault="00BC2F02" w:rsidP="00586D63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Hard-working</w:t>
            </w:r>
          </w:p>
          <w:p w:rsidR="00BC2F02" w:rsidRPr="00D16F4E" w:rsidRDefault="00BC2F02" w:rsidP="00586D63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Willingness to learn new things</w:t>
            </w:r>
          </w:p>
          <w:p w:rsidR="00D16F4E" w:rsidRPr="00586D63" w:rsidRDefault="00D16F4E" w:rsidP="00586D63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Sales Oriented</w:t>
            </w:r>
          </w:p>
        </w:tc>
        <w:tc>
          <w:tcPr>
            <w:tcW w:w="3192" w:type="dxa"/>
            <w:gridSpan w:val="2"/>
            <w:shd w:val="clear" w:color="auto" w:fill="auto"/>
          </w:tcPr>
          <w:p w:rsidR="00586D63" w:rsidRPr="006B4DC5" w:rsidRDefault="006B4DC5" w:rsidP="00586D63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Dedicated</w:t>
            </w:r>
          </w:p>
          <w:p w:rsidR="006B4DC5" w:rsidRPr="006B4DC5" w:rsidRDefault="006B4DC5" w:rsidP="00586D63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Dependable</w:t>
            </w:r>
          </w:p>
          <w:p w:rsidR="006B4DC5" w:rsidRPr="006B4DC5" w:rsidRDefault="006B4DC5" w:rsidP="00586D63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Personable</w:t>
            </w:r>
          </w:p>
          <w:p w:rsidR="006B4DC5" w:rsidRPr="006B4DC5" w:rsidRDefault="006B4DC5" w:rsidP="00586D63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Positive</w:t>
            </w:r>
          </w:p>
          <w:p w:rsidR="006B4DC5" w:rsidRPr="00341D76" w:rsidRDefault="006B4DC5" w:rsidP="00586D63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Multi- task oriented</w:t>
            </w:r>
          </w:p>
        </w:tc>
      </w:tr>
      <w:tr w:rsidR="00341D76" w:rsidRPr="00002F73" w:rsidTr="00801BC0">
        <w:tc>
          <w:tcPr>
            <w:tcW w:w="9468" w:type="dxa"/>
            <w:gridSpan w:val="5"/>
            <w:shd w:val="clear" w:color="auto" w:fill="auto"/>
          </w:tcPr>
          <w:p w:rsidR="00341D76" w:rsidRPr="00002F73" w:rsidRDefault="00341D76" w:rsidP="00543E80">
            <w:pPr>
              <w:rPr>
                <w:b/>
              </w:rPr>
            </w:pPr>
          </w:p>
        </w:tc>
      </w:tr>
      <w:tr w:rsidR="00341D76" w:rsidRPr="00341D76" w:rsidTr="00801BC0">
        <w:tc>
          <w:tcPr>
            <w:tcW w:w="9468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:rsidR="00341D76" w:rsidRPr="00341D76" w:rsidRDefault="00341D76" w:rsidP="005E0A07">
            <w:pPr>
              <w:rPr>
                <w:b/>
              </w:rPr>
            </w:pPr>
            <w:r w:rsidRPr="00341D76">
              <w:rPr>
                <w:b/>
              </w:rPr>
              <w:t>PROFESSIONAL EXPERIENCE</w:t>
            </w:r>
          </w:p>
        </w:tc>
      </w:tr>
      <w:tr w:rsidR="003255DC" w:rsidRPr="003255DC" w:rsidTr="00801BC0">
        <w:tc>
          <w:tcPr>
            <w:tcW w:w="7290" w:type="dxa"/>
            <w:gridSpan w:val="4"/>
            <w:tcBorders>
              <w:top w:val="single" w:sz="8" w:space="0" w:color="auto"/>
            </w:tcBorders>
            <w:shd w:val="clear" w:color="auto" w:fill="auto"/>
          </w:tcPr>
          <w:p w:rsidR="003255DC" w:rsidRPr="003255DC" w:rsidRDefault="003255DC" w:rsidP="00543E80">
            <w:pPr>
              <w:rPr>
                <w:sz w:val="16"/>
                <w:szCs w:val="16"/>
              </w:rPr>
            </w:pPr>
          </w:p>
        </w:tc>
        <w:tc>
          <w:tcPr>
            <w:tcW w:w="2178" w:type="dxa"/>
            <w:tcBorders>
              <w:top w:val="single" w:sz="8" w:space="0" w:color="auto"/>
            </w:tcBorders>
            <w:shd w:val="clear" w:color="auto" w:fill="auto"/>
          </w:tcPr>
          <w:p w:rsidR="003255DC" w:rsidRPr="003255DC" w:rsidRDefault="003255DC" w:rsidP="00543E80">
            <w:pPr>
              <w:rPr>
                <w:b/>
                <w:sz w:val="16"/>
                <w:szCs w:val="16"/>
              </w:rPr>
            </w:pPr>
          </w:p>
        </w:tc>
      </w:tr>
      <w:tr w:rsidR="005B2288" w:rsidRPr="00341D76" w:rsidTr="00801BC0">
        <w:tc>
          <w:tcPr>
            <w:tcW w:w="7290" w:type="dxa"/>
            <w:gridSpan w:val="4"/>
            <w:shd w:val="clear" w:color="auto" w:fill="auto"/>
          </w:tcPr>
          <w:p w:rsidR="005B2288" w:rsidRPr="005B2288" w:rsidRDefault="00801BC0" w:rsidP="00543E8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PetSmart</w:t>
            </w:r>
            <w:proofErr w:type="spellEnd"/>
            <w:r>
              <w:rPr>
                <w:sz w:val="22"/>
                <w:szCs w:val="22"/>
              </w:rPr>
              <w:t xml:space="preserve"> Manchester, CT</w:t>
            </w:r>
          </w:p>
        </w:tc>
        <w:tc>
          <w:tcPr>
            <w:tcW w:w="2178" w:type="dxa"/>
            <w:shd w:val="clear" w:color="auto" w:fill="auto"/>
          </w:tcPr>
          <w:p w:rsidR="005B2288" w:rsidRPr="005B2288" w:rsidRDefault="00801BC0" w:rsidP="00543E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05/07-Present</w:t>
            </w:r>
          </w:p>
        </w:tc>
      </w:tr>
      <w:tr w:rsidR="00341D76" w:rsidRPr="00596B7E" w:rsidTr="00801BC0">
        <w:tc>
          <w:tcPr>
            <w:tcW w:w="9468" w:type="dxa"/>
            <w:gridSpan w:val="5"/>
            <w:shd w:val="clear" w:color="auto" w:fill="auto"/>
          </w:tcPr>
          <w:p w:rsidR="00341D76" w:rsidRPr="00596B7E" w:rsidRDefault="00801BC0" w:rsidP="00543E80"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PetStylist</w:t>
            </w:r>
            <w:proofErr w:type="spellEnd"/>
            <w:r>
              <w:rPr>
                <w:b/>
                <w:i/>
                <w:sz w:val="22"/>
                <w:szCs w:val="22"/>
              </w:rPr>
              <w:t>/ Receptionist</w:t>
            </w:r>
          </w:p>
        </w:tc>
      </w:tr>
      <w:tr w:rsidR="0048643F" w:rsidRPr="0048643F" w:rsidTr="00801BC0">
        <w:tc>
          <w:tcPr>
            <w:tcW w:w="9468" w:type="dxa"/>
            <w:gridSpan w:val="5"/>
            <w:shd w:val="clear" w:color="auto" w:fill="auto"/>
          </w:tcPr>
          <w:p w:rsidR="0048643F" w:rsidRPr="0048643F" w:rsidRDefault="0048643F" w:rsidP="00543E80">
            <w:pPr>
              <w:rPr>
                <w:b/>
                <w:i/>
                <w:sz w:val="20"/>
                <w:szCs w:val="20"/>
              </w:rPr>
            </w:pPr>
          </w:p>
        </w:tc>
      </w:tr>
      <w:tr w:rsidR="005B2288" w:rsidRPr="00341D76" w:rsidTr="00801BC0">
        <w:tc>
          <w:tcPr>
            <w:tcW w:w="9468" w:type="dxa"/>
            <w:gridSpan w:val="5"/>
            <w:shd w:val="clear" w:color="auto" w:fill="auto"/>
          </w:tcPr>
          <w:p w:rsidR="005B2288" w:rsidRDefault="00801BC0" w:rsidP="00801BC0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telephones while grooming</w:t>
            </w:r>
          </w:p>
          <w:p w:rsidR="00801BC0" w:rsidRDefault="00801BC0" w:rsidP="00801BC0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Scheduling appointments</w:t>
            </w:r>
          </w:p>
          <w:p w:rsidR="00801BC0" w:rsidRDefault="00801BC0" w:rsidP="00801BC0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:rsidR="00801BC0" w:rsidRDefault="00801BC0" w:rsidP="00801BC0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Inputting client information into computer system</w:t>
            </w:r>
          </w:p>
          <w:p w:rsidR="00D16F4E" w:rsidRPr="00D16F4E" w:rsidRDefault="00D16F4E" w:rsidP="00D16F4E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Commission based</w:t>
            </w:r>
          </w:p>
        </w:tc>
      </w:tr>
      <w:tr w:rsidR="00341D76" w:rsidRPr="0012419A" w:rsidTr="00801BC0">
        <w:trPr>
          <w:trHeight w:val="120"/>
        </w:trPr>
        <w:tc>
          <w:tcPr>
            <w:tcW w:w="9468" w:type="dxa"/>
            <w:gridSpan w:val="5"/>
            <w:shd w:val="clear" w:color="auto" w:fill="auto"/>
          </w:tcPr>
          <w:p w:rsidR="00341D76" w:rsidRPr="0012419A" w:rsidRDefault="00341D76" w:rsidP="00543E80">
            <w:pPr>
              <w:rPr>
                <w:b/>
                <w:sz w:val="20"/>
                <w:szCs w:val="20"/>
              </w:rPr>
            </w:pPr>
          </w:p>
        </w:tc>
      </w:tr>
      <w:tr w:rsidR="0048643F" w:rsidRPr="00341D76" w:rsidTr="00801BC0">
        <w:tc>
          <w:tcPr>
            <w:tcW w:w="7290" w:type="dxa"/>
            <w:gridSpan w:val="4"/>
            <w:shd w:val="clear" w:color="auto" w:fill="auto"/>
          </w:tcPr>
          <w:p w:rsidR="001616CA" w:rsidRDefault="001616CA" w:rsidP="0048643F">
            <w:pPr>
              <w:rPr>
                <w:sz w:val="22"/>
                <w:szCs w:val="22"/>
              </w:rPr>
            </w:pPr>
          </w:p>
          <w:p w:rsidR="0048643F" w:rsidRPr="005B2288" w:rsidRDefault="00801BC0" w:rsidP="004864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Sawicki</w:t>
            </w:r>
            <w:proofErr w:type="spellEnd"/>
            <w:r>
              <w:rPr>
                <w:sz w:val="22"/>
                <w:szCs w:val="22"/>
              </w:rPr>
              <w:t xml:space="preserve"> Insurance Agency Vernon, CT</w:t>
            </w:r>
          </w:p>
        </w:tc>
        <w:tc>
          <w:tcPr>
            <w:tcW w:w="2178" w:type="dxa"/>
            <w:shd w:val="clear" w:color="auto" w:fill="auto"/>
          </w:tcPr>
          <w:p w:rsidR="001616CA" w:rsidRDefault="001616CA" w:rsidP="0048643F">
            <w:pPr>
              <w:rPr>
                <w:sz w:val="22"/>
                <w:szCs w:val="22"/>
              </w:rPr>
            </w:pPr>
          </w:p>
          <w:p w:rsidR="0048643F" w:rsidRPr="005B2288" w:rsidRDefault="00801BC0" w:rsidP="00486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09/04-05/06</w:t>
            </w:r>
          </w:p>
        </w:tc>
      </w:tr>
      <w:tr w:rsidR="005B2288" w:rsidRPr="00596B7E" w:rsidTr="00801BC0">
        <w:tc>
          <w:tcPr>
            <w:tcW w:w="9468" w:type="dxa"/>
            <w:gridSpan w:val="5"/>
            <w:shd w:val="clear" w:color="auto" w:fill="auto"/>
          </w:tcPr>
          <w:p w:rsidR="005B2288" w:rsidRPr="00596B7E" w:rsidRDefault="00801BC0" w:rsidP="00596B7E">
            <w:pPr>
              <w:rPr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Receptionist</w:t>
            </w:r>
          </w:p>
        </w:tc>
      </w:tr>
      <w:tr w:rsidR="0048643F" w:rsidRPr="0048643F" w:rsidTr="00801BC0">
        <w:tc>
          <w:tcPr>
            <w:tcW w:w="9468" w:type="dxa"/>
            <w:gridSpan w:val="5"/>
            <w:shd w:val="clear" w:color="auto" w:fill="auto"/>
          </w:tcPr>
          <w:p w:rsidR="0048643F" w:rsidRPr="0048643F" w:rsidRDefault="0048643F" w:rsidP="00596B7E">
            <w:pPr>
              <w:rPr>
                <w:b/>
                <w:i/>
                <w:sz w:val="20"/>
                <w:szCs w:val="20"/>
              </w:rPr>
            </w:pPr>
          </w:p>
        </w:tc>
      </w:tr>
      <w:tr w:rsidR="005B2288" w:rsidRPr="00341D76" w:rsidTr="001616CA">
        <w:tc>
          <w:tcPr>
            <w:tcW w:w="9468" w:type="dxa"/>
            <w:gridSpan w:val="5"/>
            <w:shd w:val="clear" w:color="auto" w:fill="auto"/>
          </w:tcPr>
          <w:p w:rsidR="005B2288" w:rsidRDefault="00801BC0" w:rsidP="00801BC0">
            <w:pPr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Filing client's paperwork</w:t>
            </w:r>
          </w:p>
          <w:p w:rsidR="00801BC0" w:rsidRDefault="00801BC0" w:rsidP="00801BC0">
            <w:pPr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Computer work </w:t>
            </w:r>
          </w:p>
          <w:p w:rsidR="00801BC0" w:rsidRDefault="00801BC0" w:rsidP="00801BC0">
            <w:pPr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telephones</w:t>
            </w:r>
          </w:p>
          <w:p w:rsidR="00801BC0" w:rsidRDefault="00801BC0" w:rsidP="00801BC0">
            <w:pPr>
              <w:numPr>
                <w:ilvl w:val="0"/>
                <w:numId w:val="2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Quoting insurance policies</w:t>
            </w:r>
          </w:p>
          <w:p w:rsidR="00801BC0" w:rsidRPr="00341D76" w:rsidRDefault="00801BC0" w:rsidP="00801BC0">
            <w:pPr>
              <w:ind w:left="720"/>
              <w:rPr>
                <w:sz w:val="22"/>
                <w:szCs w:val="22"/>
              </w:rPr>
            </w:pPr>
          </w:p>
        </w:tc>
      </w:tr>
      <w:tr w:rsidR="00801BC0" w:rsidRPr="0012419A" w:rsidTr="001616CA"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B4DC5" w:rsidRDefault="006B4DC5" w:rsidP="00BE7FEB">
            <w:pPr>
              <w:rPr>
                <w:b/>
              </w:rPr>
            </w:pPr>
          </w:p>
          <w:p w:rsidR="00801BC0" w:rsidRPr="00341D76" w:rsidRDefault="00801BC0" w:rsidP="00BE7FEB">
            <w:pPr>
              <w:rPr>
                <w:b/>
              </w:rPr>
            </w:pPr>
            <w:r>
              <w:rPr>
                <w:b/>
              </w:rPr>
              <w:t>EDUCATION AND PROFESSIONAL DEVELOPMENT</w:t>
            </w:r>
          </w:p>
        </w:tc>
      </w:tr>
      <w:tr w:rsidR="00801BC0" w:rsidRPr="00341D76" w:rsidTr="001616CA">
        <w:tc>
          <w:tcPr>
            <w:tcW w:w="72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1616CA" w:rsidRDefault="001616CA" w:rsidP="001616CA">
            <w:pPr>
              <w:rPr>
                <w:sz w:val="22"/>
                <w:szCs w:val="22"/>
              </w:rPr>
            </w:pPr>
          </w:p>
          <w:p w:rsidR="00801BC0" w:rsidRPr="0052193A" w:rsidRDefault="001616CA" w:rsidP="001616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Central Connecticut State University</w:t>
            </w:r>
            <w:r w:rsidR="00801BC0" w:rsidRPr="005219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New Britain, CT</w:t>
            </w:r>
            <w:r w:rsidR="00801BC0" w:rsidRPr="005219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09/07-12/07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shd w:val="clear" w:color="auto" w:fill="auto"/>
          </w:tcPr>
          <w:p w:rsidR="00801BC0" w:rsidRPr="005B2288" w:rsidRDefault="00801BC0" w:rsidP="001616CA">
            <w:pPr>
              <w:rPr>
                <w:sz w:val="22"/>
                <w:szCs w:val="22"/>
              </w:rPr>
            </w:pPr>
          </w:p>
        </w:tc>
      </w:tr>
      <w:tr w:rsidR="00801BC0" w:rsidRPr="00596B7E" w:rsidTr="00801BC0">
        <w:tc>
          <w:tcPr>
            <w:tcW w:w="9468" w:type="dxa"/>
            <w:gridSpan w:val="5"/>
            <w:shd w:val="clear" w:color="auto" w:fill="auto"/>
          </w:tcPr>
          <w:p w:rsidR="001616CA" w:rsidRDefault="001616CA" w:rsidP="001616CA">
            <w:pPr>
              <w:rPr>
                <w:sz w:val="22"/>
                <w:szCs w:val="22"/>
              </w:rPr>
            </w:pPr>
          </w:p>
          <w:p w:rsidR="00801BC0" w:rsidRPr="0052193A" w:rsidRDefault="001616CA" w:rsidP="001616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Emmanuel College  Boston, MA</w:t>
            </w:r>
            <w:r w:rsidR="00801BC0" w:rsidRPr="005219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      09/06-04/07</w:t>
            </w:r>
          </w:p>
        </w:tc>
      </w:tr>
      <w:tr w:rsidR="00801BC0" w:rsidRPr="0048643F" w:rsidTr="00801BC0">
        <w:tc>
          <w:tcPr>
            <w:tcW w:w="9468" w:type="dxa"/>
            <w:gridSpan w:val="5"/>
            <w:shd w:val="clear" w:color="auto" w:fill="auto"/>
          </w:tcPr>
          <w:p w:rsidR="001616CA" w:rsidRDefault="001616CA" w:rsidP="001616CA">
            <w:pPr>
              <w:rPr>
                <w:sz w:val="22"/>
                <w:szCs w:val="22"/>
              </w:rPr>
            </w:pPr>
          </w:p>
          <w:p w:rsidR="00801BC0" w:rsidRPr="0052193A" w:rsidRDefault="001616CA" w:rsidP="001616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Ellington High School</w:t>
            </w:r>
            <w:r w:rsidR="00801BC0" w:rsidRPr="005219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Ellington, CT</w:t>
            </w:r>
            <w:r w:rsidR="00801BC0" w:rsidRPr="005219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                     08/03-06/06</w:t>
            </w:r>
          </w:p>
        </w:tc>
      </w:tr>
      <w:tr w:rsidR="00801BC0" w:rsidRPr="00341D76" w:rsidTr="00801BC0">
        <w:tc>
          <w:tcPr>
            <w:tcW w:w="9468" w:type="dxa"/>
            <w:gridSpan w:val="5"/>
            <w:shd w:val="clear" w:color="auto" w:fill="auto"/>
          </w:tcPr>
          <w:p w:rsidR="00801BC0" w:rsidRDefault="00801BC0" w:rsidP="00BE7FEB">
            <w:pPr>
              <w:rPr>
                <w:sz w:val="22"/>
                <w:szCs w:val="22"/>
              </w:rPr>
            </w:pPr>
          </w:p>
        </w:tc>
      </w:tr>
      <w:tr w:rsidR="00801BC0" w:rsidRPr="0012419A" w:rsidTr="00801BC0">
        <w:tc>
          <w:tcPr>
            <w:tcW w:w="9468" w:type="dxa"/>
            <w:gridSpan w:val="5"/>
            <w:shd w:val="clear" w:color="auto" w:fill="auto"/>
          </w:tcPr>
          <w:p w:rsidR="00801BC0" w:rsidRPr="00002F73" w:rsidRDefault="00801BC0" w:rsidP="00BE7FEB"/>
        </w:tc>
      </w:tr>
      <w:tr w:rsidR="00801BC0" w:rsidRPr="00341D76" w:rsidTr="001616CA">
        <w:tc>
          <w:tcPr>
            <w:tcW w:w="729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01BC0" w:rsidRPr="0052193A" w:rsidRDefault="00801BC0" w:rsidP="00BE7FEB">
            <w:pPr>
              <w:rPr>
                <w:b/>
              </w:rPr>
            </w:pPr>
            <w:r>
              <w:rPr>
                <w:b/>
              </w:rPr>
              <w:t>REFERENCES</w:t>
            </w:r>
            <w:r w:rsidR="001616CA">
              <w:rPr>
                <w:b/>
              </w:rPr>
              <w:t xml:space="preserve">                                                                       </w:t>
            </w:r>
          </w:p>
        </w:tc>
        <w:tc>
          <w:tcPr>
            <w:tcW w:w="2178" w:type="dxa"/>
            <w:shd w:val="clear" w:color="auto" w:fill="auto"/>
          </w:tcPr>
          <w:p w:rsidR="00801BC0" w:rsidRPr="005B2288" w:rsidRDefault="00801BC0" w:rsidP="00543E80">
            <w:pPr>
              <w:rPr>
                <w:sz w:val="22"/>
                <w:szCs w:val="22"/>
              </w:rPr>
            </w:pPr>
          </w:p>
        </w:tc>
      </w:tr>
      <w:tr w:rsidR="00801BC0" w:rsidRPr="00596B7E" w:rsidTr="00801BC0">
        <w:tc>
          <w:tcPr>
            <w:tcW w:w="9468" w:type="dxa"/>
            <w:gridSpan w:val="5"/>
            <w:shd w:val="clear" w:color="auto" w:fill="auto"/>
          </w:tcPr>
          <w:p w:rsidR="001616CA" w:rsidRDefault="001616CA" w:rsidP="00BE7FEB">
            <w:pPr>
              <w:rPr>
                <w:sz w:val="22"/>
                <w:szCs w:val="22"/>
              </w:rPr>
            </w:pPr>
          </w:p>
          <w:p w:rsidR="00801BC0" w:rsidRPr="0052193A" w:rsidRDefault="001616CA" w:rsidP="00BE7F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Available Upon Request</w:t>
            </w:r>
            <w:r w:rsidR="00801BC0">
              <w:rPr>
                <w:sz w:val="22"/>
                <w:szCs w:val="22"/>
              </w:rPr>
              <w:t xml:space="preserve"> </w:t>
            </w:r>
          </w:p>
        </w:tc>
      </w:tr>
      <w:tr w:rsidR="00801BC0" w:rsidRPr="0048643F" w:rsidTr="00801BC0">
        <w:tc>
          <w:tcPr>
            <w:tcW w:w="9468" w:type="dxa"/>
            <w:gridSpan w:val="5"/>
            <w:shd w:val="clear" w:color="auto" w:fill="auto"/>
          </w:tcPr>
          <w:p w:rsidR="00801BC0" w:rsidRPr="00002F73" w:rsidRDefault="00801BC0" w:rsidP="00BE7FEB"/>
        </w:tc>
      </w:tr>
    </w:tbl>
    <w:p w:rsidR="00B753DA" w:rsidRPr="003125C0" w:rsidRDefault="00B753DA" w:rsidP="00D16F4E">
      <w:pPr>
        <w:rPr>
          <w:sz w:val="20"/>
          <w:szCs w:val="20"/>
        </w:rPr>
      </w:pPr>
    </w:p>
    <w:sectPr w:rsidR="00B753DA" w:rsidRPr="003125C0" w:rsidSect="00E9016D">
      <w:headerReference w:type="default" r:id="rId8"/>
      <w:headerReference w:type="first" r:id="rId9"/>
      <w:pgSz w:w="12240" w:h="15840" w:code="1"/>
      <w:pgMar w:top="72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AFC" w:rsidRDefault="00852AFC">
      <w:r>
        <w:separator/>
      </w:r>
    </w:p>
  </w:endnote>
  <w:endnote w:type="continuationSeparator" w:id="0">
    <w:p w:rsidR="00852AFC" w:rsidRDefault="00852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AFC" w:rsidRDefault="00852AFC">
      <w:r>
        <w:separator/>
      </w:r>
    </w:p>
  </w:footnote>
  <w:footnote w:type="continuationSeparator" w:id="0">
    <w:p w:rsidR="00852AFC" w:rsidRDefault="00852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3A2" w:rsidRPr="00C02123" w:rsidRDefault="004D466A" w:rsidP="00933DA5">
    <w:pPr>
      <w:pStyle w:val="Header"/>
      <w:rPr>
        <w:b/>
        <w:sz w:val="20"/>
        <w:szCs w:val="20"/>
      </w:rPr>
    </w:pPr>
    <w:fldSimple w:instr=" STYLEREF  Name  \* MERGEFORMAT ">
      <w:r w:rsidR="00D16F4E" w:rsidRPr="00D16F4E">
        <w:rPr>
          <w:rStyle w:val="Name"/>
          <w:noProof/>
          <w:sz w:val="32"/>
          <w:szCs w:val="32"/>
        </w:rPr>
        <w:t>Erin Margelony</w:t>
      </w:r>
    </w:fldSimple>
    <w:r w:rsidR="005423A2">
      <w:rPr>
        <w:rStyle w:val="Name"/>
        <w:sz w:val="32"/>
        <w:szCs w:val="32"/>
      </w:rPr>
      <w:t xml:space="preserve">  </w:t>
    </w:r>
    <w:r w:rsidRPr="00C02123">
      <w:rPr>
        <w:rStyle w:val="Name"/>
        <w:b w:val="0"/>
        <w:sz w:val="20"/>
        <w:szCs w:val="20"/>
      </w:rPr>
      <w:fldChar w:fldCharType="begin"/>
    </w:r>
    <w:r w:rsidR="005423A2" w:rsidRPr="00C02123">
      <w:rPr>
        <w:rStyle w:val="Name"/>
        <w:b w:val="0"/>
        <w:sz w:val="20"/>
        <w:szCs w:val="20"/>
      </w:rPr>
      <w:instrText xml:space="preserve"> STYLEREF  Phone  \* MERGEFORMAT </w:instrText>
    </w:r>
    <w:r w:rsidRPr="00C02123">
      <w:rPr>
        <w:rStyle w:val="Name"/>
        <w:b w:val="0"/>
        <w:sz w:val="20"/>
        <w:szCs w:val="20"/>
      </w:rPr>
      <w:fldChar w:fldCharType="end"/>
    </w:r>
    <w:r w:rsidR="005423A2">
      <w:rPr>
        <w:rStyle w:val="Name"/>
        <w:b w:val="0"/>
        <w:sz w:val="20"/>
        <w:szCs w:val="20"/>
      </w:rPr>
      <w:t xml:space="preserve">  </w:t>
    </w:r>
    <w:fldSimple w:instr=" STYLEREF  Email  \* MERGEFORMAT ">
      <w:r w:rsidR="00D16F4E" w:rsidRPr="00D16F4E">
        <w:rPr>
          <w:rStyle w:val="Name"/>
          <w:b w:val="0"/>
          <w:noProof/>
          <w:sz w:val="20"/>
          <w:szCs w:val="20"/>
        </w:rPr>
        <w:t>emargelony@yahoo</w:t>
      </w:r>
      <w:r w:rsidR="00D16F4E">
        <w:rPr>
          <w:noProof/>
        </w:rPr>
        <w:t>.com</w:t>
      </w:r>
    </w:fldSimple>
  </w:p>
  <w:p w:rsidR="005423A2" w:rsidRPr="00B753DA" w:rsidRDefault="005423A2" w:rsidP="00A06168">
    <w:pPr>
      <w:pStyle w:val="Header"/>
      <w:jc w:val="right"/>
      <w:rPr>
        <w:b/>
        <w:sz w:val="20"/>
        <w:szCs w:val="20"/>
      </w:rPr>
    </w:pPr>
    <w:r w:rsidRPr="00B753DA">
      <w:rPr>
        <w:b/>
        <w:sz w:val="20"/>
        <w:szCs w:val="20"/>
      </w:rPr>
      <w:t xml:space="preserve">Page </w:t>
    </w:r>
    <w:r w:rsidR="004D466A" w:rsidRPr="00B753DA">
      <w:rPr>
        <w:b/>
        <w:sz w:val="20"/>
        <w:szCs w:val="20"/>
      </w:rPr>
      <w:fldChar w:fldCharType="begin"/>
    </w:r>
    <w:r w:rsidRPr="00B753DA">
      <w:rPr>
        <w:b/>
        <w:sz w:val="20"/>
        <w:szCs w:val="20"/>
      </w:rPr>
      <w:instrText xml:space="preserve"> PAGE </w:instrText>
    </w:r>
    <w:r w:rsidR="004D466A" w:rsidRPr="00B753DA">
      <w:rPr>
        <w:b/>
        <w:sz w:val="20"/>
        <w:szCs w:val="20"/>
      </w:rPr>
      <w:fldChar w:fldCharType="separate"/>
    </w:r>
    <w:r w:rsidR="00D16F4E">
      <w:rPr>
        <w:b/>
        <w:noProof/>
        <w:sz w:val="20"/>
        <w:szCs w:val="20"/>
      </w:rPr>
      <w:t>2</w:t>
    </w:r>
    <w:r w:rsidR="004D466A" w:rsidRPr="00B753DA">
      <w:rPr>
        <w:b/>
        <w:sz w:val="20"/>
        <w:szCs w:val="20"/>
      </w:rPr>
      <w:fldChar w:fldCharType="end"/>
    </w:r>
    <w:r w:rsidRPr="00B753DA">
      <w:rPr>
        <w:b/>
        <w:sz w:val="20"/>
        <w:szCs w:val="20"/>
      </w:rPr>
      <w:t xml:space="preserve"> of </w:t>
    </w:r>
    <w:r w:rsidR="004D466A" w:rsidRPr="00B753DA">
      <w:rPr>
        <w:b/>
        <w:sz w:val="20"/>
        <w:szCs w:val="20"/>
      </w:rPr>
      <w:fldChar w:fldCharType="begin"/>
    </w:r>
    <w:r w:rsidRPr="00B753DA">
      <w:rPr>
        <w:b/>
        <w:sz w:val="20"/>
        <w:szCs w:val="20"/>
      </w:rPr>
      <w:instrText xml:space="preserve"> NUMPAGES </w:instrText>
    </w:r>
    <w:r w:rsidR="004D466A" w:rsidRPr="00B753DA">
      <w:rPr>
        <w:b/>
        <w:sz w:val="20"/>
        <w:szCs w:val="20"/>
      </w:rPr>
      <w:fldChar w:fldCharType="separate"/>
    </w:r>
    <w:r w:rsidR="00D16F4E">
      <w:rPr>
        <w:b/>
        <w:noProof/>
        <w:sz w:val="20"/>
        <w:szCs w:val="20"/>
      </w:rPr>
      <w:t>2</w:t>
    </w:r>
    <w:r w:rsidR="004D466A" w:rsidRPr="00B753DA">
      <w:rPr>
        <w:b/>
        <w:sz w:val="20"/>
        <w:szCs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3A2" w:rsidRDefault="005423A2" w:rsidP="0068571D">
    <w:pPr>
      <w:pStyle w:val="Header"/>
      <w:tabs>
        <w:tab w:val="clear" w:pos="4320"/>
        <w:tab w:val="clear" w:pos="8640"/>
        <w:tab w:val="left" w:pos="228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9DA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9C794E"/>
    <w:multiLevelType w:val="multilevel"/>
    <w:tmpl w:val="51F2288C"/>
    <w:lvl w:ilvl="0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154A6491"/>
    <w:multiLevelType w:val="multilevel"/>
    <w:tmpl w:val="76DE815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F1525E2"/>
    <w:multiLevelType w:val="hybridMultilevel"/>
    <w:tmpl w:val="51F2288C"/>
    <w:lvl w:ilvl="0" w:tplc="E4E4C164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224565C3"/>
    <w:multiLevelType w:val="hybridMultilevel"/>
    <w:tmpl w:val="558A2048"/>
    <w:lvl w:ilvl="0" w:tplc="6EF2B6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D3EF8"/>
    <w:multiLevelType w:val="hybridMultilevel"/>
    <w:tmpl w:val="D098E0B8"/>
    <w:lvl w:ilvl="0" w:tplc="E4E4C164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4A92EDE"/>
    <w:multiLevelType w:val="hybridMultilevel"/>
    <w:tmpl w:val="57328790"/>
    <w:lvl w:ilvl="0" w:tplc="B746A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781B71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2900E3"/>
    <w:multiLevelType w:val="multilevel"/>
    <w:tmpl w:val="51F2288C"/>
    <w:lvl w:ilvl="0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2B4C3172"/>
    <w:multiLevelType w:val="hybridMultilevel"/>
    <w:tmpl w:val="4F282EBC"/>
    <w:lvl w:ilvl="0" w:tplc="244A8A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F51A0E"/>
    <w:multiLevelType w:val="multilevel"/>
    <w:tmpl w:val="F86CF482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065318"/>
    <w:multiLevelType w:val="hybridMultilevel"/>
    <w:tmpl w:val="EDB274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44105077"/>
    <w:multiLevelType w:val="hybridMultilevel"/>
    <w:tmpl w:val="321CD4A6"/>
    <w:lvl w:ilvl="0" w:tplc="2F2E486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D737C9"/>
    <w:multiLevelType w:val="hybridMultilevel"/>
    <w:tmpl w:val="D6AAD1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51BE25A3"/>
    <w:multiLevelType w:val="hybridMultilevel"/>
    <w:tmpl w:val="8CC4C2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AC4FAB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546741"/>
    <w:multiLevelType w:val="hybridMultilevel"/>
    <w:tmpl w:val="F86CF482"/>
    <w:lvl w:ilvl="0" w:tplc="FBDA7E7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2A0415"/>
    <w:multiLevelType w:val="hybridMultilevel"/>
    <w:tmpl w:val="6FBE57A4"/>
    <w:lvl w:ilvl="0" w:tplc="E4E4C164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AA34B4E"/>
    <w:multiLevelType w:val="multilevel"/>
    <w:tmpl w:val="76DE815E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D565222"/>
    <w:multiLevelType w:val="hybridMultilevel"/>
    <w:tmpl w:val="76DE815E"/>
    <w:lvl w:ilvl="0" w:tplc="FBDA7E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DE83418"/>
    <w:multiLevelType w:val="hybridMultilevel"/>
    <w:tmpl w:val="9B022D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7116204F"/>
    <w:multiLevelType w:val="multilevel"/>
    <w:tmpl w:val="321CD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527FAD"/>
    <w:multiLevelType w:val="hybridMultilevel"/>
    <w:tmpl w:val="D9DECB1E"/>
    <w:lvl w:ilvl="0" w:tplc="6EF2B6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7C2D6C"/>
    <w:multiLevelType w:val="multilevel"/>
    <w:tmpl w:val="51F2288C"/>
    <w:lvl w:ilvl="0">
      <w:start w:val="1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b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9"/>
  </w:num>
  <w:num w:numId="5">
    <w:abstractNumId w:val="2"/>
  </w:num>
  <w:num w:numId="6">
    <w:abstractNumId w:val="17"/>
  </w:num>
  <w:num w:numId="7">
    <w:abstractNumId w:val="18"/>
  </w:num>
  <w:num w:numId="8">
    <w:abstractNumId w:val="5"/>
  </w:num>
  <w:num w:numId="9">
    <w:abstractNumId w:val="3"/>
  </w:num>
  <w:num w:numId="10">
    <w:abstractNumId w:val="23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20"/>
  </w:num>
  <w:num w:numId="16">
    <w:abstractNumId w:val="14"/>
  </w:num>
  <w:num w:numId="17">
    <w:abstractNumId w:val="15"/>
  </w:num>
  <w:num w:numId="18">
    <w:abstractNumId w:val="9"/>
  </w:num>
  <w:num w:numId="19">
    <w:abstractNumId w:val="21"/>
  </w:num>
  <w:num w:numId="20">
    <w:abstractNumId w:val="6"/>
  </w:num>
  <w:num w:numId="21">
    <w:abstractNumId w:val="7"/>
  </w:num>
  <w:num w:numId="22">
    <w:abstractNumId w:val="22"/>
  </w:num>
  <w:num w:numId="23">
    <w:abstractNumId w:val="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BC0"/>
    <w:rsid w:val="000025D9"/>
    <w:rsid w:val="00002F73"/>
    <w:rsid w:val="00004362"/>
    <w:rsid w:val="00057611"/>
    <w:rsid w:val="00065FD2"/>
    <w:rsid w:val="00072D34"/>
    <w:rsid w:val="000F1BB9"/>
    <w:rsid w:val="00105110"/>
    <w:rsid w:val="00106BC7"/>
    <w:rsid w:val="00107C32"/>
    <w:rsid w:val="0012419A"/>
    <w:rsid w:val="001377D6"/>
    <w:rsid w:val="001616CA"/>
    <w:rsid w:val="001D75D9"/>
    <w:rsid w:val="001E5F95"/>
    <w:rsid w:val="002210D2"/>
    <w:rsid w:val="0024603E"/>
    <w:rsid w:val="002803C9"/>
    <w:rsid w:val="00287062"/>
    <w:rsid w:val="002A28EE"/>
    <w:rsid w:val="002D3764"/>
    <w:rsid w:val="003125C0"/>
    <w:rsid w:val="00321C1A"/>
    <w:rsid w:val="003255DC"/>
    <w:rsid w:val="00341D76"/>
    <w:rsid w:val="00365300"/>
    <w:rsid w:val="00397A18"/>
    <w:rsid w:val="003A66A6"/>
    <w:rsid w:val="003B0580"/>
    <w:rsid w:val="00410606"/>
    <w:rsid w:val="00423F67"/>
    <w:rsid w:val="004709D4"/>
    <w:rsid w:val="0048643F"/>
    <w:rsid w:val="004875B3"/>
    <w:rsid w:val="004D1095"/>
    <w:rsid w:val="004D466A"/>
    <w:rsid w:val="004F768C"/>
    <w:rsid w:val="005156B6"/>
    <w:rsid w:val="0052193A"/>
    <w:rsid w:val="005423A2"/>
    <w:rsid w:val="00543C13"/>
    <w:rsid w:val="00543E80"/>
    <w:rsid w:val="00565820"/>
    <w:rsid w:val="00586D63"/>
    <w:rsid w:val="00596B7E"/>
    <w:rsid w:val="005A0F04"/>
    <w:rsid w:val="005B2288"/>
    <w:rsid w:val="005E0A07"/>
    <w:rsid w:val="005E15AD"/>
    <w:rsid w:val="00602946"/>
    <w:rsid w:val="00643445"/>
    <w:rsid w:val="00654EC0"/>
    <w:rsid w:val="0068571D"/>
    <w:rsid w:val="006939AC"/>
    <w:rsid w:val="006B4DC5"/>
    <w:rsid w:val="00744B0C"/>
    <w:rsid w:val="00762811"/>
    <w:rsid w:val="0076322C"/>
    <w:rsid w:val="00776A1C"/>
    <w:rsid w:val="007D6418"/>
    <w:rsid w:val="00801BC0"/>
    <w:rsid w:val="00811760"/>
    <w:rsid w:val="00852AFC"/>
    <w:rsid w:val="008C0A48"/>
    <w:rsid w:val="008C5B61"/>
    <w:rsid w:val="00933DA5"/>
    <w:rsid w:val="00963641"/>
    <w:rsid w:val="00963C7E"/>
    <w:rsid w:val="009E09BF"/>
    <w:rsid w:val="009E4185"/>
    <w:rsid w:val="009F538B"/>
    <w:rsid w:val="00A06168"/>
    <w:rsid w:val="00A4177E"/>
    <w:rsid w:val="00A53F74"/>
    <w:rsid w:val="00A66A77"/>
    <w:rsid w:val="00A84BBF"/>
    <w:rsid w:val="00A857F2"/>
    <w:rsid w:val="00A93884"/>
    <w:rsid w:val="00AD1287"/>
    <w:rsid w:val="00AD28E8"/>
    <w:rsid w:val="00AD5EBD"/>
    <w:rsid w:val="00B20431"/>
    <w:rsid w:val="00B753DA"/>
    <w:rsid w:val="00BC2F02"/>
    <w:rsid w:val="00BE1BA6"/>
    <w:rsid w:val="00BF5A72"/>
    <w:rsid w:val="00C02123"/>
    <w:rsid w:val="00C02986"/>
    <w:rsid w:val="00C13CDF"/>
    <w:rsid w:val="00C23C82"/>
    <w:rsid w:val="00C2761C"/>
    <w:rsid w:val="00C54085"/>
    <w:rsid w:val="00D16A05"/>
    <w:rsid w:val="00D16F4E"/>
    <w:rsid w:val="00D3253F"/>
    <w:rsid w:val="00D477F1"/>
    <w:rsid w:val="00D6179A"/>
    <w:rsid w:val="00D74FE6"/>
    <w:rsid w:val="00DC32D3"/>
    <w:rsid w:val="00DD4EE9"/>
    <w:rsid w:val="00DF0D15"/>
    <w:rsid w:val="00E1665D"/>
    <w:rsid w:val="00E179C4"/>
    <w:rsid w:val="00E24B2D"/>
    <w:rsid w:val="00E9016D"/>
    <w:rsid w:val="00E9333E"/>
    <w:rsid w:val="00EA5F59"/>
    <w:rsid w:val="00EB711E"/>
    <w:rsid w:val="00EE1008"/>
    <w:rsid w:val="00EF36DE"/>
    <w:rsid w:val="00F1253B"/>
    <w:rsid w:val="00F23271"/>
    <w:rsid w:val="00F24C3C"/>
    <w:rsid w:val="00F71054"/>
    <w:rsid w:val="00F90891"/>
    <w:rsid w:val="00F9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9AC"/>
    <w:rPr>
      <w:sz w:val="24"/>
      <w:szCs w:val="24"/>
    </w:rPr>
  </w:style>
  <w:style w:type="paragraph" w:styleId="Heading1">
    <w:name w:val="heading 1"/>
    <w:basedOn w:val="Normal"/>
    <w:next w:val="Normal"/>
    <w:qFormat/>
    <w:rsid w:val="00A061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B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1BA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E1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F24C3C"/>
    <w:rPr>
      <w:rFonts w:ascii="Arial" w:hAnsi="Arial"/>
      <w:sz w:val="20"/>
      <w:szCs w:val="20"/>
    </w:rPr>
  </w:style>
  <w:style w:type="character" w:customStyle="1" w:styleId="phone">
    <w:name w:val="phone"/>
    <w:basedOn w:val="DefaultParagraphFont"/>
    <w:rsid w:val="00F24C3C"/>
    <w:rPr>
      <w:rFonts w:ascii="Arial" w:hAnsi="Arial" w:cs="Arial"/>
      <w:sz w:val="20"/>
      <w:szCs w:val="20"/>
    </w:rPr>
  </w:style>
  <w:style w:type="character" w:customStyle="1" w:styleId="Name">
    <w:name w:val="Name"/>
    <w:basedOn w:val="DefaultParagraphFont"/>
    <w:rsid w:val="009F538B"/>
    <w:rPr>
      <w:b/>
      <w:sz w:val="44"/>
      <w:szCs w:val="44"/>
    </w:rPr>
  </w:style>
  <w:style w:type="character" w:customStyle="1" w:styleId="Phone0">
    <w:name w:val="Phone"/>
    <w:basedOn w:val="DefaultParagraphFont"/>
    <w:rsid w:val="00933DA5"/>
    <w:rPr>
      <w:sz w:val="18"/>
      <w:szCs w:val="18"/>
    </w:rPr>
  </w:style>
  <w:style w:type="character" w:customStyle="1" w:styleId="Email0">
    <w:name w:val="Email"/>
    <w:basedOn w:val="DefaultParagraphFont"/>
    <w:rsid w:val="00933DA5"/>
    <w:rPr>
      <w:sz w:val="18"/>
      <w:szCs w:val="18"/>
    </w:rPr>
  </w:style>
  <w:style w:type="character" w:customStyle="1" w:styleId="YourFullName">
    <w:name w:val="Your Full Name"/>
    <w:basedOn w:val="DefaultParagraphFont"/>
    <w:rsid w:val="00933DA5"/>
    <w:rPr>
      <w:b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vtransport717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7C6446-3050-4CA3-BBF3-D6B54B9B1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kandvtransport717</dc:creator>
  <cp:lastModifiedBy>Erin Margelony</cp:lastModifiedBy>
  <cp:revision>2</cp:revision>
  <dcterms:created xsi:type="dcterms:W3CDTF">2011-05-14T12:34:00Z</dcterms:created>
  <dcterms:modified xsi:type="dcterms:W3CDTF">2011-05-14T12:34:00Z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TC300071489990</vt:lpwstr>
  </property>
</Properties>
</file>