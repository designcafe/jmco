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A3" w:rsidRPr="0072043C" w:rsidRDefault="00DF5EA3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Objective </w:t>
      </w:r>
    </w:p>
    <w:p w:rsidR="00DF5EA3" w:rsidRPr="0072043C" w:rsidRDefault="00DF5EA3">
      <w:pPr>
        <w:pStyle w:val="Objective"/>
        <w:rPr>
          <w:rFonts w:ascii="Arial" w:hAnsi="Arial" w:cs="Arial"/>
        </w:rPr>
      </w:pPr>
      <w:r w:rsidRPr="0072043C">
        <w:rPr>
          <w:rFonts w:ascii="Arial" w:hAnsi="Arial" w:cs="Arial"/>
        </w:rPr>
        <w:t>To obtain a position where I can utilize my current knowledge and skills and which will provide me with the opportunity to learn and potential for growth</w:t>
      </w:r>
    </w:p>
    <w:p w:rsidR="00DF5EA3" w:rsidRPr="0072043C" w:rsidRDefault="00DF5EA3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  <w:noProof/>
        </w:rPr>
        <w:t>Skills Summary</w:t>
      </w:r>
    </w:p>
    <w:tbl>
      <w:tblPr>
        <w:tblW w:w="9074" w:type="dxa"/>
        <w:tblInd w:w="378" w:type="dxa"/>
        <w:tblLayout w:type="fixed"/>
        <w:tblLook w:val="0000"/>
      </w:tblPr>
      <w:tblGrid>
        <w:gridCol w:w="3053"/>
        <w:gridCol w:w="2544"/>
        <w:gridCol w:w="3477"/>
      </w:tblGrid>
      <w:tr w:rsidR="00DF5EA3" w:rsidRPr="0072043C">
        <w:trPr>
          <w:trHeight w:val="1000"/>
        </w:trPr>
        <w:tc>
          <w:tcPr>
            <w:tcW w:w="3053" w:type="dxa"/>
          </w:tcPr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Front Desk Operations</w:t>
            </w:r>
          </w:p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Customer Service</w:t>
            </w:r>
          </w:p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Report Preparation</w:t>
            </w:r>
          </w:p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 xml:space="preserve"> Written Correspondence</w:t>
            </w:r>
          </w:p>
          <w:p w:rsidR="00DF5EA3" w:rsidRPr="0072043C" w:rsidRDefault="00DF5EA3" w:rsidP="00842770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Arial" w:hAnsi="Arial" w:cs="Arial"/>
              </w:rPr>
            </w:pPr>
          </w:p>
        </w:tc>
        <w:tc>
          <w:tcPr>
            <w:tcW w:w="2544" w:type="dxa"/>
          </w:tcPr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Computer Savvy</w:t>
            </w:r>
          </w:p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Patron Billing</w:t>
            </w:r>
          </w:p>
          <w:p w:rsidR="00DF5EA3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General Library Duties</w:t>
            </w:r>
          </w:p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General Office Skills</w:t>
            </w:r>
          </w:p>
          <w:p w:rsidR="00DF5EA3" w:rsidRPr="0072043C" w:rsidRDefault="00DF5EA3" w:rsidP="0072043C">
            <w:pPr>
              <w:pStyle w:val="BulletList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3477" w:type="dxa"/>
          </w:tcPr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Filming/Editing</w:t>
            </w:r>
          </w:p>
          <w:p w:rsidR="00DF5EA3" w:rsidRPr="0072043C" w:rsidRDefault="00DF5EA3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Attention to Detail</w:t>
            </w:r>
          </w:p>
          <w:p w:rsidR="00DF5EA3" w:rsidRDefault="00DF5EA3" w:rsidP="0072043C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Social Media</w:t>
            </w:r>
          </w:p>
          <w:p w:rsidR="00DF5EA3" w:rsidRDefault="00DF5EA3" w:rsidP="0072043C">
            <w:pPr>
              <w:pStyle w:val="BulletList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 w:cs="Arial"/>
                  </w:rPr>
                  <w:t>Connecticut</w:t>
                </w:r>
              </w:smartTag>
            </w:smartTag>
            <w:r>
              <w:rPr>
                <w:rFonts w:ascii="Arial" w:hAnsi="Arial" w:cs="Arial"/>
              </w:rPr>
              <w:t xml:space="preserve"> Notary Public</w:t>
            </w:r>
          </w:p>
          <w:p w:rsidR="00DF5EA3" w:rsidRPr="0072043C" w:rsidRDefault="00DF5EA3" w:rsidP="0072043C">
            <w:pPr>
              <w:pStyle w:val="BulletList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</w:tbl>
    <w:p w:rsidR="00DF5EA3" w:rsidRPr="0072043C" w:rsidRDefault="00DF5EA3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</w:rPr>
        <w:t>Professional Experience</w:t>
      </w:r>
    </w:p>
    <w:p w:rsidR="00DF5EA3" w:rsidRPr="0072043C" w:rsidRDefault="00DF5EA3" w:rsidP="00842770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Town of </w:t>
      </w:r>
      <w:smartTag w:uri="urn:schemas-microsoft-com:office:smarttags" w:element="City">
        <w:r w:rsidRPr="0072043C">
          <w:rPr>
            <w:rFonts w:ascii="Arial" w:hAnsi="Arial" w:cs="Arial"/>
          </w:rPr>
          <w:t>Enfield</w:t>
        </w:r>
      </w:smartTag>
      <w:r w:rsidRPr="0072043C">
        <w:rPr>
          <w:rFonts w:ascii="Arial" w:hAnsi="Arial" w:cs="Arial"/>
        </w:rPr>
        <w:t>: Library</w:t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smartTag w:uri="urn:schemas-microsoft-com:office:smarttags" w:element="City">
        <w:smartTag w:uri="urn:schemas-microsoft-com:office:smarttags" w:element="place">
          <w:r w:rsidRPr="0072043C">
            <w:rPr>
              <w:rFonts w:ascii="Arial" w:hAnsi="Arial" w:cs="Arial"/>
            </w:rPr>
            <w:t>Enfield</w:t>
          </w:r>
        </w:smartTag>
        <w:r w:rsidRPr="0072043C">
          <w:rPr>
            <w:rFonts w:ascii="Arial" w:hAnsi="Arial" w:cs="Arial"/>
          </w:rPr>
          <w:t xml:space="preserve">, </w:t>
        </w:r>
        <w:smartTag w:uri="urn:schemas-microsoft-com:office:smarttags" w:element="City">
          <w:smartTag w:uri="urn:schemas-microsoft-com:office:smarttags" w:element="State">
            <w:r w:rsidRPr="0072043C">
              <w:rPr>
                <w:rFonts w:ascii="Arial" w:hAnsi="Arial" w:cs="Arial"/>
              </w:rPr>
              <w:t>CT</w:t>
            </w:r>
          </w:smartTag>
        </w:smartTag>
      </w:smartTag>
    </w:p>
    <w:p w:rsidR="00DF5EA3" w:rsidRPr="0072043C" w:rsidRDefault="00DF5EA3" w:rsidP="00842770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1/2001- Present</w:t>
      </w:r>
    </w:p>
    <w:p w:rsidR="00DF5EA3" w:rsidRPr="0072043C" w:rsidRDefault="00DF5EA3" w:rsidP="00DF52EB">
      <w:pPr>
        <w:pStyle w:val="HeadingAllCaps"/>
        <w:spacing w:before="0" w:after="0"/>
        <w:rPr>
          <w:rFonts w:ascii="Arial" w:hAnsi="Arial" w:cs="Arial"/>
        </w:rPr>
      </w:pPr>
    </w:p>
    <w:p w:rsidR="00DF5EA3" w:rsidRPr="0072043C" w:rsidRDefault="00DF5EA3" w:rsidP="00842770">
      <w:pPr>
        <w:pStyle w:val="HeadingAllCaps"/>
        <w:rPr>
          <w:rFonts w:ascii="Arial" w:hAnsi="Arial" w:cs="Arial"/>
          <w:i/>
        </w:rPr>
      </w:pPr>
      <w:r w:rsidRPr="0072043C">
        <w:rPr>
          <w:rFonts w:ascii="Arial" w:hAnsi="Arial" w:cs="Arial"/>
          <w:i/>
        </w:rPr>
        <w:t>Videographer</w:t>
      </w:r>
    </w:p>
    <w:p w:rsidR="00DF5EA3" w:rsidRPr="0072043C" w:rsidRDefault="00DF5EA3" w:rsidP="00842770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5/2012- Present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Filming, producing, directing, and editing informational videos for the town local access and Youtube channel, as well as live town meetings.</w:t>
      </w:r>
    </w:p>
    <w:p w:rsidR="00DF5EA3" w:rsidRPr="0072043C" w:rsidRDefault="00DF5EA3" w:rsidP="00D15385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Setting up for and shooting town events, graduations and school concerts.</w:t>
      </w:r>
    </w:p>
    <w:p w:rsidR="00DF5EA3" w:rsidRPr="0072043C" w:rsidRDefault="00DF5EA3">
      <w:pPr>
        <w:pStyle w:val="HeadingAllCaps"/>
        <w:rPr>
          <w:rFonts w:ascii="Arial" w:hAnsi="Arial" w:cs="Arial"/>
        </w:rPr>
      </w:pPr>
    </w:p>
    <w:p w:rsidR="00DF5EA3" w:rsidRPr="0072043C" w:rsidRDefault="00DF5EA3">
      <w:pPr>
        <w:pStyle w:val="HeadingAllCaps"/>
        <w:rPr>
          <w:rFonts w:ascii="Arial" w:hAnsi="Arial" w:cs="Arial"/>
          <w:i/>
        </w:rPr>
      </w:pPr>
      <w:r w:rsidRPr="0072043C">
        <w:rPr>
          <w:rFonts w:ascii="Arial" w:hAnsi="Arial" w:cs="Arial"/>
          <w:i/>
        </w:rPr>
        <w:t>Library assistant</w:t>
      </w:r>
    </w:p>
    <w:p w:rsidR="00DF5EA3" w:rsidRPr="0072043C" w:rsidRDefault="00DF5EA3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1/2001- 5/2012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Customer service in the form of answering questions, helping patron’s with locating materials,</w:t>
      </w:r>
      <w:r>
        <w:rPr>
          <w:rFonts w:ascii="Arial" w:hAnsi="Arial" w:cs="Arial"/>
        </w:rPr>
        <w:t xml:space="preserve"> explaining e-book procedures,</w:t>
      </w:r>
      <w:r w:rsidRPr="0072043C">
        <w:rPr>
          <w:rFonts w:ascii="Arial" w:hAnsi="Arial" w:cs="Arial"/>
        </w:rPr>
        <w:t xml:space="preserve"> placing holds, using equipment, </w:t>
      </w:r>
      <w:r>
        <w:rPr>
          <w:rFonts w:ascii="Arial" w:hAnsi="Arial" w:cs="Arial"/>
        </w:rPr>
        <w:t xml:space="preserve">renewals, </w:t>
      </w:r>
      <w:r w:rsidRPr="0072043C">
        <w:rPr>
          <w:rFonts w:ascii="Arial" w:hAnsi="Arial" w:cs="Arial"/>
        </w:rPr>
        <w:t>and providing information, both in person and over the phone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Covered as branch librarian as necessary.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Notary Public for the state of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State">
            <w:r w:rsidRPr="0072043C">
              <w:rPr>
                <w:rFonts w:ascii="Arial" w:hAnsi="Arial" w:cs="Arial"/>
              </w:rPr>
              <w:t>Connecticut</w:t>
            </w:r>
          </w:smartTag>
        </w:smartTag>
      </w:smartTag>
      <w:r w:rsidRPr="0072043C">
        <w:rPr>
          <w:rFonts w:ascii="Arial" w:hAnsi="Arial" w:cs="Arial"/>
        </w:rPr>
        <w:t xml:space="preserve"> since March 2005.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Fluent in Workflows, ICONN and ReQuest databases, as well </w:t>
      </w:r>
      <w:r>
        <w:rPr>
          <w:rFonts w:ascii="Arial" w:hAnsi="Arial" w:cs="Arial"/>
        </w:rPr>
        <w:t xml:space="preserve">as </w:t>
      </w:r>
      <w:r w:rsidRPr="0072043C">
        <w:rPr>
          <w:rFonts w:ascii="Arial" w:hAnsi="Arial" w:cs="Arial"/>
        </w:rPr>
        <w:t>Microsoft Office products.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Checking out materials</w:t>
      </w:r>
      <w:r>
        <w:rPr>
          <w:rFonts w:ascii="Arial" w:hAnsi="Arial" w:cs="Arial"/>
        </w:rPr>
        <w:t xml:space="preserve"> (books, kits, audiovisual items, e-readers, museum passes, etc)</w:t>
      </w:r>
      <w:r w:rsidRPr="0072043C">
        <w:rPr>
          <w:rFonts w:ascii="Arial" w:hAnsi="Arial" w:cs="Arial"/>
        </w:rPr>
        <w:t xml:space="preserve"> for patrons, and discharging them upon return.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Recorded and sorted incoming mail, periodicals, and interlibrary loan materials.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Processed both incoming and outgoing interlibrary loans.     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Developed pamphlets with information regarding library, services, recommended reading, award winning books, and suggestions based on genre.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Generated and sent out reports of hold ratios, and wrote purchase suggestions outstanding and best selling items we did not own.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Generated, sent out and maintained overdue/bill notices, and contacted patron’s on a monthly basis regarding outstanding items.  Coordinated with local police when total out exceeded $100.</w:t>
      </w:r>
    </w:p>
    <w:p w:rsidR="00DF5EA3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Helped with shelving and reorganizing books and other library items.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>
        <w:rPr>
          <w:rFonts w:ascii="Arial" w:hAnsi="Arial" w:cs="Arial"/>
        </w:rPr>
        <w:t>Filing, data entry.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Repaired books, spliced damaged cassettes, resurfaced discs and kept track of problems with audiovisual items.  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Kept track of surplus items, and created a spreadsheet to aid in finding items quickly.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Notifying patrons of holds and interlibrary loans that had arrived.</w:t>
      </w:r>
    </w:p>
    <w:p w:rsidR="00DF5EA3" w:rsidRPr="0072043C" w:rsidRDefault="00DF5EA3" w:rsidP="0072043C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Processed and packaged incoming audiovisual material.</w:t>
      </w:r>
    </w:p>
    <w:p w:rsidR="00DF5EA3" w:rsidRPr="0072043C" w:rsidRDefault="00DF5EA3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</w:rPr>
        <w:t>Professional Experience, continued</w:t>
      </w:r>
    </w:p>
    <w:p w:rsidR="00DF5EA3" w:rsidRPr="0072043C" w:rsidRDefault="00DF5EA3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new England Bank and trust</w:t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smartTag w:uri="urn:schemas-microsoft-com:office:smarttags" w:element="City">
        <w:smartTag w:uri="urn:schemas-microsoft-com:office:smarttags" w:element="place">
          <w:r w:rsidRPr="0072043C">
            <w:rPr>
              <w:rFonts w:ascii="Arial" w:hAnsi="Arial" w:cs="Arial"/>
            </w:rPr>
            <w:t>Windsor</w:t>
          </w:r>
        </w:smartTag>
        <w:r w:rsidRPr="0072043C">
          <w:rPr>
            <w:rFonts w:ascii="Arial" w:hAnsi="Arial" w:cs="Arial"/>
          </w:rPr>
          <w:t xml:space="preserve">, </w:t>
        </w:r>
        <w:smartTag w:uri="urn:schemas-microsoft-com:office:smarttags" w:element="City">
          <w:smartTag w:uri="urn:schemas-microsoft-com:office:smarttags" w:element="State">
            <w:r w:rsidRPr="0072043C">
              <w:rPr>
                <w:rFonts w:ascii="Arial" w:hAnsi="Arial" w:cs="Arial"/>
              </w:rPr>
              <w:t>ct</w:t>
            </w:r>
          </w:smartTag>
        </w:smartTag>
      </w:smartTag>
    </w:p>
    <w:p w:rsidR="00DF5EA3" w:rsidRPr="0072043C" w:rsidRDefault="00DF5EA3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10/1993- 8/1995</w:t>
      </w:r>
    </w:p>
    <w:p w:rsidR="00DF5EA3" w:rsidRPr="0072043C" w:rsidRDefault="00DF5EA3" w:rsidP="00DF52EB">
      <w:pPr>
        <w:pStyle w:val="HeadingAllCaps"/>
        <w:spacing w:before="0" w:after="0"/>
        <w:rPr>
          <w:rFonts w:ascii="Arial" w:hAnsi="Arial" w:cs="Arial"/>
        </w:rPr>
      </w:pPr>
    </w:p>
    <w:p w:rsidR="00DF5EA3" w:rsidRPr="0072043C" w:rsidRDefault="00DF5EA3" w:rsidP="00DF52EB">
      <w:pPr>
        <w:pStyle w:val="HeadingAllCaps"/>
        <w:spacing w:before="0" w:after="0"/>
        <w:rPr>
          <w:rFonts w:ascii="Arial" w:hAnsi="Arial" w:cs="Arial"/>
          <w:i/>
        </w:rPr>
      </w:pPr>
      <w:r w:rsidRPr="0072043C">
        <w:rPr>
          <w:rFonts w:ascii="Arial" w:hAnsi="Arial" w:cs="Arial"/>
          <w:i/>
        </w:rPr>
        <w:t>sorter/ proof operator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Set-up and sort incoming cash letters, and reported amounts to Financial for the daily wire.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Sort out business checks from personal and prepare CRT for the outgoing cash letter.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Trained new employees and worked extensively between both departments.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Filled out any customer or teller corrections and contacted any tellers or banks with problems. 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Did weekly roots of CRT, daily weekly and monthly statement sorts.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Prepared outgoing cash letter for pick up and occasionally dropped off bags at Federal Reserve.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Did nightly runs to prepare for EIP.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Helped out in Statement Dept., Mail Depts., Bookkeeping as well as Research.</w:t>
      </w:r>
    </w:p>
    <w:p w:rsidR="00DF5EA3" w:rsidRPr="0072043C" w:rsidRDefault="00DF5EA3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Did extensive filing and created a comprehensive booklet for Sorter Room operations.</w:t>
      </w:r>
    </w:p>
    <w:p w:rsidR="00DF5EA3" w:rsidRPr="0072043C" w:rsidRDefault="00DF5EA3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</w:rPr>
        <w:t>Education</w:t>
      </w:r>
    </w:p>
    <w:p w:rsidR="00DF5EA3" w:rsidRPr="0072043C" w:rsidRDefault="00DF5EA3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Southern </w:t>
      </w:r>
      <w:smartTag w:uri="urn:schemas-microsoft-com:office:smarttags" w:element="City">
        <w:smartTag w:uri="urn:schemas-microsoft-com:office:smarttags" w:element="PlaceName">
          <w:r w:rsidRPr="0072043C">
            <w:rPr>
              <w:rFonts w:ascii="Arial" w:hAnsi="Arial" w:cs="Arial"/>
            </w:rPr>
            <w:t>New hampshire</w:t>
          </w:r>
        </w:smartTag>
      </w:smartTag>
      <w:r w:rsidRPr="0072043C">
        <w:rPr>
          <w:rFonts w:ascii="Arial" w:hAnsi="Arial" w:cs="Arial"/>
        </w:rPr>
        <w:t xml:space="preserve"> </w:t>
      </w:r>
      <w:smartTag w:uri="urn:schemas-microsoft-com:office:smarttags" w:element="City">
        <w:smartTag w:uri="urn:schemas-microsoft-com:office:smarttags" w:element="PlaceType">
          <w:r w:rsidRPr="0072043C">
            <w:rPr>
              <w:rFonts w:ascii="Arial" w:hAnsi="Arial" w:cs="Arial"/>
            </w:rPr>
            <w:t>university</w:t>
          </w:r>
        </w:smartTag>
      </w:smartTag>
      <w:r w:rsidRPr="0072043C">
        <w:rPr>
          <w:rFonts w:ascii="Arial" w:hAnsi="Arial" w:cs="Arial"/>
        </w:rPr>
        <w:t xml:space="preserve"> – </w:t>
      </w:r>
      <w:smartTag w:uri="urn:schemas-microsoft-com:office:smarttags" w:element="City">
        <w:smartTag w:uri="urn:schemas-microsoft-com:office:smarttags" w:element="place">
          <w:r w:rsidRPr="0072043C">
            <w:rPr>
              <w:rFonts w:ascii="Arial" w:hAnsi="Arial" w:cs="Arial"/>
            </w:rPr>
            <w:t>Manchester</w:t>
          </w:r>
        </w:smartTag>
        <w:r w:rsidRPr="0072043C">
          <w:rPr>
            <w:rFonts w:ascii="Arial" w:hAnsi="Arial" w:cs="Arial"/>
          </w:rPr>
          <w:t xml:space="preserve">, </w:t>
        </w:r>
        <w:smartTag w:uri="urn:schemas-microsoft-com:office:smarttags" w:element="City">
          <w:smartTag w:uri="urn:schemas-microsoft-com:office:smarttags" w:element="State">
            <w:r w:rsidRPr="0072043C">
              <w:rPr>
                <w:rFonts w:ascii="Arial" w:hAnsi="Arial" w:cs="Arial"/>
              </w:rPr>
              <w:t>nh</w:t>
            </w:r>
          </w:smartTag>
        </w:smartTag>
      </w:smartTag>
    </w:p>
    <w:p w:rsidR="00DF5EA3" w:rsidRPr="0072043C" w:rsidRDefault="00DF5EA3">
      <w:pPr>
        <w:pStyle w:val="Jobtitles-employmenthistory"/>
        <w:rPr>
          <w:rFonts w:ascii="Arial" w:hAnsi="Arial" w:cs="Arial"/>
        </w:rPr>
      </w:pPr>
      <w:r w:rsidRPr="0072043C">
        <w:rPr>
          <w:rFonts w:ascii="Arial" w:hAnsi="Arial" w:cs="Arial"/>
        </w:rPr>
        <w:t>Bachelor of Arts in English Language and Literature, 2007 to present</w:t>
      </w:r>
    </w:p>
    <w:p w:rsidR="00DF5EA3" w:rsidRPr="0072043C" w:rsidRDefault="00DF5EA3">
      <w:pPr>
        <w:pStyle w:val="EmploymentHistoryLocations"/>
        <w:rPr>
          <w:rFonts w:ascii="Arial" w:hAnsi="Arial" w:cs="Arial"/>
        </w:rPr>
      </w:pPr>
      <w:r w:rsidRPr="0072043C">
        <w:rPr>
          <w:rFonts w:ascii="Arial" w:hAnsi="Arial" w:cs="Arial"/>
        </w:rPr>
        <w:t>GPA: 3.734</w:t>
      </w:r>
    </w:p>
    <w:p w:rsidR="00DF5EA3" w:rsidRPr="0072043C" w:rsidRDefault="00DF5EA3">
      <w:pPr>
        <w:pStyle w:val="HeadingAllCaps"/>
        <w:rPr>
          <w:rFonts w:ascii="Arial" w:hAnsi="Arial" w:cs="Arial"/>
        </w:rPr>
      </w:pPr>
    </w:p>
    <w:p w:rsidR="00DF5EA3" w:rsidRPr="0072043C" w:rsidRDefault="00DF5EA3">
      <w:pPr>
        <w:pStyle w:val="HeadingAllCaps"/>
        <w:rPr>
          <w:rFonts w:ascii="Arial" w:hAnsi="Arial" w:cs="Arial"/>
        </w:rPr>
      </w:pPr>
      <w:smartTag w:uri="urn:schemas-microsoft-com:office:smarttags" w:element="City">
        <w:smartTag w:uri="urn:schemas-microsoft-com:office:smarttags" w:element="PlaceName">
          <w:r w:rsidRPr="0072043C">
            <w:rPr>
              <w:rFonts w:ascii="Arial" w:hAnsi="Arial" w:cs="Arial"/>
            </w:rPr>
            <w:t>Connecticut</w:t>
          </w:r>
        </w:smartTag>
      </w:smartTag>
      <w:r w:rsidRPr="0072043C">
        <w:rPr>
          <w:rFonts w:ascii="Arial" w:hAnsi="Arial" w:cs="Arial"/>
        </w:rPr>
        <w:t xml:space="preserve"> </w:t>
      </w:r>
      <w:smartTag w:uri="urn:schemas-microsoft-com:office:smarttags" w:element="City">
        <w:smartTag w:uri="urn:schemas-microsoft-com:office:smarttags" w:element="PlaceType">
          <w:r w:rsidRPr="0072043C">
            <w:rPr>
              <w:rFonts w:ascii="Arial" w:hAnsi="Arial" w:cs="Arial"/>
            </w:rPr>
            <w:t>school</w:t>
          </w:r>
        </w:smartTag>
      </w:smartTag>
      <w:r w:rsidRPr="0072043C">
        <w:rPr>
          <w:rFonts w:ascii="Arial" w:hAnsi="Arial" w:cs="Arial"/>
        </w:rPr>
        <w:t xml:space="preserve"> of broadcasting – </w:t>
      </w:r>
      <w:smartTag w:uri="urn:schemas-microsoft-com:office:smarttags" w:element="City">
        <w:smartTag w:uri="urn:schemas-microsoft-com:office:smarttags" w:element="place">
          <w:r w:rsidRPr="0072043C">
            <w:rPr>
              <w:rFonts w:ascii="Arial" w:hAnsi="Arial" w:cs="Arial"/>
            </w:rPr>
            <w:t>farmington</w:t>
          </w:r>
        </w:smartTag>
        <w:r w:rsidRPr="0072043C">
          <w:rPr>
            <w:rFonts w:ascii="Arial" w:hAnsi="Arial" w:cs="Arial"/>
          </w:rPr>
          <w:t xml:space="preserve">, </w:t>
        </w:r>
        <w:smartTag w:uri="urn:schemas-microsoft-com:office:smarttags" w:element="City">
          <w:smartTag w:uri="urn:schemas-microsoft-com:office:smarttags" w:element="State">
            <w:r w:rsidRPr="0072043C">
              <w:rPr>
                <w:rFonts w:ascii="Arial" w:hAnsi="Arial" w:cs="Arial"/>
              </w:rPr>
              <w:t>ct</w:t>
            </w:r>
          </w:smartTag>
        </w:smartTag>
      </w:smartTag>
    </w:p>
    <w:p w:rsidR="00DF5EA3" w:rsidRPr="0072043C" w:rsidRDefault="00DF5EA3">
      <w:pPr>
        <w:pStyle w:val="Jobtitles-employmenthistory"/>
        <w:rPr>
          <w:rFonts w:ascii="Arial" w:hAnsi="Arial" w:cs="Arial"/>
        </w:rPr>
      </w:pPr>
      <w:r w:rsidRPr="0072043C">
        <w:rPr>
          <w:rFonts w:ascii="Arial" w:hAnsi="Arial" w:cs="Arial"/>
        </w:rPr>
        <w:t>1999</w:t>
      </w:r>
    </w:p>
    <w:p w:rsidR="00DF5EA3" w:rsidRDefault="00DF5EA3">
      <w:pPr>
        <w:pStyle w:val="EmploymentHistoryLocations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Internship for WMRQ, Radio 104 FM, </w:t>
      </w:r>
      <w:smartTag w:uri="urn:schemas-microsoft-com:office:smarttags" w:element="place">
        <w:smartTag w:uri="urn:schemas-microsoft-com:office:smarttags" w:element="City">
          <w:r w:rsidRPr="0072043C">
            <w:rPr>
              <w:rFonts w:ascii="Arial" w:hAnsi="Arial" w:cs="Arial"/>
            </w:rPr>
            <w:t>Hartford</w:t>
          </w:r>
        </w:smartTag>
      </w:smartTag>
    </w:p>
    <w:p w:rsidR="00DF5EA3" w:rsidRDefault="00DF5EA3">
      <w:pPr>
        <w:pStyle w:val="EmploymentHistoryLocations"/>
        <w:rPr>
          <w:rFonts w:ascii="Arial" w:hAnsi="Arial" w:cs="Arial"/>
        </w:rPr>
      </w:pPr>
    </w:p>
    <w:p w:rsidR="00DF5EA3" w:rsidRDefault="00DF5EA3">
      <w:pPr>
        <w:pStyle w:val="EmploymentHistoryLocations"/>
        <w:rPr>
          <w:rFonts w:ascii="Arial" w:hAnsi="Arial" w:cs="Arial"/>
        </w:rPr>
      </w:pPr>
    </w:p>
    <w:p w:rsidR="00DF5EA3" w:rsidRDefault="00DF5EA3" w:rsidP="00867831">
      <w:pPr>
        <w:pStyle w:val="ResumeSectionsHeadings"/>
        <w:rPr>
          <w:rFonts w:ascii="Arial" w:hAnsi="Arial"/>
        </w:rPr>
      </w:pPr>
      <w:r w:rsidRPr="00867831">
        <w:rPr>
          <w:rFonts w:ascii="Arial" w:hAnsi="Arial"/>
        </w:rPr>
        <w:t>References</w:t>
      </w:r>
    </w:p>
    <w:p w:rsidR="00DF5EA3" w:rsidRPr="003F7F8D" w:rsidRDefault="00DF5EA3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r w:rsidRPr="003F7F8D">
        <w:rPr>
          <w:rFonts w:ascii="Arial" w:hAnsi="Arial"/>
          <w:b w:val="0"/>
          <w:sz w:val="20"/>
        </w:rPr>
        <w:t>Lisa Sprague, Public Librarian</w:t>
      </w:r>
    </w:p>
    <w:p w:rsidR="00DF5EA3" w:rsidRPr="003F7F8D" w:rsidRDefault="00DF5EA3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3F7F8D">
            <w:rPr>
              <w:rFonts w:ascii="Arial" w:hAnsi="Arial"/>
              <w:b w:val="0"/>
              <w:sz w:val="20"/>
            </w:rPr>
            <w:t>104 Middle Road</w:t>
          </w:r>
        </w:smartTag>
        <w:r w:rsidRPr="003F7F8D">
          <w:rPr>
            <w:rFonts w:ascii="Arial" w:hAnsi="Arial"/>
            <w:b w:val="0"/>
            <w:sz w:val="20"/>
          </w:rPr>
          <w:t xml:space="preserve">, </w:t>
        </w:r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Enfield</w:t>
          </w:r>
        </w:smartTag>
      </w:smartTag>
      <w:r w:rsidRPr="003F7F8D">
        <w:rPr>
          <w:rFonts w:ascii="Arial" w:hAnsi="Arial"/>
          <w:b w:val="0"/>
          <w:sz w:val="20"/>
        </w:rPr>
        <w:t xml:space="preserve">    860-763-7418</w:t>
      </w:r>
    </w:p>
    <w:p w:rsidR="00DF5EA3" w:rsidRPr="003F7F8D" w:rsidRDefault="00DF5EA3" w:rsidP="003F7F8D">
      <w:pPr>
        <w:pStyle w:val="ResumeSectionsHeadings"/>
        <w:ind w:left="450"/>
        <w:rPr>
          <w:rFonts w:ascii="Arial" w:hAnsi="Arial"/>
          <w:b w:val="0"/>
          <w:sz w:val="20"/>
        </w:rPr>
      </w:pPr>
    </w:p>
    <w:p w:rsidR="00DF5EA3" w:rsidRPr="003F7F8D" w:rsidRDefault="00DF5EA3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r w:rsidRPr="003F7F8D">
        <w:rPr>
          <w:rFonts w:ascii="Arial" w:hAnsi="Arial"/>
          <w:b w:val="0"/>
          <w:sz w:val="20"/>
        </w:rPr>
        <w:t>Colleen Santanella, Branch Librarian</w:t>
      </w:r>
    </w:p>
    <w:p w:rsidR="00DF5EA3" w:rsidRPr="003F7F8D" w:rsidRDefault="00DF5EA3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3F7F8D">
            <w:rPr>
              <w:rFonts w:ascii="Arial" w:hAnsi="Arial"/>
              <w:b w:val="0"/>
              <w:sz w:val="20"/>
            </w:rPr>
            <w:t>159 Pearl Street</w:t>
          </w:r>
        </w:smartTag>
        <w:r w:rsidRPr="003F7F8D">
          <w:rPr>
            <w:rFonts w:ascii="Arial" w:hAnsi="Arial"/>
            <w:b w:val="0"/>
            <w:sz w:val="20"/>
          </w:rPr>
          <w:t xml:space="preserve">, </w:t>
        </w:r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Enfield</w:t>
          </w:r>
        </w:smartTag>
      </w:smartTag>
      <w:r w:rsidRPr="003F7F8D">
        <w:rPr>
          <w:rFonts w:ascii="Arial" w:hAnsi="Arial"/>
          <w:b w:val="0"/>
          <w:sz w:val="20"/>
        </w:rPr>
        <w:t xml:space="preserve">     860-253-6265</w:t>
      </w:r>
    </w:p>
    <w:p w:rsidR="00DF5EA3" w:rsidRPr="003F7F8D" w:rsidRDefault="00DF5EA3" w:rsidP="003F7F8D">
      <w:pPr>
        <w:pStyle w:val="ResumeSectionsHeadings"/>
        <w:ind w:left="450"/>
        <w:rPr>
          <w:rFonts w:ascii="Arial" w:hAnsi="Arial"/>
          <w:b w:val="0"/>
          <w:sz w:val="20"/>
        </w:rPr>
      </w:pPr>
    </w:p>
    <w:p w:rsidR="00DF5EA3" w:rsidRPr="003F7F8D" w:rsidRDefault="00DF5EA3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r w:rsidRPr="003F7F8D">
        <w:rPr>
          <w:rFonts w:ascii="Arial" w:hAnsi="Arial"/>
          <w:b w:val="0"/>
          <w:sz w:val="20"/>
        </w:rPr>
        <w:t>Mary Palomba, Assistant Director</w:t>
      </w:r>
    </w:p>
    <w:p w:rsidR="00DF5EA3" w:rsidRPr="003F7F8D" w:rsidRDefault="00DF5EA3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smartTag w:uri="urn:schemas-microsoft-com:office:smarttags" w:element="City">
        <w:smartTag w:uri="urn:schemas-microsoft-com:office:smarttags" w:element="Street">
          <w:r w:rsidRPr="003F7F8D">
            <w:rPr>
              <w:rFonts w:ascii="Arial" w:hAnsi="Arial"/>
              <w:b w:val="0"/>
              <w:sz w:val="20"/>
            </w:rPr>
            <w:t>104 Middle Road</w:t>
          </w:r>
        </w:smartTag>
        <w:r w:rsidRPr="003F7F8D">
          <w:rPr>
            <w:rFonts w:ascii="Arial" w:hAnsi="Arial"/>
            <w:b w:val="0"/>
            <w:sz w:val="20"/>
          </w:rPr>
          <w:t xml:space="preserve">, </w:t>
        </w:r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Enfield</w:t>
          </w:r>
        </w:smartTag>
      </w:smartTag>
      <w:r w:rsidRPr="003F7F8D">
        <w:rPr>
          <w:rFonts w:ascii="Arial" w:hAnsi="Arial"/>
          <w:b w:val="0"/>
          <w:sz w:val="20"/>
        </w:rPr>
        <w:t xml:space="preserve">    860-763-7557</w:t>
      </w:r>
    </w:p>
    <w:p w:rsidR="00DF5EA3" w:rsidRPr="00867831" w:rsidRDefault="00DF5EA3" w:rsidP="00867831">
      <w:pPr>
        <w:pStyle w:val="ResumeSectionsHeadings"/>
        <w:ind w:left="450"/>
        <w:rPr>
          <w:rFonts w:ascii="Arial" w:hAnsi="Arial"/>
          <w:b w:val="0"/>
        </w:rPr>
      </w:pPr>
    </w:p>
    <w:p w:rsidR="00DF5EA3" w:rsidRPr="0072043C" w:rsidRDefault="00DF5EA3" w:rsidP="00867831">
      <w:pPr>
        <w:pStyle w:val="EmploymentHistoryLocations"/>
        <w:ind w:left="90"/>
        <w:rPr>
          <w:rFonts w:ascii="Arial" w:hAnsi="Arial" w:cs="Arial"/>
        </w:rPr>
      </w:pPr>
    </w:p>
    <w:sectPr w:rsidR="00DF5EA3" w:rsidRPr="0072043C" w:rsidSect="00B36638">
      <w:headerReference w:type="default" r:id="rId7"/>
      <w:footerReference w:type="default" r:id="rId8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EA3" w:rsidRDefault="00DF5EA3">
      <w:r>
        <w:separator/>
      </w:r>
    </w:p>
  </w:endnote>
  <w:endnote w:type="continuationSeparator" w:id="0">
    <w:p w:rsidR="00DF5EA3" w:rsidRDefault="00DF5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EA3" w:rsidRDefault="00DF5EA3">
    <w:pPr>
      <w:pStyle w:val="Footer"/>
    </w:pPr>
    <w:r>
      <w:t xml:space="preserve">Page | </w:t>
    </w:r>
    <w:fldSimple w:instr=" PAGE   \* MERGEFORMAT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EA3" w:rsidRDefault="00DF5EA3">
      <w:r>
        <w:separator/>
      </w:r>
    </w:p>
  </w:footnote>
  <w:footnote w:type="continuationSeparator" w:id="0">
    <w:p w:rsidR="00DF5EA3" w:rsidRDefault="00DF5E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EA3" w:rsidRDefault="00DF5EA3">
    <w:pPr>
      <w:pStyle w:val="Name"/>
      <w:ind w:left="0"/>
    </w:pPr>
  </w:p>
  <w:p w:rsidR="00DF5EA3" w:rsidRDefault="00DF5EA3">
    <w:pPr>
      <w:pStyle w:val="Name"/>
    </w:pPr>
    <w:r>
      <w:t>Colleen Collins</w:t>
    </w:r>
  </w:p>
  <w:p w:rsidR="00DF5EA3" w:rsidRDefault="00DF5EA3">
    <w:pPr>
      <w:pStyle w:val="Address"/>
      <w:tabs>
        <w:tab w:val="right" w:pos="9360"/>
      </w:tabs>
    </w:pPr>
    <w:smartTag w:uri="urn:schemas-microsoft-com:office:smarttags" w:element="PostalCode">
      <w:smartTag w:uri="urn:schemas-microsoft-com:office:smarttags" w:element="address">
        <w:smartTag w:uri="urn:schemas-microsoft-com:office:smarttags" w:element="PostalCode">
          <w:smartTag w:uri="urn:schemas-microsoft-com:office:smarttags" w:element="Street">
            <w:r>
              <w:t>14 Plainfield Street</w:t>
            </w:r>
          </w:smartTag>
        </w:smartTag>
        <w:r>
          <w:t xml:space="preserve"> </w:t>
        </w:r>
        <w:r>
          <w:sym w:font="Wingdings" w:char="F075"/>
        </w:r>
        <w:r>
          <w:t xml:space="preserve"> </w:t>
        </w:r>
        <w:smartTag w:uri="urn:schemas-microsoft-com:office:smarttags" w:element="PostalCode">
          <w:r>
            <w:t>Enfield</w:t>
          </w:r>
        </w:smartTag>
        <w:r>
          <w:t xml:space="preserve">, </w:t>
        </w:r>
        <w:smartTag w:uri="urn:schemas-microsoft-com:office:smarttags" w:element="PostalCode">
          <w:r>
            <w:t>CT</w:t>
          </w:r>
        </w:smartTag>
        <w:r>
          <w:t xml:space="preserve"> </w:t>
        </w:r>
        <w:smartTag w:uri="urn:schemas-microsoft-com:office:smarttags" w:element="PostalCode">
          <w:r>
            <w:t>06082</w:t>
          </w:r>
        </w:smartTag>
      </w:smartTag>
    </w:smartTag>
    <w:r>
      <w:t xml:space="preserve"> </w:t>
    </w:r>
    <w:r>
      <w:sym w:font="Wingdings" w:char="F075"/>
    </w:r>
    <w:r>
      <w:t xml:space="preserve"> (860)543-2397  </w:t>
    </w:r>
    <w:r>
      <w:sym w:font="Wingdings" w:char="F075"/>
    </w:r>
    <w:r>
      <w:t xml:space="preserve"> </w:t>
    </w:r>
    <w:r>
      <w:rPr>
        <w:szCs w:val="18"/>
      </w:rPr>
      <w:t>crosecollins@gmail.com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EC2E303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52EB"/>
    <w:rsid w:val="00167A61"/>
    <w:rsid w:val="001B2967"/>
    <w:rsid w:val="001B7358"/>
    <w:rsid w:val="00227856"/>
    <w:rsid w:val="00297447"/>
    <w:rsid w:val="003F7F8D"/>
    <w:rsid w:val="004971E6"/>
    <w:rsid w:val="004B4D20"/>
    <w:rsid w:val="00537385"/>
    <w:rsid w:val="005A60A8"/>
    <w:rsid w:val="00704435"/>
    <w:rsid w:val="0072043C"/>
    <w:rsid w:val="00754CBC"/>
    <w:rsid w:val="00785E6A"/>
    <w:rsid w:val="00797F6F"/>
    <w:rsid w:val="007B33F1"/>
    <w:rsid w:val="00835999"/>
    <w:rsid w:val="00842770"/>
    <w:rsid w:val="00846D6E"/>
    <w:rsid w:val="00867831"/>
    <w:rsid w:val="00913E38"/>
    <w:rsid w:val="009535A0"/>
    <w:rsid w:val="009B5F92"/>
    <w:rsid w:val="00A70F4D"/>
    <w:rsid w:val="00AE3A03"/>
    <w:rsid w:val="00B36638"/>
    <w:rsid w:val="00B42089"/>
    <w:rsid w:val="00C64429"/>
    <w:rsid w:val="00C73A71"/>
    <w:rsid w:val="00C91977"/>
    <w:rsid w:val="00CC0D3D"/>
    <w:rsid w:val="00D15385"/>
    <w:rsid w:val="00D23F89"/>
    <w:rsid w:val="00D73570"/>
    <w:rsid w:val="00DF52EB"/>
    <w:rsid w:val="00DF5EA3"/>
    <w:rsid w:val="00E9161F"/>
    <w:rsid w:val="00F454BD"/>
    <w:rsid w:val="00F722C1"/>
    <w:rsid w:val="00FF1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36638"/>
    <w:rPr>
      <w:rFonts w:ascii="Garamond" w:hAnsi="Garamond"/>
      <w:sz w:val="20"/>
      <w:szCs w:val="20"/>
    </w:rPr>
  </w:style>
  <w:style w:type="paragraph" w:styleId="Heading1">
    <w:name w:val="heading 1"/>
    <w:basedOn w:val="Heading4"/>
    <w:next w:val="Normal"/>
    <w:link w:val="Heading1Char"/>
    <w:uiPriority w:val="99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link w:val="Heading2Char"/>
    <w:uiPriority w:val="99"/>
    <w:qFormat/>
    <w:rsid w:val="00B36638"/>
    <w:pPr>
      <w:keepNext/>
      <w:spacing w:before="240" w:after="6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6638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6638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535A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Resume Section Header Char"/>
    <w:basedOn w:val="DefaultParagraphFont"/>
    <w:link w:val="Heading2"/>
    <w:uiPriority w:val="99"/>
    <w:semiHidden/>
    <w:locked/>
    <w:rsid w:val="009535A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535A0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535A0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535A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535A0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535A0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535A0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535A0"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semiHidden/>
    <w:rsid w:val="00B36638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535A0"/>
    <w:rPr>
      <w:rFonts w:ascii="Garamond" w:hAnsi="Garamond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B36638"/>
    <w:pPr>
      <w:spacing w:after="6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535A0"/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B3663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B36638"/>
    <w:pPr>
      <w:ind w:left="2160" w:hanging="21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535A0"/>
    <w:rPr>
      <w:rFonts w:ascii="Garamond" w:hAnsi="Garamond" w:cs="Times New Roman"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B36638"/>
    <w:rPr>
      <w:rFonts w:ascii="Cambria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99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uiPriority w:val="99"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uiPriority w:val="99"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B36638"/>
    <w:rPr>
      <w:rFonts w:cs="Times New Roman"/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uiPriority w:val="99"/>
    <w:locked/>
    <w:rsid w:val="00B36638"/>
    <w:rPr>
      <w:rFonts w:ascii="Garamond" w:hAnsi="Garamond"/>
      <w:caps/>
    </w:rPr>
  </w:style>
  <w:style w:type="paragraph" w:customStyle="1" w:styleId="Address">
    <w:name w:val="Address"/>
    <w:basedOn w:val="ListParagraph"/>
    <w:link w:val="AddressChar"/>
    <w:uiPriority w:val="99"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uiPriority w:val="99"/>
    <w:locked/>
    <w:rsid w:val="00B36638"/>
    <w:rPr>
      <w:rFonts w:ascii="Garamond" w:hAnsi="Garamond"/>
      <w:color w:val="000000"/>
    </w:rPr>
  </w:style>
  <w:style w:type="paragraph" w:customStyle="1" w:styleId="Objective">
    <w:name w:val="Objective"/>
    <w:basedOn w:val="Normal"/>
    <w:uiPriority w:val="99"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36638"/>
    <w:rPr>
      <w:rFonts w:cs="Times New Roman"/>
    </w:rPr>
  </w:style>
  <w:style w:type="character" w:customStyle="1" w:styleId="AddressChar">
    <w:name w:val="Address Char"/>
    <w:basedOn w:val="ListParagraphChar"/>
    <w:link w:val="Address"/>
    <w:uiPriority w:val="99"/>
    <w:locked/>
    <w:rsid w:val="00B36638"/>
    <w:rPr>
      <w:rFonts w:ascii="Garamond" w:hAnsi="Garamond"/>
    </w:rPr>
  </w:style>
  <w:style w:type="paragraph" w:customStyle="1" w:styleId="BulletList1">
    <w:name w:val="Bullet List 1"/>
    <w:basedOn w:val="Normal"/>
    <w:uiPriority w:val="99"/>
    <w:rsid w:val="00B36638"/>
    <w:pPr>
      <w:numPr>
        <w:numId w:val="1"/>
      </w:numPr>
    </w:pPr>
  </w:style>
  <w:style w:type="paragraph" w:customStyle="1" w:styleId="BulletList2">
    <w:name w:val="Bullet List 2"/>
    <w:basedOn w:val="Normal"/>
    <w:uiPriority w:val="99"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semiHidden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3663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36638"/>
    <w:rPr>
      <w:rFonts w:cs="Times New Roman"/>
    </w:rPr>
  </w:style>
  <w:style w:type="character" w:customStyle="1" w:styleId="Textbold">
    <w:name w:val="Text bold"/>
    <w:basedOn w:val="DefaultParagraphFont"/>
    <w:uiPriority w:val="99"/>
    <w:rsid w:val="00B36638"/>
    <w:rPr>
      <w:rFonts w:cs="Times New Roman"/>
      <w:b/>
    </w:rPr>
  </w:style>
  <w:style w:type="paragraph" w:customStyle="1" w:styleId="ProfileDetails">
    <w:name w:val="Profile Details"/>
    <w:basedOn w:val="Normal"/>
    <w:link w:val="ProfileDetailsChar"/>
    <w:uiPriority w:val="99"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uiPriority w:val="99"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uiPriority w:val="99"/>
    <w:locked/>
    <w:rsid w:val="00B36638"/>
    <w:rPr>
      <w:b/>
      <w:bCs/>
    </w:rPr>
  </w:style>
  <w:style w:type="character" w:customStyle="1" w:styleId="ProfileDetailsChar">
    <w:name w:val="Profile Details Char"/>
    <w:basedOn w:val="DefaultParagraphFont"/>
    <w:link w:val="ProfileDetails"/>
    <w:uiPriority w:val="99"/>
    <w:locked/>
    <w:rsid w:val="00B36638"/>
    <w:rPr>
      <w:rFonts w:ascii="Garamond" w:hAnsi="Garamond" w:cs="Times New Roman"/>
    </w:rPr>
  </w:style>
  <w:style w:type="paragraph" w:customStyle="1" w:styleId="SubmitResume">
    <w:name w:val="Submit Resume"/>
    <w:basedOn w:val="Normal"/>
    <w:uiPriority w:val="99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uiPriority w:val="99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uiPriority w:val="99"/>
    <w:rsid w:val="00B36638"/>
  </w:style>
  <w:style w:type="paragraph" w:styleId="BalloonText">
    <w:name w:val="Balloon Text"/>
    <w:basedOn w:val="Normal"/>
    <w:link w:val="BalloonTextChar"/>
    <w:uiPriority w:val="99"/>
    <w:semiHidden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6638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uiPriority w:val="99"/>
    <w:rsid w:val="00DF52EB"/>
    <w:pPr>
      <w:numPr>
        <w:numId w:val="1"/>
      </w:numPr>
      <w:spacing w:after="60" w:line="240" w:lineRule="atLeast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collins\Application%20Data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15791</TotalTime>
  <Pages>2</Pages>
  <Words>547</Words>
  <Characters>3120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</dc:title>
  <dc:subject/>
  <dc:creator>vcollins</dc:creator>
  <cp:keywords/>
  <dc:description/>
  <cp:lastModifiedBy> </cp:lastModifiedBy>
  <cp:revision>15</cp:revision>
  <cp:lastPrinted>2009-03-17T14:40:00Z</cp:lastPrinted>
  <dcterms:created xsi:type="dcterms:W3CDTF">2012-05-18T19:09:00Z</dcterms:created>
  <dcterms:modified xsi:type="dcterms:W3CDTF">2012-06-13T03:03:00Z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