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72" w:rsidRPr="00B50BBD" w:rsidRDefault="00964972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  <w:r w:rsidRPr="00B50BBD">
        <w:rPr>
          <w:rFonts w:ascii="Times New Roman" w:hAnsi="Times New Roman" w:cs="Times New Roman"/>
          <w:b/>
          <w:bCs/>
          <w:sz w:val="22"/>
          <w:szCs w:val="22"/>
        </w:rPr>
        <w:t>JONATHAN BARSZCZ</w:t>
      </w:r>
      <w:bookmarkStart w:id="0" w:name="_GoBack"/>
      <w:bookmarkEnd w:id="0"/>
    </w:p>
    <w:p w:rsidR="00964972" w:rsidRPr="00B50BBD" w:rsidRDefault="00964972">
      <w:pPr>
        <w:pStyle w:val="BodyText"/>
        <w:rPr>
          <w:rFonts w:ascii="Times New Roman" w:hAnsi="Times New Roman" w:cs="Times New Roman"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B50BBD">
            <w:rPr>
              <w:rFonts w:ascii="Times New Roman" w:hAnsi="Times New Roman" w:cs="Times New Roman"/>
              <w:sz w:val="22"/>
              <w:szCs w:val="22"/>
            </w:rPr>
            <w:t>76 Glenwood Drive</w:t>
          </w:r>
        </w:smartTag>
      </w:smartTag>
    </w:p>
    <w:p w:rsidR="00964972" w:rsidRPr="00B50BBD" w:rsidRDefault="00964972">
      <w:pPr>
        <w:pStyle w:val="BodyText"/>
        <w:rPr>
          <w:rFonts w:ascii="Times New Roman" w:hAnsi="Times New Roman" w:cs="Times New Roman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B50BBD">
            <w:rPr>
              <w:rFonts w:ascii="Times New Roman" w:hAnsi="Times New Roman" w:cs="Times New Roman"/>
              <w:sz w:val="22"/>
              <w:szCs w:val="22"/>
            </w:rPr>
            <w:t>Westfield</w:t>
          </w:r>
        </w:smartTag>
        <w:r w:rsidRPr="00B50BBD">
          <w:rPr>
            <w:rFonts w:ascii="Times New Roman" w:hAnsi="Times New Roman" w:cs="Times New Roman"/>
            <w:sz w:val="22"/>
            <w:szCs w:val="22"/>
          </w:rPr>
          <w:t xml:space="preserve">, </w:t>
        </w:r>
        <w:smartTag w:uri="urn:schemas-microsoft-com:office:smarttags" w:element="State">
          <w:r w:rsidRPr="00B50BBD">
            <w:rPr>
              <w:rFonts w:ascii="Times New Roman" w:hAnsi="Times New Roman" w:cs="Times New Roman"/>
              <w:sz w:val="22"/>
              <w:szCs w:val="22"/>
            </w:rPr>
            <w:t>MA</w:t>
          </w:r>
        </w:smartTag>
        <w:r w:rsidRPr="00B50BBD">
          <w:rPr>
            <w:rFonts w:ascii="Times New Roman" w:hAnsi="Times New Roman" w:cs="Times New Roman"/>
            <w:sz w:val="22"/>
            <w:szCs w:val="22"/>
          </w:rPr>
          <w:t xml:space="preserve"> </w:t>
        </w:r>
        <w:smartTag w:uri="urn:schemas-microsoft-com:office:smarttags" w:element="PostalCode">
          <w:r w:rsidRPr="00B50BBD">
            <w:rPr>
              <w:rFonts w:ascii="Times New Roman" w:hAnsi="Times New Roman" w:cs="Times New Roman"/>
              <w:sz w:val="22"/>
              <w:szCs w:val="22"/>
            </w:rPr>
            <w:t>01085</w:t>
          </w:r>
        </w:smartTag>
      </w:smartTag>
    </w:p>
    <w:p w:rsidR="00964972" w:rsidRPr="00B50BBD" w:rsidRDefault="00964972" w:rsidP="00201CFA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50BBD">
        <w:rPr>
          <w:rFonts w:ascii="Times New Roman" w:hAnsi="Times New Roman" w:cs="Times New Roman"/>
          <w:sz w:val="22"/>
          <w:szCs w:val="22"/>
        </w:rPr>
        <w:t>(413) 537-1483</w:t>
      </w:r>
    </w:p>
    <w:p w:rsidR="00964972" w:rsidRPr="00B50BBD" w:rsidRDefault="00964972" w:rsidP="00201CFA">
      <w:pPr>
        <w:pStyle w:val="BodyText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50BBD">
          <w:rPr>
            <w:rStyle w:val="Hyperlink"/>
            <w:rFonts w:ascii="Times New Roman" w:hAnsi="Times New Roman" w:cs="Times New Roman"/>
            <w:sz w:val="22"/>
            <w:szCs w:val="22"/>
          </w:rPr>
          <w:t>Jonbarszcz@yahoo.com</w:t>
        </w:r>
      </w:hyperlink>
    </w:p>
    <w:p w:rsidR="00964972" w:rsidRPr="00B50BBD" w:rsidRDefault="00964972" w:rsidP="00201CF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964972" w:rsidRPr="00B50BBD" w:rsidRDefault="00964972" w:rsidP="00201CFA">
      <w:pPr>
        <w:pStyle w:val="BodyText"/>
        <w:jc w:val="lef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PROFESSIONAL PROFILE</w:t>
      </w:r>
      <w:r w:rsidRPr="00B50BBD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:rsidR="00964972" w:rsidRPr="00C90D40" w:rsidRDefault="00964972" w:rsidP="0029068F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Results oriented professional with over one and a half years of relevant work experience in the financial/insurance industry.  Highly skilled in effectively collaborating with all members of the organization to achieve business objectives. Strong problem solving, communication and teambuilding skills.  Advanced analytical and research abilities.  </w:t>
      </w:r>
    </w:p>
    <w:p w:rsidR="00964972" w:rsidRPr="00B50BBD" w:rsidRDefault="00964972" w:rsidP="00B96B42">
      <w:pPr>
        <w:pStyle w:val="BodyText"/>
        <w:jc w:val="lef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964972" w:rsidRPr="00B50BBD" w:rsidRDefault="00964972" w:rsidP="00222362">
      <w:pPr>
        <w:ind w:left="2880" w:hanging="2880"/>
        <w:rPr>
          <w:sz w:val="22"/>
          <w:szCs w:val="22"/>
          <w:u w:val="single"/>
        </w:rPr>
      </w:pPr>
      <w:r w:rsidRPr="00B50BBD">
        <w:rPr>
          <w:b/>
          <w:bCs/>
          <w:sz w:val="22"/>
          <w:szCs w:val="22"/>
          <w:u w:val="single"/>
        </w:rPr>
        <w:t>EDUCATION:</w:t>
      </w:r>
    </w:p>
    <w:p w:rsidR="00964972" w:rsidRPr="00B50BBD" w:rsidRDefault="00964972" w:rsidP="00222362">
      <w:pPr>
        <w:ind w:left="2880" w:hanging="2880"/>
        <w:rPr>
          <w:sz w:val="22"/>
          <w:szCs w:val="22"/>
          <w:u w:val="single"/>
        </w:rPr>
      </w:pPr>
      <w:smartTag w:uri="urn:schemas-microsoft-com:office:smarttags" w:element="place">
        <w:smartTag w:uri="urn:schemas-microsoft-com:office:smarttags" w:element="PlaceType">
          <w:r w:rsidRPr="00B50BBD">
            <w:rPr>
              <w:sz w:val="22"/>
              <w:szCs w:val="22"/>
            </w:rPr>
            <w:t>University</w:t>
          </w:r>
        </w:smartTag>
        <w:r w:rsidRPr="00B50BBD">
          <w:rPr>
            <w:sz w:val="22"/>
            <w:szCs w:val="22"/>
          </w:rPr>
          <w:t xml:space="preserve"> of </w:t>
        </w:r>
        <w:smartTag w:uri="urn:schemas-microsoft-com:office:smarttags" w:element="PlaceName">
          <w:r w:rsidRPr="00B50BBD">
            <w:rPr>
              <w:sz w:val="22"/>
              <w:szCs w:val="22"/>
            </w:rPr>
            <w:t>Massachusetts</w:t>
          </w:r>
        </w:smartTag>
      </w:smartTag>
      <w:r w:rsidRPr="00B50BBD">
        <w:rPr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50BBD">
            <w:rPr>
              <w:sz w:val="22"/>
              <w:szCs w:val="22"/>
            </w:rPr>
            <w:t>Dartmouth</w:t>
          </w:r>
        </w:smartTag>
      </w:smartTag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B50BBD">
        <w:rPr>
          <w:sz w:val="22"/>
          <w:szCs w:val="22"/>
        </w:rPr>
        <w:t>Graduated: June 2010</w:t>
      </w:r>
    </w:p>
    <w:p w:rsidR="00964972" w:rsidRPr="00B50BBD" w:rsidRDefault="00964972" w:rsidP="00C438EA">
      <w:pPr>
        <w:rPr>
          <w:sz w:val="22"/>
          <w:szCs w:val="22"/>
        </w:rPr>
      </w:pPr>
      <w:r w:rsidRPr="00B50BBD">
        <w:rPr>
          <w:sz w:val="22"/>
          <w:szCs w:val="22"/>
        </w:rPr>
        <w:t>Bachelor of Science – Finance</w:t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</w:p>
    <w:p w:rsidR="00964972" w:rsidRPr="00B50BBD" w:rsidRDefault="00964972" w:rsidP="00C438EA">
      <w:pPr>
        <w:rPr>
          <w:sz w:val="22"/>
          <w:szCs w:val="22"/>
        </w:rPr>
      </w:pPr>
      <w:r w:rsidRPr="00B50BBD">
        <w:rPr>
          <w:sz w:val="22"/>
          <w:szCs w:val="22"/>
        </w:rPr>
        <w:t>Dean’s List Honoree</w:t>
      </w:r>
    </w:p>
    <w:p w:rsidR="00964972" w:rsidRPr="00B50BBD" w:rsidRDefault="00964972">
      <w:pPr>
        <w:rPr>
          <w:sz w:val="22"/>
          <w:szCs w:val="22"/>
        </w:rPr>
      </w:pPr>
    </w:p>
    <w:p w:rsidR="00964972" w:rsidRPr="00CB6D51" w:rsidRDefault="00964972" w:rsidP="00CB6D51">
      <w:pPr>
        <w:rPr>
          <w:b/>
          <w:bCs/>
          <w:sz w:val="22"/>
          <w:szCs w:val="22"/>
          <w:u w:val="single"/>
        </w:rPr>
      </w:pPr>
      <w:r w:rsidRPr="00B50BBD">
        <w:rPr>
          <w:b/>
          <w:bCs/>
          <w:sz w:val="22"/>
          <w:szCs w:val="22"/>
          <w:u w:val="single"/>
        </w:rPr>
        <w:t>LICENSES:</w:t>
      </w:r>
    </w:p>
    <w:p w:rsidR="00964972" w:rsidRPr="00B50BBD" w:rsidRDefault="00964972" w:rsidP="003A41CD">
      <w:pPr>
        <w:numPr>
          <w:ilvl w:val="0"/>
          <w:numId w:val="11"/>
        </w:numPr>
        <w:rPr>
          <w:sz w:val="22"/>
          <w:szCs w:val="22"/>
        </w:rPr>
      </w:pPr>
      <w:r w:rsidRPr="00B50BBD">
        <w:rPr>
          <w:sz w:val="22"/>
          <w:szCs w:val="22"/>
        </w:rPr>
        <w:t>Series 63 License</w:t>
      </w:r>
    </w:p>
    <w:p w:rsidR="00964972" w:rsidRPr="00B50BBD" w:rsidRDefault="00964972">
      <w:pPr>
        <w:rPr>
          <w:sz w:val="22"/>
          <w:szCs w:val="22"/>
        </w:rPr>
      </w:pP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</w:p>
    <w:p w:rsidR="00964972" w:rsidRPr="00B50BBD" w:rsidRDefault="00964972">
      <w:pPr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PROFESSIONAL </w:t>
      </w:r>
      <w:r w:rsidRPr="00B50BBD">
        <w:rPr>
          <w:b/>
          <w:bCs/>
          <w:sz w:val="22"/>
          <w:szCs w:val="22"/>
          <w:u w:val="single"/>
        </w:rPr>
        <w:t>EXPERIENCE:</w:t>
      </w:r>
    </w:p>
    <w:p w:rsidR="00964972" w:rsidRDefault="00964972">
      <w:pPr>
        <w:rPr>
          <w:b/>
          <w:bCs/>
          <w:i/>
          <w:iCs/>
          <w:sz w:val="22"/>
          <w:szCs w:val="22"/>
        </w:rPr>
      </w:pPr>
    </w:p>
    <w:p w:rsidR="00964972" w:rsidRPr="00B50BBD" w:rsidRDefault="00964972">
      <w:pPr>
        <w:rPr>
          <w:b/>
          <w:bCs/>
          <w:i/>
          <w:iCs/>
          <w:sz w:val="22"/>
          <w:szCs w:val="22"/>
        </w:rPr>
      </w:pPr>
      <w:r w:rsidRPr="00B50BBD">
        <w:rPr>
          <w:b/>
          <w:bCs/>
          <w:i/>
          <w:iCs/>
          <w:sz w:val="22"/>
          <w:szCs w:val="22"/>
        </w:rPr>
        <w:t>D</w:t>
      </w:r>
      <w:r>
        <w:rPr>
          <w:b/>
          <w:bCs/>
          <w:i/>
          <w:iCs/>
          <w:sz w:val="22"/>
          <w:szCs w:val="22"/>
        </w:rPr>
        <w:t xml:space="preserve">eductible </w:t>
      </w:r>
      <w:r w:rsidRPr="00B50BBD">
        <w:rPr>
          <w:b/>
          <w:bCs/>
          <w:i/>
          <w:iCs/>
          <w:sz w:val="22"/>
          <w:szCs w:val="22"/>
        </w:rPr>
        <w:t>T</w:t>
      </w:r>
      <w:r>
        <w:rPr>
          <w:b/>
          <w:bCs/>
          <w:i/>
          <w:iCs/>
          <w:sz w:val="22"/>
          <w:szCs w:val="22"/>
        </w:rPr>
        <w:t xml:space="preserve">racking </w:t>
      </w:r>
      <w:r w:rsidRPr="00B50BBD">
        <w:rPr>
          <w:b/>
          <w:bCs/>
          <w:i/>
          <w:iCs/>
          <w:sz w:val="22"/>
          <w:szCs w:val="22"/>
        </w:rPr>
        <w:t>U</w:t>
      </w:r>
      <w:r>
        <w:rPr>
          <w:b/>
          <w:bCs/>
          <w:i/>
          <w:iCs/>
          <w:sz w:val="22"/>
          <w:szCs w:val="22"/>
        </w:rPr>
        <w:t>nit</w:t>
      </w:r>
      <w:r w:rsidRPr="00B50BBD">
        <w:rPr>
          <w:b/>
          <w:bCs/>
          <w:i/>
          <w:iCs/>
          <w:sz w:val="22"/>
          <w:szCs w:val="22"/>
        </w:rPr>
        <w:t xml:space="preserve"> Analyst</w:t>
      </w:r>
      <w:r>
        <w:rPr>
          <w:b/>
          <w:bCs/>
          <w:i/>
          <w:iCs/>
          <w:sz w:val="22"/>
          <w:szCs w:val="22"/>
        </w:rPr>
        <w:t>, Temporary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50BBD">
        <w:rPr>
          <w:sz w:val="22"/>
          <w:szCs w:val="22"/>
        </w:rPr>
        <w:t>March 2011-Present</w:t>
      </w:r>
    </w:p>
    <w:p w:rsidR="00964972" w:rsidRDefault="00964972">
      <w:pPr>
        <w:rPr>
          <w:sz w:val="22"/>
          <w:szCs w:val="22"/>
        </w:rPr>
      </w:pPr>
      <w:r>
        <w:rPr>
          <w:sz w:val="22"/>
          <w:szCs w:val="22"/>
        </w:rPr>
        <w:t>Chubb &amp; Son, a division of Federal Insurance Company</w:t>
      </w:r>
      <w:r w:rsidRPr="00B50BBD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50BBD">
            <w:rPr>
              <w:sz w:val="22"/>
              <w:szCs w:val="22"/>
            </w:rPr>
            <w:t>Simsbury</w:t>
          </w:r>
        </w:smartTag>
        <w:r w:rsidRPr="00B50BBD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50BBD">
            <w:rPr>
              <w:sz w:val="22"/>
              <w:szCs w:val="22"/>
            </w:rPr>
            <w:t>CT</w:t>
          </w:r>
        </w:smartTag>
      </w:smartTag>
      <w:r w:rsidRPr="00B50BBD">
        <w:rPr>
          <w:sz w:val="22"/>
          <w:szCs w:val="22"/>
        </w:rPr>
        <w:tab/>
      </w:r>
    </w:p>
    <w:p w:rsidR="00964972" w:rsidRDefault="00964972" w:rsidP="003C2D8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B50BBD">
        <w:rPr>
          <w:sz w:val="22"/>
          <w:szCs w:val="22"/>
        </w:rPr>
        <w:t>M</w:t>
      </w:r>
      <w:r>
        <w:rPr>
          <w:sz w:val="22"/>
          <w:szCs w:val="22"/>
        </w:rPr>
        <w:t>onitor and update</w:t>
      </w:r>
      <w:r w:rsidRPr="00B50BBD">
        <w:rPr>
          <w:sz w:val="22"/>
          <w:szCs w:val="22"/>
        </w:rPr>
        <w:t xml:space="preserve"> deductibles for </w:t>
      </w:r>
      <w:r>
        <w:rPr>
          <w:sz w:val="22"/>
          <w:szCs w:val="22"/>
        </w:rPr>
        <w:t>D&amp;O and EPL</w:t>
      </w:r>
      <w:r w:rsidRPr="00B50BBD">
        <w:rPr>
          <w:sz w:val="22"/>
          <w:szCs w:val="22"/>
        </w:rPr>
        <w:t xml:space="preserve"> claims currently in litigation.</w:t>
      </w:r>
    </w:p>
    <w:p w:rsidR="00964972" w:rsidRPr="003C2D80" w:rsidRDefault="00964972" w:rsidP="003C2D80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Administer</w:t>
      </w:r>
      <w:r w:rsidRPr="00B50BBD">
        <w:rPr>
          <w:sz w:val="22"/>
          <w:szCs w:val="22"/>
        </w:rPr>
        <w:t xml:space="preserve"> all billing correspondence accurately and on a timely basis.</w:t>
      </w:r>
    </w:p>
    <w:p w:rsidR="00964972" w:rsidRPr="003C2D80" w:rsidRDefault="00964972" w:rsidP="003C2D80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Prepare spreadsheets and ensure </w:t>
      </w:r>
      <w:r w:rsidRPr="00B50BBD">
        <w:rPr>
          <w:sz w:val="22"/>
          <w:szCs w:val="22"/>
        </w:rPr>
        <w:t>accurate fund balances for each account.</w:t>
      </w:r>
    </w:p>
    <w:p w:rsidR="00964972" w:rsidRPr="00B50BBD" w:rsidRDefault="00964972" w:rsidP="00C12B3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Maintain consistent </w:t>
      </w:r>
      <w:r w:rsidRPr="00B50BBD">
        <w:rPr>
          <w:sz w:val="22"/>
          <w:szCs w:val="22"/>
        </w:rPr>
        <w:t>communication</w:t>
      </w:r>
      <w:r>
        <w:rPr>
          <w:sz w:val="22"/>
          <w:szCs w:val="22"/>
        </w:rPr>
        <w:t xml:space="preserve"> with</w:t>
      </w:r>
      <w:r w:rsidRPr="00B50BBD">
        <w:rPr>
          <w:sz w:val="22"/>
          <w:szCs w:val="22"/>
        </w:rPr>
        <w:t xml:space="preserve"> auditors, claim examiners</w:t>
      </w:r>
      <w:r>
        <w:rPr>
          <w:sz w:val="22"/>
          <w:szCs w:val="22"/>
        </w:rPr>
        <w:t xml:space="preserve"> and external clientele</w:t>
      </w:r>
      <w:r w:rsidRPr="00B50BBD">
        <w:rPr>
          <w:sz w:val="22"/>
          <w:szCs w:val="22"/>
        </w:rPr>
        <w:t>.</w:t>
      </w:r>
    </w:p>
    <w:p w:rsidR="00964972" w:rsidRDefault="00964972" w:rsidP="00D60593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Research and resolve</w:t>
      </w:r>
      <w:r w:rsidRPr="00B50BBD">
        <w:rPr>
          <w:sz w:val="22"/>
          <w:szCs w:val="22"/>
        </w:rPr>
        <w:t xml:space="preserve"> deductible issues.</w:t>
      </w:r>
    </w:p>
    <w:p w:rsidR="00964972" w:rsidRPr="00CA6B44" w:rsidRDefault="00964972" w:rsidP="00CA6B4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Display dedication to long-term temporary assignment via Stuart Staffing Solutions.</w:t>
      </w:r>
    </w:p>
    <w:p w:rsidR="00964972" w:rsidRPr="00B50BBD" w:rsidRDefault="00964972">
      <w:pPr>
        <w:rPr>
          <w:b/>
          <w:bCs/>
          <w:i/>
          <w:iCs/>
          <w:sz w:val="22"/>
          <w:szCs w:val="22"/>
        </w:rPr>
      </w:pPr>
    </w:p>
    <w:p w:rsidR="00964972" w:rsidRDefault="00964972" w:rsidP="00DB0D2E">
      <w:pPr>
        <w:rPr>
          <w:sz w:val="22"/>
          <w:szCs w:val="22"/>
        </w:rPr>
      </w:pPr>
      <w:r w:rsidRPr="00B50BBD">
        <w:rPr>
          <w:b/>
          <w:bCs/>
          <w:i/>
          <w:iCs/>
          <w:sz w:val="22"/>
          <w:szCs w:val="22"/>
        </w:rPr>
        <w:t>Registered Representative</w:t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B50BBD">
        <w:rPr>
          <w:sz w:val="22"/>
          <w:szCs w:val="22"/>
        </w:rPr>
        <w:t>June 2010- September 2010</w:t>
      </w:r>
    </w:p>
    <w:p w:rsidR="00964972" w:rsidRPr="00B50BBD" w:rsidRDefault="00964972" w:rsidP="00DB0D2E">
      <w:pPr>
        <w:rPr>
          <w:sz w:val="22"/>
          <w:szCs w:val="22"/>
        </w:rPr>
      </w:pPr>
      <w:r w:rsidRPr="00B50BBD">
        <w:rPr>
          <w:sz w:val="22"/>
          <w:szCs w:val="22"/>
        </w:rPr>
        <w:t xml:space="preserve">First Investors Corporation, </w:t>
      </w:r>
      <w:smartTag w:uri="urn:schemas-microsoft-com:office:smarttags" w:element="place">
        <w:smartTag w:uri="urn:schemas-microsoft-com:office:smarttags" w:element="City">
          <w:r w:rsidRPr="00B50BBD">
            <w:rPr>
              <w:sz w:val="22"/>
              <w:szCs w:val="22"/>
            </w:rPr>
            <w:t>Agawam</w:t>
          </w:r>
        </w:smartTag>
        <w:r w:rsidRPr="00B50BBD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50BBD">
            <w:rPr>
              <w:sz w:val="22"/>
              <w:szCs w:val="22"/>
            </w:rPr>
            <w:t>MA</w:t>
          </w:r>
        </w:smartTag>
      </w:smartTag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</w:p>
    <w:p w:rsidR="00964972" w:rsidRPr="00B50BBD" w:rsidRDefault="00964972" w:rsidP="00DA2788">
      <w:pPr>
        <w:numPr>
          <w:ilvl w:val="0"/>
          <w:numId w:val="9"/>
        </w:numPr>
        <w:rPr>
          <w:sz w:val="22"/>
          <w:szCs w:val="22"/>
        </w:rPr>
      </w:pPr>
      <w:r w:rsidRPr="00B50BBD">
        <w:rPr>
          <w:sz w:val="22"/>
          <w:szCs w:val="22"/>
        </w:rPr>
        <w:t>Targeted potential and existing clients in order to assess their financial goals.</w:t>
      </w:r>
    </w:p>
    <w:p w:rsidR="00964972" w:rsidRPr="00B50BBD" w:rsidRDefault="00964972" w:rsidP="00DA2788">
      <w:pPr>
        <w:numPr>
          <w:ilvl w:val="0"/>
          <w:numId w:val="9"/>
        </w:numPr>
        <w:rPr>
          <w:sz w:val="22"/>
          <w:szCs w:val="22"/>
        </w:rPr>
      </w:pPr>
      <w:r w:rsidRPr="00B50BBD">
        <w:rPr>
          <w:sz w:val="22"/>
          <w:szCs w:val="22"/>
        </w:rPr>
        <w:t>Analyzed clients’ financial status and</w:t>
      </w:r>
      <w:r>
        <w:rPr>
          <w:sz w:val="22"/>
          <w:szCs w:val="22"/>
        </w:rPr>
        <w:t xml:space="preserve"> </w:t>
      </w:r>
      <w:r w:rsidRPr="00B50BBD">
        <w:rPr>
          <w:sz w:val="22"/>
          <w:szCs w:val="22"/>
        </w:rPr>
        <w:t>recommended solutions based on individual need.</w:t>
      </w:r>
    </w:p>
    <w:p w:rsidR="00964972" w:rsidRPr="00B50BBD" w:rsidRDefault="00964972" w:rsidP="00DA2788">
      <w:pPr>
        <w:numPr>
          <w:ilvl w:val="0"/>
          <w:numId w:val="9"/>
        </w:numPr>
        <w:rPr>
          <w:sz w:val="22"/>
          <w:szCs w:val="22"/>
        </w:rPr>
      </w:pPr>
      <w:r w:rsidRPr="00B50BBD">
        <w:rPr>
          <w:sz w:val="22"/>
          <w:szCs w:val="22"/>
        </w:rPr>
        <w:t>Maintained a weekly schedule of client appointments and company obligations.</w:t>
      </w:r>
    </w:p>
    <w:p w:rsidR="00964972" w:rsidRPr="00B50BBD" w:rsidRDefault="00964972" w:rsidP="00DA2788">
      <w:pPr>
        <w:numPr>
          <w:ilvl w:val="0"/>
          <w:numId w:val="9"/>
        </w:numPr>
        <w:rPr>
          <w:sz w:val="22"/>
          <w:szCs w:val="22"/>
        </w:rPr>
      </w:pPr>
      <w:r w:rsidRPr="00B50BBD">
        <w:rPr>
          <w:sz w:val="22"/>
          <w:szCs w:val="22"/>
        </w:rPr>
        <w:t>Prepared presentations to provide information about the products.</w:t>
      </w:r>
    </w:p>
    <w:p w:rsidR="00964972" w:rsidRPr="00B50BBD" w:rsidRDefault="00964972" w:rsidP="003A41CD">
      <w:pPr>
        <w:rPr>
          <w:sz w:val="22"/>
          <w:szCs w:val="22"/>
        </w:rPr>
      </w:pPr>
    </w:p>
    <w:p w:rsidR="00964972" w:rsidRPr="00B50BBD" w:rsidRDefault="00964972">
      <w:pPr>
        <w:rPr>
          <w:sz w:val="22"/>
          <w:szCs w:val="22"/>
        </w:rPr>
      </w:pPr>
      <w:r w:rsidRPr="00B50BBD">
        <w:rPr>
          <w:b/>
          <w:bCs/>
          <w:i/>
          <w:iCs/>
          <w:sz w:val="22"/>
          <w:szCs w:val="22"/>
        </w:rPr>
        <w:t>Finance Intern</w:t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 w:rsidRPr="00B50BBD"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 xml:space="preserve">       </w:t>
      </w:r>
      <w:r w:rsidRPr="00B50BBD">
        <w:rPr>
          <w:sz w:val="22"/>
          <w:szCs w:val="22"/>
        </w:rPr>
        <w:t>June 2009-August 2009</w:t>
      </w:r>
    </w:p>
    <w:p w:rsidR="00964972" w:rsidRPr="00B50BBD" w:rsidRDefault="00964972">
      <w:pPr>
        <w:rPr>
          <w:sz w:val="22"/>
          <w:szCs w:val="22"/>
        </w:rPr>
      </w:pPr>
      <w:r w:rsidRPr="00B50BBD">
        <w:rPr>
          <w:sz w:val="22"/>
          <w:szCs w:val="22"/>
        </w:rPr>
        <w:t xml:space="preserve">Merrill Lynch, </w:t>
      </w:r>
      <w:smartTag w:uri="urn:schemas-microsoft-com:office:smarttags" w:element="place">
        <w:smartTag w:uri="urn:schemas-microsoft-com:office:smarttags" w:element="City">
          <w:r w:rsidRPr="00B50BBD">
            <w:rPr>
              <w:sz w:val="22"/>
              <w:szCs w:val="22"/>
            </w:rPr>
            <w:t>Hyannis</w:t>
          </w:r>
        </w:smartTag>
        <w:r w:rsidRPr="00B50BBD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50BBD">
            <w:rPr>
              <w:sz w:val="22"/>
              <w:szCs w:val="22"/>
            </w:rPr>
            <w:t>MA</w:t>
          </w:r>
        </w:smartTag>
      </w:smartTag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  <w:r w:rsidRPr="00B50BBD">
        <w:rPr>
          <w:sz w:val="22"/>
          <w:szCs w:val="22"/>
        </w:rPr>
        <w:tab/>
      </w:r>
    </w:p>
    <w:p w:rsidR="00964972" w:rsidRPr="00B50BBD" w:rsidRDefault="00964972" w:rsidP="00646A92">
      <w:pPr>
        <w:numPr>
          <w:ilvl w:val="0"/>
          <w:numId w:val="2"/>
        </w:numPr>
        <w:rPr>
          <w:sz w:val="22"/>
          <w:szCs w:val="22"/>
        </w:rPr>
      </w:pPr>
      <w:r w:rsidRPr="00B50BBD">
        <w:rPr>
          <w:sz w:val="22"/>
          <w:szCs w:val="22"/>
        </w:rPr>
        <w:t>Created spreadsheets highlighting</w:t>
      </w:r>
      <w:r>
        <w:rPr>
          <w:sz w:val="22"/>
          <w:szCs w:val="22"/>
        </w:rPr>
        <w:t xml:space="preserve"> </w:t>
      </w:r>
      <w:r w:rsidRPr="00B50BBD">
        <w:rPr>
          <w:sz w:val="22"/>
          <w:szCs w:val="22"/>
        </w:rPr>
        <w:t>client portfolio returns.</w:t>
      </w:r>
    </w:p>
    <w:p w:rsidR="00964972" w:rsidRPr="00B50BBD" w:rsidRDefault="00964972" w:rsidP="003945DC">
      <w:pPr>
        <w:numPr>
          <w:ilvl w:val="0"/>
          <w:numId w:val="16"/>
        </w:numPr>
        <w:rPr>
          <w:color w:val="000000"/>
          <w:sz w:val="22"/>
          <w:szCs w:val="22"/>
        </w:rPr>
      </w:pPr>
      <w:r w:rsidRPr="00B50BBD">
        <w:rPr>
          <w:color w:val="000000"/>
          <w:sz w:val="22"/>
          <w:szCs w:val="22"/>
        </w:rPr>
        <w:t>Initiated phone calls to various businesses relating to Merrill Lynch’s 401K plan.</w:t>
      </w:r>
    </w:p>
    <w:p w:rsidR="00964972" w:rsidRPr="00B50BBD" w:rsidRDefault="00964972" w:rsidP="003945DC">
      <w:pPr>
        <w:numPr>
          <w:ilvl w:val="0"/>
          <w:numId w:val="16"/>
        </w:numPr>
        <w:rPr>
          <w:color w:val="000000"/>
          <w:sz w:val="22"/>
          <w:szCs w:val="22"/>
        </w:rPr>
      </w:pPr>
      <w:r w:rsidRPr="00B50BBD">
        <w:rPr>
          <w:color w:val="000000"/>
          <w:sz w:val="22"/>
          <w:szCs w:val="22"/>
        </w:rPr>
        <w:t>Developed a hypothetical portfolio containing only equities.</w:t>
      </w:r>
    </w:p>
    <w:p w:rsidR="00964972" w:rsidRPr="00B50BBD" w:rsidRDefault="00964972">
      <w:pPr>
        <w:numPr>
          <w:ilvl w:val="0"/>
          <w:numId w:val="2"/>
        </w:numPr>
        <w:rPr>
          <w:sz w:val="22"/>
          <w:szCs w:val="22"/>
        </w:rPr>
      </w:pPr>
      <w:r w:rsidRPr="00B50BBD">
        <w:rPr>
          <w:sz w:val="22"/>
          <w:szCs w:val="22"/>
        </w:rPr>
        <w:t>Researched and closely monitored market conditions.</w:t>
      </w:r>
    </w:p>
    <w:p w:rsidR="00964972" w:rsidRPr="00B50BBD" w:rsidRDefault="00964972" w:rsidP="00CF2B3E">
      <w:pPr>
        <w:ind w:left="360"/>
        <w:rPr>
          <w:sz w:val="22"/>
          <w:szCs w:val="22"/>
        </w:rPr>
      </w:pPr>
    </w:p>
    <w:p w:rsidR="00964972" w:rsidRPr="00B50BBD" w:rsidRDefault="00964972" w:rsidP="00CA638F">
      <w:pPr>
        <w:rPr>
          <w:b/>
          <w:bCs/>
          <w:sz w:val="22"/>
          <w:szCs w:val="22"/>
          <w:u w:val="single"/>
        </w:rPr>
      </w:pPr>
      <w:r w:rsidRPr="00B50BBD">
        <w:rPr>
          <w:b/>
          <w:bCs/>
          <w:sz w:val="22"/>
          <w:szCs w:val="22"/>
          <w:u w:val="single"/>
        </w:rPr>
        <w:t>ACTIVITIES:</w:t>
      </w:r>
    </w:p>
    <w:p w:rsidR="00964972" w:rsidRPr="00B50BBD" w:rsidRDefault="00964972" w:rsidP="00C12B3E">
      <w:pPr>
        <w:pStyle w:val="BodyText2"/>
        <w:ind w:left="7200" w:hanging="7200"/>
        <w:rPr>
          <w:rFonts w:ascii="Times New Roman" w:hAnsi="Times New Roman" w:cs="Times New Roman"/>
          <w:sz w:val="22"/>
          <w:szCs w:val="22"/>
        </w:rPr>
      </w:pPr>
      <w:r w:rsidRPr="00B50BBD">
        <w:rPr>
          <w:rFonts w:ascii="Times New Roman" w:hAnsi="Times New Roman" w:cs="Times New Roman"/>
          <w:sz w:val="22"/>
          <w:szCs w:val="22"/>
        </w:rPr>
        <w:t xml:space="preserve">Varsity Football, </w:t>
      </w:r>
      <w:smartTag w:uri="urn:schemas-microsoft-com:office:smarttags" w:element="place">
        <w:smartTag w:uri="urn:schemas-microsoft-com:office:smarttags" w:element="PlaceType">
          <w:r w:rsidRPr="00B50BBD">
            <w:rPr>
              <w:rFonts w:ascii="Times New Roman" w:hAnsi="Times New Roman" w:cs="Times New Roman"/>
              <w:sz w:val="22"/>
              <w:szCs w:val="22"/>
            </w:rPr>
            <w:t>University</w:t>
          </w:r>
        </w:smartTag>
        <w:r w:rsidRPr="00B50BBD">
          <w:rPr>
            <w:rFonts w:ascii="Times New Roman" w:hAnsi="Times New Roman" w:cs="Times New Roman"/>
            <w:sz w:val="22"/>
            <w:szCs w:val="22"/>
          </w:rPr>
          <w:t xml:space="preserve"> of </w:t>
        </w:r>
        <w:smartTag w:uri="urn:schemas-microsoft-com:office:smarttags" w:element="PlaceName">
          <w:r w:rsidRPr="00B50BBD">
            <w:rPr>
              <w:rFonts w:ascii="Times New Roman" w:hAnsi="Times New Roman" w:cs="Times New Roman"/>
              <w:sz w:val="22"/>
              <w:szCs w:val="22"/>
            </w:rPr>
            <w:t>Massachusetts</w:t>
          </w:r>
        </w:smartTag>
      </w:smartTag>
      <w:r w:rsidRPr="00B50BBD">
        <w:rPr>
          <w:rFonts w:ascii="Times New Roman" w:hAnsi="Times New Roman" w:cs="Times New Roman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50BBD">
            <w:rPr>
              <w:rFonts w:ascii="Times New Roman" w:hAnsi="Times New Roman" w:cs="Times New Roman"/>
              <w:sz w:val="22"/>
              <w:szCs w:val="22"/>
            </w:rPr>
            <w:t>Dartmouth</w:t>
          </w:r>
        </w:smartTag>
      </w:smartTag>
      <w:r w:rsidRPr="00B50BBD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B50BBD">
        <w:rPr>
          <w:rFonts w:ascii="Times New Roman" w:hAnsi="Times New Roman" w:cs="Times New Roman"/>
          <w:sz w:val="22"/>
          <w:szCs w:val="22"/>
        </w:rPr>
        <w:t>2006 -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0BBD">
        <w:rPr>
          <w:rFonts w:ascii="Times New Roman" w:hAnsi="Times New Roman" w:cs="Times New Roman"/>
          <w:sz w:val="22"/>
          <w:szCs w:val="22"/>
        </w:rPr>
        <w:t xml:space="preserve">2008 </w:t>
      </w:r>
    </w:p>
    <w:p w:rsidR="00964972" w:rsidRPr="00B50BBD" w:rsidRDefault="00964972" w:rsidP="00775D47">
      <w:pPr>
        <w:pStyle w:val="BodyText2"/>
        <w:ind w:left="0" w:firstLine="0"/>
        <w:rPr>
          <w:rFonts w:ascii="Times New Roman" w:hAnsi="Times New Roman" w:cs="Times New Roman"/>
          <w:sz w:val="22"/>
          <w:szCs w:val="22"/>
        </w:rPr>
      </w:pPr>
    </w:p>
    <w:sectPr w:rsidR="00964972" w:rsidRPr="00B50BBD" w:rsidSect="00AD3135">
      <w:pgSz w:w="12240" w:h="15840"/>
      <w:pgMar w:top="576" w:right="864" w:bottom="1008" w:left="1440" w:header="720" w:footer="720" w:gutter="0"/>
      <w:paperSrc w:first="7" w:other="7"/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7D8"/>
    <w:multiLevelType w:val="hybridMultilevel"/>
    <w:tmpl w:val="1CF2E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B08514B"/>
    <w:multiLevelType w:val="hybridMultilevel"/>
    <w:tmpl w:val="CACC7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9B56F38"/>
    <w:multiLevelType w:val="hybridMultilevel"/>
    <w:tmpl w:val="F4C48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AF14841"/>
    <w:multiLevelType w:val="hybridMultilevel"/>
    <w:tmpl w:val="71B49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C314156"/>
    <w:multiLevelType w:val="hybridMultilevel"/>
    <w:tmpl w:val="A5DED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230D5E31"/>
    <w:multiLevelType w:val="hybridMultilevel"/>
    <w:tmpl w:val="98DEF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DC9432C"/>
    <w:multiLevelType w:val="hybridMultilevel"/>
    <w:tmpl w:val="6E12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EA415EB"/>
    <w:multiLevelType w:val="hybridMultilevel"/>
    <w:tmpl w:val="CF2AF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75B69EB"/>
    <w:multiLevelType w:val="hybridMultilevel"/>
    <w:tmpl w:val="44747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384B542B"/>
    <w:multiLevelType w:val="hybridMultilevel"/>
    <w:tmpl w:val="682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D45416"/>
    <w:multiLevelType w:val="hybridMultilevel"/>
    <w:tmpl w:val="4CCC9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E2E081F"/>
    <w:multiLevelType w:val="hybridMultilevel"/>
    <w:tmpl w:val="ED98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7F75812"/>
    <w:multiLevelType w:val="hybridMultilevel"/>
    <w:tmpl w:val="C856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B048FE"/>
    <w:multiLevelType w:val="hybridMultilevel"/>
    <w:tmpl w:val="065EC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B69608B"/>
    <w:multiLevelType w:val="hybridMultilevel"/>
    <w:tmpl w:val="F046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3BA00F0"/>
    <w:multiLevelType w:val="hybridMultilevel"/>
    <w:tmpl w:val="5646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8B04C7E"/>
    <w:multiLevelType w:val="hybridMultilevel"/>
    <w:tmpl w:val="931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A2F3B28"/>
    <w:multiLevelType w:val="hybridMultilevel"/>
    <w:tmpl w:val="260CF6CC"/>
    <w:lvl w:ilvl="0" w:tplc="D264F06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15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90"/>
  <w:drawingGridVerticalSpacing w:val="245"/>
  <w:displayHorizontalDrawingGridEvery w:val="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EF5"/>
    <w:rsid w:val="000126C5"/>
    <w:rsid w:val="000240B1"/>
    <w:rsid w:val="00042C33"/>
    <w:rsid w:val="000B3DB7"/>
    <w:rsid w:val="000D1A4B"/>
    <w:rsid w:val="00130054"/>
    <w:rsid w:val="00140B28"/>
    <w:rsid w:val="00195EA9"/>
    <w:rsid w:val="001A6D58"/>
    <w:rsid w:val="001B6D99"/>
    <w:rsid w:val="001E0159"/>
    <w:rsid w:val="001E28D9"/>
    <w:rsid w:val="00201CFA"/>
    <w:rsid w:val="00222362"/>
    <w:rsid w:val="00270ECA"/>
    <w:rsid w:val="002742E7"/>
    <w:rsid w:val="0029068F"/>
    <w:rsid w:val="002C31FF"/>
    <w:rsid w:val="002D5F9F"/>
    <w:rsid w:val="003008DB"/>
    <w:rsid w:val="00302754"/>
    <w:rsid w:val="0032494C"/>
    <w:rsid w:val="0033400D"/>
    <w:rsid w:val="00341B57"/>
    <w:rsid w:val="00346320"/>
    <w:rsid w:val="00363DD1"/>
    <w:rsid w:val="00373306"/>
    <w:rsid w:val="00391F20"/>
    <w:rsid w:val="003945DC"/>
    <w:rsid w:val="003A41CD"/>
    <w:rsid w:val="003A47A5"/>
    <w:rsid w:val="003C2D80"/>
    <w:rsid w:val="003D1138"/>
    <w:rsid w:val="00460621"/>
    <w:rsid w:val="00467362"/>
    <w:rsid w:val="00482EF5"/>
    <w:rsid w:val="004925E4"/>
    <w:rsid w:val="004B7BD7"/>
    <w:rsid w:val="004C180E"/>
    <w:rsid w:val="00542BD3"/>
    <w:rsid w:val="005535C4"/>
    <w:rsid w:val="00556A9A"/>
    <w:rsid w:val="0058683A"/>
    <w:rsid w:val="005F310B"/>
    <w:rsid w:val="00646A92"/>
    <w:rsid w:val="00691D69"/>
    <w:rsid w:val="006C5CA1"/>
    <w:rsid w:val="00720B35"/>
    <w:rsid w:val="00775D47"/>
    <w:rsid w:val="00793343"/>
    <w:rsid w:val="007A70E8"/>
    <w:rsid w:val="008034D7"/>
    <w:rsid w:val="00811550"/>
    <w:rsid w:val="008156ED"/>
    <w:rsid w:val="00841130"/>
    <w:rsid w:val="00845404"/>
    <w:rsid w:val="008939B8"/>
    <w:rsid w:val="008D4F2F"/>
    <w:rsid w:val="00905A93"/>
    <w:rsid w:val="00922F3B"/>
    <w:rsid w:val="00934BA2"/>
    <w:rsid w:val="00964972"/>
    <w:rsid w:val="0098389D"/>
    <w:rsid w:val="009C4000"/>
    <w:rsid w:val="00A070C7"/>
    <w:rsid w:val="00A13932"/>
    <w:rsid w:val="00A25970"/>
    <w:rsid w:val="00A57F27"/>
    <w:rsid w:val="00A61832"/>
    <w:rsid w:val="00AA6CFE"/>
    <w:rsid w:val="00AB5F21"/>
    <w:rsid w:val="00AD3135"/>
    <w:rsid w:val="00AE04FC"/>
    <w:rsid w:val="00AF4B98"/>
    <w:rsid w:val="00B0136C"/>
    <w:rsid w:val="00B05142"/>
    <w:rsid w:val="00B36327"/>
    <w:rsid w:val="00B36380"/>
    <w:rsid w:val="00B42DBE"/>
    <w:rsid w:val="00B50BBD"/>
    <w:rsid w:val="00B700BE"/>
    <w:rsid w:val="00B734A9"/>
    <w:rsid w:val="00B96B42"/>
    <w:rsid w:val="00BE0078"/>
    <w:rsid w:val="00BE2748"/>
    <w:rsid w:val="00C00589"/>
    <w:rsid w:val="00C12B3E"/>
    <w:rsid w:val="00C26319"/>
    <w:rsid w:val="00C438EA"/>
    <w:rsid w:val="00C90D40"/>
    <w:rsid w:val="00CA638F"/>
    <w:rsid w:val="00CA6B44"/>
    <w:rsid w:val="00CB6D51"/>
    <w:rsid w:val="00CF2B3E"/>
    <w:rsid w:val="00D56949"/>
    <w:rsid w:val="00D60593"/>
    <w:rsid w:val="00D66FA7"/>
    <w:rsid w:val="00D7328C"/>
    <w:rsid w:val="00DA2788"/>
    <w:rsid w:val="00DB0D2E"/>
    <w:rsid w:val="00DE1375"/>
    <w:rsid w:val="00E05945"/>
    <w:rsid w:val="00E40772"/>
    <w:rsid w:val="00E5007B"/>
    <w:rsid w:val="00E942BD"/>
    <w:rsid w:val="00EC1ABE"/>
    <w:rsid w:val="00EE4675"/>
    <w:rsid w:val="00F175F5"/>
    <w:rsid w:val="00F226F8"/>
    <w:rsid w:val="00F3281B"/>
    <w:rsid w:val="00F35931"/>
    <w:rsid w:val="00FB08D1"/>
    <w:rsid w:val="00FD0D03"/>
    <w:rsid w:val="00FE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envelope address" w:unhideWhenUsed="0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6FA7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5EA9"/>
    <w:rPr>
      <w:rFonts w:ascii="Cambria" w:hAnsi="Cambria" w:cs="Cambria"/>
      <w:b/>
      <w:bCs/>
      <w:kern w:val="32"/>
      <w:sz w:val="32"/>
      <w:szCs w:val="32"/>
    </w:rPr>
  </w:style>
  <w:style w:type="paragraph" w:styleId="EnvelopeAddress">
    <w:name w:val="envelope address"/>
    <w:basedOn w:val="Normal"/>
    <w:uiPriority w:val="99"/>
    <w:rsid w:val="00D66FA7"/>
    <w:pPr>
      <w:framePr w:w="7920" w:h="1980" w:hRule="exact" w:hSpace="180" w:wrap="auto" w:hAnchor="page" w:xAlign="center" w:yAlign="bottom"/>
      <w:ind w:left="2880"/>
    </w:pPr>
    <w:rPr>
      <w:rFonts w:ascii="Garamond" w:hAnsi="Garamond" w:cs="Garamond"/>
    </w:rPr>
  </w:style>
  <w:style w:type="paragraph" w:customStyle="1" w:styleId="RELine">
    <w:name w:val="RE: Line"/>
    <w:basedOn w:val="Normal"/>
    <w:uiPriority w:val="99"/>
    <w:rsid w:val="00D66FA7"/>
    <w:rPr>
      <w:i/>
      <w:iCs/>
      <w:u w:val="single"/>
    </w:rPr>
  </w:style>
  <w:style w:type="paragraph" w:customStyle="1" w:styleId="ClientMatter">
    <w:name w:val="Client/Matter"/>
    <w:basedOn w:val="Normal"/>
    <w:uiPriority w:val="99"/>
    <w:rsid w:val="00D66FA7"/>
    <w:pPr>
      <w:tabs>
        <w:tab w:val="left" w:pos="720"/>
        <w:tab w:val="left" w:pos="4320"/>
      </w:tabs>
    </w:pPr>
    <w:rPr>
      <w:rFonts w:ascii="Garamond" w:hAnsi="Garamond" w:cs="Garamond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D66FA7"/>
    <w:pPr>
      <w:jc w:val="center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95EA9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66FA7"/>
    <w:pPr>
      <w:ind w:left="2880" w:hanging="2880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5EA9"/>
    <w:rPr>
      <w:sz w:val="24"/>
      <w:szCs w:val="24"/>
    </w:rPr>
  </w:style>
  <w:style w:type="character" w:styleId="Hyperlink">
    <w:name w:val="Hyperlink"/>
    <w:basedOn w:val="DefaultParagraphFont"/>
    <w:uiPriority w:val="99"/>
    <w:rsid w:val="00201C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46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6A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6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E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4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A9"/>
    <w:rPr>
      <w:sz w:val="2"/>
      <w:szCs w:val="2"/>
    </w:rPr>
  </w:style>
  <w:style w:type="paragraph" w:styleId="ListParagraph">
    <w:name w:val="List Paragraph"/>
    <w:basedOn w:val="Normal"/>
    <w:uiPriority w:val="99"/>
    <w:qFormat/>
    <w:rsid w:val="00D60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barszcz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318</Words>
  <Characters>1818</Characters>
  <Application>Microsoft Office Outlook</Application>
  <DocSecurity>0</DocSecurity>
  <Lines>0</Lines>
  <Paragraphs>0</Paragraphs>
  <ScaleCrop>false</ScaleCrop>
  <Company>Martin, Costello, Leiter, Downey &amp; Stieger,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BARSZCZ</dc:title>
  <dc:subject/>
  <dc:creator>user</dc:creator>
  <cp:keywords/>
  <dc:description/>
  <cp:lastModifiedBy>n490830</cp:lastModifiedBy>
  <cp:revision>3</cp:revision>
  <cp:lastPrinted>2011-08-10T01:33:00Z</cp:lastPrinted>
  <dcterms:created xsi:type="dcterms:W3CDTF">2012-06-25T15:25:00Z</dcterms:created>
  <dcterms:modified xsi:type="dcterms:W3CDTF">2012-07-05T12:34:00Z</dcterms:modified>
</cp:coreProperties>
</file>