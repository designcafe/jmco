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58" w:rsidRPr="006F001B" w:rsidRDefault="006F001B" w:rsidP="00AB1E58">
      <w:pPr>
        <w:pStyle w:val="NormalWeb"/>
        <w:rPr>
          <w:lang w:val="en"/>
        </w:rPr>
      </w:pPr>
      <w:r w:rsidRPr="006F001B">
        <w:rPr>
          <w:rStyle w:val="Emphasis"/>
          <w:b/>
          <w:i w:val="0"/>
          <w:lang w:val="en"/>
        </w:rPr>
        <w:t>Objective:</w:t>
      </w:r>
      <w:r w:rsidRPr="006F001B">
        <w:rPr>
          <w:rStyle w:val="Emphasis"/>
          <w:lang w:val="en"/>
        </w:rPr>
        <w:t xml:space="preserve"> </w:t>
      </w:r>
      <w:r w:rsidR="00AB1E58" w:rsidRPr="006F001B">
        <w:rPr>
          <w:rStyle w:val="Emphasis"/>
          <w:lang w:val="en"/>
        </w:rPr>
        <w:t xml:space="preserve">To gain an understanding of how to provide good customer service and to obtain knowledge of the day-to-day operations of </w:t>
      </w:r>
      <w:r>
        <w:rPr>
          <w:rStyle w:val="Emphasis"/>
          <w:lang w:val="en"/>
        </w:rPr>
        <w:t>Medical and Business industry</w:t>
      </w:r>
      <w:r w:rsidR="00AB1E58" w:rsidRPr="006F001B">
        <w:rPr>
          <w:rStyle w:val="Emphasis"/>
          <w:lang w:val="en"/>
        </w:rPr>
        <w:t>.</w:t>
      </w:r>
      <w:r w:rsidR="00AB1E58" w:rsidRPr="006F001B">
        <w:rPr>
          <w:lang w:val="en"/>
        </w:rPr>
        <w:t xml:space="preserve"> </w:t>
      </w:r>
    </w:p>
    <w:p w:rsidR="00E65C38" w:rsidRPr="006F001B" w:rsidRDefault="00803626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NAME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="002B2526" w:rsidRPr="006F001B">
        <w:rPr>
          <w:rFonts w:ascii="Times New Roman" w:hAnsi="Times New Roman" w:cs="Times New Roman"/>
          <w:sz w:val="24"/>
          <w:szCs w:val="24"/>
        </w:rPr>
        <w:t xml:space="preserve">Muhammad Ali </w:t>
      </w:r>
      <w:proofErr w:type="spellStart"/>
      <w:r w:rsidR="002B2526" w:rsidRPr="006F001B">
        <w:rPr>
          <w:rFonts w:ascii="Times New Roman" w:hAnsi="Times New Roman" w:cs="Times New Roman"/>
          <w:sz w:val="24"/>
          <w:szCs w:val="24"/>
        </w:rPr>
        <w:t>Nafees</w:t>
      </w:r>
      <w:proofErr w:type="spellEnd"/>
    </w:p>
    <w:p w:rsidR="00803626" w:rsidRPr="006F001B" w:rsidRDefault="00803626" w:rsidP="002B25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CURRENT ADDRESS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="002B2526" w:rsidRPr="006F001B">
        <w:rPr>
          <w:rFonts w:ascii="Times New Roman" w:hAnsi="Times New Roman" w:cs="Times New Roman"/>
          <w:sz w:val="24"/>
          <w:szCs w:val="24"/>
        </w:rPr>
        <w:t>441 Park Road</w:t>
      </w:r>
    </w:p>
    <w:p w:rsidR="002B2526" w:rsidRPr="006F001B" w:rsidRDefault="002B2526" w:rsidP="002B25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>West Hartford, CT 06119</w:t>
      </w:r>
    </w:p>
    <w:p w:rsidR="00803626" w:rsidRPr="006F001B" w:rsidRDefault="00803626" w:rsidP="006F001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 xml:space="preserve">TEL </w:t>
      </w:r>
      <w:r w:rsidR="002B2526" w:rsidRPr="006F001B">
        <w:rPr>
          <w:rFonts w:ascii="Times New Roman" w:hAnsi="Times New Roman" w:cs="Times New Roman"/>
          <w:sz w:val="24"/>
          <w:szCs w:val="24"/>
        </w:rPr>
        <w:t>860-995-4797 email:   smalinafees@gmail.com</w:t>
      </w:r>
      <w:r w:rsidRPr="006F00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3626" w:rsidRPr="006F001B" w:rsidRDefault="00803626">
      <w:pPr>
        <w:rPr>
          <w:rFonts w:ascii="Times New Roman" w:hAnsi="Times New Roman" w:cs="Times New Roman"/>
          <w:b/>
          <w:sz w:val="24"/>
          <w:szCs w:val="24"/>
        </w:rPr>
      </w:pPr>
    </w:p>
    <w:p w:rsidR="00E65C38" w:rsidRPr="006F001B" w:rsidRDefault="007F2D7D">
      <w:pPr>
        <w:rPr>
          <w:rFonts w:ascii="Times New Roman" w:hAnsi="Times New Roman" w:cs="Times New Roman"/>
          <w:b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SCHOOL/COLLEGE</w:t>
      </w:r>
    </w:p>
    <w:p w:rsidR="00E65C38" w:rsidRPr="006F001B" w:rsidRDefault="002B2526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2008</w:t>
      </w:r>
      <w:r w:rsidR="007F2D7D" w:rsidRPr="006F001B">
        <w:rPr>
          <w:rFonts w:ascii="Times New Roman" w:hAnsi="Times New Roman" w:cs="Times New Roman"/>
          <w:sz w:val="24"/>
          <w:szCs w:val="24"/>
        </w:rPr>
        <w:tab/>
      </w:r>
      <w:r w:rsidR="007F2D7D"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William H. Hall High School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 xml:space="preserve"> West Hartford, CT</w:t>
      </w:r>
    </w:p>
    <w:p w:rsidR="00E65C38" w:rsidRPr="006F001B" w:rsidRDefault="002B2526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2008-present</w:t>
      </w:r>
      <w:r w:rsidR="00990564" w:rsidRPr="006F001B">
        <w:rPr>
          <w:rFonts w:ascii="Times New Roman" w:hAnsi="Times New Roman" w:cs="Times New Roman"/>
          <w:sz w:val="24"/>
          <w:szCs w:val="24"/>
        </w:rPr>
        <w:tab/>
      </w:r>
      <w:r w:rsidR="00990564"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>Eastern Connecticut State University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 xml:space="preserve"> Willimantic, CT</w:t>
      </w:r>
    </w:p>
    <w:p w:rsidR="002B2526" w:rsidRPr="006F001B" w:rsidRDefault="002B2526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 xml:space="preserve">Undeclared major </w:t>
      </w:r>
    </w:p>
    <w:p w:rsidR="00340E4B" w:rsidRDefault="007F2D7D" w:rsidP="007F2D7D">
      <w:pPr>
        <w:rPr>
          <w:rFonts w:ascii="Times New Roman" w:hAnsi="Times New Roman" w:cs="Times New Roman"/>
          <w:b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5C39A3" w:rsidRDefault="005C39A3" w:rsidP="007F2D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Connecticut Ear Nose and Throat Specialist, LLC</w:t>
      </w:r>
      <w:r>
        <w:rPr>
          <w:rFonts w:ascii="Times New Roman" w:hAnsi="Times New Roman" w:cs="Times New Roman"/>
          <w:b/>
          <w:sz w:val="24"/>
          <w:szCs w:val="24"/>
        </w:rPr>
        <w:tab/>
        <w:t>Hartford, CT</w:t>
      </w:r>
    </w:p>
    <w:p w:rsidR="00343FC6" w:rsidRDefault="00343FC6" w:rsidP="007F2D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Phone Secretory </w:t>
      </w:r>
    </w:p>
    <w:p w:rsidR="00343FC6" w:rsidRDefault="00343FC6" w:rsidP="007F2D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Medical Record</w:t>
      </w:r>
    </w:p>
    <w:p w:rsidR="002756C1" w:rsidRPr="006F001B" w:rsidRDefault="002B2526" w:rsidP="00ED3FB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2006-2007</w:t>
      </w:r>
      <w:r w:rsidR="007F2D7D"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>CVS Pharmacy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West Hartford, CT</w:t>
      </w:r>
    </w:p>
    <w:p w:rsidR="002B2526" w:rsidRPr="006F001B" w:rsidRDefault="002B2526" w:rsidP="00ED3FB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="0030302A" w:rsidRPr="006F001B">
        <w:rPr>
          <w:rFonts w:ascii="Times New Roman" w:hAnsi="Times New Roman" w:cs="Times New Roman"/>
          <w:sz w:val="24"/>
          <w:szCs w:val="24"/>
        </w:rPr>
        <w:t>Cashier</w:t>
      </w:r>
    </w:p>
    <w:p w:rsidR="002B2526" w:rsidRPr="00883FC4" w:rsidRDefault="002B2526" w:rsidP="00883FC4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2007-2008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Stop and Shop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West Hartford, CT</w:t>
      </w:r>
    </w:p>
    <w:p w:rsidR="00883FC4" w:rsidRDefault="002B2526" w:rsidP="00883FC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 xml:space="preserve">Cashier </w:t>
      </w:r>
    </w:p>
    <w:p w:rsidR="00883FC4" w:rsidRDefault="00883FC4" w:rsidP="00883FC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2008-2009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Big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Mansfield, CT</w:t>
      </w:r>
    </w:p>
    <w:p w:rsidR="00883FC4" w:rsidRPr="00883FC4" w:rsidRDefault="00883FC4" w:rsidP="00883FC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Cashier</w:t>
      </w:r>
    </w:p>
    <w:p w:rsidR="00AB1E58" w:rsidRPr="006F001B" w:rsidRDefault="00AB1E58" w:rsidP="00AB1E5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2010-</w:t>
      </w:r>
      <w:r w:rsidR="0030302A">
        <w:rPr>
          <w:rFonts w:ascii="Times New Roman" w:hAnsi="Times New Roman" w:cs="Times New Roman"/>
          <w:b/>
          <w:sz w:val="24"/>
          <w:szCs w:val="24"/>
        </w:rPr>
        <w:t>P</w:t>
      </w:r>
      <w:r w:rsidRPr="006F001B">
        <w:rPr>
          <w:rFonts w:ascii="Times New Roman" w:hAnsi="Times New Roman" w:cs="Times New Roman"/>
          <w:b/>
          <w:sz w:val="24"/>
          <w:szCs w:val="24"/>
        </w:rPr>
        <w:t>resent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Park Road Auto Motive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West Hartford, CT</w:t>
      </w:r>
    </w:p>
    <w:p w:rsidR="00AB1E58" w:rsidRDefault="00AB1E58" w:rsidP="00AB1E58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Pr="006F001B">
        <w:rPr>
          <w:rFonts w:ascii="Times New Roman" w:hAnsi="Times New Roman" w:cs="Times New Roman"/>
          <w:b/>
          <w:sz w:val="24"/>
          <w:szCs w:val="24"/>
        </w:rPr>
        <w:tab/>
        <w:t xml:space="preserve">(Part Time) </w:t>
      </w:r>
      <w:r w:rsidRPr="006F001B">
        <w:rPr>
          <w:rFonts w:ascii="Times New Roman" w:hAnsi="Times New Roman" w:cs="Times New Roman"/>
          <w:sz w:val="24"/>
          <w:szCs w:val="24"/>
        </w:rPr>
        <w:t>Tech Mechanic</w:t>
      </w:r>
    </w:p>
    <w:p w:rsidR="0030302A" w:rsidRPr="006F001B" w:rsidRDefault="0030302A" w:rsidP="0030302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2010-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 Care Center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>Hartford, CT</w:t>
      </w:r>
    </w:p>
    <w:p w:rsidR="0030302A" w:rsidRDefault="0030302A" w:rsidP="0030302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Pr="006F001B">
        <w:rPr>
          <w:rFonts w:ascii="Times New Roman" w:hAnsi="Times New Roman" w:cs="Times New Roman"/>
          <w:b/>
          <w:sz w:val="24"/>
          <w:szCs w:val="24"/>
        </w:rPr>
        <w:tab/>
        <w:t xml:space="preserve">(Part Time) </w:t>
      </w:r>
      <w:r>
        <w:rPr>
          <w:rFonts w:ascii="Times New Roman" w:hAnsi="Times New Roman" w:cs="Times New Roman"/>
          <w:sz w:val="24"/>
          <w:szCs w:val="24"/>
        </w:rPr>
        <w:t>Medical Record</w:t>
      </w:r>
    </w:p>
    <w:p w:rsidR="002B2526" w:rsidRPr="006F001B" w:rsidRDefault="002B2526" w:rsidP="002B252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>200</w:t>
      </w:r>
      <w:r w:rsidR="0030302A">
        <w:rPr>
          <w:rFonts w:ascii="Times New Roman" w:hAnsi="Times New Roman" w:cs="Times New Roman"/>
          <w:b/>
          <w:sz w:val="24"/>
          <w:szCs w:val="24"/>
        </w:rPr>
        <w:t>6-P</w:t>
      </w:r>
      <w:r w:rsidRPr="006F001B">
        <w:rPr>
          <w:rFonts w:ascii="Times New Roman" w:hAnsi="Times New Roman" w:cs="Times New Roman"/>
          <w:b/>
          <w:sz w:val="24"/>
          <w:szCs w:val="24"/>
        </w:rPr>
        <w:t>resent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Dunkin Donuts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West Hartford, CT</w:t>
      </w:r>
    </w:p>
    <w:p w:rsidR="002B2526" w:rsidRDefault="002B2526" w:rsidP="002B252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Pr="006F001B">
        <w:rPr>
          <w:rFonts w:ascii="Times New Roman" w:hAnsi="Times New Roman" w:cs="Times New Roman"/>
          <w:b/>
          <w:sz w:val="24"/>
          <w:szCs w:val="24"/>
        </w:rPr>
        <w:tab/>
      </w:r>
      <w:r w:rsidR="00511D1D">
        <w:rPr>
          <w:rFonts w:ascii="Times New Roman" w:hAnsi="Times New Roman" w:cs="Times New Roman"/>
          <w:sz w:val="24"/>
          <w:szCs w:val="24"/>
        </w:rPr>
        <w:t>Shift Supervisor</w:t>
      </w:r>
      <w:r w:rsidRPr="006F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1D1D" w:rsidRPr="00511D1D" w:rsidRDefault="00511D1D" w:rsidP="00511D1D">
      <w:pPr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11D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Awards and Achievements:</w:t>
      </w:r>
    </w:p>
    <w:p w:rsidR="00511D1D" w:rsidRPr="00511D1D" w:rsidRDefault="00511D1D" w:rsidP="00511D1D">
      <w:pPr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1D1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Academic achievement (2004 – 2008 every year)</w:t>
      </w:r>
    </w:p>
    <w:p w:rsidR="0030302A" w:rsidRPr="0030302A" w:rsidRDefault="0030302A" w:rsidP="0053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/ Applications:</w:t>
      </w:r>
      <w:r w:rsidRPr="00303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6E0CA5" w:rsidRDefault="006E0CA5" w:rsidP="00531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02A" w:rsidRPr="0030302A" w:rsidRDefault="0030302A" w:rsidP="00531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2A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Office XP, Microsoft Office 2000, Microsoft Office 1997, MS Word, MS Access, MS Excel, Internet Explorer, Outlook, Outlook Express, PowerPoint, Adobe Photoshop</w:t>
      </w:r>
    </w:p>
    <w:p w:rsidR="00EB4EB1" w:rsidRDefault="00EB4EB1" w:rsidP="005319EB">
      <w:pPr>
        <w:rPr>
          <w:rFonts w:ascii="Times New Roman" w:hAnsi="Times New Roman" w:cs="Times New Roman"/>
          <w:b/>
          <w:sz w:val="24"/>
          <w:szCs w:val="24"/>
        </w:rPr>
      </w:pPr>
    </w:p>
    <w:p w:rsidR="00B73C3F" w:rsidRDefault="00B73C3F" w:rsidP="007F2D7D">
      <w:pPr>
        <w:rPr>
          <w:rFonts w:ascii="Times New Roman" w:hAnsi="Times New Roman" w:cs="Times New Roman"/>
          <w:b/>
          <w:sz w:val="24"/>
          <w:szCs w:val="24"/>
        </w:rPr>
      </w:pPr>
      <w:r w:rsidRPr="00B73C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73C3F" w:rsidRDefault="00B73C3F" w:rsidP="007F2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Hindi, Urdu and Punjabi (read and write)</w:t>
      </w:r>
    </w:p>
    <w:p w:rsidR="006E0CA5" w:rsidRDefault="006E0CA5" w:rsidP="007F2D7D">
      <w:pPr>
        <w:rPr>
          <w:rFonts w:ascii="Times New Roman" w:hAnsi="Times New Roman" w:cs="Times New Roman"/>
          <w:b/>
          <w:sz w:val="24"/>
          <w:szCs w:val="24"/>
        </w:rPr>
      </w:pPr>
    </w:p>
    <w:p w:rsidR="00AB1E58" w:rsidRPr="006F001B" w:rsidRDefault="00803626" w:rsidP="007F2D7D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Pr="006F001B">
        <w:rPr>
          <w:rFonts w:ascii="Times New Roman" w:hAnsi="Times New Roman" w:cs="Times New Roman"/>
          <w:sz w:val="24"/>
          <w:szCs w:val="24"/>
        </w:rPr>
        <w:t xml:space="preserve">– </w:t>
      </w:r>
      <w:r w:rsidR="00D60D83" w:rsidRPr="006F001B">
        <w:rPr>
          <w:rFonts w:ascii="Times New Roman" w:hAnsi="Times New Roman" w:cs="Times New Roman"/>
          <w:sz w:val="24"/>
          <w:szCs w:val="24"/>
        </w:rPr>
        <w:tab/>
      </w:r>
    </w:p>
    <w:p w:rsidR="007F2D7D" w:rsidRPr="006F001B" w:rsidRDefault="00D60D83" w:rsidP="007F2D7D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AB1E58" w:rsidRPr="006F001B">
        <w:rPr>
          <w:rFonts w:ascii="Times New Roman" w:hAnsi="Times New Roman" w:cs="Times New Roman"/>
          <w:sz w:val="24"/>
          <w:szCs w:val="24"/>
        </w:rPr>
        <w:t>Moeen</w:t>
      </w:r>
      <w:proofErr w:type="spellEnd"/>
      <w:r w:rsidR="00AB1E58" w:rsidRPr="006F0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E58" w:rsidRPr="006F001B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="00AB1E58" w:rsidRPr="006F001B">
        <w:rPr>
          <w:rFonts w:ascii="Times New Roman" w:hAnsi="Times New Roman" w:cs="Times New Roman"/>
          <w:sz w:val="24"/>
          <w:szCs w:val="24"/>
        </w:rPr>
        <w:t xml:space="preserve"> </w:t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  <w:t xml:space="preserve">Co-worker </w:t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  <w:t>860-906-6235</w:t>
      </w:r>
    </w:p>
    <w:p w:rsidR="00D60D83" w:rsidRPr="006F001B" w:rsidRDefault="00AB1E58" w:rsidP="00AB1E58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2D5A72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="002D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A72">
        <w:rPr>
          <w:rFonts w:ascii="Times New Roman" w:hAnsi="Times New Roman" w:cs="Times New Roman"/>
          <w:sz w:val="24"/>
          <w:szCs w:val="24"/>
        </w:rPr>
        <w:t>Nafees-Chaudhary</w:t>
      </w:r>
      <w:proofErr w:type="spellEnd"/>
      <w:r w:rsid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="002D5A7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2D5A72">
        <w:rPr>
          <w:rFonts w:ascii="Times New Roman" w:hAnsi="Times New Roman" w:cs="Times New Roman"/>
          <w:sz w:val="24"/>
          <w:szCs w:val="24"/>
        </w:rPr>
        <w:t>ister</w:t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</w:r>
      <w:r w:rsidRPr="006F001B">
        <w:rPr>
          <w:rFonts w:ascii="Times New Roman" w:hAnsi="Times New Roman" w:cs="Times New Roman"/>
          <w:sz w:val="24"/>
          <w:szCs w:val="24"/>
        </w:rPr>
        <w:tab/>
        <w:t>860-</w:t>
      </w:r>
      <w:r w:rsidR="002D5A72">
        <w:rPr>
          <w:rFonts w:ascii="Times New Roman" w:hAnsi="Times New Roman" w:cs="Times New Roman"/>
          <w:sz w:val="24"/>
          <w:szCs w:val="24"/>
        </w:rPr>
        <w:t>869-5522</w:t>
      </w:r>
    </w:p>
    <w:p w:rsidR="007F2D7D" w:rsidRPr="006F001B" w:rsidRDefault="0001654A" w:rsidP="00AB1E58">
      <w:pPr>
        <w:rPr>
          <w:rFonts w:ascii="Times New Roman" w:hAnsi="Times New Roman" w:cs="Times New Roman"/>
          <w:sz w:val="24"/>
          <w:szCs w:val="24"/>
        </w:rPr>
      </w:pPr>
      <w:r w:rsidRPr="006F001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2D5A72">
        <w:rPr>
          <w:rFonts w:ascii="Times New Roman" w:hAnsi="Times New Roman" w:cs="Times New Roman"/>
          <w:sz w:val="24"/>
          <w:szCs w:val="24"/>
        </w:rPr>
        <w:t>Anteia</w:t>
      </w:r>
      <w:proofErr w:type="spellEnd"/>
      <w:r w:rsidR="002D5A72">
        <w:rPr>
          <w:rFonts w:ascii="Times New Roman" w:hAnsi="Times New Roman" w:cs="Times New Roman"/>
          <w:sz w:val="24"/>
          <w:szCs w:val="24"/>
        </w:rPr>
        <w:t xml:space="preserve"> Perry</w:t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6F001B">
        <w:rPr>
          <w:rFonts w:ascii="Times New Roman" w:hAnsi="Times New Roman" w:cs="Times New Roman"/>
          <w:sz w:val="24"/>
          <w:szCs w:val="24"/>
        </w:rPr>
        <w:tab/>
      </w:r>
      <w:r w:rsidR="002D5A72">
        <w:rPr>
          <w:rFonts w:ascii="Times New Roman" w:hAnsi="Times New Roman" w:cs="Times New Roman"/>
          <w:sz w:val="24"/>
          <w:szCs w:val="24"/>
        </w:rPr>
        <w:t>co-worker</w:t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  <w:r w:rsidR="00AB1E58" w:rsidRPr="006F001B">
        <w:rPr>
          <w:rFonts w:ascii="Times New Roman" w:hAnsi="Times New Roman" w:cs="Times New Roman"/>
          <w:sz w:val="24"/>
          <w:szCs w:val="24"/>
        </w:rPr>
        <w:tab/>
      </w:r>
    </w:p>
    <w:sectPr w:rsidR="007F2D7D" w:rsidRPr="006F001B" w:rsidSect="00634E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13" w:rsidRDefault="008C6213" w:rsidP="00ED3FBF">
      <w:pPr>
        <w:spacing w:after="0" w:line="240" w:lineRule="auto"/>
      </w:pPr>
      <w:r>
        <w:separator/>
      </w:r>
    </w:p>
  </w:endnote>
  <w:endnote w:type="continuationSeparator" w:id="0">
    <w:p w:rsidR="008C6213" w:rsidRDefault="008C6213" w:rsidP="00ED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BF" w:rsidRDefault="00ED3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3146"/>
      <w:docPartObj>
        <w:docPartGallery w:val="Page Numbers (Bottom of Page)"/>
        <w:docPartUnique/>
      </w:docPartObj>
    </w:sdtPr>
    <w:sdtEndPr/>
    <w:sdtContent>
      <w:p w:rsidR="00AA04C9" w:rsidRDefault="00B96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A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3FBF" w:rsidRDefault="00ED3F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BF" w:rsidRDefault="00ED3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13" w:rsidRDefault="008C6213" w:rsidP="00ED3FBF">
      <w:pPr>
        <w:spacing w:after="0" w:line="240" w:lineRule="auto"/>
      </w:pPr>
      <w:r>
        <w:separator/>
      </w:r>
    </w:p>
  </w:footnote>
  <w:footnote w:type="continuationSeparator" w:id="0">
    <w:p w:rsidR="008C6213" w:rsidRDefault="008C6213" w:rsidP="00ED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BF" w:rsidRDefault="00ED3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BF" w:rsidRDefault="00ED3F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BF" w:rsidRDefault="00ED3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26"/>
    <w:rsid w:val="0001654A"/>
    <w:rsid w:val="00051749"/>
    <w:rsid w:val="00123234"/>
    <w:rsid w:val="001A7A2D"/>
    <w:rsid w:val="00225B8D"/>
    <w:rsid w:val="002756C1"/>
    <w:rsid w:val="002B2526"/>
    <w:rsid w:val="002D5A72"/>
    <w:rsid w:val="002E3B2D"/>
    <w:rsid w:val="0030302A"/>
    <w:rsid w:val="00340E4B"/>
    <w:rsid w:val="00342ED4"/>
    <w:rsid w:val="00343FC6"/>
    <w:rsid w:val="004206C2"/>
    <w:rsid w:val="004440FF"/>
    <w:rsid w:val="004648DC"/>
    <w:rsid w:val="00511D1D"/>
    <w:rsid w:val="005319EB"/>
    <w:rsid w:val="005764FE"/>
    <w:rsid w:val="005C39A3"/>
    <w:rsid w:val="00634A0E"/>
    <w:rsid w:val="00634EC1"/>
    <w:rsid w:val="006C499E"/>
    <w:rsid w:val="006D6A1C"/>
    <w:rsid w:val="006E0CA5"/>
    <w:rsid w:val="006F001B"/>
    <w:rsid w:val="00717AB4"/>
    <w:rsid w:val="007545A6"/>
    <w:rsid w:val="007F2D7D"/>
    <w:rsid w:val="00803626"/>
    <w:rsid w:val="00883FC4"/>
    <w:rsid w:val="00891EAB"/>
    <w:rsid w:val="008B0D32"/>
    <w:rsid w:val="008C6213"/>
    <w:rsid w:val="008C7A36"/>
    <w:rsid w:val="00942FFA"/>
    <w:rsid w:val="00950CCA"/>
    <w:rsid w:val="00990564"/>
    <w:rsid w:val="0099279B"/>
    <w:rsid w:val="00AA04C9"/>
    <w:rsid w:val="00AB1E58"/>
    <w:rsid w:val="00AB2884"/>
    <w:rsid w:val="00B03EF3"/>
    <w:rsid w:val="00B73C3F"/>
    <w:rsid w:val="00B96483"/>
    <w:rsid w:val="00BB7472"/>
    <w:rsid w:val="00BD44FC"/>
    <w:rsid w:val="00D251C5"/>
    <w:rsid w:val="00D60D83"/>
    <w:rsid w:val="00E65C38"/>
    <w:rsid w:val="00EB4EB1"/>
    <w:rsid w:val="00EC52F2"/>
    <w:rsid w:val="00ED3FBF"/>
    <w:rsid w:val="00EE1B91"/>
    <w:rsid w:val="00E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D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FBF"/>
  </w:style>
  <w:style w:type="paragraph" w:styleId="Footer">
    <w:name w:val="footer"/>
    <w:basedOn w:val="Normal"/>
    <w:link w:val="FooterChar"/>
    <w:uiPriority w:val="99"/>
    <w:unhideWhenUsed/>
    <w:rsid w:val="00E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BF"/>
  </w:style>
  <w:style w:type="paragraph" w:styleId="NormalWeb">
    <w:name w:val="Normal (Web)"/>
    <w:basedOn w:val="Normal"/>
    <w:uiPriority w:val="99"/>
    <w:semiHidden/>
    <w:unhideWhenUsed/>
    <w:rsid w:val="00AB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1E58"/>
    <w:rPr>
      <w:i/>
      <w:iCs/>
    </w:rPr>
  </w:style>
  <w:style w:type="character" w:styleId="Strong">
    <w:name w:val="Strong"/>
    <w:basedOn w:val="DefaultParagraphFont"/>
    <w:uiPriority w:val="22"/>
    <w:qFormat/>
    <w:rsid w:val="00511D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D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FBF"/>
  </w:style>
  <w:style w:type="paragraph" w:styleId="Footer">
    <w:name w:val="footer"/>
    <w:basedOn w:val="Normal"/>
    <w:link w:val="FooterChar"/>
    <w:uiPriority w:val="99"/>
    <w:unhideWhenUsed/>
    <w:rsid w:val="00E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BF"/>
  </w:style>
  <w:style w:type="paragraph" w:styleId="NormalWeb">
    <w:name w:val="Normal (Web)"/>
    <w:basedOn w:val="Normal"/>
    <w:uiPriority w:val="99"/>
    <w:semiHidden/>
    <w:unhideWhenUsed/>
    <w:rsid w:val="00AB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1E58"/>
    <w:rPr>
      <w:i/>
      <w:iCs/>
    </w:rPr>
  </w:style>
  <w:style w:type="character" w:styleId="Strong">
    <w:name w:val="Strong"/>
    <w:basedOn w:val="DefaultParagraphFont"/>
    <w:uiPriority w:val="22"/>
    <w:qFormat/>
    <w:rsid w:val="00511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m%20Nafees\AppData\Roaming\Microsoft\Templates\TP0300048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7E46-151E-47E2-9F40-F5912C72F6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0A00F-D7DF-4A9E-BCB0-F37C94E6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TP030004867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Nafees</dc:creator>
  <cp:lastModifiedBy>Queens Imaging</cp:lastModifiedBy>
  <cp:revision>3</cp:revision>
  <cp:lastPrinted>2009-01-26T20:24:00Z</cp:lastPrinted>
  <dcterms:created xsi:type="dcterms:W3CDTF">2011-11-07T21:03:00Z</dcterms:created>
  <dcterms:modified xsi:type="dcterms:W3CDTF">2011-11-07T21:06:00Z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TC030004867</vt:lpwstr>
  </property>
</Properties>
</file>