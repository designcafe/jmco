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glossary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3B" w:rsidRPr="0099268D" w:rsidRDefault="00EC193B" w:rsidP="00EC193B">
      <w:pPr>
        <w:pStyle w:val="Heading1"/>
        <w:rPr>
          <w:rFonts w:ascii="Georgia" w:hAnsi="Georgia"/>
        </w:rPr>
      </w:pPr>
      <w:r w:rsidRPr="0099268D">
        <w:rPr>
          <w:rFonts w:ascii="Georgia" w:hAnsi="Georgia"/>
        </w:rPr>
        <w:t>Qualifications</w:t>
      </w:r>
    </w:p>
    <w:p w:rsidR="00EC193B" w:rsidRPr="0099268D" w:rsidRDefault="00EC193B" w:rsidP="00EC193B">
      <w:pPr>
        <w:pStyle w:val="ListBulle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Consistent in displaying maturity, good judgment, and a willingness to accept responsibility.</w:t>
      </w:r>
    </w:p>
    <w:p w:rsidR="00EC763E" w:rsidRPr="0099268D" w:rsidRDefault="00EC193B" w:rsidP="00EC193B">
      <w:pPr>
        <w:pStyle w:val="ListBulle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Self-motivated, team player with problem solving abilities and strong leadership qualities.</w:t>
      </w:r>
    </w:p>
    <w:p w:rsidR="000A4635" w:rsidRPr="0099268D" w:rsidRDefault="00EC763E" w:rsidP="00EC193B">
      <w:pPr>
        <w:pStyle w:val="ListBulle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Detail-oriented</w:t>
      </w:r>
      <w:r w:rsidR="000A72B3" w:rsidRPr="0099268D">
        <w:rPr>
          <w:rFonts w:ascii="Georgia" w:hAnsi="Georgia"/>
          <w:sz w:val="24"/>
        </w:rPr>
        <w:t xml:space="preserve"> with the ability to multi</w:t>
      </w:r>
      <w:r w:rsidRPr="0099268D">
        <w:rPr>
          <w:rFonts w:ascii="Georgia" w:hAnsi="Georgia"/>
          <w:sz w:val="24"/>
        </w:rPr>
        <w:t>-task</w:t>
      </w:r>
      <w:r w:rsidR="00373439">
        <w:rPr>
          <w:rFonts w:ascii="Georgia" w:hAnsi="Georgia"/>
          <w:sz w:val="24"/>
        </w:rPr>
        <w:t xml:space="preserve"> several projects</w:t>
      </w:r>
      <w:r w:rsidRPr="0099268D">
        <w:rPr>
          <w:rFonts w:ascii="Georgia" w:hAnsi="Georgia"/>
          <w:sz w:val="24"/>
        </w:rPr>
        <w:t>.</w:t>
      </w:r>
    </w:p>
    <w:p w:rsidR="00EC193B" w:rsidRPr="0099268D" w:rsidRDefault="000A4635" w:rsidP="000A4635">
      <w:pPr>
        <w:pStyle w:val="ListBulle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 xml:space="preserve">Excellent </w:t>
      </w:r>
      <w:r w:rsidR="000A72B3" w:rsidRPr="0099268D">
        <w:rPr>
          <w:rFonts w:ascii="Georgia" w:hAnsi="Georgia"/>
          <w:sz w:val="24"/>
        </w:rPr>
        <w:t>verbal and written</w:t>
      </w:r>
      <w:r w:rsidRPr="0099268D">
        <w:rPr>
          <w:rFonts w:ascii="Georgia" w:hAnsi="Georgia"/>
          <w:sz w:val="24"/>
        </w:rPr>
        <w:t xml:space="preserve"> communication and analytical skills.</w:t>
      </w:r>
    </w:p>
    <w:p w:rsidR="00EC193B" w:rsidRPr="00373439" w:rsidRDefault="000A4635" w:rsidP="00373439">
      <w:pPr>
        <w:pStyle w:val="ListBulle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Proficient with</w:t>
      </w:r>
      <w:r w:rsidR="00373439">
        <w:rPr>
          <w:rFonts w:ascii="Georgia" w:hAnsi="Georgia"/>
          <w:sz w:val="24"/>
        </w:rPr>
        <w:t xml:space="preserve"> Microsoft Office, Internet and social media networks.</w:t>
      </w:r>
    </w:p>
    <w:p w:rsidR="00EC193B" w:rsidRPr="0099268D" w:rsidRDefault="00EC193B" w:rsidP="00EC193B">
      <w:pPr>
        <w:pStyle w:val="Heading1"/>
        <w:rPr>
          <w:rFonts w:ascii="Georgia" w:hAnsi="Georgia"/>
        </w:rPr>
      </w:pPr>
      <w:r w:rsidRPr="0099268D">
        <w:rPr>
          <w:rFonts w:ascii="Georgia" w:hAnsi="Georgia"/>
        </w:rPr>
        <w:t>Education</w:t>
      </w:r>
    </w:p>
    <w:p w:rsidR="00EC193B" w:rsidRPr="0099268D" w:rsidRDefault="009A5C04" w:rsidP="00EC193B">
      <w:pPr>
        <w:pStyle w:val="Heading2"/>
        <w:rPr>
          <w:rFonts w:ascii="Georgia" w:hAnsi="Georgia"/>
          <w:sz w:val="24"/>
        </w:rPr>
      </w:pPr>
      <w:sdt>
        <w:sdtPr>
          <w:rPr>
            <w:rFonts w:ascii="Georgia" w:hAnsi="Georgia"/>
            <w:sz w:val="24"/>
          </w:rPr>
          <w:id w:val="9459748"/>
          <w:placeholder>
            <w:docPart w:val="467FA1B5AFC71546B28503700D1CCC8F"/>
          </w:placeholder>
        </w:sdtPr>
        <w:sdtContent>
          <w:r w:rsidR="00EC193B" w:rsidRPr="0099268D">
            <w:rPr>
              <w:rFonts w:ascii="Georgia" w:hAnsi="Georgia"/>
              <w:sz w:val="24"/>
            </w:rPr>
            <w:t>Southern Connecticut State University</w:t>
          </w:r>
        </w:sdtContent>
      </w:sdt>
      <w:r w:rsidR="00EC193B" w:rsidRPr="0099268D">
        <w:rPr>
          <w:rFonts w:ascii="Georgia" w:hAnsi="Georgia"/>
          <w:sz w:val="24"/>
        </w:rPr>
        <w:tab/>
        <w:t>Fall 2007-May 2011</w:t>
      </w:r>
    </w:p>
    <w:sdt>
      <w:sdtPr>
        <w:rPr>
          <w:rFonts w:ascii="Georgia" w:hAnsi="Georgia"/>
          <w:sz w:val="24"/>
        </w:rPr>
        <w:id w:val="9459753"/>
        <w:placeholder>
          <w:docPart w:val="A03155B172FCBD448908B96301B664E6"/>
        </w:placeholder>
      </w:sdtPr>
      <w:sdtEndPr>
        <w:rPr>
          <w:sz w:val="20"/>
        </w:rPr>
      </w:sdtEndPr>
      <w:sdtContent>
        <w:p w:rsidR="008B06A8" w:rsidRPr="0099268D" w:rsidRDefault="000A4635" w:rsidP="008B06A8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i/>
              <w:sz w:val="24"/>
            </w:rPr>
            <w:t xml:space="preserve">Bachelor of Science in </w:t>
          </w:r>
          <w:r w:rsidR="00EC193B" w:rsidRPr="0099268D">
            <w:rPr>
              <w:rFonts w:ascii="Georgia" w:hAnsi="Georgia"/>
              <w:i/>
              <w:sz w:val="24"/>
            </w:rPr>
            <w:t>Business Administration</w:t>
          </w:r>
          <w:r w:rsidR="008B06A8" w:rsidRPr="0099268D">
            <w:rPr>
              <w:rFonts w:ascii="Georgia" w:hAnsi="Georgia"/>
              <w:i/>
              <w:sz w:val="24"/>
            </w:rPr>
            <w:t xml:space="preserve"> with a Concentration in </w:t>
          </w:r>
          <w:r w:rsidR="00B31C66" w:rsidRPr="0099268D">
            <w:rPr>
              <w:rFonts w:ascii="Georgia" w:hAnsi="Georgia"/>
              <w:i/>
              <w:sz w:val="24"/>
            </w:rPr>
            <w:t>Marketing</w:t>
          </w:r>
        </w:p>
        <w:p w:rsidR="000A4635" w:rsidRPr="0099268D" w:rsidRDefault="008B06A8" w:rsidP="008B06A8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i/>
              <w:sz w:val="24"/>
            </w:rPr>
            <w:t>Honors/Awards</w:t>
          </w:r>
          <w:r w:rsidRPr="0099268D">
            <w:rPr>
              <w:rFonts w:ascii="Georgia" w:hAnsi="Georgia"/>
              <w:sz w:val="24"/>
            </w:rPr>
            <w:t>: Dean’s List (2010), Who’s Who Among Students in American Colleges &amp; Universities (2010 &amp; 2011), Gamma Sigma Alpha National Greek Honor Society (2011), Order of Omega National Greek Honor Society (2011)</w:t>
          </w:r>
        </w:p>
        <w:p w:rsidR="00EC193B" w:rsidRPr="0099268D" w:rsidRDefault="000A4635" w:rsidP="008B06A8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i/>
              <w:sz w:val="24"/>
            </w:rPr>
            <w:t>Leadership</w:t>
          </w:r>
          <w:r w:rsidRPr="0099268D">
            <w:rPr>
              <w:rFonts w:ascii="Georgia" w:hAnsi="Georgia"/>
              <w:sz w:val="24"/>
            </w:rPr>
            <w:t>: Delta Phi Epsilon International Sorority (President May 2010-May 2011), Greek Life Council (Vice President May 2010-May 2011), SCSU Class of 2011 (Coordinator of Public Relations May 2010-2011), Relay for Life (Team Captain 2004-Present)</w:t>
          </w:r>
        </w:p>
      </w:sdtContent>
    </w:sdt>
    <w:p w:rsidR="00563016" w:rsidRPr="0099268D" w:rsidRDefault="00563016">
      <w:pPr>
        <w:pStyle w:val="Heading1"/>
        <w:rPr>
          <w:rFonts w:ascii="Georgia" w:hAnsi="Georgia"/>
        </w:rPr>
      </w:pPr>
      <w:r w:rsidRPr="0099268D">
        <w:rPr>
          <w:rFonts w:ascii="Georgia" w:hAnsi="Georgia"/>
        </w:rPr>
        <w:t>Experience</w:t>
      </w:r>
    </w:p>
    <w:p w:rsidR="00EC193B" w:rsidRPr="0099268D" w:rsidRDefault="00EC193B" w:rsidP="00EC193B">
      <w:pPr>
        <w:pStyle w:val="Heading2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 xml:space="preserve">Bartender </w:t>
      </w:r>
      <w:r w:rsidRPr="0099268D">
        <w:rPr>
          <w:rFonts w:ascii="Georgia" w:hAnsi="Georgia"/>
          <w:sz w:val="24"/>
        </w:rPr>
        <w:tab/>
        <w:t>April 2009-Present</w:t>
      </w:r>
    </w:p>
    <w:p w:rsidR="00CC5E9F" w:rsidRPr="0099268D" w:rsidRDefault="00EC193B" w:rsidP="00EC193B">
      <w:pPr>
        <w:pStyle w:val="BodyTex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i/>
          <w:sz w:val="24"/>
        </w:rPr>
        <w:t>Doody’s Totoket Inn Restaurant</w:t>
      </w:r>
      <w:r w:rsidRPr="0099268D">
        <w:rPr>
          <w:rFonts w:ascii="Georgia" w:hAnsi="Georgia"/>
          <w:sz w:val="24"/>
        </w:rPr>
        <w:t>, North Branford, CT</w:t>
      </w:r>
    </w:p>
    <w:p w:rsidR="00CC5E9F" w:rsidRPr="0099268D" w:rsidRDefault="00CC5E9F" w:rsidP="00CC5E9F">
      <w:pPr>
        <w:pStyle w:val="BodyText"/>
        <w:numPr>
          <w:ilvl w:val="0"/>
          <w:numId w:val="14"/>
        </w:numPr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Multi-task orders, cash register and product preparation under fast paced conditions.</w:t>
      </w:r>
    </w:p>
    <w:p w:rsidR="008B06A8" w:rsidRPr="0099268D" w:rsidRDefault="008B06A8" w:rsidP="00CC5E9F">
      <w:pPr>
        <w:pStyle w:val="BodyText"/>
        <w:numPr>
          <w:ilvl w:val="0"/>
          <w:numId w:val="14"/>
        </w:numPr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Provide customer service to all customers to ensure correct order and satisfaction.</w:t>
      </w:r>
    </w:p>
    <w:p w:rsidR="00EC193B" w:rsidRPr="0099268D" w:rsidRDefault="008B06A8" w:rsidP="008B06A8">
      <w:pPr>
        <w:pStyle w:val="BodyText"/>
        <w:numPr>
          <w:ilvl w:val="0"/>
          <w:numId w:val="14"/>
        </w:numPr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>Ensure a safe and inviting environment for all guests.</w:t>
      </w:r>
    </w:p>
    <w:p w:rsidR="00134FA5" w:rsidRPr="0099268D" w:rsidRDefault="00563016">
      <w:pPr>
        <w:pStyle w:val="Heading2"/>
        <w:rPr>
          <w:rFonts w:ascii="Georgia" w:hAnsi="Georgia"/>
          <w:sz w:val="24"/>
        </w:rPr>
      </w:pPr>
      <w:r w:rsidRPr="0099268D">
        <w:rPr>
          <w:rFonts w:ascii="Georgia" w:hAnsi="Georgia"/>
          <w:sz w:val="24"/>
        </w:rPr>
        <w:t xml:space="preserve">Community Advisor </w:t>
      </w:r>
      <w:r w:rsidR="004B3F3E" w:rsidRPr="0099268D">
        <w:rPr>
          <w:rFonts w:ascii="Georgia" w:hAnsi="Georgia"/>
          <w:sz w:val="24"/>
        </w:rPr>
        <w:tab/>
        <w:t>January 2008</w:t>
      </w:r>
      <w:r w:rsidRPr="0099268D">
        <w:rPr>
          <w:rFonts w:ascii="Georgia" w:hAnsi="Georgia"/>
          <w:sz w:val="24"/>
        </w:rPr>
        <w:t>-</w:t>
      </w:r>
      <w:r w:rsidR="00EC193B" w:rsidRPr="0099268D">
        <w:rPr>
          <w:rFonts w:ascii="Georgia" w:hAnsi="Georgia"/>
          <w:sz w:val="24"/>
        </w:rPr>
        <w:t>May 2011</w:t>
      </w:r>
    </w:p>
    <w:p w:rsidR="00563016" w:rsidRPr="0099268D" w:rsidRDefault="00134FA5" w:rsidP="00EC193B">
      <w:pPr>
        <w:pStyle w:val="BodyTex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i/>
          <w:sz w:val="24"/>
        </w:rPr>
        <w:t xml:space="preserve">Office of Residence Life, </w:t>
      </w:r>
      <w:r w:rsidRPr="0099268D">
        <w:rPr>
          <w:rFonts w:ascii="Georgia" w:hAnsi="Georgia"/>
          <w:sz w:val="24"/>
        </w:rPr>
        <w:t>Southern Connecticut State University, New Haven, CT</w:t>
      </w:r>
    </w:p>
    <w:sdt>
      <w:sdtPr>
        <w:rPr>
          <w:rFonts w:ascii="Georgia" w:hAnsi="Georgia"/>
          <w:sz w:val="24"/>
        </w:rPr>
        <w:id w:val="9459741"/>
        <w:placeholder>
          <w:docPart w:val="7DF9B3E1FD50D8458D38B573789C5CBF"/>
        </w:placeholder>
      </w:sdtPr>
      <w:sdtContent>
        <w:p w:rsidR="00563016" w:rsidRPr="0099268D" w:rsidRDefault="00563016" w:rsidP="00EC193B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Act</w:t>
          </w:r>
          <w:r w:rsidR="00EC193B" w:rsidRPr="0099268D">
            <w:rPr>
              <w:rFonts w:ascii="Georgia" w:hAnsi="Georgia"/>
              <w:sz w:val="24"/>
            </w:rPr>
            <w:t>ed</w:t>
          </w:r>
          <w:r w:rsidRPr="0099268D">
            <w:rPr>
              <w:rFonts w:ascii="Georgia" w:hAnsi="Georgia"/>
              <w:sz w:val="24"/>
            </w:rPr>
            <w:t xml:space="preserve"> as liaison between residents, hall director and Office of Residence Life.</w:t>
          </w:r>
        </w:p>
        <w:p w:rsidR="00563016" w:rsidRPr="0099268D" w:rsidRDefault="009D07E3" w:rsidP="00EC193B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Counsel</w:t>
          </w:r>
          <w:r w:rsidR="00EC193B" w:rsidRPr="0099268D">
            <w:rPr>
              <w:rFonts w:ascii="Georgia" w:hAnsi="Georgia"/>
              <w:sz w:val="24"/>
            </w:rPr>
            <w:t>ed</w:t>
          </w:r>
          <w:r w:rsidR="00563016" w:rsidRPr="0099268D">
            <w:rPr>
              <w:rFonts w:ascii="Georgia" w:hAnsi="Georgia"/>
              <w:sz w:val="24"/>
            </w:rPr>
            <w:t xml:space="preserve"> residents on personal, academic, and career concerns.</w:t>
          </w:r>
        </w:p>
        <w:p w:rsidR="00563016" w:rsidRPr="0099268D" w:rsidRDefault="009D07E3" w:rsidP="00EC193B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Assess</w:t>
          </w:r>
          <w:r w:rsidR="00EC193B" w:rsidRPr="0099268D">
            <w:rPr>
              <w:rFonts w:ascii="Georgia" w:hAnsi="Georgia"/>
              <w:sz w:val="24"/>
            </w:rPr>
            <w:t>ed</w:t>
          </w:r>
          <w:r w:rsidRPr="0099268D">
            <w:rPr>
              <w:rFonts w:ascii="Georgia" w:hAnsi="Georgia"/>
              <w:sz w:val="24"/>
            </w:rPr>
            <w:t xml:space="preserve"> and respond</w:t>
          </w:r>
          <w:r w:rsidR="00EC193B" w:rsidRPr="0099268D">
            <w:rPr>
              <w:rFonts w:ascii="Georgia" w:hAnsi="Georgia"/>
              <w:sz w:val="24"/>
            </w:rPr>
            <w:t>ed</w:t>
          </w:r>
          <w:r w:rsidR="00563016" w:rsidRPr="0099268D">
            <w:rPr>
              <w:rFonts w:ascii="Georgia" w:hAnsi="Georgia"/>
              <w:sz w:val="24"/>
            </w:rPr>
            <w:t xml:space="preserve"> to the needs of over 80 residents on floor.</w:t>
          </w:r>
        </w:p>
        <w:p w:rsidR="00C226CB" w:rsidRDefault="009D07E3" w:rsidP="00EC193B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Develop</w:t>
          </w:r>
          <w:r w:rsidR="00EC193B" w:rsidRPr="0099268D">
            <w:rPr>
              <w:rFonts w:ascii="Georgia" w:hAnsi="Georgia"/>
              <w:sz w:val="24"/>
            </w:rPr>
            <w:t>ed</w:t>
          </w:r>
          <w:r w:rsidRPr="0099268D">
            <w:rPr>
              <w:rFonts w:ascii="Georgia" w:hAnsi="Georgia"/>
              <w:sz w:val="24"/>
            </w:rPr>
            <w:t xml:space="preserve"> and facilitate</w:t>
          </w:r>
          <w:r w:rsidR="00EC193B" w:rsidRPr="0099268D">
            <w:rPr>
              <w:rFonts w:ascii="Georgia" w:hAnsi="Georgia"/>
              <w:sz w:val="24"/>
            </w:rPr>
            <w:t>d</w:t>
          </w:r>
          <w:r w:rsidRPr="0099268D">
            <w:rPr>
              <w:rFonts w:ascii="Georgia" w:hAnsi="Georgia"/>
              <w:sz w:val="24"/>
            </w:rPr>
            <w:t xml:space="preserve"> programs to help students prepare for graduation, as well as raise cultural and educational awareness.</w:t>
          </w:r>
        </w:p>
        <w:p w:rsidR="00563016" w:rsidRPr="0099268D" w:rsidRDefault="00C226CB" w:rsidP="00EC193B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 xml:space="preserve">Attended weekly staff meetings to communicate needs of </w:t>
          </w:r>
          <w:r w:rsidR="006570CA">
            <w:rPr>
              <w:rFonts w:ascii="Georgia" w:hAnsi="Georgia"/>
              <w:sz w:val="24"/>
            </w:rPr>
            <w:t xml:space="preserve">the </w:t>
          </w:r>
          <w:r>
            <w:rPr>
              <w:rFonts w:ascii="Georgia" w:hAnsi="Georgia"/>
              <w:sz w:val="24"/>
            </w:rPr>
            <w:t xml:space="preserve">building/residents and upcoming events. </w:t>
          </w:r>
        </w:p>
      </w:sdtContent>
    </w:sdt>
    <w:p w:rsidR="00134FA5" w:rsidRPr="0099268D" w:rsidRDefault="009A5C04">
      <w:pPr>
        <w:pStyle w:val="Heading2"/>
        <w:rPr>
          <w:rFonts w:ascii="Georgia" w:hAnsi="Georgia"/>
          <w:sz w:val="24"/>
        </w:rPr>
      </w:pPr>
      <w:sdt>
        <w:sdtPr>
          <w:rPr>
            <w:rFonts w:ascii="Georgia" w:hAnsi="Georgia"/>
            <w:sz w:val="24"/>
          </w:rPr>
          <w:id w:val="9459744"/>
          <w:placeholder>
            <w:docPart w:val="27168E22998E0E429AA39B942D3E95D7"/>
          </w:placeholder>
        </w:sdtPr>
        <w:sdtContent>
          <w:r w:rsidR="003D4108" w:rsidRPr="0099268D">
            <w:rPr>
              <w:rFonts w:ascii="Georgia" w:hAnsi="Georgia"/>
              <w:sz w:val="24"/>
            </w:rPr>
            <w:t xml:space="preserve">Promotions </w:t>
          </w:r>
          <w:r w:rsidR="00904664" w:rsidRPr="0099268D">
            <w:rPr>
              <w:rFonts w:ascii="Georgia" w:hAnsi="Georgia"/>
              <w:sz w:val="24"/>
            </w:rPr>
            <w:t>Intern</w:t>
          </w:r>
        </w:sdtContent>
      </w:sdt>
      <w:r w:rsidR="00563016" w:rsidRPr="0099268D">
        <w:rPr>
          <w:rFonts w:ascii="Georgia" w:hAnsi="Georgia"/>
          <w:sz w:val="24"/>
        </w:rPr>
        <w:tab/>
      </w:r>
      <w:r w:rsidR="00BE0E5D" w:rsidRPr="0099268D">
        <w:rPr>
          <w:rFonts w:ascii="Georgia" w:hAnsi="Georgia"/>
          <w:sz w:val="24"/>
        </w:rPr>
        <w:t>September 2010-January 2011</w:t>
      </w:r>
    </w:p>
    <w:p w:rsidR="00563016" w:rsidRPr="0099268D" w:rsidRDefault="00904664" w:rsidP="00CF0E5A">
      <w:pPr>
        <w:pStyle w:val="BodyText"/>
        <w:spacing w:line="240" w:lineRule="auto"/>
        <w:rPr>
          <w:rFonts w:ascii="Georgia" w:hAnsi="Georgia"/>
          <w:sz w:val="24"/>
        </w:rPr>
      </w:pPr>
      <w:r w:rsidRPr="0099268D">
        <w:rPr>
          <w:rFonts w:ascii="Georgia" w:hAnsi="Georgia"/>
          <w:i/>
          <w:sz w:val="24"/>
        </w:rPr>
        <w:t>Clear</w:t>
      </w:r>
      <w:r w:rsidR="003D4108" w:rsidRPr="0099268D">
        <w:rPr>
          <w:rFonts w:ascii="Georgia" w:hAnsi="Georgia"/>
          <w:i/>
          <w:sz w:val="24"/>
        </w:rPr>
        <w:t xml:space="preserve"> </w:t>
      </w:r>
      <w:r w:rsidRPr="0099268D">
        <w:rPr>
          <w:rFonts w:ascii="Georgia" w:hAnsi="Georgia"/>
          <w:i/>
          <w:sz w:val="24"/>
        </w:rPr>
        <w:t>Channel Radio</w:t>
      </w:r>
      <w:r w:rsidR="00134FA5" w:rsidRPr="0099268D">
        <w:rPr>
          <w:rFonts w:ascii="Georgia" w:hAnsi="Georgia"/>
          <w:i/>
          <w:sz w:val="24"/>
        </w:rPr>
        <w:t xml:space="preserve">, </w:t>
      </w:r>
      <w:r w:rsidRPr="0099268D">
        <w:rPr>
          <w:rFonts w:ascii="Georgia" w:hAnsi="Georgia"/>
          <w:sz w:val="24"/>
        </w:rPr>
        <w:t>Hartford</w:t>
      </w:r>
      <w:r w:rsidR="00134FA5" w:rsidRPr="0099268D">
        <w:rPr>
          <w:rFonts w:ascii="Georgia" w:hAnsi="Georgia"/>
          <w:sz w:val="24"/>
        </w:rPr>
        <w:t>, CT</w:t>
      </w:r>
    </w:p>
    <w:sdt>
      <w:sdtPr>
        <w:rPr>
          <w:rFonts w:ascii="Georgia" w:hAnsi="Georgia"/>
          <w:sz w:val="24"/>
        </w:rPr>
        <w:id w:val="9459797"/>
        <w:placeholder>
          <w:docPart w:val="F34C7658D8108C449F3B5C78D74C37A3"/>
        </w:placeholder>
      </w:sdtPr>
      <w:sdtContent>
        <w:p w:rsidR="009D07E3" w:rsidRPr="0099268D" w:rsidRDefault="00904664" w:rsidP="00CF0E5A">
          <w:pPr>
            <w:pStyle w:val="ListBullet"/>
            <w:numPr>
              <w:ilvl w:val="0"/>
              <w:numId w:val="12"/>
            </w:numPr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Set up and execute</w:t>
          </w:r>
          <w:r w:rsidR="00BE0E5D" w:rsidRPr="0099268D">
            <w:rPr>
              <w:rFonts w:ascii="Georgia" w:hAnsi="Georgia"/>
              <w:sz w:val="24"/>
            </w:rPr>
            <w:t>d</w:t>
          </w:r>
          <w:r w:rsidRPr="0099268D">
            <w:rPr>
              <w:rFonts w:ascii="Georgia" w:hAnsi="Georgia"/>
              <w:sz w:val="24"/>
            </w:rPr>
            <w:t xml:space="preserve"> various onsite events</w:t>
          </w:r>
          <w:r w:rsidR="00C226CB">
            <w:rPr>
              <w:rFonts w:ascii="Georgia" w:hAnsi="Georgia"/>
              <w:sz w:val="24"/>
            </w:rPr>
            <w:t>/promotions</w:t>
          </w:r>
          <w:r w:rsidRPr="0099268D">
            <w:rPr>
              <w:rFonts w:ascii="Georgia" w:hAnsi="Georgia"/>
              <w:sz w:val="24"/>
            </w:rPr>
            <w:t xml:space="preserve"> for the radio stations.</w:t>
          </w:r>
        </w:p>
        <w:p w:rsidR="00904664" w:rsidRPr="0099268D" w:rsidRDefault="00BE0E5D" w:rsidP="00CF0E5A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Built</w:t>
          </w:r>
          <w:r w:rsidR="004B3F3E" w:rsidRPr="0099268D">
            <w:rPr>
              <w:rFonts w:ascii="Georgia" w:hAnsi="Georgia"/>
              <w:sz w:val="24"/>
            </w:rPr>
            <w:t xml:space="preserve"> strong customer relationships through conversation and interactions.</w:t>
          </w:r>
        </w:p>
        <w:p w:rsidR="00904664" w:rsidRPr="0099268D" w:rsidRDefault="00904664" w:rsidP="00CF0E5A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Develop</w:t>
          </w:r>
          <w:r w:rsidR="00BE0E5D" w:rsidRPr="0099268D">
            <w:rPr>
              <w:rFonts w:ascii="Georgia" w:hAnsi="Georgia"/>
              <w:sz w:val="24"/>
            </w:rPr>
            <w:t>ed</w:t>
          </w:r>
          <w:r w:rsidRPr="0099268D">
            <w:rPr>
              <w:rFonts w:ascii="Georgia" w:hAnsi="Georgia"/>
              <w:sz w:val="24"/>
            </w:rPr>
            <w:t xml:space="preserve"> activities and contests for listeners to partake in.</w:t>
          </w:r>
        </w:p>
        <w:p w:rsidR="00563016" w:rsidRPr="0099268D" w:rsidRDefault="00904664" w:rsidP="00CF0E5A">
          <w:pPr>
            <w:pStyle w:val="ListBullet"/>
            <w:spacing w:line="240" w:lineRule="auto"/>
            <w:rPr>
              <w:rFonts w:ascii="Georgia" w:hAnsi="Georgia"/>
              <w:sz w:val="24"/>
            </w:rPr>
          </w:pPr>
          <w:r w:rsidRPr="0099268D">
            <w:rPr>
              <w:rFonts w:ascii="Georgia" w:hAnsi="Georgia"/>
              <w:sz w:val="24"/>
            </w:rPr>
            <w:t>S</w:t>
          </w:r>
          <w:r w:rsidR="003E5923" w:rsidRPr="0099268D">
            <w:rPr>
              <w:rFonts w:ascii="Georgia" w:hAnsi="Georgia"/>
              <w:sz w:val="24"/>
            </w:rPr>
            <w:t>trengthen</w:t>
          </w:r>
          <w:r w:rsidR="00BE0E5D" w:rsidRPr="0099268D">
            <w:rPr>
              <w:rFonts w:ascii="Georgia" w:hAnsi="Georgia"/>
              <w:sz w:val="24"/>
            </w:rPr>
            <w:t>ed</w:t>
          </w:r>
          <w:r w:rsidR="003E5923" w:rsidRPr="0099268D">
            <w:rPr>
              <w:rFonts w:ascii="Georgia" w:hAnsi="Georgia"/>
              <w:sz w:val="24"/>
            </w:rPr>
            <w:t xml:space="preserve"> social media interactions</w:t>
          </w:r>
          <w:r w:rsidRPr="0099268D">
            <w:rPr>
              <w:rFonts w:ascii="Georgia" w:hAnsi="Georgia"/>
              <w:sz w:val="24"/>
            </w:rPr>
            <w:t xml:space="preserve"> via Facebook, Twitter and station websites.</w:t>
          </w:r>
        </w:p>
      </w:sdtContent>
    </w:sdt>
    <w:sectPr w:rsidR="00563016" w:rsidRPr="0099268D" w:rsidSect="00BE0E5D">
      <w:headerReference w:type="default" r:id="rId7"/>
      <w:headerReference w:type="first" r:id="rId8"/>
      <w:pgSz w:w="12240" w:h="15840"/>
      <w:pgMar w:top="1440" w:right="1440" w:bottom="1440" w:left="1440" w:header="936" w:footer="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6CB" w:rsidRDefault="00C226CB">
      <w:pPr>
        <w:spacing w:line="240" w:lineRule="auto"/>
      </w:pPr>
      <w:r>
        <w:separator/>
      </w:r>
    </w:p>
  </w:endnote>
  <w:endnote w:type="continuationSeparator" w:id="0">
    <w:p w:rsidR="00C226CB" w:rsidRDefault="00C2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6CB" w:rsidRDefault="00C226CB">
      <w:pPr>
        <w:spacing w:line="240" w:lineRule="auto"/>
      </w:pPr>
      <w:r>
        <w:separator/>
      </w:r>
    </w:p>
  </w:footnote>
  <w:footnote w:type="continuationSeparator" w:id="0">
    <w:p w:rsidR="00C226CB" w:rsidRDefault="00C226CB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CB" w:rsidRDefault="00C226CB">
    <w:pPr>
      <w:pStyle w:val="Header"/>
    </w:pPr>
    <w:r>
      <w:t xml:space="preserve">Page </w:t>
    </w:r>
    <w:fldSimple w:instr=" page ">
      <w:r w:rsidR="000B2F74">
        <w:rPr>
          <w:noProof/>
        </w:rPr>
        <w:t>2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CB" w:rsidRDefault="00C226CB" w:rsidP="009D07E3">
    <w:pPr>
      <w:pStyle w:val="Title"/>
      <w:tabs>
        <w:tab w:val="left" w:pos="4580"/>
      </w:tabs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0B2F74">
        <w:rPr>
          <w:noProof/>
        </w:rPr>
        <w:instrText>Marylou Cirivello</w:instrText>
      </w:r>
    </w:fldSimple>
    <w:r>
      <w:instrText xml:space="preserve">="" "[Your Name]" </w:instrText>
    </w:r>
    <w:fldSimple w:instr=" USERNAME ">
      <w:r w:rsidR="000B2F74">
        <w:rPr>
          <w:noProof/>
        </w:rPr>
        <w:instrText>Marylou Cirivello</w:instrText>
      </w:r>
    </w:fldSimple>
    <w:r>
      <w:fldChar w:fldCharType="separate"/>
    </w:r>
    <w:r w:rsidR="000B2F74">
      <w:rPr>
        <w:noProof/>
      </w:rPr>
      <w:instrText>Marylou Cirivello</w:instrText>
    </w:r>
    <w:r>
      <w:fldChar w:fldCharType="end"/>
    </w:r>
    <w:r>
      <w:instrText xml:space="preserve"> \* MERGEFORMAT</w:instrText>
    </w:r>
    <w:r>
      <w:fldChar w:fldCharType="separate"/>
    </w:r>
    <w:r w:rsidR="000B2F74">
      <w:t>Marylou</w:t>
    </w:r>
    <w:r w:rsidR="000B2F74">
      <w:rPr>
        <w:noProof/>
      </w:rPr>
      <w:t xml:space="preserve"> Cirivello</w:t>
    </w:r>
    <w:r>
      <w:fldChar w:fldCharType="end"/>
    </w:r>
    <w:r>
      <w:tab/>
    </w:r>
  </w:p>
  <w:p w:rsidR="00C226CB" w:rsidRDefault="00C226CB">
    <w:pPr>
      <w:pStyle w:val="ContactDetails"/>
    </w:pPr>
    <w:r>
      <w:t>354 Strong Street, East Haven, CT 06512</w:t>
    </w:r>
    <w:r>
      <w:br/>
      <w:t>Phone: (203) 843-2728 E-Mail: cirivellom1@owls.southernct.edu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E658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D86469"/>
    <w:multiLevelType w:val="multilevel"/>
    <w:tmpl w:val="9DAC5408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6479A"/>
    <w:multiLevelType w:val="hybridMultilevel"/>
    <w:tmpl w:val="06DC65DA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24473"/>
    <w:multiLevelType w:val="hybridMultilevel"/>
    <w:tmpl w:val="401E1782"/>
    <w:lvl w:ilvl="0" w:tplc="640EEFD6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78617164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D07E3"/>
    <w:rsid w:val="000108DA"/>
    <w:rsid w:val="00012097"/>
    <w:rsid w:val="000651C9"/>
    <w:rsid w:val="00090A66"/>
    <w:rsid w:val="000A4635"/>
    <w:rsid w:val="000A6AFE"/>
    <w:rsid w:val="000A72B3"/>
    <w:rsid w:val="000B2F74"/>
    <w:rsid w:val="00134FA5"/>
    <w:rsid w:val="001F631B"/>
    <w:rsid w:val="002B63DD"/>
    <w:rsid w:val="00373439"/>
    <w:rsid w:val="00374A89"/>
    <w:rsid w:val="003C171F"/>
    <w:rsid w:val="003D4108"/>
    <w:rsid w:val="003E5923"/>
    <w:rsid w:val="003F0182"/>
    <w:rsid w:val="004B3F3E"/>
    <w:rsid w:val="004D291B"/>
    <w:rsid w:val="00563016"/>
    <w:rsid w:val="005F2D82"/>
    <w:rsid w:val="006570CA"/>
    <w:rsid w:val="006B18DA"/>
    <w:rsid w:val="007D72AB"/>
    <w:rsid w:val="00804773"/>
    <w:rsid w:val="00813DAB"/>
    <w:rsid w:val="008B06A8"/>
    <w:rsid w:val="00904664"/>
    <w:rsid w:val="00932350"/>
    <w:rsid w:val="0098296B"/>
    <w:rsid w:val="0099268D"/>
    <w:rsid w:val="009A5C04"/>
    <w:rsid w:val="009D07E3"/>
    <w:rsid w:val="00A17A9F"/>
    <w:rsid w:val="00A411AE"/>
    <w:rsid w:val="00A975CF"/>
    <w:rsid w:val="00AC512A"/>
    <w:rsid w:val="00B31C66"/>
    <w:rsid w:val="00B833F9"/>
    <w:rsid w:val="00BB1BF2"/>
    <w:rsid w:val="00BE0E5D"/>
    <w:rsid w:val="00C226CB"/>
    <w:rsid w:val="00C943FD"/>
    <w:rsid w:val="00CC5E9F"/>
    <w:rsid w:val="00CF0E5A"/>
    <w:rsid w:val="00D56F0F"/>
    <w:rsid w:val="00E32964"/>
    <w:rsid w:val="00EC193B"/>
    <w:rsid w:val="00EC763E"/>
    <w:rsid w:val="00ED3321"/>
    <w:rsid w:val="00F25F3F"/>
    <w:rsid w:val="00FB138D"/>
  </w:rsids>
  <m:mathPr>
    <m:mathFont m:val="Edwardian Script IT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F9B3E1FD50D8458D38B573789C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E089E-C64D-924C-BEB1-5F2ABF1A81B1}"/>
      </w:docPartPr>
      <w:docPartBody>
        <w:p w:rsidR="00A62EA0" w:rsidRDefault="00A62EA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62EA0" w:rsidRDefault="00A62EA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A62EA0" w:rsidRDefault="00A62EA0">
          <w:pPr>
            <w:pStyle w:val="7DF9B3E1FD50D8458D38B573789C5CB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7168E22998E0E429AA39B942D3E9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2DBAA-7210-044D-81D1-1AEE30D6CF26}"/>
      </w:docPartPr>
      <w:docPartBody>
        <w:p w:rsidR="00A62EA0" w:rsidRDefault="00A62EA0">
          <w:pPr>
            <w:pStyle w:val="27168E22998E0E429AA39B942D3E95D7"/>
          </w:pPr>
          <w:r>
            <w:t>Lorem ipsum dolor</w:t>
          </w:r>
        </w:p>
      </w:docPartBody>
    </w:docPart>
    <w:docPart>
      <w:docPartPr>
        <w:name w:val="F34C7658D8108C449F3B5C78D74C3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16DB7-5DFE-E346-9489-592781A0ED04}"/>
      </w:docPartPr>
      <w:docPartBody>
        <w:p w:rsidR="00A62EA0" w:rsidRDefault="00A62EA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62EA0" w:rsidRDefault="00A62EA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A62EA0" w:rsidRDefault="00A62EA0">
          <w:pPr>
            <w:pStyle w:val="F34C7658D8108C449F3B5C78D74C37A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467FA1B5AFC71546B28503700D1C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327E6-8AB6-0843-8E52-E1A5B3756718}"/>
      </w:docPartPr>
      <w:docPartBody>
        <w:p w:rsidR="00877C53" w:rsidRDefault="00877C53" w:rsidP="00877C53">
          <w:pPr>
            <w:pStyle w:val="467FA1B5AFC71546B28503700D1CCC8F"/>
          </w:pPr>
          <w:r>
            <w:t>Aliquam dapibus.</w:t>
          </w:r>
        </w:p>
      </w:docPartBody>
    </w:docPart>
    <w:docPart>
      <w:docPartPr>
        <w:name w:val="A03155B172FCBD448908B96301B66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CCB26-7171-5B4E-8882-EEF3A0C82376}"/>
      </w:docPartPr>
      <w:docPartBody>
        <w:p w:rsidR="00877C53" w:rsidRDefault="00877C53" w:rsidP="00877C53">
          <w:pPr>
            <w:pStyle w:val="A03155B172FCBD448908B96301B664E6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62EA0"/>
    <w:rsid w:val="00083F3F"/>
    <w:rsid w:val="00315DE6"/>
    <w:rsid w:val="003600F4"/>
    <w:rsid w:val="006F7F1E"/>
    <w:rsid w:val="00793CE7"/>
    <w:rsid w:val="0084558B"/>
    <w:rsid w:val="00877C53"/>
    <w:rsid w:val="00936DBE"/>
    <w:rsid w:val="00A62EA0"/>
    <w:rsid w:val="00AD25B8"/>
    <w:rsid w:val="00AF0F99"/>
    <w:rsid w:val="00B80C2D"/>
    <w:rsid w:val="00C2557D"/>
    <w:rsid w:val="00DE222B"/>
    <w:rsid w:val="00F73EE7"/>
  </w:rsids>
  <m:mathPr>
    <m:mathFont m:val="Edwardian Script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E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F73EE7"/>
    <w:pPr>
      <w:spacing w:after="200"/>
    </w:pPr>
    <w:rPr>
      <w:rFonts w:eastAsiaTheme="minorHAns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F73EE7"/>
    <w:rPr>
      <w:rFonts w:eastAsiaTheme="minorHAnsi"/>
      <w:sz w:val="20"/>
      <w:szCs w:val="22"/>
    </w:rPr>
  </w:style>
  <w:style w:type="paragraph" w:customStyle="1" w:styleId="13276CEF591F0E409D6A1CC4A0B1477C">
    <w:name w:val="13276CEF591F0E409D6A1CC4A0B1477C"/>
    <w:rsid w:val="00F73EE7"/>
  </w:style>
  <w:style w:type="paragraph" w:customStyle="1" w:styleId="1CE419C8A86A0E49AED5D5A5A508D4E1">
    <w:name w:val="1CE419C8A86A0E49AED5D5A5A508D4E1"/>
    <w:rsid w:val="00F73EE7"/>
  </w:style>
  <w:style w:type="paragraph" w:styleId="ListBullet">
    <w:name w:val="List Bullet"/>
    <w:basedOn w:val="Normal"/>
    <w:rsid w:val="00877C53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7DF9B3E1FD50D8458D38B573789C5CBF">
    <w:name w:val="7DF9B3E1FD50D8458D38B573789C5CBF"/>
    <w:rsid w:val="00F73EE7"/>
  </w:style>
  <w:style w:type="paragraph" w:customStyle="1" w:styleId="27168E22998E0E429AA39B942D3E95D7">
    <w:name w:val="27168E22998E0E429AA39B942D3E95D7"/>
    <w:rsid w:val="00F73EE7"/>
  </w:style>
  <w:style w:type="paragraph" w:customStyle="1" w:styleId="F34C7658D8108C449F3B5C78D74C37A3">
    <w:name w:val="F34C7658D8108C449F3B5C78D74C37A3"/>
    <w:rsid w:val="00F73EE7"/>
  </w:style>
  <w:style w:type="paragraph" w:customStyle="1" w:styleId="BC2D8138D05DA44C9E84AABF5BABFFBF">
    <w:name w:val="BC2D8138D05DA44C9E84AABF5BABFFBF"/>
    <w:rsid w:val="00F73EE7"/>
  </w:style>
  <w:style w:type="paragraph" w:customStyle="1" w:styleId="45C0E1729E5DE1498F79D9E5F259BEC5">
    <w:name w:val="45C0E1729E5DE1498F79D9E5F259BEC5"/>
    <w:rsid w:val="00F73EE7"/>
  </w:style>
  <w:style w:type="paragraph" w:customStyle="1" w:styleId="1B052BE3CB64A14FA1F329D7C11C88E6">
    <w:name w:val="1B052BE3CB64A14FA1F329D7C11C88E6"/>
    <w:rsid w:val="00F73EE7"/>
  </w:style>
  <w:style w:type="paragraph" w:customStyle="1" w:styleId="1F637E483B37964EBC0A53C049395869">
    <w:name w:val="1F637E483B37964EBC0A53C049395869"/>
    <w:rsid w:val="00F73EE7"/>
  </w:style>
  <w:style w:type="paragraph" w:customStyle="1" w:styleId="C03B4FF49F20B64BBD09781C726230BF">
    <w:name w:val="C03B4FF49F20B64BBD09781C726230BF"/>
    <w:rsid w:val="00F73EE7"/>
  </w:style>
  <w:style w:type="paragraph" w:customStyle="1" w:styleId="4A4132423D9B244E85A776F7A2866525">
    <w:name w:val="4A4132423D9B244E85A776F7A2866525"/>
    <w:rsid w:val="00A62EA0"/>
  </w:style>
  <w:style w:type="paragraph" w:customStyle="1" w:styleId="4957D60CECBD884EB234B18D7EBA2A81">
    <w:name w:val="4957D60CECBD884EB234B18D7EBA2A81"/>
    <w:rsid w:val="00877C53"/>
  </w:style>
  <w:style w:type="paragraph" w:customStyle="1" w:styleId="467FA1B5AFC71546B28503700D1CCC8F">
    <w:name w:val="467FA1B5AFC71546B28503700D1CCC8F"/>
    <w:rsid w:val="00877C53"/>
  </w:style>
  <w:style w:type="paragraph" w:customStyle="1" w:styleId="A03155B172FCBD448908B96301B664E6">
    <w:name w:val="A03155B172FCBD448908B96301B664E6"/>
    <w:rsid w:val="00877C53"/>
  </w:style>
  <w:style w:type="paragraph" w:customStyle="1" w:styleId="1C076F8FC8C0164B8F8C77EBCE457D59">
    <w:name w:val="1C076F8FC8C0164B8F8C77EBCE457D59"/>
    <w:rsid w:val="00877C53"/>
  </w:style>
  <w:style w:type="paragraph" w:customStyle="1" w:styleId="D6FA037D98F3AC49B0AB04440E4AACE7">
    <w:name w:val="D6FA037D98F3AC49B0AB04440E4AACE7"/>
    <w:rsid w:val="00877C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56</TotalTime>
  <Pages>2</Pages>
  <Words>314</Words>
  <Characters>1790</Characters>
  <Application>Microsoft Macintosh Word</Application>
  <DocSecurity>0</DocSecurity>
  <Lines>14</Lines>
  <Paragraphs>3</Paragraphs>
  <ScaleCrop>false</ScaleCrop>
  <Manager/>
  <Company/>
  <LinksUpToDate>false</LinksUpToDate>
  <CharactersWithSpaces>2198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Marylou Cirivello</dc:creator>
  <cp:keywords/>
  <dc:description/>
  <cp:lastModifiedBy>Marylou Cirivello</cp:lastModifiedBy>
  <cp:revision>6</cp:revision>
  <cp:lastPrinted>2011-06-23T02:37:00Z</cp:lastPrinted>
  <dcterms:created xsi:type="dcterms:W3CDTF">2011-06-23T02:37:00Z</dcterms:created>
  <dcterms:modified xsi:type="dcterms:W3CDTF">2011-06-30T01:37:00Z</dcterms:modified>
  <cp:category/>
</cp:coreProperties>
</file>