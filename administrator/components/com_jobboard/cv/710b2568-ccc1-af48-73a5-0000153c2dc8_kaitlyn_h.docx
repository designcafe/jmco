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251"/>
        <w:gridCol w:w="89"/>
        <w:gridCol w:w="4499"/>
        <w:gridCol w:w="2251"/>
      </w:tblGrid>
      <w:tr w:rsidR="00CE5C2A" w:rsidRPr="00DC1DF3">
        <w:trPr>
          <w:trHeight w:hRule="exact" w:val="893"/>
        </w:trPr>
        <w:tc>
          <w:tcPr>
            <w:tcW w:w="9090" w:type="dxa"/>
            <w:gridSpan w:val="4"/>
          </w:tcPr>
          <w:p w:rsidR="00CE5C2A" w:rsidRDefault="00EB0B51" w:rsidP="00CE5C2A">
            <w:pPr>
              <w:pStyle w:val="YourName"/>
            </w:pPr>
            <w:r>
              <w:t>Kaitlyn Haugh</w:t>
            </w:r>
          </w:p>
          <w:p w:rsidR="00CE5C2A" w:rsidRDefault="00CE5C2A" w:rsidP="00CE5C2A">
            <w:pPr>
              <w:pStyle w:val="YourName"/>
            </w:pPr>
          </w:p>
          <w:p w:rsidR="00CE5C2A" w:rsidRPr="001E6339" w:rsidRDefault="00CE5C2A" w:rsidP="00CE5C2A">
            <w:pPr>
              <w:pStyle w:val="YourName"/>
            </w:pPr>
          </w:p>
        </w:tc>
      </w:tr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EB0B51" w:rsidP="00582774">
            <w:pPr>
              <w:pStyle w:val="StyleContactInfo"/>
            </w:pPr>
            <w:r>
              <w:t>515 Hilliard Street</w:t>
            </w:r>
            <w:r w:rsidR="00F561DD" w:rsidRPr="00A43F4E">
              <w:t xml:space="preserve">, </w:t>
            </w:r>
            <w:r w:rsidR="0032579F">
              <w:t>Manchester, CT 0604</w:t>
            </w:r>
            <w:r>
              <w:t>2</w:t>
            </w:r>
            <w:r w:rsidR="00430460">
              <w:sym w:font="Symbol" w:char="F0B7"/>
            </w:r>
            <w:r w:rsidR="0032579F">
              <w:t>(8</w:t>
            </w:r>
            <w:r w:rsidR="00522E6C">
              <w:t xml:space="preserve">60) </w:t>
            </w:r>
            <w:r>
              <w:t>649-3821</w:t>
            </w:r>
            <w:r w:rsidR="00522E6C">
              <w:t xml:space="preserve"> Cell (860) </w:t>
            </w:r>
            <w:r>
              <w:t xml:space="preserve">630-0070 </w:t>
            </w:r>
            <w:r w:rsidR="00430460">
              <w:sym w:font="Symbol" w:char="F0B7"/>
            </w:r>
            <w:r w:rsidR="00582774">
              <w:t>Krh</w:t>
            </w:r>
            <w:r>
              <w:t>augh87</w:t>
            </w:r>
            <w:r w:rsidR="0032579F">
              <w:t>@</w:t>
            </w:r>
            <w:r>
              <w:t>gmail</w:t>
            </w:r>
            <w:r w:rsidR="0032579F">
              <w:t>.com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32579F" w:rsidP="008E7B2B">
            <w:pPr>
              <w:pStyle w:val="BodyText1"/>
            </w:pPr>
            <w:r>
              <w:t>To utilize the skills I have learned throughout my educ</w:t>
            </w:r>
            <w:r w:rsidR="00E6185F">
              <w:t>ation and pursue a</w:t>
            </w:r>
            <w:r w:rsidR="0002110F">
              <w:t xml:space="preserve"> rewarding</w:t>
            </w:r>
            <w:r w:rsidR="00E6185F">
              <w:t xml:space="preserve"> career</w:t>
            </w:r>
            <w:r w:rsidR="0002110F">
              <w:t xml:space="preserve"> in the </w:t>
            </w:r>
            <w:r w:rsidR="00582774">
              <w:t xml:space="preserve">Business </w:t>
            </w:r>
            <w:r w:rsidR="008E7B2B">
              <w:t>O</w:t>
            </w:r>
            <w:r w:rsidR="00582774">
              <w:t xml:space="preserve">ffice Technology </w:t>
            </w:r>
            <w:r w:rsidR="008E7B2B">
              <w:t>I</w:t>
            </w:r>
            <w:r>
              <w:t>ndustry.</w:t>
            </w:r>
            <w:r w:rsidR="00582774">
              <w:t xml:space="preserve"> </w:t>
            </w:r>
          </w:p>
        </w:tc>
      </w:tr>
      <w:tr w:rsidR="00F30C94" w:rsidRPr="0070617C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30C94" w:rsidRPr="0070617C" w:rsidRDefault="00F30C94" w:rsidP="00C834B7">
            <w:pPr>
              <w:pStyle w:val="Heading1"/>
            </w:pPr>
            <w:r w:rsidRPr="003126B2">
              <w:t>Education</w:t>
            </w:r>
          </w:p>
        </w:tc>
      </w:tr>
      <w:tr w:rsidR="00F30C94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F30C94" w:rsidRDefault="00E2491E" w:rsidP="00E2491E">
            <w:pPr>
              <w:pStyle w:val="BodyText1"/>
            </w:pPr>
            <w:r>
              <w:t>May 2011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F30C94" w:rsidRDefault="00EB0B51" w:rsidP="00C834B7">
            <w:pPr>
              <w:pStyle w:val="BodyText"/>
            </w:pPr>
            <w:r>
              <w:t xml:space="preserve">Manchester Community College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F30C94" w:rsidRDefault="00EB0B51" w:rsidP="00C834B7">
            <w:pPr>
              <w:pStyle w:val="BodyText3"/>
            </w:pPr>
            <w:r>
              <w:t>Manchester</w:t>
            </w:r>
            <w:r w:rsidR="00466B5E">
              <w:t>, CT</w:t>
            </w:r>
          </w:p>
        </w:tc>
      </w:tr>
      <w:tr w:rsidR="00F30C94">
        <w:trPr>
          <w:trHeight w:val="731"/>
        </w:trPr>
        <w:tc>
          <w:tcPr>
            <w:tcW w:w="9090" w:type="dxa"/>
            <w:gridSpan w:val="4"/>
            <w:tcBorders>
              <w:bottom w:val="single" w:sz="2" w:space="0" w:color="C0C0C0"/>
            </w:tcBorders>
          </w:tcPr>
          <w:p w:rsidR="00F30C94" w:rsidRDefault="00582774" w:rsidP="00C834B7">
            <w:pPr>
              <w:pStyle w:val="Heading2"/>
            </w:pPr>
            <w:r>
              <w:t xml:space="preserve">Business Office Technology </w:t>
            </w:r>
          </w:p>
          <w:p w:rsidR="0002110F" w:rsidRPr="0002110F" w:rsidRDefault="00347CFD" w:rsidP="0002110F">
            <w:pPr>
              <w:pStyle w:val="BulletedList"/>
            </w:pPr>
            <w:r>
              <w:t xml:space="preserve">Office Support Specialist, Certificate </w:t>
            </w:r>
          </w:p>
          <w:p w:rsidR="0002110F" w:rsidRPr="0002110F" w:rsidRDefault="0002110F" w:rsidP="0002110F"/>
        </w:tc>
      </w:tr>
      <w:tr w:rsidR="00CE5C2A">
        <w:trPr>
          <w:trHeight w:val="528"/>
        </w:trPr>
        <w:tc>
          <w:tcPr>
            <w:tcW w:w="2251" w:type="dxa"/>
            <w:tcBorders>
              <w:top w:val="single" w:sz="2" w:space="0" w:color="C0C0C0"/>
            </w:tcBorders>
          </w:tcPr>
          <w:p w:rsidR="00CE5C2A" w:rsidRDefault="00E6185F" w:rsidP="00CE5C2A">
            <w:pPr>
              <w:pStyle w:val="BodyText1"/>
            </w:pPr>
            <w:r>
              <w:t xml:space="preserve">June </w:t>
            </w:r>
            <w:r w:rsidR="00DD3F39">
              <w:t>20</w:t>
            </w:r>
            <w:r>
              <w:t>05</w:t>
            </w:r>
          </w:p>
        </w:tc>
        <w:tc>
          <w:tcPr>
            <w:tcW w:w="4588" w:type="dxa"/>
            <w:gridSpan w:val="2"/>
            <w:tcBorders>
              <w:top w:val="single" w:sz="2" w:space="0" w:color="C0C0C0"/>
            </w:tcBorders>
          </w:tcPr>
          <w:p w:rsidR="00CE5C2A" w:rsidRDefault="00EB0B51" w:rsidP="00CE5C2A">
            <w:pPr>
              <w:pStyle w:val="BodyText"/>
            </w:pPr>
            <w:r>
              <w:t xml:space="preserve">Manchester </w:t>
            </w:r>
            <w:r w:rsidR="00E6185F">
              <w:t>High School</w:t>
            </w:r>
          </w:p>
        </w:tc>
        <w:tc>
          <w:tcPr>
            <w:tcW w:w="2251" w:type="dxa"/>
            <w:tcBorders>
              <w:top w:val="single" w:sz="2" w:space="0" w:color="C0C0C0"/>
            </w:tcBorders>
          </w:tcPr>
          <w:p w:rsidR="00CE5C2A" w:rsidRDefault="00EB0B51" w:rsidP="00CE5C2A">
            <w:pPr>
              <w:pStyle w:val="BodyText3"/>
            </w:pPr>
            <w:r>
              <w:t>Manchester</w:t>
            </w:r>
            <w:r w:rsidR="00E6185F">
              <w:t>, CT</w:t>
            </w:r>
          </w:p>
        </w:tc>
      </w:tr>
      <w:tr w:rsidR="00CE5C2A">
        <w:trPr>
          <w:trHeight w:val="911"/>
        </w:trPr>
        <w:tc>
          <w:tcPr>
            <w:tcW w:w="9090" w:type="dxa"/>
            <w:gridSpan w:val="4"/>
          </w:tcPr>
          <w:p w:rsidR="00CE5C2A" w:rsidRDefault="00E6185F" w:rsidP="00CE5C2A">
            <w:pPr>
              <w:pStyle w:val="Heading2"/>
            </w:pPr>
            <w:r>
              <w:t>High School Diploma</w:t>
            </w:r>
          </w:p>
          <w:p w:rsidR="00582774" w:rsidRDefault="00582774" w:rsidP="007967D8">
            <w:pPr>
              <w:pStyle w:val="BulletedList"/>
            </w:pPr>
            <w:r>
              <w:t xml:space="preserve">Helped out with the special needs </w:t>
            </w:r>
            <w:r w:rsidR="003C602B">
              <w:t xml:space="preserve">student’s </w:t>
            </w:r>
          </w:p>
          <w:p w:rsidR="00AD2288" w:rsidRPr="00AD2288" w:rsidRDefault="00EB0B51" w:rsidP="007967D8">
            <w:pPr>
              <w:pStyle w:val="BulletedList"/>
            </w:pPr>
            <w:r>
              <w:t xml:space="preserve">Girls track manager 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A87CBD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A87CBD" w:rsidRPr="00B67166" w:rsidRDefault="00A87CBD" w:rsidP="00A10318">
            <w:pPr>
              <w:pStyle w:val="BodyText1"/>
            </w:pPr>
            <w:r>
              <w:t>May 2007- May 2011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A87CBD" w:rsidRPr="00D62111" w:rsidRDefault="00A87CBD" w:rsidP="00A10318">
            <w:pPr>
              <w:pStyle w:val="BodyText"/>
            </w:pPr>
            <w:r>
              <w:t xml:space="preserve">Manchester Community College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A87CBD" w:rsidRPr="00D62111" w:rsidRDefault="00A87CBD" w:rsidP="00A10318">
            <w:pPr>
              <w:pStyle w:val="BodyText3"/>
            </w:pPr>
            <w:r>
              <w:t>Manchester , CT</w:t>
            </w:r>
          </w:p>
        </w:tc>
      </w:tr>
      <w:tr w:rsidR="00A87CBD">
        <w:trPr>
          <w:trHeight w:val="1050"/>
        </w:trPr>
        <w:tc>
          <w:tcPr>
            <w:tcW w:w="9090" w:type="dxa"/>
            <w:gridSpan w:val="4"/>
          </w:tcPr>
          <w:p w:rsidR="00A87CBD" w:rsidRDefault="00A87CBD" w:rsidP="00A10318">
            <w:pPr>
              <w:pStyle w:val="Heading2"/>
            </w:pPr>
            <w:r>
              <w:t xml:space="preserve">Student Worker </w:t>
            </w:r>
          </w:p>
          <w:p w:rsidR="00A87CBD" w:rsidRPr="00D62111" w:rsidRDefault="00A87CBD" w:rsidP="00A10318">
            <w:pPr>
              <w:pStyle w:val="BulletedList"/>
            </w:pPr>
            <w:r>
              <w:t xml:space="preserve">Worked in Microsoft Office 2007 Word, Excel, Outlook, and PowerPoint  </w:t>
            </w:r>
          </w:p>
          <w:p w:rsidR="00A87CBD" w:rsidRPr="00D62111" w:rsidRDefault="00A87CBD" w:rsidP="00A10318">
            <w:pPr>
              <w:pStyle w:val="BulletedList"/>
            </w:pPr>
            <w:r>
              <w:t>Made copies &amp; phone calls</w:t>
            </w:r>
          </w:p>
          <w:p w:rsidR="00A87CBD" w:rsidRPr="00E2491E" w:rsidRDefault="008E7B2B" w:rsidP="00A10318">
            <w:pPr>
              <w:pStyle w:val="BulletedList"/>
            </w:pPr>
            <w:r>
              <w:t xml:space="preserve">Assisted student’s with computers </w:t>
            </w:r>
          </w:p>
        </w:tc>
      </w:tr>
      <w:tr w:rsidR="00A87CBD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A87CBD" w:rsidRDefault="00A87CBD" w:rsidP="00F561DD">
            <w:pPr>
              <w:pStyle w:val="Heading2"/>
            </w:pPr>
          </w:p>
        </w:tc>
      </w:tr>
      <w:tr w:rsidR="00A87CBD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A87CBD" w:rsidRDefault="00A87CBD" w:rsidP="00727993">
            <w:pPr>
              <w:pStyle w:val="Heading2"/>
            </w:pPr>
          </w:p>
        </w:tc>
      </w:tr>
      <w:tr w:rsidR="00A87CBD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A87CBD" w:rsidRPr="00B67166" w:rsidRDefault="00A87CBD" w:rsidP="00A10318">
            <w:pPr>
              <w:pStyle w:val="BodyText1"/>
            </w:pPr>
            <w:r>
              <w:t xml:space="preserve">May 2010- May 2011 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A87CBD" w:rsidRPr="00D62111" w:rsidRDefault="00A87CBD" w:rsidP="00A10318">
            <w:pPr>
              <w:pStyle w:val="BodyText"/>
            </w:pPr>
            <w:r>
              <w:t xml:space="preserve">Manchester Community College 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A87CBD" w:rsidRPr="00D62111" w:rsidRDefault="00A87CBD" w:rsidP="00A10318">
            <w:pPr>
              <w:pStyle w:val="BodyText3"/>
            </w:pPr>
            <w:r>
              <w:t>Manchester, CT</w:t>
            </w:r>
          </w:p>
        </w:tc>
      </w:tr>
      <w:tr w:rsidR="00A87CBD">
        <w:trPr>
          <w:trHeight w:val="812"/>
        </w:trPr>
        <w:tc>
          <w:tcPr>
            <w:tcW w:w="9090" w:type="dxa"/>
            <w:gridSpan w:val="4"/>
          </w:tcPr>
          <w:p w:rsidR="00A87CBD" w:rsidRDefault="00A87CBD" w:rsidP="00A10318">
            <w:pPr>
              <w:pStyle w:val="Heading2"/>
            </w:pPr>
            <w:r>
              <w:t xml:space="preserve">Educational Assistant </w:t>
            </w:r>
          </w:p>
          <w:p w:rsidR="00A87CBD" w:rsidRPr="00A43F4E" w:rsidRDefault="00D106DB" w:rsidP="00A10318">
            <w:pPr>
              <w:pStyle w:val="BulletedList"/>
            </w:pPr>
            <w:r>
              <w:t>Proctoring</w:t>
            </w:r>
            <w:r w:rsidR="00A87CBD">
              <w:t xml:space="preserve"> the Department of  Developmental Services Exams (DDS)  </w:t>
            </w:r>
          </w:p>
          <w:p w:rsidR="00A87CBD" w:rsidRPr="00D62111" w:rsidRDefault="00A87CBD" w:rsidP="00A10318">
            <w:pPr>
              <w:pStyle w:val="BulletedList"/>
            </w:pPr>
            <w:r>
              <w:t xml:space="preserve">Monitoring while student’s are taking exam </w:t>
            </w:r>
          </w:p>
          <w:p w:rsidR="00A87CBD" w:rsidRDefault="00A87CBD" w:rsidP="00A10318">
            <w:pPr>
              <w:pStyle w:val="BulletedList"/>
            </w:pPr>
            <w:r>
              <w:t xml:space="preserve">Preparing Exams </w:t>
            </w:r>
          </w:p>
          <w:p w:rsidR="00A87CBD" w:rsidRPr="003C602B" w:rsidRDefault="00A87CBD" w:rsidP="00A10318"/>
        </w:tc>
      </w:tr>
      <w:tr w:rsidR="00A87CB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A87CBD" w:rsidRPr="0070617C" w:rsidRDefault="00A87CBD" w:rsidP="00D62111">
            <w:pPr>
              <w:pStyle w:val="Heading1"/>
            </w:pPr>
            <w:r>
              <w:t>Skills &amp; Interests</w:t>
            </w:r>
          </w:p>
        </w:tc>
      </w:tr>
      <w:tr w:rsidR="00A87CBD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A87CBD" w:rsidRDefault="00A87CBD" w:rsidP="00CE5C2A">
            <w:pPr>
              <w:pStyle w:val="BulletedList"/>
            </w:pPr>
            <w:r>
              <w:t xml:space="preserve">Cooperates well with others </w:t>
            </w:r>
          </w:p>
          <w:p w:rsidR="00A87CBD" w:rsidRDefault="00A87CBD" w:rsidP="00466B5E">
            <w:pPr>
              <w:pStyle w:val="BulletedList"/>
            </w:pPr>
            <w:r>
              <w:t xml:space="preserve">Motivated to achieve goals </w:t>
            </w:r>
          </w:p>
          <w:p w:rsidR="00A87CBD" w:rsidRPr="00975749" w:rsidRDefault="00A87CBD" w:rsidP="00466B5E">
            <w:pPr>
              <w:pStyle w:val="BulletedList"/>
            </w:pPr>
            <w:r>
              <w:t>Very reliable</w:t>
            </w:r>
          </w:p>
          <w:p w:rsidR="00A87CBD" w:rsidRPr="00466B5E" w:rsidRDefault="00A87CBD" w:rsidP="00466B5E">
            <w:pPr>
              <w:pStyle w:val="BulletedList"/>
            </w:pPr>
            <w:r>
              <w:t xml:space="preserve">Computer skills </w:t>
            </w:r>
          </w:p>
        </w:tc>
      </w:tr>
    </w:tbl>
    <w:p w:rsidR="00E2491E" w:rsidRDefault="00E2491E" w:rsidP="00E2491E">
      <w:pPr>
        <w:jc w:val="center"/>
      </w:pPr>
    </w:p>
    <w:p w:rsidR="00011820" w:rsidRDefault="00011820" w:rsidP="00E2491E">
      <w:pPr>
        <w:jc w:val="center"/>
      </w:pPr>
    </w:p>
    <w:p w:rsidR="00011820" w:rsidRDefault="00011820" w:rsidP="00E2491E">
      <w:pPr>
        <w:jc w:val="center"/>
      </w:pPr>
    </w:p>
    <w:p w:rsidR="00011820" w:rsidRDefault="00011820" w:rsidP="00E2491E">
      <w:pPr>
        <w:jc w:val="center"/>
      </w:pPr>
    </w:p>
    <w:p w:rsidR="00011820" w:rsidRDefault="00011820" w:rsidP="00E2491E">
      <w:pPr>
        <w:jc w:val="center"/>
      </w:pPr>
    </w:p>
    <w:p w:rsidR="00A87CBD" w:rsidRDefault="00A87CBD" w:rsidP="00011820"/>
    <w:p w:rsidR="00A87CBD" w:rsidRDefault="00A87CBD" w:rsidP="00011820"/>
    <w:p w:rsidR="00A87CBD" w:rsidRDefault="00A87CBD" w:rsidP="00011820"/>
    <w:p w:rsidR="00A87CBD" w:rsidRDefault="00A87CBD" w:rsidP="00011820"/>
    <w:sectPr w:rsidR="00A87CBD" w:rsidSect="00782D71">
      <w:footerReference w:type="first" r:id="rId8"/>
      <w:pgSz w:w="12240" w:h="15840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29D" w:rsidRDefault="00CD529D">
      <w:r>
        <w:separator/>
      </w:r>
    </w:p>
  </w:endnote>
  <w:endnote w:type="continuationSeparator" w:id="0">
    <w:p w:rsidR="00CD529D" w:rsidRDefault="00CD5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C2A" w:rsidRPr="00CE5C2A" w:rsidRDefault="00CE5C2A">
    <w:pPr>
      <w:pStyle w:val="Footer"/>
      <w:rPr>
        <w:color w:val="808080"/>
      </w:rPr>
    </w:pPr>
    <w:r w:rsidRPr="00CE5C2A">
      <w:rPr>
        <w:color w:val="808080"/>
      </w:rPr>
      <w:t>* References available upon request.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29D" w:rsidRDefault="00CD529D">
      <w:r>
        <w:separator/>
      </w:r>
    </w:p>
  </w:footnote>
  <w:footnote w:type="continuationSeparator" w:id="0">
    <w:p w:rsidR="00CD529D" w:rsidRDefault="00CD52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9946A2C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CB568D"/>
    <w:multiLevelType w:val="hybridMultilevel"/>
    <w:tmpl w:val="327E7800"/>
    <w:lvl w:ilvl="0" w:tplc="297621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C6C"/>
    <w:rsid w:val="00011820"/>
    <w:rsid w:val="000141ED"/>
    <w:rsid w:val="0002110F"/>
    <w:rsid w:val="00093678"/>
    <w:rsid w:val="001014A0"/>
    <w:rsid w:val="001E6339"/>
    <w:rsid w:val="002802E5"/>
    <w:rsid w:val="002840C1"/>
    <w:rsid w:val="002D3379"/>
    <w:rsid w:val="0032579F"/>
    <w:rsid w:val="00347CFD"/>
    <w:rsid w:val="00365AEA"/>
    <w:rsid w:val="0037263E"/>
    <w:rsid w:val="003B1918"/>
    <w:rsid w:val="003C602B"/>
    <w:rsid w:val="00430460"/>
    <w:rsid w:val="004467E5"/>
    <w:rsid w:val="00466B5E"/>
    <w:rsid w:val="004D7DCC"/>
    <w:rsid w:val="00522E6C"/>
    <w:rsid w:val="00536728"/>
    <w:rsid w:val="00546EB9"/>
    <w:rsid w:val="00581AAA"/>
    <w:rsid w:val="00582774"/>
    <w:rsid w:val="00591FBE"/>
    <w:rsid w:val="00601C74"/>
    <w:rsid w:val="00645C6C"/>
    <w:rsid w:val="006A52DF"/>
    <w:rsid w:val="00727993"/>
    <w:rsid w:val="00763259"/>
    <w:rsid w:val="00782D71"/>
    <w:rsid w:val="007967D8"/>
    <w:rsid w:val="007E6117"/>
    <w:rsid w:val="008D541E"/>
    <w:rsid w:val="008E3709"/>
    <w:rsid w:val="008E7B2B"/>
    <w:rsid w:val="008F3585"/>
    <w:rsid w:val="009460E3"/>
    <w:rsid w:val="009577B2"/>
    <w:rsid w:val="00961356"/>
    <w:rsid w:val="00971E9D"/>
    <w:rsid w:val="00975749"/>
    <w:rsid w:val="009D5228"/>
    <w:rsid w:val="00A26CE7"/>
    <w:rsid w:val="00A43F4E"/>
    <w:rsid w:val="00A53D91"/>
    <w:rsid w:val="00A87CBD"/>
    <w:rsid w:val="00AA47AE"/>
    <w:rsid w:val="00AB451F"/>
    <w:rsid w:val="00AD2288"/>
    <w:rsid w:val="00AD63E4"/>
    <w:rsid w:val="00B224C8"/>
    <w:rsid w:val="00B5218C"/>
    <w:rsid w:val="00B64B21"/>
    <w:rsid w:val="00B67166"/>
    <w:rsid w:val="00B83D28"/>
    <w:rsid w:val="00B977AD"/>
    <w:rsid w:val="00B97E9B"/>
    <w:rsid w:val="00BB2FAB"/>
    <w:rsid w:val="00C108CE"/>
    <w:rsid w:val="00C5369F"/>
    <w:rsid w:val="00C834B7"/>
    <w:rsid w:val="00C83847"/>
    <w:rsid w:val="00C8736B"/>
    <w:rsid w:val="00CD529D"/>
    <w:rsid w:val="00CE5C2A"/>
    <w:rsid w:val="00D106DB"/>
    <w:rsid w:val="00D43291"/>
    <w:rsid w:val="00D467AD"/>
    <w:rsid w:val="00D62111"/>
    <w:rsid w:val="00D73271"/>
    <w:rsid w:val="00D85305"/>
    <w:rsid w:val="00DD3F39"/>
    <w:rsid w:val="00DD71C4"/>
    <w:rsid w:val="00E2491E"/>
    <w:rsid w:val="00E6185F"/>
    <w:rsid w:val="00EB0B51"/>
    <w:rsid w:val="00F30C94"/>
    <w:rsid w:val="00F334F2"/>
    <w:rsid w:val="00F561DD"/>
    <w:rsid w:val="00F93B96"/>
    <w:rsid w:val="00F95D8A"/>
    <w:rsid w:val="00FB371B"/>
    <w:rsid w:val="00FC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udent\Desktop\Resum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C9242-FDC5-4479-826C-592FA902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Template.dot</Template>
  <TotalTime>60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Name]</vt:lpstr>
    </vt:vector>
  </TitlesOfParts>
  <Company>Microsoft Corporation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[Your Name]</dc:title>
  <dc:creator>Student</dc:creator>
  <cp:lastModifiedBy>01133266</cp:lastModifiedBy>
  <cp:revision>11</cp:revision>
  <cp:lastPrinted>2010-08-21T20:39:00Z</cp:lastPrinted>
  <dcterms:created xsi:type="dcterms:W3CDTF">2010-10-13T17:41:00Z</dcterms:created>
  <dcterms:modified xsi:type="dcterms:W3CDTF">2011-04-12T18:38:00Z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