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41" w:rsidRDefault="004C4F41" w:rsidP="00AC5981">
      <w:pPr>
        <w:spacing w:after="0" w:line="240" w:lineRule="auto"/>
      </w:pPr>
      <w:r>
        <w:pict>
          <v:rect id="_x0000_i1025" style="width:7in;height:3pt" o:hralign="center" o:hrstd="t" o:hrnoshade="t" o:hr="t" fillcolor="black" stroked="f"/>
        </w:pict>
      </w:r>
    </w:p>
    <w:p w:rsidR="004C4F41" w:rsidRPr="00941A73" w:rsidRDefault="004C4F41" w:rsidP="00AC5981">
      <w:pPr>
        <w:spacing w:after="0" w:line="240" w:lineRule="auto"/>
        <w:rPr>
          <w:rFonts w:ascii="Comic Sans MS" w:hAnsi="Comic Sans MS"/>
        </w:rPr>
      </w:pPr>
      <w:r w:rsidRPr="00941A73">
        <w:rPr>
          <w:rFonts w:ascii="Comic Sans MS" w:hAnsi="Comic Sans MS"/>
        </w:rPr>
        <w:t>Kathleen S. Anderson</w:t>
      </w:r>
    </w:p>
    <w:p w:rsidR="004C4F41" w:rsidRPr="00941A73" w:rsidRDefault="004C4F41" w:rsidP="00AC5981">
      <w:pPr>
        <w:spacing w:after="0" w:line="240" w:lineRule="auto"/>
        <w:rPr>
          <w:rFonts w:ascii="Comic Sans MS" w:hAnsi="Comic Sans MS"/>
        </w:rPr>
      </w:pPr>
      <w:r w:rsidRPr="00941A73">
        <w:rPr>
          <w:rFonts w:ascii="Comic Sans MS" w:hAnsi="Comic Sans MS"/>
        </w:rPr>
        <w:t xml:space="preserve">11125 Fontanelle </w:t>
      </w:r>
      <w:smartTag w:uri="urn:schemas-microsoft-com:office:smarttags" w:element="address">
        <w:smartTag w:uri="urn:schemas-microsoft-com:office:smarttags" w:element="Street">
          <w:r w:rsidRPr="00941A73">
            <w:rPr>
              <w:rFonts w:ascii="Comic Sans MS" w:hAnsi="Comic Sans MS"/>
            </w:rPr>
            <w:t>Oaks Lane</w:t>
          </w:r>
        </w:smartTag>
        <w:r w:rsidRPr="00941A73">
          <w:rPr>
            <w:rFonts w:ascii="Comic Sans MS" w:hAnsi="Comic Sans MS"/>
          </w:rPr>
          <w:t xml:space="preserve">, </w:t>
        </w:r>
        <w:smartTag w:uri="urn:schemas-microsoft-com:office:smarttags" w:element="City">
          <w:r w:rsidRPr="00941A73">
            <w:rPr>
              <w:rFonts w:ascii="Comic Sans MS" w:hAnsi="Comic Sans MS"/>
            </w:rPr>
            <w:t>Nickerson</w:t>
          </w:r>
        </w:smartTag>
        <w:r w:rsidRPr="00941A73">
          <w:rPr>
            <w:rFonts w:ascii="Comic Sans MS" w:hAnsi="Comic Sans MS"/>
          </w:rPr>
          <w:t xml:space="preserve">, </w:t>
        </w:r>
        <w:smartTag w:uri="urn:schemas-microsoft-com:office:smarttags" w:element="State">
          <w:r w:rsidRPr="00941A73">
            <w:rPr>
              <w:rFonts w:ascii="Comic Sans MS" w:hAnsi="Comic Sans MS"/>
            </w:rPr>
            <w:t>NE</w:t>
          </w:r>
        </w:smartTag>
        <w:r w:rsidRPr="00941A73">
          <w:rPr>
            <w:rFonts w:ascii="Comic Sans MS" w:hAnsi="Comic Sans MS"/>
          </w:rPr>
          <w:t xml:space="preserve">  </w:t>
        </w:r>
        <w:smartTag w:uri="urn:schemas-microsoft-com:office:smarttags" w:element="PostalCode">
          <w:r w:rsidRPr="00941A73">
            <w:rPr>
              <w:rFonts w:ascii="Comic Sans MS" w:hAnsi="Comic Sans MS"/>
            </w:rPr>
            <w:t>68044</w:t>
          </w:r>
        </w:smartTag>
      </w:smartTag>
    </w:p>
    <w:p w:rsidR="004C4F41" w:rsidRDefault="004C4F41" w:rsidP="00AC5981">
      <w:pPr>
        <w:spacing w:after="0" w:line="240" w:lineRule="auto"/>
      </w:pPr>
    </w:p>
    <w:p w:rsidR="004C4F41" w:rsidRPr="00E63929" w:rsidRDefault="004C4F41" w:rsidP="00AC598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:rsidR="004C4F41" w:rsidRPr="00941A73" w:rsidRDefault="004C4F41" w:rsidP="00AC5981">
      <w:pPr>
        <w:spacing w:after="0" w:line="240" w:lineRule="auto"/>
        <w:rPr>
          <w:b/>
        </w:rPr>
      </w:pPr>
      <w:r>
        <w:rPr>
          <w:b/>
        </w:rPr>
        <w:t>Tech Support Analyst</w:t>
      </w:r>
    </w:p>
    <w:p w:rsidR="004C4F41" w:rsidRDefault="004C4F41" w:rsidP="00AC5981">
      <w:pPr>
        <w:spacing w:after="0" w:line="240" w:lineRule="auto"/>
      </w:pPr>
      <w:r>
        <w:t>Farm Credit Services of America, 2008-Present</w:t>
      </w:r>
    </w:p>
    <w:p w:rsidR="004C4F41" w:rsidRDefault="004C4F41" w:rsidP="00C87FBC">
      <w:pPr>
        <w:pStyle w:val="ListParagraph"/>
        <w:numPr>
          <w:ilvl w:val="0"/>
          <w:numId w:val="7"/>
        </w:numPr>
        <w:spacing w:after="0" w:line="240" w:lineRule="auto"/>
      </w:pPr>
      <w:r>
        <w:t>Initial point of contact for employees on the effective use of PC-based hardware, software, web-based systems and mobile phones.</w:t>
      </w:r>
    </w:p>
    <w:p w:rsidR="004C4F41" w:rsidRDefault="004C4F41" w:rsidP="00C87FBC">
      <w:pPr>
        <w:pStyle w:val="ListParagraph"/>
        <w:numPr>
          <w:ilvl w:val="0"/>
          <w:numId w:val="7"/>
        </w:numPr>
        <w:spacing w:after="0" w:line="240" w:lineRule="auto"/>
      </w:pPr>
      <w:r>
        <w:t>Lead coordination and installation of new and upgraded desktops, laptops, software, printers, and mobile phones.</w:t>
      </w:r>
    </w:p>
    <w:p w:rsidR="004C4F41" w:rsidRDefault="004C4F41" w:rsidP="00C87FBC">
      <w:pPr>
        <w:pStyle w:val="ListParagraph"/>
        <w:numPr>
          <w:ilvl w:val="0"/>
          <w:numId w:val="7"/>
        </w:numPr>
        <w:spacing w:after="0" w:line="240" w:lineRule="auto"/>
      </w:pPr>
      <w:r>
        <w:t>Train employees on mobile hardware (laptops, smartphones). This includes writing and updating user reference tools.</w:t>
      </w:r>
    </w:p>
    <w:p w:rsidR="004C4F41" w:rsidRDefault="004C4F41" w:rsidP="00C87FBC">
      <w:pPr>
        <w:pStyle w:val="ListParagraph"/>
        <w:numPr>
          <w:ilvl w:val="0"/>
          <w:numId w:val="7"/>
        </w:numPr>
        <w:spacing w:after="0" w:line="240" w:lineRule="auto"/>
      </w:pPr>
      <w:r>
        <w:t>Perform in a lead role in technical research, planning and implementation of new hardware and software deliverables.</w:t>
      </w:r>
    </w:p>
    <w:p w:rsidR="004C4F41" w:rsidRPr="000A06C8" w:rsidRDefault="004C4F41" w:rsidP="00C87FBC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</w:rPr>
      </w:pPr>
      <w:r w:rsidRPr="000A06C8">
        <w:rPr>
          <w:rFonts w:cs="Calibri"/>
          <w:color w:val="000000"/>
        </w:rPr>
        <w:t>Develop knowledge level and expertise of networked hardware and/or software specializations and propagate that knowledge and expertise to other team members through daily team collaboration and updating of technical knowledgebase.</w:t>
      </w:r>
    </w:p>
    <w:p w:rsidR="004C4F41" w:rsidRDefault="004C4F41" w:rsidP="00340030">
      <w:pPr>
        <w:pStyle w:val="ListParagraph"/>
        <w:numPr>
          <w:ilvl w:val="0"/>
          <w:numId w:val="7"/>
        </w:numPr>
        <w:spacing w:after="0" w:line="240" w:lineRule="auto"/>
      </w:pPr>
      <w:r>
        <w:t>Work closely with vendors regarding product planning, and over-seeing coordination and communication of new product rollout to users.</w:t>
      </w:r>
    </w:p>
    <w:p w:rsidR="004C4F41" w:rsidRDefault="004C4F41" w:rsidP="00340030">
      <w:pPr>
        <w:pStyle w:val="ListParagraph"/>
        <w:numPr>
          <w:ilvl w:val="0"/>
          <w:numId w:val="7"/>
        </w:numPr>
        <w:spacing w:after="0" w:line="240" w:lineRule="auto"/>
      </w:pPr>
      <w:r>
        <w:t>Coordinate and facilitate cross-functional workgroups during development, testing and implementation of new hardware/software.</w:t>
      </w:r>
    </w:p>
    <w:p w:rsidR="004C4F41" w:rsidRDefault="004C4F41" w:rsidP="00AC5981">
      <w:pPr>
        <w:spacing w:after="0" w:line="240" w:lineRule="auto"/>
      </w:pPr>
    </w:p>
    <w:p w:rsidR="004C4F41" w:rsidRPr="00941A73" w:rsidRDefault="004C4F41" w:rsidP="00AC5981">
      <w:pPr>
        <w:spacing w:after="0" w:line="240" w:lineRule="auto"/>
        <w:rPr>
          <w:b/>
        </w:rPr>
      </w:pPr>
      <w:r w:rsidRPr="00941A73">
        <w:rPr>
          <w:b/>
        </w:rPr>
        <w:t>Technology Coordintaor</w:t>
      </w:r>
    </w:p>
    <w:p w:rsidR="004C4F41" w:rsidRDefault="004C4F41" w:rsidP="00AC5981">
      <w:pPr>
        <w:spacing w:after="0" w:line="240" w:lineRule="auto"/>
      </w:pPr>
      <w:r>
        <w:t>Pender Public Schools, 2006-2008</w:t>
      </w:r>
    </w:p>
    <w:p w:rsidR="004C4F41" w:rsidRDefault="004C4F41" w:rsidP="00AC5981">
      <w:pPr>
        <w:pStyle w:val="ListParagraph"/>
        <w:numPr>
          <w:ilvl w:val="0"/>
          <w:numId w:val="1"/>
        </w:numPr>
        <w:spacing w:after="0" w:line="240" w:lineRule="auto"/>
      </w:pPr>
      <w:r>
        <w:t>Design, Install, and support the District’s local area network.</w:t>
      </w:r>
    </w:p>
    <w:p w:rsidR="004C4F41" w:rsidRDefault="004C4F41" w:rsidP="00AC5981">
      <w:pPr>
        <w:pStyle w:val="ListParagraph"/>
        <w:numPr>
          <w:ilvl w:val="0"/>
          <w:numId w:val="1"/>
        </w:numPr>
        <w:spacing w:after="0" w:line="240" w:lineRule="auto"/>
      </w:pPr>
      <w:r>
        <w:t>Gather data to identify customer needs and then use the information to identify, interpret, and evaluate system and network requirements.</w:t>
      </w:r>
    </w:p>
    <w:p w:rsidR="004C4F41" w:rsidRDefault="004C4F41" w:rsidP="00AC5981">
      <w:pPr>
        <w:pStyle w:val="ListParagraph"/>
        <w:numPr>
          <w:ilvl w:val="0"/>
          <w:numId w:val="1"/>
        </w:numPr>
        <w:spacing w:after="0" w:line="240" w:lineRule="auto"/>
      </w:pPr>
      <w:r>
        <w:t>Provide training to end-users with regard to proprietary software applications, computer security and internet safety.</w:t>
      </w:r>
    </w:p>
    <w:p w:rsidR="004C4F41" w:rsidRDefault="004C4F41" w:rsidP="00AC5981">
      <w:pPr>
        <w:pStyle w:val="ListParagraph"/>
        <w:numPr>
          <w:ilvl w:val="0"/>
          <w:numId w:val="1"/>
        </w:numPr>
        <w:spacing w:after="0" w:line="240" w:lineRule="auto"/>
      </w:pPr>
      <w:r>
        <w:t>Manage technology budget and make recommendations regarding hardware and software upgrades.</w:t>
      </w:r>
    </w:p>
    <w:p w:rsidR="004C4F41" w:rsidRDefault="004C4F41" w:rsidP="00AC5981">
      <w:pPr>
        <w:pStyle w:val="ListParagraph"/>
        <w:numPr>
          <w:ilvl w:val="0"/>
          <w:numId w:val="1"/>
        </w:numPr>
        <w:spacing w:after="0" w:line="240" w:lineRule="auto"/>
      </w:pPr>
      <w:r>
        <w:t>Maintain network hardware and software, analyze problems, and monitor the network to ensure its availability to system users.</w:t>
      </w:r>
    </w:p>
    <w:p w:rsidR="004C4F41" w:rsidRDefault="004C4F41" w:rsidP="00AC5981">
      <w:pPr>
        <w:spacing w:after="0" w:line="240" w:lineRule="auto"/>
      </w:pPr>
    </w:p>
    <w:p w:rsidR="004C4F41" w:rsidRPr="00941A73" w:rsidRDefault="004C4F41" w:rsidP="00AC5981">
      <w:pPr>
        <w:spacing w:after="0" w:line="240" w:lineRule="auto"/>
        <w:rPr>
          <w:b/>
        </w:rPr>
      </w:pPr>
      <w:r w:rsidRPr="00941A73">
        <w:rPr>
          <w:b/>
        </w:rPr>
        <w:t>Computer Technician</w:t>
      </w:r>
    </w:p>
    <w:p w:rsidR="004C4F41" w:rsidRDefault="004C4F41" w:rsidP="00AC5981">
      <w:pPr>
        <w:spacing w:after="0" w:line="240" w:lineRule="auto"/>
      </w:pPr>
      <w:smartTag w:uri="urn:schemas-microsoft-com:office:smarttags" w:element="place">
        <w:smartTag w:uri="urn:schemas-microsoft-com:office:smarttags" w:element="City">
          <w:r>
            <w:t>Elkhorn</w:t>
          </w:r>
        </w:smartTag>
      </w:smartTag>
      <w:r>
        <w:t xml:space="preserve"> Public Schools, 2005-2006</w:t>
      </w:r>
    </w:p>
    <w:p w:rsidR="004C4F41" w:rsidRDefault="004C4F41" w:rsidP="00AC5981">
      <w:pPr>
        <w:pStyle w:val="ListParagraph"/>
        <w:numPr>
          <w:ilvl w:val="0"/>
          <w:numId w:val="3"/>
        </w:numPr>
        <w:spacing w:after="0" w:line="240" w:lineRule="auto"/>
      </w:pPr>
      <w:r>
        <w:t>Provide computer hardware and software support for the local area network.</w:t>
      </w:r>
    </w:p>
    <w:p w:rsidR="004C4F41" w:rsidRDefault="004C4F41" w:rsidP="00AC5981">
      <w:pPr>
        <w:pStyle w:val="ListParagraph"/>
        <w:numPr>
          <w:ilvl w:val="0"/>
          <w:numId w:val="3"/>
        </w:numPr>
        <w:spacing w:after="0" w:line="240" w:lineRule="auto"/>
      </w:pPr>
      <w:r>
        <w:t>Identify, analyze, troubleshoot and resolve technical service requests and network connectivity issues pertaining to routers, servers, switches, hubs, workstations or printers.</w:t>
      </w:r>
    </w:p>
    <w:p w:rsidR="004C4F41" w:rsidRDefault="004C4F41" w:rsidP="00AC5981">
      <w:pPr>
        <w:pStyle w:val="ListParagraph"/>
        <w:numPr>
          <w:ilvl w:val="0"/>
          <w:numId w:val="3"/>
        </w:numPr>
        <w:spacing w:after="0" w:line="240" w:lineRule="auto"/>
      </w:pPr>
      <w:r>
        <w:t>Assist with training and workshops for building level technology facilitators, teachers and administrators.</w:t>
      </w:r>
    </w:p>
    <w:p w:rsidR="004C4F41" w:rsidRDefault="004C4F41" w:rsidP="00AC5981">
      <w:pPr>
        <w:pStyle w:val="ListParagraph"/>
        <w:numPr>
          <w:ilvl w:val="0"/>
          <w:numId w:val="3"/>
        </w:numPr>
        <w:spacing w:after="0" w:line="240" w:lineRule="auto"/>
      </w:pPr>
      <w:r>
        <w:t>Make recommendations regarding hardware and software upgrades.</w:t>
      </w:r>
    </w:p>
    <w:p w:rsidR="004C4F41" w:rsidRDefault="004C4F41" w:rsidP="00AC5981">
      <w:pPr>
        <w:pStyle w:val="ListParagraph"/>
        <w:numPr>
          <w:ilvl w:val="0"/>
          <w:numId w:val="3"/>
        </w:numPr>
        <w:spacing w:after="0" w:line="240" w:lineRule="auto"/>
      </w:pPr>
      <w:r>
        <w:t>Identify and resolve technical issues related to district-wide wireless system.</w:t>
      </w:r>
    </w:p>
    <w:p w:rsidR="004C4F41" w:rsidRDefault="004C4F41" w:rsidP="00221849">
      <w:pPr>
        <w:spacing w:after="0" w:line="240" w:lineRule="auto"/>
      </w:pPr>
    </w:p>
    <w:p w:rsidR="004C4F41" w:rsidRPr="00941A73" w:rsidRDefault="004C4F41" w:rsidP="00221849">
      <w:pPr>
        <w:spacing w:after="0" w:line="240" w:lineRule="auto"/>
        <w:rPr>
          <w:b/>
        </w:rPr>
      </w:pPr>
      <w:r w:rsidRPr="00941A73">
        <w:rPr>
          <w:b/>
        </w:rPr>
        <w:t>Technology Coordinator</w:t>
      </w:r>
    </w:p>
    <w:p w:rsidR="004C4F41" w:rsidRDefault="004C4F41" w:rsidP="00221849">
      <w:pPr>
        <w:spacing w:after="0" w:line="240" w:lineRule="auto"/>
      </w:pPr>
      <w:r>
        <w:t>Coleridge Community Schools, 2003-2005</w:t>
      </w:r>
    </w:p>
    <w:p w:rsidR="004C4F41" w:rsidRDefault="004C4F41" w:rsidP="00221849">
      <w:pPr>
        <w:pStyle w:val="ListParagraph"/>
        <w:numPr>
          <w:ilvl w:val="0"/>
          <w:numId w:val="4"/>
        </w:numPr>
        <w:spacing w:after="0" w:line="240" w:lineRule="auto"/>
      </w:pPr>
      <w:r>
        <w:t>Maintain, update, and troubleshoot Administrative Software.</w:t>
      </w:r>
    </w:p>
    <w:p w:rsidR="004C4F41" w:rsidRDefault="004C4F41" w:rsidP="00221849">
      <w:pPr>
        <w:pStyle w:val="ListParagraph"/>
        <w:numPr>
          <w:ilvl w:val="0"/>
          <w:numId w:val="4"/>
        </w:numPr>
        <w:spacing w:after="0" w:line="240" w:lineRule="auto"/>
      </w:pPr>
      <w:r>
        <w:t>Manage approximately 150 workstations and 4 servers.</w:t>
      </w:r>
    </w:p>
    <w:p w:rsidR="004C4F41" w:rsidRDefault="004C4F41" w:rsidP="002218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Maintain and update </w:t>
      </w:r>
      <w:smartTag w:uri="urn:schemas-microsoft-com:office:smarttags" w:element="place">
        <w:smartTag w:uri="urn:schemas-microsoft-com:office:smarttags" w:element="PlaceName">
          <w:r>
            <w:t>Coleridge</w:t>
          </w:r>
        </w:smartTag>
        <w:r>
          <w:t xml:space="preserve"> </w:t>
        </w:r>
        <w:smartTag w:uri="urn:schemas-microsoft-com:office:smarttags" w:element="PlaceType">
          <w:r>
            <w:t>High School</w:t>
          </w:r>
        </w:smartTag>
      </w:smartTag>
      <w:r>
        <w:t xml:space="preserve"> website.</w:t>
      </w:r>
    </w:p>
    <w:p w:rsidR="004C4F41" w:rsidRDefault="004C4F41" w:rsidP="00221849">
      <w:pPr>
        <w:pStyle w:val="ListParagraph"/>
        <w:numPr>
          <w:ilvl w:val="0"/>
          <w:numId w:val="4"/>
        </w:numPr>
        <w:spacing w:after="0" w:line="240" w:lineRule="auto"/>
      </w:pPr>
      <w:r>
        <w:t>Train technology team to assist staff with software issues.</w:t>
      </w:r>
    </w:p>
    <w:p w:rsidR="004C4F41" w:rsidRDefault="004C4F41" w:rsidP="005B64F5">
      <w:r>
        <w:t>Cont’d.</w:t>
      </w:r>
    </w:p>
    <w:p w:rsidR="004C4F41" w:rsidRDefault="004C4F41" w:rsidP="00E63929">
      <w:pPr>
        <w:pStyle w:val="ListParagraph"/>
        <w:numPr>
          <w:ilvl w:val="0"/>
          <w:numId w:val="4"/>
        </w:numPr>
        <w:spacing w:after="0" w:line="240" w:lineRule="auto"/>
      </w:pPr>
      <w:r>
        <w:t>Keep administration informed of future staff and school technology needs.</w:t>
      </w:r>
    </w:p>
    <w:p w:rsidR="004C4F41" w:rsidRDefault="004C4F41" w:rsidP="00221849">
      <w:pPr>
        <w:pStyle w:val="ListParagraph"/>
        <w:numPr>
          <w:ilvl w:val="0"/>
          <w:numId w:val="4"/>
        </w:numPr>
        <w:spacing w:after="0" w:line="240" w:lineRule="auto"/>
      </w:pPr>
      <w:r>
        <w:t>Member of technology team that focuses on incorporating technology into the curriculum to enhance student learning.</w:t>
      </w:r>
    </w:p>
    <w:p w:rsidR="004C4F41" w:rsidRDefault="004C4F41" w:rsidP="005B64F5">
      <w:pPr>
        <w:pStyle w:val="ListParagraph"/>
        <w:spacing w:after="0" w:line="240" w:lineRule="auto"/>
        <w:ind w:left="360"/>
      </w:pPr>
    </w:p>
    <w:p w:rsidR="004C4F41" w:rsidRPr="00941A73" w:rsidRDefault="004C4F41" w:rsidP="00221849">
      <w:pPr>
        <w:spacing w:after="0" w:line="240" w:lineRule="auto"/>
        <w:rPr>
          <w:b/>
        </w:rPr>
      </w:pPr>
      <w:r w:rsidRPr="00941A73">
        <w:rPr>
          <w:b/>
        </w:rPr>
        <w:t>Technology Assistant/High School Secretary</w:t>
      </w:r>
    </w:p>
    <w:p w:rsidR="004C4F41" w:rsidRDefault="004C4F41" w:rsidP="00221849">
      <w:pPr>
        <w:spacing w:after="0" w:line="240" w:lineRule="auto"/>
      </w:pPr>
      <w:r>
        <w:t>Coleridge Community Schools, 1996-2003.</w:t>
      </w:r>
    </w:p>
    <w:p w:rsidR="004C4F41" w:rsidRDefault="004C4F41" w:rsidP="00221849">
      <w:pPr>
        <w:pStyle w:val="ListParagraph"/>
        <w:numPr>
          <w:ilvl w:val="0"/>
          <w:numId w:val="5"/>
        </w:numPr>
        <w:spacing w:after="0" w:line="240" w:lineRule="auto"/>
      </w:pPr>
      <w:r>
        <w:t>Performed duties listed above, along with the following:</w:t>
      </w:r>
    </w:p>
    <w:p w:rsidR="004C4F41" w:rsidRDefault="004C4F41" w:rsidP="00221849">
      <w:pPr>
        <w:pStyle w:val="ListParagraph"/>
        <w:numPr>
          <w:ilvl w:val="0"/>
          <w:numId w:val="5"/>
        </w:numPr>
        <w:spacing w:after="0" w:line="240" w:lineRule="auto"/>
      </w:pPr>
      <w:r>
        <w:t>Prepared monthly and weekly reports for activities account, downlist, and attendance.</w:t>
      </w:r>
    </w:p>
    <w:p w:rsidR="004C4F41" w:rsidRDefault="004C4F41" w:rsidP="00221849">
      <w:pPr>
        <w:pStyle w:val="ListParagraph"/>
        <w:numPr>
          <w:ilvl w:val="0"/>
          <w:numId w:val="5"/>
        </w:numPr>
        <w:spacing w:after="0" w:line="240" w:lineRule="auto"/>
      </w:pPr>
      <w:r>
        <w:t>Created handbooks, programs for concerts, athletic events, and other ceremonies.</w:t>
      </w:r>
    </w:p>
    <w:p w:rsidR="004C4F41" w:rsidRDefault="004C4F41" w:rsidP="00221849">
      <w:pPr>
        <w:pStyle w:val="ListParagraph"/>
        <w:numPr>
          <w:ilvl w:val="0"/>
          <w:numId w:val="5"/>
        </w:numPr>
        <w:spacing w:after="0" w:line="240" w:lineRule="auto"/>
      </w:pPr>
      <w:r>
        <w:t>Numerous other responsibilities as well as maintained a positive relationship with students, teachers, administration and parents.</w:t>
      </w:r>
    </w:p>
    <w:p w:rsidR="004C4F41" w:rsidRDefault="004C4F41" w:rsidP="00221849">
      <w:pPr>
        <w:spacing w:after="0" w:line="240" w:lineRule="auto"/>
      </w:pPr>
    </w:p>
    <w:p w:rsidR="004C4F41" w:rsidRDefault="004C4F41" w:rsidP="00221849">
      <w:pPr>
        <w:spacing w:after="0" w:line="240" w:lineRule="auto"/>
      </w:pP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Air Force</w:t>
      </w:r>
    </w:p>
    <w:p w:rsidR="004C4F41" w:rsidRDefault="004C4F41" w:rsidP="00221849">
      <w:pPr>
        <w:spacing w:after="0" w:line="240" w:lineRule="auto"/>
      </w:pPr>
      <w:r>
        <w:t>1980-1984</w:t>
      </w:r>
    </w:p>
    <w:p w:rsidR="004C4F41" w:rsidRDefault="004C4F41" w:rsidP="00221849">
      <w:pPr>
        <w:spacing w:after="0" w:line="240" w:lineRule="auto"/>
      </w:pPr>
    </w:p>
    <w:p w:rsidR="004C4F41" w:rsidRDefault="004C4F41" w:rsidP="00221849">
      <w:pPr>
        <w:spacing w:after="0" w:line="240" w:lineRule="auto"/>
        <w:rPr>
          <w:sz w:val="28"/>
          <w:szCs w:val="28"/>
        </w:rPr>
      </w:pPr>
      <w:r w:rsidRPr="00941A73">
        <w:rPr>
          <w:sz w:val="28"/>
          <w:szCs w:val="28"/>
        </w:rPr>
        <w:t>Education</w:t>
      </w:r>
    </w:p>
    <w:p w:rsidR="004C4F41" w:rsidRDefault="004C4F41" w:rsidP="00221849">
      <w:pPr>
        <w:spacing w:after="0" w:line="240" w:lineRule="auto"/>
      </w:pPr>
      <w:smartTag w:uri="urn:schemas-microsoft-com:office:smarttags" w:element="PlaceName">
        <w:r>
          <w:t>Northeast</w:t>
        </w:r>
      </w:smartTag>
      <w:r>
        <w:t xml:space="preserve"> </w:t>
      </w:r>
      <w:smartTag w:uri="urn:schemas-microsoft-com:office:smarttags" w:element="PlaceType">
        <w:r>
          <w:t>Community College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Norfolk</w:t>
          </w:r>
        </w:smartTag>
        <w:r>
          <w:t xml:space="preserve">, </w:t>
        </w:r>
        <w:smartTag w:uri="urn:schemas-microsoft-com:office:smarttags" w:element="State">
          <w:r>
            <w:t>NE</w:t>
          </w:r>
        </w:smartTag>
      </w:smartTag>
    </w:p>
    <w:p w:rsidR="004C4F41" w:rsidRDefault="004C4F41" w:rsidP="00221849">
      <w:pPr>
        <w:spacing w:after="0" w:line="240" w:lineRule="auto"/>
      </w:pPr>
      <w:r>
        <w:t>PC Support and Networking, AAS Degree, May, 2005</w:t>
      </w:r>
    </w:p>
    <w:p w:rsidR="004C4F41" w:rsidRDefault="004C4F41" w:rsidP="00221849">
      <w:pPr>
        <w:pStyle w:val="ListParagraph"/>
        <w:numPr>
          <w:ilvl w:val="0"/>
          <w:numId w:val="6"/>
        </w:numPr>
        <w:spacing w:after="0" w:line="240" w:lineRule="auto"/>
      </w:pPr>
      <w:r>
        <w:t>Maintained 3.9 GPA while working 25-35 hours per week and enrolled full-time.</w:t>
      </w:r>
    </w:p>
    <w:p w:rsidR="004C4F41" w:rsidRDefault="004C4F41" w:rsidP="00221849">
      <w:pPr>
        <w:pStyle w:val="ListParagraph"/>
        <w:numPr>
          <w:ilvl w:val="0"/>
          <w:numId w:val="6"/>
        </w:numPr>
        <w:spacing w:after="0" w:line="240" w:lineRule="auto"/>
      </w:pPr>
      <w:r>
        <w:t>President’s List, Deans List.</w:t>
      </w:r>
    </w:p>
    <w:p w:rsidR="004C4F41" w:rsidRDefault="004C4F41" w:rsidP="00221849">
      <w:pPr>
        <w:pStyle w:val="ListParagraph"/>
        <w:numPr>
          <w:ilvl w:val="0"/>
          <w:numId w:val="6"/>
        </w:numPr>
        <w:spacing w:after="0" w:line="240" w:lineRule="auto"/>
      </w:pPr>
      <w:r>
        <w:t>Member of Phi Theta Kappa Honor Society</w:t>
      </w:r>
    </w:p>
    <w:p w:rsidR="004C4F41" w:rsidRDefault="004C4F41" w:rsidP="00BC1B0B">
      <w:pPr>
        <w:spacing w:after="0" w:line="240" w:lineRule="auto"/>
      </w:pPr>
    </w:p>
    <w:p w:rsidR="004C4F41" w:rsidRDefault="004C4F41" w:rsidP="00BC1B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Related Coursework</w:t>
      </w:r>
    </w:p>
    <w:p w:rsidR="004C4F41" w:rsidRDefault="004C4F41" w:rsidP="00BC1B0B">
      <w:pPr>
        <w:pStyle w:val="ListParagraph"/>
        <w:numPr>
          <w:ilvl w:val="0"/>
          <w:numId w:val="14"/>
        </w:numPr>
        <w:spacing w:after="0" w:line="240" w:lineRule="auto"/>
      </w:pPr>
      <w:r>
        <w:t>Networking Essentials</w:t>
      </w:r>
    </w:p>
    <w:p w:rsidR="004C4F41" w:rsidRDefault="004C4F41" w:rsidP="00BC1B0B">
      <w:pPr>
        <w:pStyle w:val="ListParagraph"/>
        <w:numPr>
          <w:ilvl w:val="0"/>
          <w:numId w:val="14"/>
        </w:numPr>
        <w:spacing w:after="0" w:line="240" w:lineRule="auto"/>
      </w:pPr>
      <w:r>
        <w:t>Network Servers</w:t>
      </w:r>
    </w:p>
    <w:p w:rsidR="004C4F41" w:rsidRPr="00BC1B0B" w:rsidRDefault="004C4F41" w:rsidP="00BC1B0B">
      <w:pPr>
        <w:pStyle w:val="ListParagraph"/>
        <w:numPr>
          <w:ilvl w:val="0"/>
          <w:numId w:val="14"/>
        </w:numPr>
        <w:spacing w:after="0" w:line="240" w:lineRule="auto"/>
      </w:pPr>
      <w:r>
        <w:t>Cisco Networking I, II, III, IV</w:t>
      </w:r>
    </w:p>
    <w:p w:rsidR="004C4F41" w:rsidRDefault="004C4F41" w:rsidP="004713F6">
      <w:pPr>
        <w:spacing w:after="0" w:line="240" w:lineRule="auto"/>
      </w:pPr>
    </w:p>
    <w:p w:rsidR="004C4F41" w:rsidRDefault="004C4F41" w:rsidP="00E731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Project Work</w:t>
      </w:r>
    </w:p>
    <w:p w:rsidR="004C4F41" w:rsidRDefault="004C4F41" w:rsidP="00073A2B">
      <w:pPr>
        <w:pStyle w:val="ListParagraph"/>
        <w:numPr>
          <w:ilvl w:val="0"/>
          <w:numId w:val="13"/>
        </w:numPr>
        <w:spacing w:after="0" w:line="240" w:lineRule="auto"/>
      </w:pPr>
      <w:r>
        <w:t>Led cross-functional workgroup to evaluate smartphone platform, 2008</w:t>
      </w:r>
    </w:p>
    <w:p w:rsidR="004C4F41" w:rsidRDefault="004C4F41" w:rsidP="00073A2B">
      <w:pPr>
        <w:pStyle w:val="ListParagraph"/>
        <w:numPr>
          <w:ilvl w:val="0"/>
          <w:numId w:val="13"/>
        </w:numPr>
        <w:spacing w:after="0" w:line="240" w:lineRule="auto"/>
      </w:pPr>
      <w:r>
        <w:t>Led workgroup to pilot the use of tethering and USB modems, 2009</w:t>
      </w:r>
    </w:p>
    <w:p w:rsidR="004C4F41" w:rsidRDefault="004C4F41" w:rsidP="00073A2B">
      <w:pPr>
        <w:pStyle w:val="ListParagraph"/>
        <w:numPr>
          <w:ilvl w:val="0"/>
          <w:numId w:val="13"/>
        </w:numPr>
        <w:spacing w:after="0" w:line="240" w:lineRule="auto"/>
      </w:pPr>
      <w:r>
        <w:t>Co-Led cross-functional workgroup to migrate mobile phones/devices to single wireless provider, 2009</w:t>
      </w:r>
    </w:p>
    <w:p w:rsidR="004C4F41" w:rsidRDefault="004C4F41" w:rsidP="00073A2B">
      <w:pPr>
        <w:pStyle w:val="ListParagraph"/>
        <w:numPr>
          <w:ilvl w:val="0"/>
          <w:numId w:val="13"/>
        </w:numPr>
        <w:spacing w:after="0" w:line="240" w:lineRule="auto"/>
      </w:pPr>
      <w:r>
        <w:t>Member of Disaster Recovery Team, 2008-2010</w:t>
      </w:r>
    </w:p>
    <w:p w:rsidR="004C4F41" w:rsidRDefault="004C4F41" w:rsidP="00073A2B">
      <w:pPr>
        <w:pStyle w:val="ListParagraph"/>
        <w:numPr>
          <w:ilvl w:val="0"/>
          <w:numId w:val="13"/>
        </w:numPr>
        <w:spacing w:after="0" w:line="240" w:lineRule="auto"/>
      </w:pPr>
      <w:r>
        <w:t>Participated in rollout of Cisco IP phone system, 2009</w:t>
      </w:r>
    </w:p>
    <w:p w:rsidR="004C4F41" w:rsidRDefault="004C4F41" w:rsidP="00D0743C">
      <w:pPr>
        <w:pStyle w:val="ListParagraph"/>
        <w:numPr>
          <w:ilvl w:val="0"/>
          <w:numId w:val="13"/>
        </w:numPr>
        <w:spacing w:after="0" w:line="240" w:lineRule="auto"/>
      </w:pPr>
      <w:r>
        <w:t>Led Mobility Workgroup that focuses on providing employees with mobile technology to enhance customer experience, 2008-current</w:t>
      </w:r>
    </w:p>
    <w:p w:rsidR="004C4F41" w:rsidRDefault="004C4F41" w:rsidP="00073A2B">
      <w:pPr>
        <w:pStyle w:val="ListParagraph"/>
        <w:numPr>
          <w:ilvl w:val="0"/>
          <w:numId w:val="13"/>
        </w:numPr>
        <w:spacing w:after="0" w:line="240" w:lineRule="auto"/>
      </w:pPr>
      <w:r>
        <w:t>Participated in cross-functional workgroup to evaluate smartphone platform, 2010</w:t>
      </w:r>
    </w:p>
    <w:p w:rsidR="004C4F41" w:rsidRDefault="004C4F41" w:rsidP="00073A2B">
      <w:pPr>
        <w:pStyle w:val="ListParagraph"/>
        <w:numPr>
          <w:ilvl w:val="0"/>
          <w:numId w:val="13"/>
        </w:numPr>
        <w:spacing w:after="0" w:line="240" w:lineRule="auto"/>
      </w:pPr>
      <w:r>
        <w:t>Led Windows 7 Project to design and develop company-wide deployment strategy, 2010-current</w:t>
      </w:r>
    </w:p>
    <w:p w:rsidR="004C4F41" w:rsidRDefault="004C4F41" w:rsidP="00E731DE">
      <w:pPr>
        <w:spacing w:after="0" w:line="240" w:lineRule="auto"/>
      </w:pPr>
    </w:p>
    <w:p w:rsidR="004C4F41" w:rsidRDefault="004C4F41" w:rsidP="00E731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Computer Skills</w:t>
      </w:r>
    </w:p>
    <w:p w:rsidR="004C4F41" w:rsidRDefault="004C4F41" w:rsidP="00E731DE">
      <w:pPr>
        <w:spacing w:after="0" w:line="240" w:lineRule="auto"/>
      </w:pPr>
      <w:r>
        <w:t xml:space="preserve">Operating Systems:  Windows 7, Windows </w:t>
      </w:r>
      <w:smartTag w:uri="urn:schemas-microsoft-com:office:smarttags" w:element="place">
        <w:r>
          <w:t>Vista</w:t>
        </w:r>
      </w:smartTag>
      <w:r>
        <w:t>, Windows XP Professional, 2000, 98, 95.</w:t>
      </w:r>
    </w:p>
    <w:p w:rsidR="004C4F41" w:rsidRDefault="004C4F41" w:rsidP="00E731DE">
      <w:pPr>
        <w:spacing w:after="0" w:line="240" w:lineRule="auto"/>
      </w:pPr>
      <w:r>
        <w:t>Windows 2008 Server, 2003, 2000, NT.</w:t>
      </w:r>
    </w:p>
    <w:p w:rsidR="004C4F41" w:rsidRDefault="004C4F41" w:rsidP="004713F6">
      <w:pPr>
        <w:spacing w:after="0" w:line="240" w:lineRule="auto"/>
      </w:pPr>
      <w:r>
        <w:t>Software Applications:  Microsoft Sharepoint, Microsoft Office Communicator, Microsoft Office Suite, LiveLink, Microsoft Exchange Server.</w:t>
      </w:r>
    </w:p>
    <w:p w:rsidR="004C4F41" w:rsidRDefault="004C4F41" w:rsidP="00221849">
      <w:pPr>
        <w:spacing w:after="0" w:line="240" w:lineRule="auto"/>
      </w:pPr>
    </w:p>
    <w:p w:rsidR="004C4F41" w:rsidRPr="00941A73" w:rsidRDefault="004C4F41" w:rsidP="00221849">
      <w:pPr>
        <w:spacing w:after="0" w:line="240" w:lineRule="auto"/>
        <w:rPr>
          <w:sz w:val="28"/>
          <w:szCs w:val="28"/>
        </w:rPr>
      </w:pPr>
      <w:r w:rsidRPr="00941A73">
        <w:rPr>
          <w:sz w:val="28"/>
          <w:szCs w:val="28"/>
        </w:rPr>
        <w:t>St</w:t>
      </w:r>
      <w:r>
        <w:rPr>
          <w:sz w:val="28"/>
          <w:szCs w:val="28"/>
        </w:rPr>
        <w:t>rengths Finder Signature Themes</w:t>
      </w:r>
    </w:p>
    <w:p w:rsidR="004C4F41" w:rsidRDefault="004C4F41" w:rsidP="00657B36">
      <w:pPr>
        <w:spacing w:after="0" w:line="240" w:lineRule="auto"/>
      </w:pPr>
      <w:r>
        <w:t>Responsibility, Harmony, Achiever, Developer, Adaptability</w:t>
      </w:r>
      <w:bookmarkStart w:id="0" w:name="_GoBack"/>
      <w:bookmarkEnd w:id="0"/>
    </w:p>
    <w:sectPr w:rsidR="004C4F41" w:rsidSect="00941A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F41" w:rsidRDefault="004C4F41" w:rsidP="00941A73">
      <w:pPr>
        <w:spacing w:after="0" w:line="240" w:lineRule="auto"/>
      </w:pPr>
      <w:r>
        <w:separator/>
      </w:r>
    </w:p>
  </w:endnote>
  <w:endnote w:type="continuationSeparator" w:id="1">
    <w:p w:rsidR="004C4F41" w:rsidRDefault="004C4F41" w:rsidP="0094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F41" w:rsidRDefault="004C4F41" w:rsidP="00941A73">
      <w:pPr>
        <w:spacing w:after="0" w:line="240" w:lineRule="auto"/>
      </w:pPr>
      <w:r>
        <w:separator/>
      </w:r>
    </w:p>
  </w:footnote>
  <w:footnote w:type="continuationSeparator" w:id="1">
    <w:p w:rsidR="004C4F41" w:rsidRDefault="004C4F41" w:rsidP="00941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47D"/>
    <w:multiLevelType w:val="hybridMultilevel"/>
    <w:tmpl w:val="F3BC2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5C7CB4"/>
    <w:multiLevelType w:val="hybridMultilevel"/>
    <w:tmpl w:val="B8AE9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815261"/>
    <w:multiLevelType w:val="hybridMultilevel"/>
    <w:tmpl w:val="5024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D1299"/>
    <w:multiLevelType w:val="hybridMultilevel"/>
    <w:tmpl w:val="328C9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DD51B5"/>
    <w:multiLevelType w:val="hybridMultilevel"/>
    <w:tmpl w:val="C7F2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C1B6E"/>
    <w:multiLevelType w:val="hybridMultilevel"/>
    <w:tmpl w:val="1D6A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87173"/>
    <w:multiLevelType w:val="hybridMultilevel"/>
    <w:tmpl w:val="50845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2627E5"/>
    <w:multiLevelType w:val="hybridMultilevel"/>
    <w:tmpl w:val="7AC0B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8E75E7"/>
    <w:multiLevelType w:val="hybridMultilevel"/>
    <w:tmpl w:val="D7464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EC000E"/>
    <w:multiLevelType w:val="hybridMultilevel"/>
    <w:tmpl w:val="746C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D2FEC"/>
    <w:multiLevelType w:val="hybridMultilevel"/>
    <w:tmpl w:val="7C0EC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D514ED"/>
    <w:multiLevelType w:val="hybridMultilevel"/>
    <w:tmpl w:val="FAAAD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E21C6F"/>
    <w:multiLevelType w:val="hybridMultilevel"/>
    <w:tmpl w:val="FC32C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B401BA"/>
    <w:multiLevelType w:val="hybridMultilevel"/>
    <w:tmpl w:val="DA94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5"/>
  </w:num>
  <w:num w:numId="11">
    <w:abstractNumId w:val="13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5981"/>
    <w:rsid w:val="0001371A"/>
    <w:rsid w:val="00073A2B"/>
    <w:rsid w:val="000A06C8"/>
    <w:rsid w:val="00221849"/>
    <w:rsid w:val="00334D8C"/>
    <w:rsid w:val="00340030"/>
    <w:rsid w:val="0036354F"/>
    <w:rsid w:val="004234EA"/>
    <w:rsid w:val="004713F6"/>
    <w:rsid w:val="00487ACF"/>
    <w:rsid w:val="004C4F41"/>
    <w:rsid w:val="00514E24"/>
    <w:rsid w:val="005A7422"/>
    <w:rsid w:val="005B64F5"/>
    <w:rsid w:val="00657B36"/>
    <w:rsid w:val="008501F3"/>
    <w:rsid w:val="008E04CB"/>
    <w:rsid w:val="00941A73"/>
    <w:rsid w:val="009B2CD6"/>
    <w:rsid w:val="009F2214"/>
    <w:rsid w:val="00AC5981"/>
    <w:rsid w:val="00BC1B0B"/>
    <w:rsid w:val="00C73A68"/>
    <w:rsid w:val="00C87FBC"/>
    <w:rsid w:val="00D0743C"/>
    <w:rsid w:val="00D606CF"/>
    <w:rsid w:val="00D653B8"/>
    <w:rsid w:val="00E50250"/>
    <w:rsid w:val="00E63929"/>
    <w:rsid w:val="00E73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1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C5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4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41A7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4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41A7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685</Words>
  <Characters>3908</Characters>
  <Application>Microsoft Office Outlook</Application>
  <DocSecurity>0</DocSecurity>
  <Lines>0</Lines>
  <Paragraphs>0</Paragraphs>
  <ScaleCrop>false</ScaleCrop>
  <Company>Farm Credit Services of America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Anderson, Kathy</dc:creator>
  <cp:keywords/>
  <dc:description/>
  <cp:lastModifiedBy>P53316</cp:lastModifiedBy>
  <cp:revision>2</cp:revision>
  <dcterms:created xsi:type="dcterms:W3CDTF">2011-07-14T01:37:00Z</dcterms:created>
  <dcterms:modified xsi:type="dcterms:W3CDTF">2011-07-14T01:37:00Z</dcterms:modified>
</cp:coreProperties>
</file>