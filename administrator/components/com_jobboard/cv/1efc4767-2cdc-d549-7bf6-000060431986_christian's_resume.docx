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FC2" w:rsidRDefault="00F64FC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Christian Godfrey Willton Collman Austin </w:t>
      </w:r>
    </w:p>
    <w:p w:rsidR="00F64FC2" w:rsidRDefault="00F64FC2">
      <w:pPr>
        <w:jc w:val="center"/>
      </w:pPr>
      <w:r>
        <w:t xml:space="preserve">555 Asylum ST. apt.102 06105 </w:t>
      </w:r>
      <w:r>
        <w:rPr>
          <w:rFonts w:ascii="Symbol" w:hAnsi="Symbol" w:cs="Symbol"/>
        </w:rPr>
        <w:sym w:font="Symbol" w:char="F0B7"/>
      </w:r>
      <w:r>
        <w:t>860-680-2824</w:t>
      </w:r>
      <w:r>
        <w:rPr>
          <w:rFonts w:ascii="Symbol" w:hAnsi="Symbol" w:cs="Symbol"/>
        </w:rPr>
        <w:sym w:font="Symbol" w:char="F0B7"/>
      </w:r>
      <w:r>
        <w:t xml:space="preserve"> </w:t>
      </w:r>
    </w:p>
    <w:p w:rsidR="00F64FC2" w:rsidRDefault="00F64FC2">
      <w:pPr>
        <w:jc w:val="center"/>
      </w:pPr>
      <w:r>
        <w:t>chr.austin@ymail.com</w:t>
      </w:r>
    </w:p>
    <w:p w:rsidR="00F64FC2" w:rsidRDefault="00F64FC2"/>
    <w:tbl>
      <w:tblPr>
        <w:tblW w:w="0" w:type="auto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952"/>
        <w:gridCol w:w="3726"/>
        <w:gridCol w:w="3834"/>
      </w:tblGrid>
      <w:tr w:rsidR="00F64FC2">
        <w:tblPrEx>
          <w:tblCellMar>
            <w:top w:w="0" w:type="dxa"/>
            <w:bottom w:w="0" w:type="dxa"/>
          </w:tblCellMar>
        </w:tblPrEx>
        <w:trPr>
          <w:trHeight w:val="4602"/>
        </w:trPr>
        <w:tc>
          <w:tcPr>
            <w:tcW w:w="2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F64FC2" w:rsidRDefault="00F64FC2">
            <w:pPr>
              <w:jc w:val="center"/>
              <w:rPr>
                <w:rFonts w:ascii="Georgia" w:hAnsi="Georgia" w:cs="Georgia"/>
                <w:b/>
                <w:bCs/>
              </w:rPr>
            </w:pPr>
          </w:p>
          <w:p w:rsidR="00F64FC2" w:rsidRDefault="00F64FC2">
            <w:pPr>
              <w:jc w:val="center"/>
              <w:rPr>
                <w:rFonts w:ascii="Georgia" w:hAnsi="Georgia" w:cs="Georgia"/>
                <w:b/>
                <w:bCs/>
              </w:rPr>
            </w:pPr>
            <w:r>
              <w:rPr>
                <w:rFonts w:ascii="Georgia" w:hAnsi="Georgia" w:cs="Georgia"/>
                <w:b/>
                <w:bCs/>
              </w:rPr>
              <w:t>Skills:</w:t>
            </w:r>
          </w:p>
          <w:p w:rsidR="00F64FC2" w:rsidRDefault="00F64FC2">
            <w:pPr>
              <w:rPr>
                <w:rFonts w:ascii="Georgia" w:hAnsi="Georgia" w:cs="Georgia"/>
                <w:b/>
                <w:bCs/>
              </w:rPr>
            </w:pPr>
          </w:p>
          <w:p w:rsidR="00F64FC2" w:rsidRDefault="00F64FC2">
            <w:r>
              <w:t>-Leadership qualities</w:t>
            </w:r>
          </w:p>
          <w:p w:rsidR="00F64FC2" w:rsidRDefault="00F64FC2">
            <w:r>
              <w:t>-Professional communication skills</w:t>
            </w:r>
          </w:p>
          <w:p w:rsidR="00F64FC2" w:rsidRDefault="00F64FC2">
            <w:r>
              <w:t>-Exceptional diligent worker</w:t>
            </w:r>
          </w:p>
          <w:p w:rsidR="00F64FC2" w:rsidRDefault="00F64FC2">
            <w:r>
              <w:t>-Exceptional computer skills</w:t>
            </w:r>
          </w:p>
          <w:p w:rsidR="00F64FC2" w:rsidRDefault="00F64FC2">
            <w:r>
              <w:t>-Highly self-motivated</w:t>
            </w:r>
          </w:p>
          <w:p w:rsidR="00F64FC2" w:rsidRDefault="00F64FC2">
            <w:r>
              <w:t>-Team player/ follows well with instructions</w:t>
            </w:r>
          </w:p>
          <w:p w:rsidR="00F64FC2" w:rsidRDefault="00F64FC2">
            <w:r>
              <w:t>-Creative mind in the works</w:t>
            </w:r>
          </w:p>
          <w:p w:rsidR="00F64FC2" w:rsidRDefault="00F64FC2"/>
        </w:tc>
        <w:tc>
          <w:tcPr>
            <w:tcW w:w="3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F64FC2" w:rsidRDefault="00F64FC2">
            <w:pPr>
              <w:jc w:val="center"/>
            </w:pPr>
          </w:p>
          <w:p w:rsidR="00F64FC2" w:rsidRDefault="00F64FC2">
            <w:pPr>
              <w:jc w:val="center"/>
              <w:rPr>
                <w:rFonts w:ascii="Georgia" w:hAnsi="Georgia" w:cs="Georgia"/>
                <w:b/>
                <w:bCs/>
              </w:rPr>
            </w:pPr>
            <w:r>
              <w:rPr>
                <w:rFonts w:ascii="Georgia" w:hAnsi="Georgia" w:cs="Georgia"/>
                <w:b/>
                <w:bCs/>
              </w:rPr>
              <w:t>Core Values:</w:t>
            </w:r>
          </w:p>
          <w:p w:rsidR="00F64FC2" w:rsidRDefault="00F64FC2">
            <w:pPr>
              <w:jc w:val="center"/>
            </w:pPr>
          </w:p>
          <w:p w:rsidR="00F64FC2" w:rsidRDefault="00F64FC2">
            <w:pPr>
              <w:jc w:val="center"/>
            </w:pPr>
            <w:r>
              <w:t>-Respect</w:t>
            </w:r>
          </w:p>
          <w:p w:rsidR="00F64FC2" w:rsidRDefault="00F64FC2">
            <w:pPr>
              <w:jc w:val="center"/>
            </w:pPr>
          </w:p>
          <w:p w:rsidR="00F64FC2" w:rsidRDefault="00F64FC2">
            <w:pPr>
              <w:jc w:val="center"/>
            </w:pPr>
            <w:r>
              <w:t>-Quality</w:t>
            </w:r>
          </w:p>
          <w:p w:rsidR="00F64FC2" w:rsidRDefault="00F64FC2">
            <w:pPr>
              <w:jc w:val="center"/>
            </w:pPr>
          </w:p>
          <w:p w:rsidR="00F64FC2" w:rsidRDefault="00F64FC2">
            <w:pPr>
              <w:jc w:val="center"/>
            </w:pPr>
            <w:r>
              <w:t>-Responsibility</w:t>
            </w:r>
          </w:p>
          <w:p w:rsidR="00F64FC2" w:rsidRDefault="00F64FC2">
            <w:pPr>
              <w:jc w:val="center"/>
            </w:pPr>
          </w:p>
          <w:p w:rsidR="00F64FC2" w:rsidRDefault="00F64FC2">
            <w:pPr>
              <w:jc w:val="center"/>
            </w:pPr>
            <w:r>
              <w:t>-Dignity</w:t>
            </w:r>
          </w:p>
          <w:p w:rsidR="00F64FC2" w:rsidRDefault="00F64FC2">
            <w:pPr>
              <w:jc w:val="center"/>
            </w:pPr>
          </w:p>
          <w:p w:rsidR="00F64FC2" w:rsidRDefault="00F64FC2">
            <w:pPr>
              <w:jc w:val="center"/>
            </w:pPr>
            <w:r>
              <w:t>-Decency</w:t>
            </w:r>
          </w:p>
          <w:p w:rsidR="00F64FC2" w:rsidRDefault="00F64FC2">
            <w:pPr>
              <w:jc w:val="center"/>
            </w:pPr>
          </w:p>
          <w:p w:rsidR="00F64FC2" w:rsidRDefault="00F64FC2">
            <w:pPr>
              <w:jc w:val="center"/>
            </w:pPr>
            <w:r>
              <w:t>-Communication</w:t>
            </w:r>
          </w:p>
          <w:p w:rsidR="00F64FC2" w:rsidRDefault="00F64FC2">
            <w:pPr>
              <w:jc w:val="center"/>
            </w:pPr>
          </w:p>
        </w:tc>
        <w:tc>
          <w:tcPr>
            <w:tcW w:w="3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4FC2" w:rsidRDefault="00F64FC2">
            <w:pPr>
              <w:jc w:val="center"/>
              <w:rPr>
                <w:rFonts w:ascii="Georgia" w:hAnsi="Georgia" w:cs="Georgia"/>
                <w:b/>
                <w:bCs/>
              </w:rPr>
            </w:pPr>
          </w:p>
          <w:p w:rsidR="00F64FC2" w:rsidRDefault="00F64FC2">
            <w:pPr>
              <w:jc w:val="center"/>
              <w:rPr>
                <w:rFonts w:ascii="Georgia" w:hAnsi="Georgia" w:cs="Georgia"/>
                <w:b/>
                <w:bCs/>
              </w:rPr>
            </w:pPr>
            <w:r>
              <w:rPr>
                <w:rFonts w:ascii="Georgia" w:hAnsi="Georgia" w:cs="Georgia"/>
                <w:b/>
                <w:bCs/>
              </w:rPr>
              <w:t>Accomplishments:</w:t>
            </w:r>
          </w:p>
          <w:p w:rsidR="00F64FC2" w:rsidRDefault="00F64FC2">
            <w:pPr>
              <w:jc w:val="center"/>
            </w:pPr>
          </w:p>
          <w:p w:rsidR="00F64FC2" w:rsidRDefault="00F64FC2">
            <w:pPr>
              <w:jc w:val="right"/>
            </w:pPr>
            <w:r>
              <w:t>- JV captain for wrestling (Hartford Public High School)</w:t>
            </w:r>
          </w:p>
          <w:p w:rsidR="00F64FC2" w:rsidRDefault="00F64FC2">
            <w:pPr>
              <w:jc w:val="right"/>
            </w:pPr>
            <w:r>
              <w:t>-Participated in organizing Youth 4 Change, Peace It Up conference</w:t>
            </w:r>
          </w:p>
          <w:p w:rsidR="00F64FC2" w:rsidRDefault="00F64FC2">
            <w:pPr>
              <w:jc w:val="right"/>
            </w:pPr>
            <w:r>
              <w:t>-Award for most consistent learner in class a few times</w:t>
            </w:r>
          </w:p>
          <w:p w:rsidR="00F64FC2" w:rsidRDefault="00F64FC2">
            <w:pPr>
              <w:jc w:val="right"/>
            </w:pPr>
            <w:r>
              <w:t xml:space="preserve">-Extensive Contributions to the Hartford community </w:t>
            </w:r>
          </w:p>
          <w:p w:rsidR="00F64FC2" w:rsidRDefault="00F64FC2">
            <w:pPr>
              <w:jc w:val="right"/>
            </w:pPr>
            <w:r>
              <w:t>-Wrote a speech for the Mayor of Hartford</w:t>
            </w:r>
          </w:p>
          <w:p w:rsidR="00F64FC2" w:rsidRDefault="00F64FC2">
            <w:r>
              <w:t>-Dances with Caribbean American Dance Company</w:t>
            </w:r>
          </w:p>
        </w:tc>
      </w:tr>
      <w:tr w:rsidR="00F64FC2">
        <w:tblPrEx>
          <w:tblCellMar>
            <w:top w:w="0" w:type="dxa"/>
            <w:bottom w:w="0" w:type="dxa"/>
          </w:tblCellMar>
        </w:tblPrEx>
        <w:trPr>
          <w:trHeight w:val="2072"/>
        </w:trPr>
        <w:tc>
          <w:tcPr>
            <w:tcW w:w="2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4FC2" w:rsidRDefault="00F64FC2">
            <w:pPr>
              <w:jc w:val="center"/>
              <w:rPr>
                <w:rFonts w:ascii="Georgia" w:hAnsi="Georgia" w:cs="Georgia"/>
                <w:b/>
                <w:bCs/>
              </w:rPr>
            </w:pPr>
          </w:p>
          <w:p w:rsidR="00F64FC2" w:rsidRDefault="00F64FC2">
            <w:pPr>
              <w:jc w:val="center"/>
            </w:pPr>
            <w:r>
              <w:rPr>
                <w:rFonts w:ascii="Georgia" w:hAnsi="Georgia" w:cs="Georgia"/>
                <w:b/>
                <w:bCs/>
              </w:rPr>
              <w:t>Education</w:t>
            </w:r>
            <w:r>
              <w:t>: Greater Hartford Academy of Math and Science 2010 Adult Education Center, Hartford, CT 2011</w:t>
            </w:r>
          </w:p>
          <w:p w:rsidR="00F64FC2" w:rsidRDefault="00F64FC2">
            <w:pPr>
              <w:jc w:val="center"/>
            </w:pPr>
          </w:p>
        </w:tc>
        <w:tc>
          <w:tcPr>
            <w:tcW w:w="3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64FC2" w:rsidRDefault="00F64FC2">
            <w:pPr>
              <w:overflowPunct/>
              <w:autoSpaceDE w:val="0"/>
              <w:autoSpaceDN w:val="0"/>
            </w:pPr>
          </w:p>
        </w:tc>
        <w:tc>
          <w:tcPr>
            <w:tcW w:w="3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4FC2" w:rsidRDefault="00F64FC2">
            <w:pPr>
              <w:overflowPunct/>
              <w:autoSpaceDE w:val="0"/>
              <w:autoSpaceDN w:val="0"/>
            </w:pPr>
          </w:p>
        </w:tc>
      </w:tr>
    </w:tbl>
    <w:p w:rsidR="00F64FC2" w:rsidRDefault="00F64FC2">
      <w:pPr>
        <w:overflowPunct/>
        <w:autoSpaceDE w:val="0"/>
        <w:autoSpaceDN w:val="0"/>
      </w:pPr>
    </w:p>
    <w:p w:rsidR="00F64FC2" w:rsidRDefault="00F64FC2">
      <w:pPr>
        <w:jc w:val="center"/>
      </w:pPr>
    </w:p>
    <w:tbl>
      <w:tblPr>
        <w:tblW w:w="0" w:type="auto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0458"/>
      </w:tblGrid>
      <w:tr w:rsidR="00F64FC2">
        <w:tblPrEx>
          <w:tblCellMar>
            <w:top w:w="0" w:type="dxa"/>
            <w:bottom w:w="0" w:type="dxa"/>
          </w:tblCellMar>
        </w:tblPrEx>
        <w:trPr>
          <w:trHeight w:val="7218"/>
        </w:trPr>
        <w:tc>
          <w:tcPr>
            <w:tcW w:w="10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4FC2" w:rsidRDefault="00F64FC2">
            <w:pPr>
              <w:jc w:val="center"/>
              <w:rPr>
                <w:rFonts w:ascii="Georgia" w:hAnsi="Georgia" w:cs="Georgia"/>
                <w:b/>
                <w:bCs/>
              </w:rPr>
            </w:pPr>
          </w:p>
          <w:p w:rsidR="00F64FC2" w:rsidRDefault="00F64FC2">
            <w:pPr>
              <w:jc w:val="center"/>
              <w:rPr>
                <w:rFonts w:ascii="Georgia" w:hAnsi="Georgia" w:cs="Georgia"/>
                <w:b/>
                <w:bCs/>
              </w:rPr>
            </w:pPr>
            <w:r>
              <w:rPr>
                <w:rFonts w:ascii="Georgia" w:hAnsi="Georgia" w:cs="Georgia"/>
                <w:b/>
                <w:bCs/>
              </w:rPr>
              <w:t>Work History:</w:t>
            </w:r>
          </w:p>
          <w:p w:rsidR="00F64FC2" w:rsidRDefault="00F64FC2">
            <w:pPr>
              <w:jc w:val="both"/>
              <w:rPr>
                <w:i/>
                <w:iCs/>
              </w:rPr>
            </w:pPr>
            <w:r>
              <w:rPr>
                <w:b/>
                <w:bCs/>
              </w:rPr>
              <w:t xml:space="preserve">Summer of 2008: Hartford Friendship Kids Camp; Hartford, CT; Junior Camp Counselor, </w:t>
            </w:r>
            <w:r>
              <w:t>supervised children ages from 6-12 (watched over them, escorted to bathroom, etc), cleaned up when children left.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Skills gained: </w:t>
            </w:r>
            <w:r>
              <w:rPr>
                <w:i/>
                <w:iCs/>
              </w:rPr>
              <w:t>improved in communication and punctuality.</w:t>
            </w:r>
          </w:p>
          <w:p w:rsidR="00F64FC2" w:rsidRDefault="00F64FC2">
            <w:pPr>
              <w:jc w:val="both"/>
              <w:rPr>
                <w:i/>
                <w:iCs/>
              </w:rPr>
            </w:pPr>
          </w:p>
          <w:p w:rsidR="00F64FC2" w:rsidRDefault="00F64FC2">
            <w:pPr>
              <w:jc w:val="both"/>
              <w:rPr>
                <w:i/>
                <w:iCs/>
              </w:rPr>
            </w:pPr>
            <w:r>
              <w:rPr>
                <w:b/>
                <w:bCs/>
              </w:rPr>
              <w:t xml:space="preserve">Summer of 2009: Job Opportunity Career Center; Hartford, CT; Advocate, </w:t>
            </w:r>
            <w:r>
              <w:t xml:space="preserve">taught ways on how to find a decent job, how to build a resume, and find our ideal college. </w:t>
            </w:r>
            <w:r>
              <w:rPr>
                <w:b/>
                <w:bCs/>
                <w:i/>
                <w:iCs/>
              </w:rPr>
              <w:t xml:space="preserve">Skills gained: </w:t>
            </w:r>
            <w:r>
              <w:rPr>
                <w:i/>
                <w:iCs/>
              </w:rPr>
              <w:t>diversity exposure.</w:t>
            </w:r>
          </w:p>
          <w:p w:rsidR="00F64FC2" w:rsidRDefault="00F64FC2">
            <w:pPr>
              <w:jc w:val="both"/>
              <w:rPr>
                <w:i/>
                <w:iCs/>
              </w:rPr>
            </w:pPr>
          </w:p>
          <w:p w:rsidR="00F64FC2" w:rsidRDefault="00F64FC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Summer of 2010 &amp; 2011: The Hartford Conservatory; Hartford, CT; Junior Camp Counselor, </w:t>
            </w:r>
            <w:r>
              <w:t xml:space="preserve">supervised children ages from 6-14, assisted teachers daily, cleaned facilitated area, managed the attendance records. </w:t>
            </w:r>
            <w:r>
              <w:rPr>
                <w:b/>
                <w:bCs/>
                <w:i/>
                <w:iCs/>
              </w:rPr>
              <w:t>Skills gained:</w:t>
            </w:r>
            <w:r>
              <w:rPr>
                <w:i/>
                <w:iCs/>
              </w:rPr>
              <w:t xml:space="preserve"> patience, leadership, and creativity.</w:t>
            </w:r>
          </w:p>
          <w:p w:rsidR="00F64FC2" w:rsidRDefault="00F64FC2">
            <w:pPr>
              <w:jc w:val="both"/>
              <w:rPr>
                <w:i/>
                <w:iCs/>
              </w:rPr>
            </w:pPr>
          </w:p>
          <w:p w:rsidR="00F64FC2" w:rsidRDefault="00F64FC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Volunteer History:</w:t>
            </w:r>
          </w:p>
          <w:p w:rsidR="00F64FC2" w:rsidRDefault="00F64FC2">
            <w:pPr>
              <w:jc w:val="both"/>
            </w:pPr>
            <w:r>
              <w:rPr>
                <w:b/>
                <w:bCs/>
              </w:rPr>
              <w:t>HART, Catholic Charities, The Ministry of The Open Door</w:t>
            </w:r>
            <w:r>
              <w:t xml:space="preserve">, </w:t>
            </w:r>
            <w:r>
              <w:rPr>
                <w:b/>
                <w:bCs/>
              </w:rPr>
              <w:t>South Park Inn, House of Bread</w:t>
            </w:r>
            <w:r>
              <w:t>,  promoted Peace It Up over the radio (93.7), took and completed leadership classes, community service, looking for betters ways to make Hartford a safer place for teens and to guide them with programs organized just for them(prepared food bags for the needy, folding clothes, organized storage rooms, and participated as a mentor at a after school computer program  for middle school children) in fund raising and giving our support at soup kitchens</w:t>
            </w:r>
          </w:p>
          <w:p w:rsidR="00F64FC2" w:rsidRDefault="00F64FC2">
            <w:pPr>
              <w:jc w:val="both"/>
            </w:pPr>
          </w:p>
          <w:p w:rsidR="00F64FC2" w:rsidRDefault="00F64FC2">
            <w:pPr>
              <w:jc w:val="both"/>
            </w:pPr>
          </w:p>
          <w:p w:rsidR="00F64FC2" w:rsidRDefault="00F64FC2">
            <w:pPr>
              <w:jc w:val="both"/>
            </w:pPr>
          </w:p>
          <w:p w:rsidR="00F64FC2" w:rsidRDefault="00F64FC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References:</w:t>
            </w:r>
          </w:p>
          <w:p w:rsidR="00F64FC2" w:rsidRDefault="00F64FC2">
            <w:pPr>
              <w:jc w:val="center"/>
            </w:pPr>
          </w:p>
        </w:tc>
      </w:tr>
    </w:tbl>
    <w:p w:rsidR="00F64FC2" w:rsidRDefault="00F64FC2">
      <w:pPr>
        <w:overflowPunct/>
        <w:autoSpaceDE w:val="0"/>
        <w:autoSpaceDN w:val="0"/>
      </w:pPr>
    </w:p>
    <w:p w:rsidR="00F64FC2" w:rsidRDefault="00F64FC2"/>
    <w:sectPr w:rsidR="00F64FC2" w:rsidSect="00F64FC2">
      <w:headerReference w:type="default" r:id="rId6"/>
      <w:footerReference w:type="default" r:id="rId7"/>
      <w:pgSz w:w="12240" w:h="15840"/>
      <w:pgMar w:top="720" w:right="720" w:bottom="1440" w:left="900" w:header="95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FC2" w:rsidRDefault="00F64FC2" w:rsidP="00F64FC2">
      <w:r>
        <w:separator/>
      </w:r>
    </w:p>
  </w:endnote>
  <w:endnote w:type="continuationSeparator" w:id="0">
    <w:p w:rsidR="00F64FC2" w:rsidRDefault="00F64FC2" w:rsidP="00F64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FC2" w:rsidRDefault="00F64FC2">
    <w:pPr>
      <w:tabs>
        <w:tab w:val="center" w:pos="5310"/>
        <w:tab w:val="right" w:pos="1062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FC2" w:rsidRDefault="00F64FC2" w:rsidP="00F64FC2">
      <w:r>
        <w:separator/>
      </w:r>
    </w:p>
  </w:footnote>
  <w:footnote w:type="continuationSeparator" w:id="0">
    <w:p w:rsidR="00F64FC2" w:rsidRDefault="00F64FC2" w:rsidP="00F64F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FC2" w:rsidRDefault="00F64FC2">
    <w:pPr>
      <w:tabs>
        <w:tab w:val="center" w:pos="5310"/>
        <w:tab w:val="right" w:pos="1062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F64FC2"/>
    <w:rsid w:val="00F64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