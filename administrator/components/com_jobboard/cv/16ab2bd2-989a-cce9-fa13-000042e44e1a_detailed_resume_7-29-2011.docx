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314" w:rsidRPr="002D7D3C" w:rsidRDefault="00DA5314" w:rsidP="009C1010">
      <w:pPr>
        <w:spacing w:after="0" w:line="240" w:lineRule="auto"/>
        <w:jc w:val="center"/>
        <w:rPr>
          <w:b/>
          <w:sz w:val="28"/>
          <w:szCs w:val="28"/>
        </w:rPr>
      </w:pPr>
      <w:r w:rsidRPr="002D7D3C">
        <w:rPr>
          <w:b/>
          <w:sz w:val="28"/>
          <w:szCs w:val="28"/>
        </w:rPr>
        <w:t>Wendy A. Guarino</w:t>
      </w:r>
    </w:p>
    <w:p w:rsidR="00DA5314" w:rsidRDefault="00DA5314" w:rsidP="009C1010">
      <w:pPr>
        <w:spacing w:after="0" w:line="240" w:lineRule="auto"/>
        <w:jc w:val="center"/>
      </w:pPr>
      <w:smartTag w:uri="urn:schemas-microsoft-com:office:smarttags" w:element="address">
        <w:smartTag w:uri="urn:schemas-microsoft-com:office:smarttags" w:element="Street">
          <w:r>
            <w:t>242 Boston Road</w:t>
          </w:r>
        </w:smartTag>
      </w:smartTag>
    </w:p>
    <w:p w:rsidR="00DA5314" w:rsidRDefault="00DA5314" w:rsidP="009C1010">
      <w:pPr>
        <w:spacing w:after="0" w:line="240" w:lineRule="auto"/>
        <w:jc w:val="center"/>
      </w:pPr>
      <w:smartTag w:uri="urn:schemas-microsoft-com:office:smarttags" w:element="place">
        <w:smartTag w:uri="urn:schemas-microsoft-com:office:smarttags" w:element="City">
          <w:r>
            <w:t>Middletown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  <w:r>
          <w:t xml:space="preserve">  </w:t>
        </w:r>
        <w:smartTag w:uri="urn:schemas-microsoft-com:office:smarttags" w:element="PostalCode">
          <w:r>
            <w:t>06457</w:t>
          </w:r>
        </w:smartTag>
      </w:smartTag>
    </w:p>
    <w:p w:rsidR="00DA5314" w:rsidRDefault="00DA5314" w:rsidP="009C1010">
      <w:pPr>
        <w:spacing w:after="0" w:line="240" w:lineRule="auto"/>
        <w:jc w:val="center"/>
      </w:pPr>
      <w:r>
        <w:t>guarino.wendy@yahoo.com</w:t>
      </w:r>
    </w:p>
    <w:p w:rsidR="00DA5314" w:rsidRDefault="00DA5314" w:rsidP="009C1010">
      <w:pPr>
        <w:spacing w:after="0" w:line="240" w:lineRule="auto"/>
        <w:jc w:val="center"/>
      </w:pPr>
      <w:r>
        <w:t>508-423-3208</w:t>
      </w:r>
    </w:p>
    <w:p w:rsidR="00DA5314" w:rsidRDefault="00DA5314" w:rsidP="009C1010">
      <w:pPr>
        <w:spacing w:after="0" w:line="240" w:lineRule="auto"/>
      </w:pPr>
    </w:p>
    <w:p w:rsidR="00DA5314" w:rsidRDefault="00DA5314" w:rsidP="009C1010">
      <w:pPr>
        <w:spacing w:after="0" w:line="240" w:lineRule="auto"/>
      </w:pPr>
    </w:p>
    <w:p w:rsidR="00DA5314" w:rsidRPr="00010BD7" w:rsidRDefault="00DA5314" w:rsidP="00C14B71">
      <w:pPr>
        <w:spacing w:after="0" w:line="240" w:lineRule="auto"/>
        <w:ind w:left="1440" w:hanging="1440"/>
        <w:rPr>
          <w:sz w:val="20"/>
          <w:szCs w:val="20"/>
        </w:rPr>
      </w:pPr>
      <w:r w:rsidRPr="002D7D3C">
        <w:rPr>
          <w:b/>
          <w:sz w:val="20"/>
          <w:szCs w:val="20"/>
        </w:rPr>
        <w:t>Objective: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I have recently relocated to </w:t>
      </w:r>
      <w:smartTag w:uri="urn:schemas-microsoft-com:office:smarttags" w:element="place">
        <w:smartTag w:uri="urn:schemas-microsoft-com:office:smarttags" w:element="State">
          <w:r>
            <w:rPr>
              <w:sz w:val="20"/>
              <w:szCs w:val="20"/>
            </w:rPr>
            <w:t>Connecticut</w:t>
          </w:r>
        </w:smartTag>
      </w:smartTag>
      <w:r>
        <w:rPr>
          <w:sz w:val="20"/>
          <w:szCs w:val="20"/>
        </w:rPr>
        <w:t xml:space="preserve"> and am looking forward t</w:t>
      </w:r>
      <w:r w:rsidRPr="00010BD7">
        <w:rPr>
          <w:sz w:val="20"/>
          <w:szCs w:val="20"/>
        </w:rPr>
        <w:t xml:space="preserve">o </w:t>
      </w:r>
      <w:r>
        <w:rPr>
          <w:sz w:val="20"/>
          <w:szCs w:val="20"/>
        </w:rPr>
        <w:t>continuing my career in Lending.</w:t>
      </w:r>
    </w:p>
    <w:p w:rsidR="00DA5314" w:rsidRPr="00010BD7" w:rsidRDefault="00DA5314" w:rsidP="009C1010">
      <w:pPr>
        <w:spacing w:after="0" w:line="240" w:lineRule="auto"/>
        <w:rPr>
          <w:sz w:val="20"/>
          <w:szCs w:val="20"/>
        </w:rPr>
      </w:pPr>
    </w:p>
    <w:p w:rsidR="00DA5314" w:rsidRPr="009E6114" w:rsidRDefault="00DA5314" w:rsidP="009C1010">
      <w:pPr>
        <w:spacing w:after="0" w:line="240" w:lineRule="auto"/>
        <w:rPr>
          <w:b/>
          <w:sz w:val="20"/>
          <w:szCs w:val="20"/>
        </w:rPr>
      </w:pPr>
      <w:r w:rsidRPr="002D7D3C">
        <w:rPr>
          <w:b/>
          <w:sz w:val="20"/>
          <w:szCs w:val="20"/>
        </w:rPr>
        <w:t>Experience:</w:t>
      </w:r>
      <w:r w:rsidRPr="002D7D3C">
        <w:rPr>
          <w:b/>
          <w:sz w:val="20"/>
          <w:szCs w:val="20"/>
        </w:rPr>
        <w:tab/>
      </w:r>
      <w:r w:rsidRPr="009E6114">
        <w:rPr>
          <w:b/>
          <w:sz w:val="20"/>
          <w:szCs w:val="20"/>
        </w:rPr>
        <w:t>Residential Mortgage Operations Manager / Underwriter</w:t>
      </w:r>
    </w:p>
    <w:p w:rsidR="00DA5314" w:rsidRPr="009E6114" w:rsidRDefault="00DA5314" w:rsidP="009C1010">
      <w:pPr>
        <w:spacing w:after="0" w:line="240" w:lineRule="auto"/>
        <w:rPr>
          <w:b/>
          <w:sz w:val="20"/>
          <w:szCs w:val="20"/>
        </w:rPr>
      </w:pPr>
      <w:r w:rsidRPr="009E6114">
        <w:rPr>
          <w:b/>
          <w:sz w:val="20"/>
          <w:szCs w:val="20"/>
        </w:rPr>
        <w:tab/>
      </w:r>
      <w:r w:rsidRPr="009E6114">
        <w:rPr>
          <w:b/>
          <w:sz w:val="20"/>
          <w:szCs w:val="20"/>
        </w:rPr>
        <w:tab/>
        <w:t>June 2008 to Present – Martha’s Vineyard Savings Bank, Edgartown, MA</w:t>
      </w:r>
    </w:p>
    <w:p w:rsidR="00DA5314" w:rsidRDefault="00DA5314" w:rsidP="00FF66F7">
      <w:pPr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 an effort to be competitive and offer more products to our customers, I lead our department into the secondary market to sell loans. I was able to make this a very profitable outlet for the Bank. </w:t>
      </w:r>
    </w:p>
    <w:p w:rsidR="00DA5314" w:rsidRPr="009E6114" w:rsidRDefault="00DA5314" w:rsidP="009C10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A5314" w:rsidRPr="004D4DEB" w:rsidRDefault="00DA5314" w:rsidP="00156199">
      <w:pPr>
        <w:spacing w:after="0" w:line="240" w:lineRule="auto"/>
        <w:ind w:left="720" w:firstLine="720"/>
        <w:rPr>
          <w:b/>
          <w:sz w:val="20"/>
          <w:szCs w:val="20"/>
        </w:rPr>
      </w:pPr>
      <w:r w:rsidRPr="004D4DEB">
        <w:rPr>
          <w:b/>
          <w:sz w:val="20"/>
          <w:szCs w:val="20"/>
        </w:rPr>
        <w:t xml:space="preserve">Mortgage Loan Processing Manager </w:t>
      </w:r>
    </w:p>
    <w:p w:rsidR="00DA5314" w:rsidRPr="004D4DEB" w:rsidRDefault="00DA5314" w:rsidP="009C1010">
      <w:pPr>
        <w:spacing w:after="0" w:line="240" w:lineRule="auto"/>
        <w:ind w:left="720" w:firstLine="720"/>
        <w:rPr>
          <w:b/>
          <w:sz w:val="20"/>
          <w:szCs w:val="20"/>
        </w:rPr>
      </w:pPr>
      <w:r w:rsidRPr="004D4DEB">
        <w:rPr>
          <w:b/>
          <w:sz w:val="20"/>
          <w:szCs w:val="20"/>
        </w:rPr>
        <w:t xml:space="preserve">January 2005 to June 2008 - Martha’s Vineyard Savings Bank, Edgartown, MA  </w:t>
      </w:r>
    </w:p>
    <w:p w:rsidR="00DA5314" w:rsidRDefault="00DA5314" w:rsidP="00157213">
      <w:pPr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Martha’s Vineyard Cooperative Bank and Dukes County Savings Bank, two</w:t>
      </w:r>
      <w:r w:rsidRPr="004D4DEB">
        <w:rPr>
          <w:sz w:val="20"/>
          <w:szCs w:val="20"/>
        </w:rPr>
        <w:t xml:space="preserve"> local banks</w:t>
      </w:r>
      <w:r>
        <w:rPr>
          <w:sz w:val="20"/>
          <w:szCs w:val="20"/>
        </w:rPr>
        <w:t>,</w:t>
      </w:r>
      <w:r w:rsidRPr="004D4DEB">
        <w:rPr>
          <w:sz w:val="20"/>
          <w:szCs w:val="20"/>
        </w:rPr>
        <w:t xml:space="preserve"> merged to become </w:t>
      </w:r>
      <w:r>
        <w:rPr>
          <w:sz w:val="20"/>
          <w:szCs w:val="20"/>
        </w:rPr>
        <w:t xml:space="preserve">Martha’s Vineyard Savings Bank </w:t>
      </w:r>
      <w:r w:rsidRPr="004D4DEB">
        <w:rPr>
          <w:sz w:val="20"/>
          <w:szCs w:val="20"/>
        </w:rPr>
        <w:t>in November 2007 –</w:t>
      </w:r>
      <w:r>
        <w:rPr>
          <w:sz w:val="20"/>
          <w:szCs w:val="20"/>
        </w:rPr>
        <w:t xml:space="preserve"> Under my direction, the Processing / Closing Department was able to transition seamlessly while integrating new lending software and rewriting policy and procedure for the new Lending Team.  This was an exceptional time for me as I was able to prove my worth to the team. </w:t>
      </w:r>
    </w:p>
    <w:p w:rsidR="00DA5314" w:rsidRDefault="00DA5314" w:rsidP="004D4DEB">
      <w:pPr>
        <w:spacing w:after="0" w:line="240" w:lineRule="auto"/>
        <w:ind w:left="720" w:firstLine="720"/>
        <w:rPr>
          <w:sz w:val="20"/>
          <w:szCs w:val="20"/>
        </w:rPr>
      </w:pPr>
    </w:p>
    <w:p w:rsidR="00DA5314" w:rsidRPr="00157213" w:rsidRDefault="00DA5314" w:rsidP="004D4DEB">
      <w:pPr>
        <w:spacing w:after="0" w:line="240" w:lineRule="auto"/>
        <w:ind w:left="720" w:firstLine="720"/>
        <w:rPr>
          <w:b/>
          <w:sz w:val="20"/>
          <w:szCs w:val="20"/>
        </w:rPr>
      </w:pPr>
      <w:r w:rsidRPr="00157213">
        <w:rPr>
          <w:b/>
          <w:sz w:val="20"/>
          <w:szCs w:val="20"/>
        </w:rPr>
        <w:t xml:space="preserve">Senior Mortgage Loan Processor </w:t>
      </w:r>
    </w:p>
    <w:p w:rsidR="00DA5314" w:rsidRPr="00157213" w:rsidRDefault="00DA5314" w:rsidP="00157213">
      <w:pPr>
        <w:spacing w:after="0" w:line="240" w:lineRule="auto"/>
        <w:ind w:left="1440"/>
        <w:rPr>
          <w:b/>
          <w:sz w:val="20"/>
          <w:szCs w:val="20"/>
        </w:rPr>
      </w:pPr>
      <w:r w:rsidRPr="00157213">
        <w:rPr>
          <w:b/>
          <w:sz w:val="20"/>
          <w:szCs w:val="20"/>
        </w:rPr>
        <w:t xml:space="preserve">October 2003 to January 2005 – Martha’s Vineyard Cooperative Bank, Vineyard Haven, MA  </w:t>
      </w:r>
    </w:p>
    <w:p w:rsidR="00DA5314" w:rsidRPr="00157213" w:rsidRDefault="00DA5314" w:rsidP="009C1010">
      <w:pPr>
        <w:spacing w:after="0" w:line="240" w:lineRule="auto"/>
        <w:ind w:left="1440"/>
        <w:rPr>
          <w:b/>
          <w:sz w:val="20"/>
          <w:szCs w:val="20"/>
        </w:rPr>
      </w:pPr>
      <w:r w:rsidRPr="00157213">
        <w:rPr>
          <w:b/>
          <w:sz w:val="20"/>
          <w:szCs w:val="20"/>
        </w:rPr>
        <w:t>Mortgage Loan Processor</w:t>
      </w:r>
    </w:p>
    <w:p w:rsidR="00DA5314" w:rsidRPr="00157213" w:rsidRDefault="00DA5314" w:rsidP="009C1010">
      <w:pPr>
        <w:spacing w:after="0" w:line="240" w:lineRule="auto"/>
        <w:ind w:left="1440"/>
        <w:rPr>
          <w:b/>
          <w:sz w:val="20"/>
          <w:szCs w:val="20"/>
        </w:rPr>
      </w:pPr>
      <w:r w:rsidRPr="00157213">
        <w:rPr>
          <w:b/>
          <w:sz w:val="20"/>
          <w:szCs w:val="20"/>
        </w:rPr>
        <w:t xml:space="preserve">October 2000 to October 2003 – Martha’s Vineyard Cooperative Bank, Vineyard Haven, MA </w:t>
      </w:r>
    </w:p>
    <w:p w:rsidR="00DA5314" w:rsidRDefault="00DA5314" w:rsidP="009C1010">
      <w:pPr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I enjoyed my years in these two positions. Working for a small lending team and wearing many different hats in the lending process is both rewarding and educational. Along with processing, underwriting, and closing loans, I also balanced general ledger accounts, made construction inspection visits, participated in writing procedures, tracked sales records, maintained a cost analysis of loans, and trained new hires.</w:t>
      </w:r>
    </w:p>
    <w:p w:rsidR="00DA5314" w:rsidRPr="002D7D3C" w:rsidRDefault="00DA5314" w:rsidP="009C1010">
      <w:pPr>
        <w:spacing w:after="0" w:line="240" w:lineRule="auto"/>
        <w:ind w:left="1440"/>
        <w:rPr>
          <w:sz w:val="20"/>
          <w:szCs w:val="20"/>
        </w:rPr>
      </w:pPr>
    </w:p>
    <w:p w:rsidR="00DA5314" w:rsidRPr="00157213" w:rsidRDefault="00DA5314" w:rsidP="009C1010">
      <w:pPr>
        <w:spacing w:after="0" w:line="240" w:lineRule="auto"/>
        <w:ind w:left="1440"/>
        <w:rPr>
          <w:b/>
          <w:sz w:val="20"/>
          <w:szCs w:val="20"/>
        </w:rPr>
      </w:pPr>
      <w:r w:rsidRPr="00157213">
        <w:rPr>
          <w:b/>
          <w:sz w:val="20"/>
          <w:szCs w:val="20"/>
        </w:rPr>
        <w:t>Assistant Loan Sales Associate</w:t>
      </w:r>
    </w:p>
    <w:p w:rsidR="00DA5314" w:rsidRPr="00157213" w:rsidRDefault="00DA5314" w:rsidP="009C1010">
      <w:pPr>
        <w:spacing w:after="0" w:line="240" w:lineRule="auto"/>
        <w:ind w:left="1440"/>
        <w:rPr>
          <w:b/>
          <w:sz w:val="20"/>
          <w:szCs w:val="20"/>
        </w:rPr>
      </w:pPr>
      <w:r w:rsidRPr="00157213">
        <w:rPr>
          <w:b/>
          <w:sz w:val="20"/>
          <w:szCs w:val="20"/>
        </w:rPr>
        <w:t xml:space="preserve">February 1998 to September 2000 – Plymouth Mortgage Company, Vineyard Haven, MA  </w:t>
      </w:r>
    </w:p>
    <w:p w:rsidR="00DA5314" w:rsidRDefault="00DA5314" w:rsidP="00157213">
      <w:pPr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Being a self starter I educated myself in the processing area of lending with some sales direction from the Loan Officer I was assisting.  </w:t>
      </w:r>
    </w:p>
    <w:p w:rsidR="00DA5314" w:rsidRPr="002D7D3C" w:rsidRDefault="00DA5314" w:rsidP="00157213">
      <w:pPr>
        <w:spacing w:after="0" w:line="240" w:lineRule="auto"/>
        <w:ind w:left="1440"/>
        <w:rPr>
          <w:sz w:val="20"/>
          <w:szCs w:val="20"/>
        </w:rPr>
      </w:pPr>
    </w:p>
    <w:p w:rsidR="00DA5314" w:rsidRDefault="00DA5314" w:rsidP="008337A7">
      <w:pPr>
        <w:spacing w:after="0" w:line="240" w:lineRule="auto"/>
        <w:rPr>
          <w:sz w:val="20"/>
          <w:szCs w:val="20"/>
        </w:rPr>
      </w:pPr>
      <w:r w:rsidRPr="002D7D3C">
        <w:rPr>
          <w:b/>
          <w:sz w:val="20"/>
          <w:szCs w:val="20"/>
        </w:rPr>
        <w:t>Education:</w:t>
      </w:r>
      <w:r w:rsidRPr="002D7D3C">
        <w:rPr>
          <w:b/>
          <w:sz w:val="20"/>
          <w:szCs w:val="20"/>
        </w:rPr>
        <w:tab/>
      </w:r>
      <w:smartTag w:uri="urn:schemas-microsoft-com:office:smarttags" w:element="PlaceName">
        <w:r w:rsidRPr="008C46D8">
          <w:rPr>
            <w:b/>
            <w:sz w:val="20"/>
            <w:szCs w:val="20"/>
          </w:rPr>
          <w:t>New England</w:t>
        </w:r>
      </w:smartTag>
      <w:r w:rsidRPr="008C46D8">
        <w:rPr>
          <w:b/>
          <w:sz w:val="20"/>
          <w:szCs w:val="20"/>
        </w:rPr>
        <w:t xml:space="preserve"> </w:t>
      </w:r>
      <w:smartTag w:uri="urn:schemas-microsoft-com:office:smarttags" w:element="PlaceType">
        <w:r w:rsidRPr="008C46D8">
          <w:rPr>
            <w:b/>
            <w:sz w:val="20"/>
            <w:szCs w:val="20"/>
          </w:rPr>
          <w:t>College</w:t>
        </w:r>
      </w:smartTag>
      <w:r w:rsidRPr="008C46D8">
        <w:rPr>
          <w:b/>
          <w:sz w:val="20"/>
          <w:szCs w:val="20"/>
        </w:rPr>
        <w:t xml:space="preserve"> of Business and Finance, </w:t>
      </w:r>
      <w:smartTag w:uri="urn:schemas-microsoft-com:office:smarttags" w:element="place">
        <w:smartTag w:uri="urn:schemas-microsoft-com:office:smarttags" w:element="City">
          <w:r w:rsidRPr="008C46D8">
            <w:rPr>
              <w:b/>
              <w:sz w:val="20"/>
              <w:szCs w:val="20"/>
            </w:rPr>
            <w:t>Boston</w:t>
          </w:r>
        </w:smartTag>
        <w:r w:rsidRPr="008C46D8">
          <w:rPr>
            <w:b/>
            <w:sz w:val="20"/>
            <w:szCs w:val="20"/>
          </w:rPr>
          <w:t xml:space="preserve">, </w:t>
        </w:r>
        <w:smartTag w:uri="urn:schemas-microsoft-com:office:smarttags" w:element="State">
          <w:r w:rsidRPr="008C46D8">
            <w:rPr>
              <w:b/>
              <w:sz w:val="20"/>
              <w:szCs w:val="20"/>
            </w:rPr>
            <w:t>MA</w:t>
          </w:r>
        </w:smartTag>
      </w:smartTag>
      <w:r w:rsidRPr="002D7D3C">
        <w:rPr>
          <w:sz w:val="20"/>
          <w:szCs w:val="20"/>
        </w:rPr>
        <w:t xml:space="preserve"> </w:t>
      </w:r>
    </w:p>
    <w:p w:rsidR="00DA5314" w:rsidRPr="002D7D3C" w:rsidRDefault="00DA5314" w:rsidP="008337A7">
      <w:pPr>
        <w:spacing w:after="0" w:line="240" w:lineRule="auto"/>
        <w:ind w:left="720" w:firstLine="720"/>
        <w:rPr>
          <w:sz w:val="20"/>
          <w:szCs w:val="20"/>
        </w:rPr>
      </w:pPr>
      <w:r w:rsidRPr="002D7D3C">
        <w:rPr>
          <w:sz w:val="20"/>
          <w:szCs w:val="20"/>
        </w:rPr>
        <w:t>July 2009 to present</w:t>
      </w:r>
      <w:r>
        <w:rPr>
          <w:sz w:val="20"/>
          <w:szCs w:val="20"/>
        </w:rPr>
        <w:t xml:space="preserve"> (</w:t>
      </w:r>
      <w:r w:rsidRPr="002D7D3C">
        <w:rPr>
          <w:sz w:val="20"/>
          <w:szCs w:val="20"/>
        </w:rPr>
        <w:t>May 2012</w:t>
      </w:r>
      <w:r>
        <w:rPr>
          <w:sz w:val="20"/>
          <w:szCs w:val="20"/>
        </w:rPr>
        <w:t xml:space="preserve"> Projected Graduation Date)</w:t>
      </w:r>
    </w:p>
    <w:p w:rsidR="00DA5314" w:rsidRPr="002D7D3C" w:rsidRDefault="00DA5314" w:rsidP="005437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Associate of Science</w:t>
      </w:r>
      <w:r w:rsidRPr="002D7D3C">
        <w:rPr>
          <w:sz w:val="20"/>
          <w:szCs w:val="20"/>
        </w:rPr>
        <w:t xml:space="preserve"> in Business Administration</w:t>
      </w:r>
    </w:p>
    <w:p w:rsidR="00DA5314" w:rsidRDefault="00DA5314" w:rsidP="00543797">
      <w:pPr>
        <w:spacing w:after="0" w:line="240" w:lineRule="auto"/>
        <w:rPr>
          <w:sz w:val="20"/>
          <w:szCs w:val="20"/>
        </w:rPr>
      </w:pPr>
      <w:r w:rsidRPr="002D7D3C">
        <w:rPr>
          <w:sz w:val="20"/>
          <w:szCs w:val="20"/>
        </w:rPr>
        <w:tab/>
      </w:r>
      <w:r w:rsidRPr="002D7D3C">
        <w:rPr>
          <w:sz w:val="20"/>
          <w:szCs w:val="20"/>
        </w:rPr>
        <w:tab/>
        <w:t>GPA: 3.96</w:t>
      </w:r>
    </w:p>
    <w:p w:rsidR="00DA5314" w:rsidRDefault="00DA5314" w:rsidP="00543797">
      <w:pPr>
        <w:spacing w:after="0" w:line="240" w:lineRule="auto"/>
        <w:rPr>
          <w:sz w:val="20"/>
          <w:szCs w:val="20"/>
        </w:rPr>
      </w:pPr>
    </w:p>
    <w:p w:rsidR="00DA5314" w:rsidRPr="002D7D3C" w:rsidRDefault="00DA5314" w:rsidP="00543797">
      <w:pPr>
        <w:spacing w:after="0" w:line="240" w:lineRule="auto"/>
        <w:rPr>
          <w:sz w:val="20"/>
          <w:szCs w:val="20"/>
        </w:rPr>
      </w:pPr>
      <w:r w:rsidRPr="008C46D8">
        <w:rPr>
          <w:b/>
          <w:sz w:val="20"/>
          <w:szCs w:val="20"/>
        </w:rPr>
        <w:t>Certifications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8C09D6">
        <w:rPr>
          <w:b/>
          <w:sz w:val="20"/>
          <w:szCs w:val="20"/>
        </w:rPr>
        <w:t>FHA Credit Examiner</w:t>
      </w:r>
    </w:p>
    <w:p w:rsidR="00DA5314" w:rsidRPr="002D7D3C" w:rsidRDefault="00DA5314" w:rsidP="00543797">
      <w:pPr>
        <w:spacing w:after="0" w:line="240" w:lineRule="auto"/>
        <w:rPr>
          <w:sz w:val="20"/>
          <w:szCs w:val="20"/>
        </w:rPr>
      </w:pPr>
    </w:p>
    <w:p w:rsidR="00DA5314" w:rsidRDefault="00DA5314" w:rsidP="00A90F8F">
      <w:pPr>
        <w:spacing w:after="0" w:line="240" w:lineRule="auto"/>
        <w:ind w:left="1440" w:hanging="1440"/>
        <w:rPr>
          <w:b/>
          <w:sz w:val="20"/>
          <w:szCs w:val="20"/>
        </w:rPr>
      </w:pPr>
      <w:r w:rsidRPr="002D7D3C">
        <w:rPr>
          <w:b/>
          <w:sz w:val="20"/>
          <w:szCs w:val="20"/>
        </w:rPr>
        <w:t>Skills</w:t>
      </w:r>
      <w:r>
        <w:rPr>
          <w:b/>
          <w:sz w:val="20"/>
          <w:szCs w:val="20"/>
        </w:rPr>
        <w:t xml:space="preserve"> &amp; Training</w:t>
      </w:r>
      <w:r w:rsidRPr="002D7D3C">
        <w:rPr>
          <w:b/>
          <w:sz w:val="20"/>
          <w:szCs w:val="20"/>
        </w:rPr>
        <w:t>:</w:t>
      </w:r>
      <w:r w:rsidRPr="002D7D3C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FHA Online University - </w:t>
      </w:r>
      <w:r w:rsidRPr="00A90F8F">
        <w:rPr>
          <w:sz w:val="20"/>
          <w:szCs w:val="20"/>
        </w:rPr>
        <w:t>FHA DE Underwriter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Appraisal Review, FHA &amp; VA Underwriting, Advanced Underwriting, and Compliance.</w:t>
      </w:r>
    </w:p>
    <w:p w:rsidR="00DA5314" w:rsidRPr="006D32C1" w:rsidRDefault="00DA5314" w:rsidP="008C09D6">
      <w:pPr>
        <w:spacing w:after="0" w:line="240" w:lineRule="auto"/>
        <w:ind w:left="1440"/>
        <w:rPr>
          <w:b/>
          <w:sz w:val="20"/>
          <w:szCs w:val="20"/>
        </w:rPr>
      </w:pPr>
      <w:r w:rsidRPr="006D32C1">
        <w:rPr>
          <w:b/>
          <w:sz w:val="20"/>
          <w:szCs w:val="20"/>
        </w:rPr>
        <w:t xml:space="preserve">Center </w:t>
      </w:r>
      <w:r>
        <w:rPr>
          <w:b/>
          <w:sz w:val="20"/>
          <w:szCs w:val="20"/>
        </w:rPr>
        <w:t>for</w:t>
      </w:r>
      <w:r w:rsidRPr="006D32C1">
        <w:rPr>
          <w:b/>
          <w:sz w:val="20"/>
          <w:szCs w:val="20"/>
        </w:rPr>
        <w:t xml:space="preserve"> Financial Training</w:t>
      </w:r>
      <w:r>
        <w:rPr>
          <w:sz w:val="20"/>
          <w:szCs w:val="20"/>
        </w:rPr>
        <w:t xml:space="preserve"> </w:t>
      </w:r>
      <w:r w:rsidRPr="002D7D3C">
        <w:rPr>
          <w:sz w:val="20"/>
          <w:szCs w:val="20"/>
        </w:rPr>
        <w:t>– cont</w:t>
      </w:r>
      <w:r>
        <w:rPr>
          <w:sz w:val="20"/>
          <w:szCs w:val="20"/>
        </w:rPr>
        <w:t>inuing education: underwriting</w:t>
      </w:r>
      <w:r w:rsidRPr="002D7D3C">
        <w:rPr>
          <w:sz w:val="20"/>
          <w:szCs w:val="20"/>
        </w:rPr>
        <w:t xml:space="preserve">, foreclosure, appraisal review, </w:t>
      </w:r>
      <w:r>
        <w:rPr>
          <w:sz w:val="20"/>
          <w:szCs w:val="20"/>
        </w:rPr>
        <w:t>closing, and processing.</w:t>
      </w:r>
    </w:p>
    <w:p w:rsidR="00DA5314" w:rsidRPr="002D7D3C" w:rsidRDefault="00DA5314" w:rsidP="006D32C1">
      <w:pPr>
        <w:spacing w:after="0" w:line="240" w:lineRule="auto"/>
        <w:ind w:left="1440"/>
        <w:rPr>
          <w:sz w:val="20"/>
          <w:szCs w:val="20"/>
        </w:rPr>
      </w:pPr>
      <w:r w:rsidRPr="006D32C1">
        <w:rPr>
          <w:b/>
          <w:sz w:val="20"/>
          <w:szCs w:val="20"/>
        </w:rPr>
        <w:t>Omega Professional Training</w:t>
      </w:r>
      <w:r>
        <w:rPr>
          <w:sz w:val="20"/>
          <w:szCs w:val="20"/>
        </w:rPr>
        <w:t xml:space="preserve"> </w:t>
      </w:r>
      <w:r w:rsidRPr="00A90F8F">
        <w:rPr>
          <w:b/>
          <w:sz w:val="20"/>
          <w:szCs w:val="20"/>
        </w:rPr>
        <w:t>&amp; Impact Skills Training</w:t>
      </w:r>
      <w:r>
        <w:rPr>
          <w:sz w:val="20"/>
          <w:szCs w:val="20"/>
        </w:rPr>
        <w:t xml:space="preserve"> – Customer service, </w:t>
      </w:r>
      <w:r w:rsidRPr="002D7D3C">
        <w:rPr>
          <w:sz w:val="20"/>
          <w:szCs w:val="20"/>
        </w:rPr>
        <w:t>supervisor skills</w:t>
      </w:r>
      <w:r>
        <w:rPr>
          <w:sz w:val="20"/>
          <w:szCs w:val="20"/>
        </w:rPr>
        <w:t>, and employee relationship skills</w:t>
      </w:r>
    </w:p>
    <w:p w:rsidR="00DA5314" w:rsidRPr="006D32C1" w:rsidRDefault="00DA5314" w:rsidP="006D32C1">
      <w:pPr>
        <w:spacing w:after="0"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 </w:t>
      </w:r>
      <w:r w:rsidRPr="006D32C1">
        <w:rPr>
          <w:b/>
          <w:sz w:val="20"/>
          <w:szCs w:val="20"/>
        </w:rPr>
        <w:t xml:space="preserve">Licensed Real Estate Salesperson </w:t>
      </w:r>
    </w:p>
    <w:p w:rsidR="00DA5314" w:rsidRPr="002D7D3C" w:rsidRDefault="00DA5314" w:rsidP="00512BF3">
      <w:pPr>
        <w:spacing w:after="0" w:line="240" w:lineRule="auto"/>
        <w:rPr>
          <w:b/>
          <w:sz w:val="20"/>
          <w:szCs w:val="20"/>
        </w:rPr>
      </w:pPr>
    </w:p>
    <w:p w:rsidR="00DA5314" w:rsidRDefault="00DA5314" w:rsidP="00D95FEF">
      <w:pPr>
        <w:spacing w:after="0" w:line="240" w:lineRule="auto"/>
        <w:rPr>
          <w:sz w:val="20"/>
          <w:szCs w:val="20"/>
        </w:rPr>
      </w:pPr>
      <w:r w:rsidRPr="002D7D3C">
        <w:rPr>
          <w:b/>
          <w:sz w:val="20"/>
          <w:szCs w:val="20"/>
        </w:rPr>
        <w:t>Interests</w:t>
      </w:r>
      <w:r w:rsidRPr="002D7D3C">
        <w:rPr>
          <w:b/>
          <w:sz w:val="20"/>
          <w:szCs w:val="20"/>
        </w:rPr>
        <w:tab/>
      </w:r>
      <w:r w:rsidRPr="00A90F8F">
        <w:rPr>
          <w:b/>
          <w:sz w:val="20"/>
          <w:szCs w:val="20"/>
        </w:rPr>
        <w:t>Mentorship Program at Martha’s Vineyard Savings Bank</w:t>
      </w:r>
      <w:r>
        <w:rPr>
          <w:sz w:val="20"/>
          <w:szCs w:val="20"/>
        </w:rPr>
        <w:t xml:space="preserve"> – mentor new employees </w:t>
      </w:r>
    </w:p>
    <w:p w:rsidR="00DA5314" w:rsidRPr="002D7D3C" w:rsidRDefault="00DA5314" w:rsidP="00D95FEF">
      <w:pPr>
        <w:spacing w:after="0" w:line="240" w:lineRule="auto"/>
        <w:ind w:left="720" w:firstLine="720"/>
        <w:rPr>
          <w:sz w:val="20"/>
          <w:szCs w:val="20"/>
        </w:rPr>
      </w:pPr>
      <w:smartTag w:uri="urn:schemas-microsoft-com:office:smarttags" w:element="PlaceName">
        <w:r w:rsidRPr="00A90F8F">
          <w:rPr>
            <w:b/>
            <w:sz w:val="20"/>
            <w:szCs w:val="20"/>
          </w:rPr>
          <w:t>Alexandra</w:t>
        </w:r>
      </w:smartTag>
      <w:r w:rsidRPr="00A90F8F">
        <w:rPr>
          <w:b/>
          <w:sz w:val="20"/>
          <w:szCs w:val="20"/>
        </w:rPr>
        <w:t xml:space="preserve"> </w:t>
      </w:r>
      <w:smartTag w:uri="urn:schemas-microsoft-com:office:smarttags" w:element="PlaceName">
        <w:r w:rsidRPr="00A90F8F">
          <w:rPr>
            <w:b/>
            <w:sz w:val="20"/>
            <w:szCs w:val="20"/>
          </w:rPr>
          <w:t>Gagnon</w:t>
        </w:r>
      </w:smartTag>
      <w:r w:rsidRPr="00A90F8F">
        <w:rPr>
          <w:b/>
          <w:sz w:val="20"/>
          <w:szCs w:val="20"/>
        </w:rPr>
        <w:t xml:space="preserve"> </w:t>
      </w:r>
      <w:smartTag w:uri="urn:schemas-microsoft-com:office:smarttags" w:element="PlaceName">
        <w:r w:rsidRPr="00A90F8F">
          <w:rPr>
            <w:b/>
            <w:sz w:val="20"/>
            <w:szCs w:val="20"/>
          </w:rPr>
          <w:t>Teen</w:t>
        </w:r>
      </w:smartTag>
      <w:r w:rsidRPr="00A90F8F">
        <w:rPr>
          <w:b/>
          <w:sz w:val="20"/>
          <w:szCs w:val="20"/>
        </w:rPr>
        <w:t xml:space="preserve"> </w:t>
      </w:r>
      <w:smartTag w:uri="urn:schemas-microsoft-com:office:smarttags" w:element="PlaceType">
        <w:r w:rsidRPr="00A90F8F">
          <w:rPr>
            <w:b/>
            <w:sz w:val="20"/>
            <w:szCs w:val="20"/>
          </w:rPr>
          <w:t>Center</w:t>
        </w:r>
      </w:smartTag>
      <w:r w:rsidRPr="00A90F8F">
        <w:rPr>
          <w:b/>
          <w:sz w:val="20"/>
          <w:szCs w:val="20"/>
        </w:rPr>
        <w:t xml:space="preserve"> of the YMCA of </w:t>
      </w:r>
      <w:smartTag w:uri="urn:schemas-microsoft-com:office:smarttags" w:element="place">
        <w:r w:rsidRPr="00A90F8F">
          <w:rPr>
            <w:b/>
            <w:sz w:val="20"/>
            <w:szCs w:val="20"/>
          </w:rPr>
          <w:t>Martha’s Vineyard</w:t>
        </w:r>
      </w:smartTag>
      <w:r w:rsidRPr="002D7D3C">
        <w:rPr>
          <w:sz w:val="20"/>
          <w:szCs w:val="20"/>
        </w:rPr>
        <w:t xml:space="preserve"> – Teen counseling and leadership</w:t>
      </w:r>
    </w:p>
    <w:p w:rsidR="00DA5314" w:rsidRPr="002D7D3C" w:rsidRDefault="00DA5314" w:rsidP="00D95FEF">
      <w:pPr>
        <w:spacing w:after="0" w:line="240" w:lineRule="auto"/>
        <w:ind w:left="720" w:firstLine="720"/>
        <w:rPr>
          <w:sz w:val="20"/>
          <w:szCs w:val="20"/>
        </w:rPr>
      </w:pPr>
      <w:r w:rsidRPr="00A90F8F">
        <w:rPr>
          <w:b/>
          <w:sz w:val="20"/>
          <w:szCs w:val="20"/>
        </w:rPr>
        <w:t>American Cancer Society</w:t>
      </w:r>
      <w:r>
        <w:rPr>
          <w:sz w:val="20"/>
          <w:szCs w:val="20"/>
        </w:rPr>
        <w:t xml:space="preserve"> - </w:t>
      </w:r>
      <w:r w:rsidRPr="002D7D3C">
        <w:rPr>
          <w:sz w:val="20"/>
          <w:szCs w:val="20"/>
        </w:rPr>
        <w:t>MV Relay for Life</w:t>
      </w:r>
    </w:p>
    <w:p w:rsidR="00DA5314" w:rsidRPr="002D7D3C" w:rsidRDefault="00DA5314" w:rsidP="00512BF3">
      <w:pPr>
        <w:spacing w:after="0" w:line="240" w:lineRule="auto"/>
        <w:rPr>
          <w:sz w:val="20"/>
          <w:szCs w:val="20"/>
        </w:rPr>
      </w:pPr>
    </w:p>
    <w:p w:rsidR="00DA5314" w:rsidRPr="002D7D3C" w:rsidRDefault="00DA5314" w:rsidP="00512BF3">
      <w:pPr>
        <w:spacing w:after="0" w:line="240" w:lineRule="auto"/>
        <w:rPr>
          <w:sz w:val="20"/>
          <w:szCs w:val="20"/>
        </w:rPr>
      </w:pPr>
      <w:r w:rsidRPr="002D7D3C">
        <w:rPr>
          <w:b/>
          <w:sz w:val="20"/>
          <w:szCs w:val="20"/>
        </w:rPr>
        <w:t>References</w:t>
      </w:r>
      <w:r w:rsidRPr="002D7D3C">
        <w:rPr>
          <w:b/>
          <w:sz w:val="20"/>
          <w:szCs w:val="20"/>
        </w:rPr>
        <w:tab/>
      </w:r>
      <w:r w:rsidRPr="002D7D3C">
        <w:rPr>
          <w:sz w:val="20"/>
          <w:szCs w:val="20"/>
        </w:rPr>
        <w:t>References are available on request</w:t>
      </w:r>
    </w:p>
    <w:sectPr w:rsidR="00DA5314" w:rsidRPr="002D7D3C" w:rsidSect="004D2124">
      <w:pgSz w:w="12240" w:h="15840"/>
      <w:pgMar w:top="1008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1010"/>
    <w:rsid w:val="00010BD7"/>
    <w:rsid w:val="00052FAE"/>
    <w:rsid w:val="00054849"/>
    <w:rsid w:val="000F70BF"/>
    <w:rsid w:val="001506D4"/>
    <w:rsid w:val="00156199"/>
    <w:rsid w:val="00157213"/>
    <w:rsid w:val="001F5EE7"/>
    <w:rsid w:val="00225150"/>
    <w:rsid w:val="002B52B8"/>
    <w:rsid w:val="002D7D3C"/>
    <w:rsid w:val="00331310"/>
    <w:rsid w:val="004059C2"/>
    <w:rsid w:val="00475C79"/>
    <w:rsid w:val="004D2124"/>
    <w:rsid w:val="004D4DEB"/>
    <w:rsid w:val="00512BF3"/>
    <w:rsid w:val="00534E38"/>
    <w:rsid w:val="00543797"/>
    <w:rsid w:val="006563B7"/>
    <w:rsid w:val="00656BEB"/>
    <w:rsid w:val="00686DEC"/>
    <w:rsid w:val="006B0D5A"/>
    <w:rsid w:val="006D32C1"/>
    <w:rsid w:val="006D32DF"/>
    <w:rsid w:val="006F522A"/>
    <w:rsid w:val="007060DE"/>
    <w:rsid w:val="00763912"/>
    <w:rsid w:val="007C62A8"/>
    <w:rsid w:val="00805A22"/>
    <w:rsid w:val="008337A7"/>
    <w:rsid w:val="00836AD7"/>
    <w:rsid w:val="00874DCE"/>
    <w:rsid w:val="00883703"/>
    <w:rsid w:val="008C09D6"/>
    <w:rsid w:val="008C46D8"/>
    <w:rsid w:val="008F3AA8"/>
    <w:rsid w:val="00910787"/>
    <w:rsid w:val="00955A0A"/>
    <w:rsid w:val="00965D1F"/>
    <w:rsid w:val="009A2B2D"/>
    <w:rsid w:val="009C1010"/>
    <w:rsid w:val="009E6114"/>
    <w:rsid w:val="00A25E2D"/>
    <w:rsid w:val="00A57FDB"/>
    <w:rsid w:val="00A90F8F"/>
    <w:rsid w:val="00AA5AA9"/>
    <w:rsid w:val="00B072C9"/>
    <w:rsid w:val="00B80E86"/>
    <w:rsid w:val="00B965DC"/>
    <w:rsid w:val="00BA6657"/>
    <w:rsid w:val="00BE2A65"/>
    <w:rsid w:val="00BF3091"/>
    <w:rsid w:val="00C02417"/>
    <w:rsid w:val="00C14B71"/>
    <w:rsid w:val="00C22A17"/>
    <w:rsid w:val="00C929F7"/>
    <w:rsid w:val="00CA0BAE"/>
    <w:rsid w:val="00CC235C"/>
    <w:rsid w:val="00D95FEF"/>
    <w:rsid w:val="00DA5314"/>
    <w:rsid w:val="00DF02E2"/>
    <w:rsid w:val="00E83B11"/>
    <w:rsid w:val="00E9733B"/>
    <w:rsid w:val="00ED455D"/>
    <w:rsid w:val="00F17124"/>
    <w:rsid w:val="00FC17D1"/>
    <w:rsid w:val="00FF6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435</Words>
  <Characters>2480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Wendy A</dc:title>
  <dc:subject/>
  <dc:creator>Patrick</dc:creator>
  <cp:keywords/>
  <dc:description/>
  <cp:lastModifiedBy>wguarino</cp:lastModifiedBy>
  <cp:revision>2</cp:revision>
  <cp:lastPrinted>2011-07-26T13:29:00Z</cp:lastPrinted>
  <dcterms:created xsi:type="dcterms:W3CDTF">2011-07-26T13:33:00Z</dcterms:created>
  <dcterms:modified xsi:type="dcterms:W3CDTF">2011-07-26T13:33:00Z</dcterms:modified>
</cp:coreProperties>
</file>