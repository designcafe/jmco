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9AB" w:rsidRPr="00F848AE" w:rsidRDefault="001D0B7A" w:rsidP="00824C20">
      <w:pPr>
        <w:pStyle w:val="Name"/>
        <w:rPr>
          <w:sz w:val="20"/>
        </w:rPr>
      </w:pPr>
      <w:r w:rsidRPr="00F848AE">
        <w:rPr>
          <w:sz w:val="20"/>
        </w:rPr>
        <w:t>Srivatsan Srinivasan</w:t>
      </w:r>
    </w:p>
    <w:p w:rsidR="000F19AB" w:rsidRPr="00F848AE" w:rsidRDefault="001D0B7A" w:rsidP="00824C20">
      <w:pPr>
        <w:pStyle w:val="Address"/>
        <w:rPr>
          <w:sz w:val="20"/>
        </w:rPr>
      </w:pPr>
      <w:r w:rsidRPr="00F848AE">
        <w:rPr>
          <w:sz w:val="20"/>
        </w:rPr>
        <w:t>1500 Chicago Avenue, #218 | Evanston, IL 60201</w:t>
      </w:r>
    </w:p>
    <w:p w:rsidR="00331418" w:rsidRPr="00F848AE" w:rsidRDefault="001D0B7A" w:rsidP="00824C20">
      <w:pPr>
        <w:pStyle w:val="PhoneNumber"/>
        <w:spacing w:after="0"/>
        <w:rPr>
          <w:sz w:val="20"/>
        </w:rPr>
      </w:pPr>
      <w:r w:rsidRPr="00F848AE">
        <w:rPr>
          <w:sz w:val="20"/>
        </w:rPr>
        <w:t>858-945-7061</w:t>
      </w:r>
      <w:r w:rsidR="00937CF0" w:rsidRPr="00F848AE">
        <w:rPr>
          <w:sz w:val="20"/>
        </w:rPr>
        <w:t xml:space="preserve">| </w:t>
      </w:r>
      <w:hyperlink r:id="rId8" w:history="1">
        <w:r w:rsidRPr="00F848AE">
          <w:rPr>
            <w:rStyle w:val="Hyperlink"/>
            <w:sz w:val="20"/>
          </w:rPr>
          <w:t>ssrinivasan2012@kellogg.northwestern.edu</w:t>
        </w:r>
      </w:hyperlink>
    </w:p>
    <w:p w:rsidR="000F19AB" w:rsidRPr="00F848AE" w:rsidRDefault="000F19AB" w:rsidP="00824C20">
      <w:pPr>
        <w:pStyle w:val="SectionHeading"/>
        <w:rPr>
          <w:sz w:val="20"/>
        </w:rPr>
      </w:pPr>
      <w:r w:rsidRPr="00F848AE">
        <w:rPr>
          <w:sz w:val="20"/>
        </w:rPr>
        <w:t>EDUCATION</w:t>
      </w:r>
    </w:p>
    <w:p w:rsidR="000F19AB" w:rsidRPr="00F848AE" w:rsidRDefault="0013706F" w:rsidP="00824C20">
      <w:pPr>
        <w:pStyle w:val="Date"/>
        <w:rPr>
          <w:sz w:val="20"/>
        </w:rPr>
      </w:pPr>
      <w:r w:rsidRPr="00F848AE">
        <w:rPr>
          <w:sz w:val="20"/>
        </w:rPr>
        <w:t>20</w:t>
      </w:r>
      <w:r w:rsidR="001D0B7A" w:rsidRPr="00F848AE">
        <w:rPr>
          <w:sz w:val="20"/>
        </w:rPr>
        <w:t>10</w:t>
      </w:r>
      <w:r w:rsidR="000F19AB" w:rsidRPr="00F848AE">
        <w:rPr>
          <w:sz w:val="20"/>
        </w:rPr>
        <w:t>-present</w:t>
      </w:r>
      <w:r w:rsidR="000F19AB" w:rsidRPr="00F848AE">
        <w:rPr>
          <w:sz w:val="20"/>
        </w:rPr>
        <w:tab/>
      </w:r>
      <w:r w:rsidR="000F19AB" w:rsidRPr="00F848AE">
        <w:rPr>
          <w:rStyle w:val="School"/>
          <w:sz w:val="20"/>
        </w:rPr>
        <w:t>Kellogg School of Management</w:t>
      </w:r>
      <w:r w:rsidR="000F19AB" w:rsidRPr="00F848AE">
        <w:rPr>
          <w:sz w:val="20"/>
        </w:rPr>
        <w:tab/>
        <w:t>Evanston, IL</w:t>
      </w:r>
    </w:p>
    <w:p w:rsidR="000F19AB" w:rsidRPr="00F848AE" w:rsidRDefault="000F19AB" w:rsidP="00824C20">
      <w:pPr>
        <w:pStyle w:val="Body"/>
        <w:rPr>
          <w:sz w:val="20"/>
        </w:rPr>
      </w:pPr>
      <w:r w:rsidRPr="00F848AE">
        <w:rPr>
          <w:rStyle w:val="School"/>
          <w:sz w:val="20"/>
        </w:rPr>
        <w:t>Northwestern University</w:t>
      </w:r>
    </w:p>
    <w:p w:rsidR="000F19AB" w:rsidRPr="00F848AE" w:rsidRDefault="000F19AB" w:rsidP="00824C20">
      <w:pPr>
        <w:pStyle w:val="Body"/>
        <w:rPr>
          <w:i/>
          <w:sz w:val="20"/>
        </w:rPr>
      </w:pPr>
      <w:r w:rsidRPr="00F848AE">
        <w:rPr>
          <w:i/>
          <w:sz w:val="20"/>
        </w:rPr>
        <w:t xml:space="preserve">Candidate for Master of Business Administration degree, June </w:t>
      </w:r>
      <w:r w:rsidR="0013706F" w:rsidRPr="00F848AE">
        <w:rPr>
          <w:i/>
          <w:sz w:val="20"/>
        </w:rPr>
        <w:t>20</w:t>
      </w:r>
      <w:r w:rsidR="001D0B7A" w:rsidRPr="00F848AE">
        <w:rPr>
          <w:i/>
          <w:sz w:val="20"/>
        </w:rPr>
        <w:t>12</w:t>
      </w:r>
    </w:p>
    <w:p w:rsidR="000F19AB" w:rsidRPr="00F848AE" w:rsidRDefault="005F5836" w:rsidP="00824C20">
      <w:pPr>
        <w:pStyle w:val="Body"/>
        <w:numPr>
          <w:ilvl w:val="0"/>
          <w:numId w:val="3"/>
        </w:numPr>
        <w:tabs>
          <w:tab w:val="clear" w:pos="10080"/>
        </w:tabs>
        <w:ind w:left="2520"/>
        <w:rPr>
          <w:sz w:val="20"/>
        </w:rPr>
      </w:pPr>
      <w:r w:rsidRPr="00F848AE">
        <w:rPr>
          <w:sz w:val="20"/>
        </w:rPr>
        <w:t>Intended m</w:t>
      </w:r>
      <w:r w:rsidR="000F19AB" w:rsidRPr="00F848AE">
        <w:rPr>
          <w:sz w:val="20"/>
        </w:rPr>
        <w:t>ajors in</w:t>
      </w:r>
      <w:r w:rsidR="0039465E">
        <w:rPr>
          <w:sz w:val="20"/>
        </w:rPr>
        <w:t xml:space="preserve"> </w:t>
      </w:r>
      <w:r w:rsidR="006B4A52" w:rsidRPr="00F848AE">
        <w:rPr>
          <w:sz w:val="20"/>
        </w:rPr>
        <w:t xml:space="preserve">Finance, </w:t>
      </w:r>
      <w:r w:rsidR="0039465E">
        <w:rPr>
          <w:sz w:val="20"/>
        </w:rPr>
        <w:t>Marketing</w:t>
      </w:r>
      <w:r w:rsidR="00184EA7">
        <w:rPr>
          <w:sz w:val="20"/>
        </w:rPr>
        <w:t>, Entrepreneurship</w:t>
      </w:r>
    </w:p>
    <w:p w:rsidR="000F19AB" w:rsidRPr="00F848AE" w:rsidRDefault="00A00CAC" w:rsidP="00A00CAC">
      <w:pPr>
        <w:pStyle w:val="Body"/>
        <w:numPr>
          <w:ilvl w:val="0"/>
          <w:numId w:val="3"/>
        </w:numPr>
        <w:tabs>
          <w:tab w:val="clear" w:pos="10080"/>
        </w:tabs>
        <w:ind w:left="2520"/>
        <w:rPr>
          <w:sz w:val="20"/>
        </w:rPr>
      </w:pPr>
      <w:r w:rsidRPr="00F848AE">
        <w:rPr>
          <w:sz w:val="20"/>
        </w:rPr>
        <w:t>Selected</w:t>
      </w:r>
      <w:r w:rsidR="0039465E">
        <w:rPr>
          <w:sz w:val="20"/>
        </w:rPr>
        <w:t xml:space="preserve"> – </w:t>
      </w:r>
      <w:r w:rsidRPr="00F848AE">
        <w:rPr>
          <w:sz w:val="20"/>
        </w:rPr>
        <w:t xml:space="preserve">Director of Marketing, </w:t>
      </w:r>
      <w:r w:rsidR="001D0B7A" w:rsidRPr="00F848AE">
        <w:rPr>
          <w:sz w:val="20"/>
        </w:rPr>
        <w:t>Kellogg Ski</w:t>
      </w:r>
      <w:r w:rsidRPr="00F848AE">
        <w:rPr>
          <w:sz w:val="20"/>
        </w:rPr>
        <w:t xml:space="preserve"> and Snowboard Club</w:t>
      </w:r>
    </w:p>
    <w:p w:rsidR="00A00CAC" w:rsidRDefault="004916A4" w:rsidP="00A00CAC">
      <w:pPr>
        <w:pStyle w:val="Body"/>
        <w:numPr>
          <w:ilvl w:val="0"/>
          <w:numId w:val="3"/>
        </w:numPr>
        <w:tabs>
          <w:tab w:val="clear" w:pos="10080"/>
        </w:tabs>
        <w:ind w:left="2520"/>
        <w:rPr>
          <w:sz w:val="20"/>
        </w:rPr>
      </w:pPr>
      <w:r w:rsidRPr="00F848AE">
        <w:rPr>
          <w:sz w:val="20"/>
        </w:rPr>
        <w:t xml:space="preserve">Member </w:t>
      </w:r>
      <w:r w:rsidR="00CB0A46">
        <w:rPr>
          <w:sz w:val="20"/>
        </w:rPr>
        <w:t>–</w:t>
      </w:r>
      <w:r w:rsidRPr="00F848AE">
        <w:rPr>
          <w:sz w:val="20"/>
        </w:rPr>
        <w:t xml:space="preserve"> </w:t>
      </w:r>
      <w:r w:rsidR="00A00CAC" w:rsidRPr="00F848AE">
        <w:rPr>
          <w:sz w:val="20"/>
        </w:rPr>
        <w:t>Kellogg</w:t>
      </w:r>
      <w:r w:rsidR="00CB0A46">
        <w:rPr>
          <w:sz w:val="20"/>
        </w:rPr>
        <w:t xml:space="preserve"> </w:t>
      </w:r>
      <w:r w:rsidR="004F02BC">
        <w:rPr>
          <w:sz w:val="20"/>
        </w:rPr>
        <w:t>P</w:t>
      </w:r>
      <w:r w:rsidR="00184EA7">
        <w:rPr>
          <w:sz w:val="20"/>
        </w:rPr>
        <w:t xml:space="preserve">rivate </w:t>
      </w:r>
      <w:r w:rsidR="004F02BC">
        <w:rPr>
          <w:sz w:val="20"/>
        </w:rPr>
        <w:t>E</w:t>
      </w:r>
      <w:r w:rsidR="00184EA7">
        <w:rPr>
          <w:sz w:val="20"/>
        </w:rPr>
        <w:t xml:space="preserve">quity </w:t>
      </w:r>
      <w:r w:rsidR="004F02BC">
        <w:rPr>
          <w:sz w:val="20"/>
        </w:rPr>
        <w:t>V</w:t>
      </w:r>
      <w:r w:rsidR="00184EA7">
        <w:rPr>
          <w:sz w:val="20"/>
        </w:rPr>
        <w:t xml:space="preserve">enture </w:t>
      </w:r>
      <w:r w:rsidR="004F02BC">
        <w:rPr>
          <w:sz w:val="20"/>
        </w:rPr>
        <w:t>C</w:t>
      </w:r>
      <w:r w:rsidR="00184EA7">
        <w:rPr>
          <w:sz w:val="20"/>
        </w:rPr>
        <w:t>apital</w:t>
      </w:r>
      <w:r w:rsidR="00EF1D2D" w:rsidRPr="00F848AE">
        <w:rPr>
          <w:sz w:val="20"/>
        </w:rPr>
        <w:t xml:space="preserve"> Club</w:t>
      </w:r>
      <w:r w:rsidR="00E45060">
        <w:rPr>
          <w:sz w:val="20"/>
        </w:rPr>
        <w:t xml:space="preserve">, </w:t>
      </w:r>
      <w:r w:rsidR="00184EA7">
        <w:rPr>
          <w:sz w:val="20"/>
        </w:rPr>
        <w:t xml:space="preserve">IBCM Club, </w:t>
      </w:r>
      <w:r w:rsidR="00E45060">
        <w:rPr>
          <w:sz w:val="20"/>
        </w:rPr>
        <w:t xml:space="preserve">High-Tech </w:t>
      </w:r>
      <w:r w:rsidR="003819A7">
        <w:rPr>
          <w:sz w:val="20"/>
        </w:rPr>
        <w:t>Club</w:t>
      </w:r>
    </w:p>
    <w:p w:rsidR="00E05A45" w:rsidRPr="00F848AE" w:rsidRDefault="00E05A45" w:rsidP="00A00CAC">
      <w:pPr>
        <w:pStyle w:val="Body"/>
        <w:numPr>
          <w:ilvl w:val="0"/>
          <w:numId w:val="3"/>
        </w:numPr>
        <w:tabs>
          <w:tab w:val="clear" w:pos="10080"/>
        </w:tabs>
        <w:ind w:left="2520"/>
        <w:rPr>
          <w:sz w:val="20"/>
        </w:rPr>
      </w:pPr>
      <w:r>
        <w:rPr>
          <w:sz w:val="20"/>
        </w:rPr>
        <w:t>NUvention: Medical Innovation</w:t>
      </w:r>
      <w:r w:rsidR="00CB0A46">
        <w:rPr>
          <w:sz w:val="20"/>
        </w:rPr>
        <w:t xml:space="preserve"> </w:t>
      </w:r>
      <w:r w:rsidR="00850B31">
        <w:rPr>
          <w:sz w:val="20"/>
        </w:rPr>
        <w:t>(Fall 2011-Winter 2012)</w:t>
      </w:r>
    </w:p>
    <w:p w:rsidR="000F19AB" w:rsidRPr="00F848AE" w:rsidRDefault="00AB3AF7" w:rsidP="00824C20">
      <w:pPr>
        <w:pStyle w:val="Body"/>
        <w:numPr>
          <w:ilvl w:val="0"/>
          <w:numId w:val="3"/>
        </w:numPr>
        <w:tabs>
          <w:tab w:val="clear" w:pos="10080"/>
        </w:tabs>
        <w:ind w:left="2520"/>
        <w:rPr>
          <w:sz w:val="20"/>
        </w:rPr>
      </w:pPr>
      <w:r w:rsidRPr="00F848AE">
        <w:rPr>
          <w:sz w:val="20"/>
        </w:rPr>
        <w:t>GPA: 3.75</w:t>
      </w:r>
      <w:r w:rsidR="00502987" w:rsidRPr="00F848AE">
        <w:rPr>
          <w:sz w:val="20"/>
        </w:rPr>
        <w:t>/4.0</w:t>
      </w:r>
      <w:r w:rsidR="00D43EAD">
        <w:rPr>
          <w:sz w:val="20"/>
        </w:rPr>
        <w:tab/>
      </w:r>
      <w:r w:rsidR="00F252FE" w:rsidRPr="00F848AE">
        <w:rPr>
          <w:sz w:val="20"/>
        </w:rPr>
        <w:t xml:space="preserve"> </w:t>
      </w:r>
      <w:r w:rsidR="001D0B7A" w:rsidRPr="00F848AE">
        <w:rPr>
          <w:sz w:val="20"/>
        </w:rPr>
        <w:t>GM</w:t>
      </w:r>
      <w:r w:rsidR="00627EA4" w:rsidRPr="00F848AE">
        <w:rPr>
          <w:sz w:val="20"/>
        </w:rPr>
        <w:t>AT: 770/800</w:t>
      </w:r>
    </w:p>
    <w:p w:rsidR="000F19AB" w:rsidRPr="00F848AE" w:rsidRDefault="00D37A1F" w:rsidP="00824C20">
      <w:pPr>
        <w:pStyle w:val="Date"/>
        <w:rPr>
          <w:sz w:val="20"/>
        </w:rPr>
      </w:pPr>
      <w:r w:rsidRPr="00F848AE">
        <w:rPr>
          <w:sz w:val="20"/>
        </w:rPr>
        <w:t>2002</w:t>
      </w:r>
      <w:r w:rsidR="008A1E88" w:rsidRPr="00F848AE">
        <w:rPr>
          <w:sz w:val="20"/>
        </w:rPr>
        <w:t>-20</w:t>
      </w:r>
      <w:r w:rsidRPr="00F848AE">
        <w:rPr>
          <w:sz w:val="20"/>
        </w:rPr>
        <w:t>04</w:t>
      </w:r>
      <w:r w:rsidR="000F19AB" w:rsidRPr="00F848AE">
        <w:rPr>
          <w:sz w:val="20"/>
        </w:rPr>
        <w:tab/>
      </w:r>
      <w:r w:rsidRPr="00F848AE">
        <w:rPr>
          <w:rStyle w:val="School"/>
          <w:sz w:val="20"/>
        </w:rPr>
        <w:t>The university of texas at austin</w:t>
      </w:r>
      <w:r w:rsidR="000F19AB" w:rsidRPr="00F848AE">
        <w:rPr>
          <w:sz w:val="20"/>
        </w:rPr>
        <w:tab/>
      </w:r>
      <w:r w:rsidRPr="00F848AE">
        <w:rPr>
          <w:sz w:val="20"/>
        </w:rPr>
        <w:t>Austin</w:t>
      </w:r>
      <w:r w:rsidR="001D0B7A" w:rsidRPr="00F848AE">
        <w:rPr>
          <w:sz w:val="20"/>
        </w:rPr>
        <w:t xml:space="preserve">, </w:t>
      </w:r>
      <w:r w:rsidRPr="00F848AE">
        <w:rPr>
          <w:sz w:val="20"/>
        </w:rPr>
        <w:t>TX</w:t>
      </w:r>
    </w:p>
    <w:p w:rsidR="000F19AB" w:rsidRPr="00F848AE" w:rsidRDefault="00645D87" w:rsidP="00824C20">
      <w:pPr>
        <w:pStyle w:val="Body"/>
        <w:rPr>
          <w:rStyle w:val="School"/>
          <w:b w:val="0"/>
          <w:i/>
          <w:caps w:val="0"/>
          <w:sz w:val="20"/>
        </w:rPr>
      </w:pPr>
      <w:r w:rsidRPr="00F848AE">
        <w:rPr>
          <w:rStyle w:val="School"/>
          <w:b w:val="0"/>
          <w:i/>
          <w:caps w:val="0"/>
          <w:sz w:val="20"/>
        </w:rPr>
        <w:t xml:space="preserve">Master </w:t>
      </w:r>
      <w:r w:rsidR="001D0B7A" w:rsidRPr="00F848AE">
        <w:rPr>
          <w:rStyle w:val="School"/>
          <w:b w:val="0"/>
          <w:i/>
          <w:caps w:val="0"/>
          <w:sz w:val="20"/>
        </w:rPr>
        <w:t xml:space="preserve">of </w:t>
      </w:r>
      <w:r w:rsidRPr="00F848AE">
        <w:rPr>
          <w:rStyle w:val="School"/>
          <w:b w:val="0"/>
          <w:i/>
          <w:caps w:val="0"/>
          <w:sz w:val="20"/>
        </w:rPr>
        <w:t>Science</w:t>
      </w:r>
      <w:r w:rsidR="001D0B7A" w:rsidRPr="00F848AE">
        <w:rPr>
          <w:rStyle w:val="School"/>
          <w:b w:val="0"/>
          <w:i/>
          <w:caps w:val="0"/>
          <w:sz w:val="20"/>
        </w:rPr>
        <w:t xml:space="preserve">, </w:t>
      </w:r>
      <w:r w:rsidRPr="00F848AE">
        <w:rPr>
          <w:rStyle w:val="School"/>
          <w:b w:val="0"/>
          <w:i/>
          <w:caps w:val="0"/>
          <w:sz w:val="20"/>
        </w:rPr>
        <w:t>December 2004</w:t>
      </w:r>
    </w:p>
    <w:p w:rsidR="00743C57" w:rsidRPr="00F848AE" w:rsidRDefault="00645D87" w:rsidP="00023026">
      <w:pPr>
        <w:pStyle w:val="Body"/>
        <w:numPr>
          <w:ilvl w:val="0"/>
          <w:numId w:val="12"/>
        </w:numPr>
        <w:tabs>
          <w:tab w:val="clear" w:pos="10080"/>
        </w:tabs>
        <w:ind w:left="2520"/>
        <w:rPr>
          <w:sz w:val="20"/>
        </w:rPr>
      </w:pPr>
      <w:r w:rsidRPr="00F848AE">
        <w:rPr>
          <w:sz w:val="20"/>
        </w:rPr>
        <w:t>Electrical</w:t>
      </w:r>
      <w:r w:rsidR="001D0B7A" w:rsidRPr="00F848AE">
        <w:rPr>
          <w:sz w:val="20"/>
        </w:rPr>
        <w:t xml:space="preserve"> and Com</w:t>
      </w:r>
      <w:r w:rsidRPr="00F848AE">
        <w:rPr>
          <w:sz w:val="20"/>
        </w:rPr>
        <w:t>puter</w:t>
      </w:r>
      <w:r w:rsidR="001D0B7A" w:rsidRPr="00F848AE">
        <w:rPr>
          <w:sz w:val="20"/>
        </w:rPr>
        <w:t xml:space="preserve"> Engineering, GPA </w:t>
      </w:r>
      <w:r w:rsidRPr="00F848AE">
        <w:rPr>
          <w:sz w:val="20"/>
        </w:rPr>
        <w:t>3</w:t>
      </w:r>
      <w:r w:rsidR="001D0B7A" w:rsidRPr="00F848AE">
        <w:rPr>
          <w:sz w:val="20"/>
        </w:rPr>
        <w:t>.</w:t>
      </w:r>
      <w:r w:rsidRPr="00F848AE">
        <w:rPr>
          <w:sz w:val="20"/>
        </w:rPr>
        <w:t>77</w:t>
      </w:r>
      <w:r w:rsidR="001D0B7A" w:rsidRPr="00F848AE">
        <w:rPr>
          <w:sz w:val="20"/>
        </w:rPr>
        <w:t>/</w:t>
      </w:r>
      <w:r w:rsidRPr="00F848AE">
        <w:rPr>
          <w:sz w:val="20"/>
        </w:rPr>
        <w:t>4.0</w:t>
      </w:r>
    </w:p>
    <w:p w:rsidR="00743C57" w:rsidRPr="00F848AE" w:rsidRDefault="00743C57" w:rsidP="00743C57">
      <w:pPr>
        <w:pStyle w:val="Body"/>
        <w:numPr>
          <w:ilvl w:val="0"/>
          <w:numId w:val="4"/>
        </w:numPr>
        <w:tabs>
          <w:tab w:val="clear" w:pos="10080"/>
        </w:tabs>
        <w:ind w:left="2520"/>
        <w:rPr>
          <w:sz w:val="20"/>
        </w:rPr>
      </w:pPr>
      <w:r w:rsidRPr="00F848AE">
        <w:rPr>
          <w:sz w:val="20"/>
        </w:rPr>
        <w:t>Texas Telecommunications Engineering Consortium Grad</w:t>
      </w:r>
      <w:r w:rsidR="00AC09D7">
        <w:rPr>
          <w:sz w:val="20"/>
        </w:rPr>
        <w:t>uate Fellowship recipient</w:t>
      </w:r>
    </w:p>
    <w:p w:rsidR="00D37A1F" w:rsidRPr="00F848AE" w:rsidRDefault="00D37A1F" w:rsidP="00824C20">
      <w:pPr>
        <w:pStyle w:val="Date"/>
        <w:rPr>
          <w:sz w:val="20"/>
        </w:rPr>
      </w:pPr>
      <w:r w:rsidRPr="00F848AE">
        <w:rPr>
          <w:sz w:val="20"/>
        </w:rPr>
        <w:t>1998-2002</w:t>
      </w:r>
      <w:r w:rsidRPr="00F848AE">
        <w:rPr>
          <w:sz w:val="20"/>
        </w:rPr>
        <w:tab/>
      </w:r>
      <w:r w:rsidRPr="00F848AE">
        <w:rPr>
          <w:rStyle w:val="School"/>
          <w:sz w:val="20"/>
        </w:rPr>
        <w:t>National institute of technology</w:t>
      </w:r>
      <w:r w:rsidRPr="00F848AE">
        <w:rPr>
          <w:sz w:val="20"/>
        </w:rPr>
        <w:tab/>
        <w:t>Tiruchirappalli, India</w:t>
      </w:r>
    </w:p>
    <w:p w:rsidR="00D37A1F" w:rsidRPr="00F848AE" w:rsidRDefault="00D37A1F" w:rsidP="00824C20">
      <w:pPr>
        <w:pStyle w:val="Body"/>
        <w:rPr>
          <w:rStyle w:val="School"/>
          <w:b w:val="0"/>
          <w:i/>
          <w:caps w:val="0"/>
          <w:sz w:val="20"/>
        </w:rPr>
      </w:pPr>
      <w:r w:rsidRPr="00F848AE">
        <w:rPr>
          <w:rStyle w:val="School"/>
          <w:b w:val="0"/>
          <w:i/>
          <w:caps w:val="0"/>
          <w:sz w:val="20"/>
        </w:rPr>
        <w:t>Bachelor of Engineering, May 2002</w:t>
      </w:r>
    </w:p>
    <w:p w:rsidR="00D37A1F" w:rsidRPr="00F848AE" w:rsidRDefault="00D37A1F" w:rsidP="00824C20">
      <w:pPr>
        <w:pStyle w:val="Body"/>
        <w:numPr>
          <w:ilvl w:val="0"/>
          <w:numId w:val="4"/>
        </w:numPr>
        <w:tabs>
          <w:tab w:val="clear" w:pos="10080"/>
        </w:tabs>
        <w:ind w:left="2520"/>
        <w:rPr>
          <w:sz w:val="20"/>
        </w:rPr>
      </w:pPr>
      <w:r w:rsidRPr="00F848AE">
        <w:rPr>
          <w:sz w:val="20"/>
        </w:rPr>
        <w:t>Electronics and C</w:t>
      </w:r>
      <w:r w:rsidR="005526B2" w:rsidRPr="00F848AE">
        <w:rPr>
          <w:sz w:val="20"/>
        </w:rPr>
        <w:t xml:space="preserve">ommunication Engineering, </w:t>
      </w:r>
      <w:r w:rsidRPr="00F848AE">
        <w:rPr>
          <w:sz w:val="20"/>
        </w:rPr>
        <w:t>CGPA 8.89/10</w:t>
      </w:r>
    </w:p>
    <w:p w:rsidR="00743C57" w:rsidRPr="00F848AE" w:rsidRDefault="00743C57" w:rsidP="00743C57">
      <w:pPr>
        <w:pStyle w:val="Body"/>
        <w:numPr>
          <w:ilvl w:val="0"/>
          <w:numId w:val="4"/>
        </w:numPr>
        <w:tabs>
          <w:tab w:val="clear" w:pos="10080"/>
        </w:tabs>
        <w:ind w:left="2520"/>
        <w:rPr>
          <w:sz w:val="20"/>
        </w:rPr>
      </w:pPr>
      <w:r w:rsidRPr="00F848AE">
        <w:rPr>
          <w:sz w:val="20"/>
        </w:rPr>
        <w:t>Class Rank 3/60, Graduated First Class with Distinction</w:t>
      </w:r>
    </w:p>
    <w:p w:rsidR="00A21B5B" w:rsidRPr="00F848AE" w:rsidRDefault="00044057" w:rsidP="00A21B5B">
      <w:pPr>
        <w:pStyle w:val="Body"/>
        <w:numPr>
          <w:ilvl w:val="0"/>
          <w:numId w:val="4"/>
        </w:numPr>
        <w:tabs>
          <w:tab w:val="clear" w:pos="10080"/>
        </w:tabs>
        <w:ind w:left="2520"/>
        <w:rPr>
          <w:rStyle w:val="Other"/>
          <w:sz w:val="20"/>
        </w:rPr>
      </w:pPr>
      <w:r w:rsidRPr="00F848AE">
        <w:rPr>
          <w:rStyle w:val="Other"/>
          <w:sz w:val="20"/>
        </w:rPr>
        <w:t>Captain, College Tennis</w:t>
      </w:r>
      <w:r w:rsidR="00A37074" w:rsidRPr="00F848AE">
        <w:rPr>
          <w:rStyle w:val="Other"/>
          <w:sz w:val="20"/>
        </w:rPr>
        <w:t xml:space="preserve"> </w:t>
      </w:r>
      <w:r w:rsidRPr="00F848AE">
        <w:rPr>
          <w:rStyle w:val="Other"/>
          <w:sz w:val="20"/>
        </w:rPr>
        <w:t>T</w:t>
      </w:r>
      <w:r w:rsidR="00A37074" w:rsidRPr="00F848AE">
        <w:rPr>
          <w:rStyle w:val="Other"/>
          <w:sz w:val="20"/>
        </w:rPr>
        <w:t>eam</w:t>
      </w:r>
      <w:r w:rsidR="00A21B5B" w:rsidRPr="00F848AE">
        <w:rPr>
          <w:rStyle w:val="Other"/>
          <w:sz w:val="20"/>
        </w:rPr>
        <w:t>, Runners up award in state-level team tennis event</w:t>
      </w:r>
    </w:p>
    <w:p w:rsidR="000F19AB" w:rsidRDefault="000F19AB" w:rsidP="00824C20">
      <w:pPr>
        <w:pStyle w:val="SectionHeading"/>
        <w:rPr>
          <w:sz w:val="20"/>
        </w:rPr>
      </w:pPr>
      <w:r w:rsidRPr="00F848AE">
        <w:rPr>
          <w:sz w:val="20"/>
        </w:rPr>
        <w:t>Experience</w:t>
      </w:r>
    </w:p>
    <w:p w:rsidR="00CB0A46" w:rsidRPr="00F848AE" w:rsidRDefault="00CB0A46" w:rsidP="00CB0A46">
      <w:pPr>
        <w:pStyle w:val="Date"/>
        <w:rPr>
          <w:sz w:val="20"/>
        </w:rPr>
      </w:pPr>
      <w:r>
        <w:rPr>
          <w:sz w:val="20"/>
        </w:rPr>
        <w:t>Winter 2012</w:t>
      </w:r>
      <w:r w:rsidRPr="00F848AE">
        <w:rPr>
          <w:sz w:val="20"/>
        </w:rPr>
        <w:tab/>
      </w:r>
      <w:r>
        <w:rPr>
          <w:rStyle w:val="School"/>
          <w:sz w:val="20"/>
        </w:rPr>
        <w:t>Motorola Solutions Venture Capital</w:t>
      </w:r>
      <w:r w:rsidRPr="00F848AE">
        <w:rPr>
          <w:sz w:val="20"/>
        </w:rPr>
        <w:tab/>
      </w:r>
      <w:r>
        <w:rPr>
          <w:sz w:val="20"/>
        </w:rPr>
        <w:t>Schaumburg</w:t>
      </w:r>
      <w:r w:rsidRPr="00F848AE">
        <w:rPr>
          <w:sz w:val="20"/>
        </w:rPr>
        <w:t xml:space="preserve">, </w:t>
      </w:r>
      <w:r>
        <w:rPr>
          <w:sz w:val="20"/>
        </w:rPr>
        <w:t>IL</w:t>
      </w:r>
      <w:r w:rsidRPr="00F848AE">
        <w:rPr>
          <w:sz w:val="20"/>
        </w:rPr>
        <w:t xml:space="preserve"> </w:t>
      </w:r>
    </w:p>
    <w:p w:rsidR="00CB0A46" w:rsidRPr="00F848AE" w:rsidRDefault="004A32C1" w:rsidP="00CB0A46">
      <w:pPr>
        <w:pStyle w:val="Position"/>
        <w:rPr>
          <w:sz w:val="20"/>
        </w:rPr>
      </w:pPr>
      <w:r>
        <w:rPr>
          <w:sz w:val="20"/>
        </w:rPr>
        <w:t>Venture Capital Associate Intern</w:t>
      </w:r>
    </w:p>
    <w:p w:rsidR="00CB0A46" w:rsidRPr="00F848AE" w:rsidRDefault="004A32C1" w:rsidP="00CB0A46">
      <w:pPr>
        <w:pStyle w:val="SectionHeading"/>
        <w:numPr>
          <w:ilvl w:val="0"/>
          <w:numId w:val="14"/>
        </w:numPr>
        <w:spacing w:before="0"/>
        <w:rPr>
          <w:b w:val="0"/>
          <w:caps w:val="0"/>
          <w:sz w:val="20"/>
        </w:rPr>
      </w:pPr>
      <w:r>
        <w:rPr>
          <w:b w:val="0"/>
          <w:caps w:val="0"/>
          <w:sz w:val="20"/>
        </w:rPr>
        <w:t xml:space="preserve">Analyze business plans and </w:t>
      </w:r>
      <w:r w:rsidR="00220B4B">
        <w:rPr>
          <w:b w:val="0"/>
          <w:caps w:val="0"/>
          <w:sz w:val="20"/>
        </w:rPr>
        <w:t xml:space="preserve">potential investments, </w:t>
      </w:r>
      <w:r w:rsidR="00716D07">
        <w:rPr>
          <w:b w:val="0"/>
          <w:caps w:val="0"/>
          <w:sz w:val="20"/>
        </w:rPr>
        <w:t>Work on</w:t>
      </w:r>
      <w:r w:rsidR="00220B4B">
        <w:rPr>
          <w:b w:val="0"/>
          <w:caps w:val="0"/>
          <w:sz w:val="20"/>
        </w:rPr>
        <w:t xml:space="preserve"> </w:t>
      </w:r>
      <w:r w:rsidR="0035051E">
        <w:rPr>
          <w:b w:val="0"/>
          <w:caps w:val="0"/>
          <w:sz w:val="20"/>
        </w:rPr>
        <w:t>presentations made</w:t>
      </w:r>
      <w:r w:rsidR="005D1B75">
        <w:rPr>
          <w:b w:val="0"/>
          <w:caps w:val="0"/>
          <w:sz w:val="20"/>
        </w:rPr>
        <w:t xml:space="preserve"> to the </w:t>
      </w:r>
      <w:r w:rsidR="00220B4B">
        <w:rPr>
          <w:b w:val="0"/>
          <w:caps w:val="0"/>
          <w:sz w:val="20"/>
        </w:rPr>
        <w:t>investment committee</w:t>
      </w:r>
      <w:r>
        <w:rPr>
          <w:b w:val="0"/>
          <w:caps w:val="0"/>
          <w:sz w:val="20"/>
        </w:rPr>
        <w:t xml:space="preserve">, </w:t>
      </w:r>
      <w:r w:rsidR="00220B4B">
        <w:rPr>
          <w:b w:val="0"/>
          <w:caps w:val="0"/>
          <w:sz w:val="20"/>
        </w:rPr>
        <w:t>Conduct</w:t>
      </w:r>
      <w:r>
        <w:rPr>
          <w:b w:val="0"/>
          <w:caps w:val="0"/>
          <w:sz w:val="20"/>
        </w:rPr>
        <w:t xml:space="preserve"> research on enterprise mobility </w:t>
      </w:r>
      <w:r w:rsidR="00D337DB">
        <w:rPr>
          <w:b w:val="0"/>
          <w:caps w:val="0"/>
          <w:sz w:val="20"/>
        </w:rPr>
        <w:t>and public safety spaces</w:t>
      </w:r>
    </w:p>
    <w:p w:rsidR="001F3C80" w:rsidRPr="00F848AE" w:rsidRDefault="00005AE6" w:rsidP="001F3C80">
      <w:pPr>
        <w:pStyle w:val="Date"/>
        <w:rPr>
          <w:sz w:val="20"/>
        </w:rPr>
      </w:pPr>
      <w:r w:rsidRPr="00F848AE">
        <w:rPr>
          <w:sz w:val="20"/>
        </w:rPr>
        <w:t>Summer 2011</w:t>
      </w:r>
      <w:r w:rsidRPr="00F848AE">
        <w:rPr>
          <w:sz w:val="20"/>
        </w:rPr>
        <w:tab/>
      </w:r>
      <w:r w:rsidRPr="00F848AE">
        <w:rPr>
          <w:rStyle w:val="School"/>
          <w:sz w:val="20"/>
        </w:rPr>
        <w:t>Research in motion</w:t>
      </w:r>
      <w:r w:rsidRPr="00F848AE">
        <w:rPr>
          <w:sz w:val="20"/>
        </w:rPr>
        <w:tab/>
        <w:t>Irving, TX</w:t>
      </w:r>
      <w:r w:rsidR="001F3C80" w:rsidRPr="00F848AE">
        <w:rPr>
          <w:sz w:val="20"/>
        </w:rPr>
        <w:t xml:space="preserve"> </w:t>
      </w:r>
    </w:p>
    <w:p w:rsidR="001F3C80" w:rsidRPr="00F848AE" w:rsidRDefault="001F3C80" w:rsidP="001F3C80">
      <w:pPr>
        <w:pStyle w:val="Position"/>
        <w:rPr>
          <w:sz w:val="20"/>
        </w:rPr>
      </w:pPr>
      <w:r w:rsidRPr="00F848AE">
        <w:rPr>
          <w:sz w:val="20"/>
        </w:rPr>
        <w:t xml:space="preserve">Product Manager, Intern </w:t>
      </w:r>
      <w:r w:rsidR="006E1C65" w:rsidRPr="00F848AE">
        <w:rPr>
          <w:sz w:val="20"/>
        </w:rPr>
        <w:t>(Blackberry Bold</w:t>
      </w:r>
      <w:r w:rsidRPr="00F848AE">
        <w:rPr>
          <w:sz w:val="20"/>
        </w:rPr>
        <w:t>)</w:t>
      </w:r>
    </w:p>
    <w:p w:rsidR="00005AE6" w:rsidRPr="00F848AE" w:rsidRDefault="001B28B6" w:rsidP="00005AE6">
      <w:pPr>
        <w:pStyle w:val="SectionHeading"/>
        <w:numPr>
          <w:ilvl w:val="0"/>
          <w:numId w:val="14"/>
        </w:numPr>
        <w:spacing w:before="0"/>
        <w:rPr>
          <w:b w:val="0"/>
          <w:caps w:val="0"/>
          <w:sz w:val="20"/>
        </w:rPr>
      </w:pPr>
      <w:r w:rsidRPr="00F848AE">
        <w:rPr>
          <w:b w:val="0"/>
          <w:caps w:val="0"/>
          <w:sz w:val="20"/>
        </w:rPr>
        <w:t>Analyzed</w:t>
      </w:r>
      <w:r w:rsidR="00005AE6" w:rsidRPr="00F848AE">
        <w:rPr>
          <w:b w:val="0"/>
          <w:caps w:val="0"/>
          <w:sz w:val="20"/>
        </w:rPr>
        <w:t xml:space="preserve"> </w:t>
      </w:r>
      <w:r w:rsidR="006E1C65" w:rsidRPr="00F848AE">
        <w:rPr>
          <w:b w:val="0"/>
          <w:caps w:val="0"/>
          <w:sz w:val="20"/>
        </w:rPr>
        <w:t xml:space="preserve">biometrics market for </w:t>
      </w:r>
      <w:r w:rsidR="00890259">
        <w:rPr>
          <w:b w:val="0"/>
          <w:caps w:val="0"/>
          <w:sz w:val="20"/>
        </w:rPr>
        <w:t>mobile</w:t>
      </w:r>
      <w:r w:rsidR="006E1C65" w:rsidRPr="00F848AE">
        <w:rPr>
          <w:b w:val="0"/>
          <w:caps w:val="0"/>
          <w:sz w:val="20"/>
        </w:rPr>
        <w:t xml:space="preserve"> devices. Determined drivers and inhibitors, </w:t>
      </w:r>
      <w:r w:rsidR="00577B9F" w:rsidRPr="00F848AE">
        <w:rPr>
          <w:b w:val="0"/>
          <w:caps w:val="0"/>
          <w:sz w:val="20"/>
        </w:rPr>
        <w:t>surveyed technologies, analyzed competition, proposed</w:t>
      </w:r>
      <w:r w:rsidR="006E1C65" w:rsidRPr="00F848AE">
        <w:rPr>
          <w:b w:val="0"/>
          <w:caps w:val="0"/>
          <w:sz w:val="20"/>
        </w:rPr>
        <w:t xml:space="preserve"> applications of biom</w:t>
      </w:r>
      <w:r w:rsidR="00577B9F" w:rsidRPr="00F848AE">
        <w:rPr>
          <w:b w:val="0"/>
          <w:caps w:val="0"/>
          <w:sz w:val="20"/>
        </w:rPr>
        <w:t xml:space="preserve">etric technologies, </w:t>
      </w:r>
      <w:r w:rsidR="006E1C65" w:rsidRPr="00F848AE">
        <w:rPr>
          <w:b w:val="0"/>
          <w:caps w:val="0"/>
          <w:sz w:val="20"/>
        </w:rPr>
        <w:t>and revenue models</w:t>
      </w:r>
      <w:r w:rsidR="00577B9F" w:rsidRPr="00F848AE">
        <w:rPr>
          <w:b w:val="0"/>
          <w:caps w:val="0"/>
          <w:sz w:val="20"/>
        </w:rPr>
        <w:t>; Presented to senior executives</w:t>
      </w:r>
    </w:p>
    <w:p w:rsidR="008E19F3" w:rsidRPr="00F848AE" w:rsidRDefault="008F0C0C" w:rsidP="008E19F3">
      <w:pPr>
        <w:pStyle w:val="SectionHeading"/>
        <w:numPr>
          <w:ilvl w:val="0"/>
          <w:numId w:val="14"/>
        </w:numPr>
        <w:spacing w:before="0"/>
        <w:rPr>
          <w:b w:val="0"/>
          <w:caps w:val="0"/>
          <w:sz w:val="20"/>
        </w:rPr>
      </w:pPr>
      <w:r w:rsidRPr="00F848AE">
        <w:rPr>
          <w:b w:val="0"/>
          <w:caps w:val="0"/>
          <w:sz w:val="20"/>
        </w:rPr>
        <w:t xml:space="preserve">Led </w:t>
      </w:r>
      <w:r w:rsidR="005E30C7" w:rsidRPr="00F848AE">
        <w:rPr>
          <w:b w:val="0"/>
          <w:caps w:val="0"/>
          <w:sz w:val="20"/>
        </w:rPr>
        <w:t xml:space="preserve">teams from </w:t>
      </w:r>
      <w:r w:rsidRPr="00F848AE">
        <w:rPr>
          <w:b w:val="0"/>
          <w:caps w:val="0"/>
          <w:sz w:val="20"/>
        </w:rPr>
        <w:t xml:space="preserve">marketing, analytics, and engineering to </w:t>
      </w:r>
      <w:r w:rsidR="00450E46">
        <w:rPr>
          <w:b w:val="0"/>
          <w:caps w:val="0"/>
          <w:sz w:val="20"/>
        </w:rPr>
        <w:t>drive</w:t>
      </w:r>
      <w:r w:rsidRPr="00F848AE">
        <w:rPr>
          <w:b w:val="0"/>
          <w:caps w:val="0"/>
          <w:sz w:val="20"/>
        </w:rPr>
        <w:t xml:space="preserve"> battery requirements for next generation </w:t>
      </w:r>
      <w:r w:rsidR="00525D7F">
        <w:rPr>
          <w:b w:val="0"/>
          <w:caps w:val="0"/>
          <w:sz w:val="20"/>
        </w:rPr>
        <w:t xml:space="preserve">mobile </w:t>
      </w:r>
      <w:r w:rsidR="00C77C1E">
        <w:rPr>
          <w:b w:val="0"/>
          <w:caps w:val="0"/>
          <w:sz w:val="20"/>
        </w:rPr>
        <w:t>products</w:t>
      </w:r>
      <w:r w:rsidRPr="00F848AE">
        <w:rPr>
          <w:b w:val="0"/>
          <w:caps w:val="0"/>
          <w:sz w:val="20"/>
        </w:rPr>
        <w:t>; Conducted demand analysis for product end of life manag</w:t>
      </w:r>
      <w:r w:rsidR="00164039" w:rsidRPr="00F848AE">
        <w:rPr>
          <w:b w:val="0"/>
          <w:caps w:val="0"/>
          <w:sz w:val="20"/>
        </w:rPr>
        <w:t>ement</w:t>
      </w:r>
    </w:p>
    <w:p w:rsidR="00EF1D2D" w:rsidRPr="00F848AE" w:rsidRDefault="009F4DB7" w:rsidP="008E19F3">
      <w:pPr>
        <w:pStyle w:val="Date"/>
        <w:rPr>
          <w:sz w:val="20"/>
        </w:rPr>
      </w:pPr>
      <w:r w:rsidRPr="00F848AE">
        <w:rPr>
          <w:sz w:val="20"/>
        </w:rPr>
        <w:t>Spring 2011</w:t>
      </w:r>
      <w:r w:rsidR="00EF1D2D" w:rsidRPr="00F848AE">
        <w:rPr>
          <w:sz w:val="20"/>
        </w:rPr>
        <w:tab/>
      </w:r>
      <w:r w:rsidR="00EF1D2D" w:rsidRPr="00F848AE">
        <w:rPr>
          <w:rStyle w:val="School"/>
          <w:sz w:val="20"/>
        </w:rPr>
        <w:t>s</w:t>
      </w:r>
      <w:r w:rsidRPr="00F848AE">
        <w:rPr>
          <w:rStyle w:val="School"/>
          <w:sz w:val="20"/>
        </w:rPr>
        <w:t>naphawk</w:t>
      </w:r>
      <w:r w:rsidR="00EF1D2D" w:rsidRPr="00F848AE">
        <w:rPr>
          <w:sz w:val="20"/>
        </w:rPr>
        <w:tab/>
      </w:r>
      <w:r w:rsidRPr="00F848AE">
        <w:rPr>
          <w:sz w:val="20"/>
        </w:rPr>
        <w:t>Evanston</w:t>
      </w:r>
      <w:r w:rsidR="00EF1D2D" w:rsidRPr="00F848AE">
        <w:rPr>
          <w:sz w:val="20"/>
        </w:rPr>
        <w:t xml:space="preserve">, </w:t>
      </w:r>
      <w:r w:rsidRPr="00F848AE">
        <w:rPr>
          <w:sz w:val="20"/>
        </w:rPr>
        <w:t>IL</w:t>
      </w:r>
    </w:p>
    <w:p w:rsidR="008E19F3" w:rsidRPr="00F848AE" w:rsidRDefault="001B28B6" w:rsidP="008E19F3">
      <w:pPr>
        <w:pStyle w:val="SectionHeading"/>
        <w:numPr>
          <w:ilvl w:val="0"/>
          <w:numId w:val="14"/>
        </w:numPr>
        <w:spacing w:before="0"/>
        <w:rPr>
          <w:b w:val="0"/>
          <w:caps w:val="0"/>
          <w:sz w:val="20"/>
        </w:rPr>
      </w:pPr>
      <w:r w:rsidRPr="00F848AE">
        <w:rPr>
          <w:b w:val="0"/>
          <w:caps w:val="0"/>
          <w:sz w:val="20"/>
        </w:rPr>
        <w:t>Investigated</w:t>
      </w:r>
      <w:r w:rsidR="009F4DB7" w:rsidRPr="00F848AE">
        <w:rPr>
          <w:b w:val="0"/>
          <w:caps w:val="0"/>
          <w:sz w:val="20"/>
        </w:rPr>
        <w:t xml:space="preserve"> financing options. Researched investment criteria of angel firms/investors and fit with </w:t>
      </w:r>
      <w:r w:rsidR="00EA1386" w:rsidRPr="00F848AE">
        <w:rPr>
          <w:b w:val="0"/>
          <w:caps w:val="0"/>
          <w:sz w:val="20"/>
        </w:rPr>
        <w:t>strategy</w:t>
      </w:r>
      <w:r w:rsidR="009F4DB7" w:rsidRPr="00F848AE">
        <w:rPr>
          <w:b w:val="0"/>
          <w:caps w:val="0"/>
          <w:sz w:val="20"/>
        </w:rPr>
        <w:t>;</w:t>
      </w:r>
      <w:r w:rsidR="008E19F3" w:rsidRPr="00F848AE">
        <w:rPr>
          <w:b w:val="0"/>
          <w:caps w:val="0"/>
          <w:sz w:val="20"/>
        </w:rPr>
        <w:t xml:space="preserve"> </w:t>
      </w:r>
      <w:r w:rsidR="00B61E2F" w:rsidRPr="00F848AE">
        <w:rPr>
          <w:b w:val="0"/>
          <w:caps w:val="0"/>
          <w:sz w:val="20"/>
        </w:rPr>
        <w:t>provided</w:t>
      </w:r>
      <w:r w:rsidR="00CC026B" w:rsidRPr="00F848AE">
        <w:rPr>
          <w:b w:val="0"/>
          <w:caps w:val="0"/>
          <w:sz w:val="20"/>
        </w:rPr>
        <w:t xml:space="preserve"> recommendations</w:t>
      </w:r>
      <w:r w:rsidR="009F4DB7" w:rsidRPr="00F848AE">
        <w:rPr>
          <w:b w:val="0"/>
          <w:caps w:val="0"/>
          <w:sz w:val="20"/>
        </w:rPr>
        <w:t xml:space="preserve"> on </w:t>
      </w:r>
      <w:r w:rsidR="00005AE6" w:rsidRPr="00F848AE">
        <w:rPr>
          <w:b w:val="0"/>
          <w:caps w:val="0"/>
          <w:sz w:val="20"/>
        </w:rPr>
        <w:t xml:space="preserve">target firms, and </w:t>
      </w:r>
      <w:r w:rsidR="00CC026B" w:rsidRPr="00F848AE">
        <w:rPr>
          <w:b w:val="0"/>
          <w:caps w:val="0"/>
          <w:sz w:val="20"/>
        </w:rPr>
        <w:t>investment presentation</w:t>
      </w:r>
      <w:r w:rsidR="005B2408" w:rsidRPr="00F848AE">
        <w:rPr>
          <w:b w:val="0"/>
          <w:caps w:val="0"/>
          <w:sz w:val="20"/>
        </w:rPr>
        <w:t>s</w:t>
      </w:r>
      <w:r w:rsidR="00EA1386" w:rsidRPr="00F848AE">
        <w:rPr>
          <w:b w:val="0"/>
          <w:caps w:val="0"/>
          <w:sz w:val="20"/>
        </w:rPr>
        <w:t>.</w:t>
      </w:r>
      <w:r w:rsidR="008442E7" w:rsidRPr="00F848AE">
        <w:rPr>
          <w:b w:val="0"/>
          <w:caps w:val="0"/>
          <w:sz w:val="20"/>
        </w:rPr>
        <w:t xml:space="preserve"> </w:t>
      </w:r>
    </w:p>
    <w:p w:rsidR="00873E2A" w:rsidRPr="00F848AE" w:rsidRDefault="00873E2A" w:rsidP="00824C20">
      <w:pPr>
        <w:pStyle w:val="Date"/>
        <w:rPr>
          <w:sz w:val="20"/>
        </w:rPr>
      </w:pPr>
      <w:r w:rsidRPr="00F848AE">
        <w:rPr>
          <w:sz w:val="20"/>
        </w:rPr>
        <w:t>2005-2010</w:t>
      </w:r>
      <w:r w:rsidRPr="00F848AE">
        <w:rPr>
          <w:sz w:val="20"/>
        </w:rPr>
        <w:tab/>
      </w:r>
      <w:r w:rsidRPr="00F848AE">
        <w:rPr>
          <w:rStyle w:val="School"/>
          <w:sz w:val="20"/>
        </w:rPr>
        <w:t>QUalcomm cdma technologies</w:t>
      </w:r>
      <w:r w:rsidRPr="00F848AE">
        <w:rPr>
          <w:sz w:val="20"/>
        </w:rPr>
        <w:tab/>
      </w:r>
      <w:r w:rsidR="00092C60" w:rsidRPr="00F848AE">
        <w:rPr>
          <w:sz w:val="20"/>
        </w:rPr>
        <w:t>San Diego, CA</w:t>
      </w:r>
    </w:p>
    <w:p w:rsidR="00873E2A" w:rsidRPr="00F848AE" w:rsidRDefault="00873E2A" w:rsidP="00824C20">
      <w:pPr>
        <w:pStyle w:val="Position"/>
        <w:rPr>
          <w:sz w:val="20"/>
        </w:rPr>
      </w:pPr>
      <w:r w:rsidRPr="00F848AE">
        <w:rPr>
          <w:sz w:val="20"/>
        </w:rPr>
        <w:t xml:space="preserve">Senior Engineer, </w:t>
      </w:r>
      <w:r w:rsidR="007C7B85" w:rsidRPr="00F848AE">
        <w:rPr>
          <w:sz w:val="20"/>
        </w:rPr>
        <w:t>Engineer, Interim Engineering Intern</w:t>
      </w:r>
      <w:r w:rsidR="009E690D" w:rsidRPr="00F848AE">
        <w:rPr>
          <w:sz w:val="20"/>
        </w:rPr>
        <w:t xml:space="preserve"> (Summer 2004)</w:t>
      </w:r>
    </w:p>
    <w:p w:rsidR="00C54413" w:rsidRPr="00F848AE" w:rsidRDefault="00C54413" w:rsidP="00C54413">
      <w:pPr>
        <w:pStyle w:val="ListParagraph"/>
        <w:widowControl w:val="0"/>
        <w:numPr>
          <w:ilvl w:val="0"/>
          <w:numId w:val="1"/>
        </w:numPr>
        <w:tabs>
          <w:tab w:val="left" w:pos="2520"/>
        </w:tabs>
        <w:autoSpaceDE w:val="0"/>
        <w:autoSpaceDN w:val="0"/>
        <w:adjustRightInd w:val="0"/>
        <w:jc w:val="both"/>
        <w:rPr>
          <w:rStyle w:val="Other"/>
          <w:sz w:val="20"/>
        </w:rPr>
      </w:pPr>
      <w:r w:rsidRPr="00F848AE">
        <w:rPr>
          <w:sz w:val="20"/>
        </w:rPr>
        <w:t xml:space="preserve">Managed </w:t>
      </w:r>
      <w:r w:rsidR="00CB767C">
        <w:rPr>
          <w:sz w:val="20"/>
        </w:rPr>
        <w:t>hardware</w:t>
      </w:r>
      <w:r w:rsidRPr="00F848AE">
        <w:rPr>
          <w:sz w:val="20"/>
        </w:rPr>
        <w:t xml:space="preserve"> delivery to internal customers </w:t>
      </w:r>
      <w:r w:rsidR="00CB767C">
        <w:rPr>
          <w:sz w:val="20"/>
        </w:rPr>
        <w:t xml:space="preserve">of mobile solutions </w:t>
      </w:r>
      <w:r w:rsidRPr="00F848AE">
        <w:rPr>
          <w:sz w:val="20"/>
        </w:rPr>
        <w:t xml:space="preserve">on four projects simultaneously under tight timelines; Developed delivery schedule, </w:t>
      </w:r>
      <w:r w:rsidR="00FE096E" w:rsidRPr="00F848AE">
        <w:rPr>
          <w:sz w:val="20"/>
        </w:rPr>
        <w:t>risk mitigation plans</w:t>
      </w:r>
      <w:r w:rsidRPr="00F848AE">
        <w:rPr>
          <w:sz w:val="20"/>
        </w:rPr>
        <w:t xml:space="preserve">, and monitored progress; </w:t>
      </w:r>
      <w:r w:rsidRPr="00F848AE">
        <w:rPr>
          <w:rStyle w:val="Other"/>
          <w:sz w:val="20"/>
        </w:rPr>
        <w:t>Received QCT’s Upendra Patel Achievement, and QUALSTAR Award</w:t>
      </w:r>
      <w:r w:rsidR="00CB767C">
        <w:rPr>
          <w:rStyle w:val="Other"/>
          <w:sz w:val="20"/>
        </w:rPr>
        <w:t>s</w:t>
      </w:r>
    </w:p>
    <w:p w:rsidR="00E11F7C" w:rsidRPr="00F848AE" w:rsidRDefault="00FC4649" w:rsidP="00741973">
      <w:pPr>
        <w:pStyle w:val="Date"/>
        <w:widowControl w:val="0"/>
        <w:numPr>
          <w:ilvl w:val="0"/>
          <w:numId w:val="1"/>
        </w:numPr>
        <w:tabs>
          <w:tab w:val="left" w:pos="2520"/>
        </w:tabs>
        <w:autoSpaceDE w:val="0"/>
        <w:autoSpaceDN w:val="0"/>
        <w:adjustRightInd w:val="0"/>
        <w:spacing w:before="0"/>
        <w:jc w:val="both"/>
        <w:rPr>
          <w:rStyle w:val="Other"/>
          <w:sz w:val="20"/>
        </w:rPr>
      </w:pPr>
      <w:r>
        <w:rPr>
          <w:sz w:val="20"/>
        </w:rPr>
        <w:t>Delivered</w:t>
      </w:r>
      <w:r w:rsidR="002A173F" w:rsidRPr="00F848AE">
        <w:rPr>
          <w:sz w:val="20"/>
        </w:rPr>
        <w:t xml:space="preserve"> </w:t>
      </w:r>
      <w:r w:rsidR="00380F80" w:rsidRPr="00F848AE">
        <w:rPr>
          <w:sz w:val="20"/>
        </w:rPr>
        <w:t>2</w:t>
      </w:r>
      <w:r w:rsidR="002A173F" w:rsidRPr="00F848AE">
        <w:rPr>
          <w:sz w:val="20"/>
        </w:rPr>
        <w:t>x battery life</w:t>
      </w:r>
      <w:r>
        <w:rPr>
          <w:sz w:val="20"/>
        </w:rPr>
        <w:t xml:space="preserve"> savings by leading audio development across cross-functional team</w:t>
      </w:r>
    </w:p>
    <w:p w:rsidR="00741973" w:rsidRDefault="00741973" w:rsidP="00741973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0"/>
        </w:rPr>
      </w:pPr>
      <w:r w:rsidRPr="00F848AE">
        <w:rPr>
          <w:sz w:val="20"/>
        </w:rPr>
        <w:t xml:space="preserve">Contributed to </w:t>
      </w:r>
      <w:r w:rsidR="004F6245" w:rsidRPr="00F848AE">
        <w:rPr>
          <w:sz w:val="20"/>
        </w:rPr>
        <w:t>integration</w:t>
      </w:r>
      <w:r w:rsidRPr="00F848AE">
        <w:rPr>
          <w:sz w:val="20"/>
        </w:rPr>
        <w:t xml:space="preserve"> </w:t>
      </w:r>
      <w:r w:rsidR="004F6245" w:rsidRPr="00F848AE">
        <w:rPr>
          <w:sz w:val="20"/>
        </w:rPr>
        <w:t xml:space="preserve">of </w:t>
      </w:r>
      <w:r w:rsidR="00A10833" w:rsidRPr="00F848AE">
        <w:rPr>
          <w:sz w:val="20"/>
        </w:rPr>
        <w:t xml:space="preserve">$65 million </w:t>
      </w:r>
      <w:r w:rsidR="004F6245" w:rsidRPr="00F848AE">
        <w:rPr>
          <w:sz w:val="20"/>
        </w:rPr>
        <w:t xml:space="preserve">offshore </w:t>
      </w:r>
      <w:r w:rsidR="00A10833" w:rsidRPr="00F848AE">
        <w:rPr>
          <w:sz w:val="20"/>
        </w:rPr>
        <w:t>acquisition</w:t>
      </w:r>
      <w:r w:rsidR="002845AA" w:rsidRPr="00F848AE">
        <w:rPr>
          <w:sz w:val="20"/>
        </w:rPr>
        <w:t>; Provided training and knowledge transfer;</w:t>
      </w:r>
      <w:r w:rsidR="004F6245" w:rsidRPr="00F848AE">
        <w:rPr>
          <w:sz w:val="20"/>
        </w:rPr>
        <w:t xml:space="preserve"> </w:t>
      </w:r>
      <w:r w:rsidR="0056680B" w:rsidRPr="00F848AE">
        <w:rPr>
          <w:sz w:val="20"/>
        </w:rPr>
        <w:t xml:space="preserve">Transitioned existing projects </w:t>
      </w:r>
      <w:r w:rsidR="00A71E4A">
        <w:rPr>
          <w:sz w:val="20"/>
        </w:rPr>
        <w:t>while maintaining original timelines</w:t>
      </w:r>
    </w:p>
    <w:p w:rsidR="00FD00C2" w:rsidRPr="00F848AE" w:rsidRDefault="002B74CE" w:rsidP="00FD00C2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0"/>
        </w:rPr>
      </w:pPr>
      <w:r w:rsidRPr="00F848AE">
        <w:rPr>
          <w:sz w:val="20"/>
        </w:rPr>
        <w:t xml:space="preserve">Selected to </w:t>
      </w:r>
      <w:r w:rsidR="00A02C5F">
        <w:rPr>
          <w:sz w:val="20"/>
        </w:rPr>
        <w:t>QCT’s</w:t>
      </w:r>
      <w:r w:rsidRPr="00F848AE">
        <w:rPr>
          <w:sz w:val="20"/>
        </w:rPr>
        <w:t xml:space="preserve"> </w:t>
      </w:r>
      <w:r w:rsidR="00A02C5F">
        <w:rPr>
          <w:sz w:val="20"/>
        </w:rPr>
        <w:t>UT-Austin</w:t>
      </w:r>
      <w:r w:rsidRPr="00F848AE">
        <w:rPr>
          <w:sz w:val="20"/>
        </w:rPr>
        <w:t xml:space="preserve"> recruiting team</w:t>
      </w:r>
      <w:r w:rsidR="00A02C5F">
        <w:rPr>
          <w:sz w:val="20"/>
        </w:rPr>
        <w:t xml:space="preserve"> to attend career fairs, mentor new hires/</w:t>
      </w:r>
      <w:r w:rsidR="00575290" w:rsidRPr="00F848AE">
        <w:rPr>
          <w:sz w:val="20"/>
        </w:rPr>
        <w:t>inter</w:t>
      </w:r>
      <w:r w:rsidR="00211089" w:rsidRPr="00F848AE">
        <w:rPr>
          <w:sz w:val="20"/>
        </w:rPr>
        <w:t>ns</w:t>
      </w:r>
    </w:p>
    <w:p w:rsidR="000F19AB" w:rsidRPr="00F848AE" w:rsidRDefault="0013706F" w:rsidP="00824C20">
      <w:pPr>
        <w:pStyle w:val="SectionHeading"/>
        <w:rPr>
          <w:sz w:val="20"/>
        </w:rPr>
      </w:pPr>
      <w:r w:rsidRPr="00F848AE">
        <w:rPr>
          <w:sz w:val="20"/>
        </w:rPr>
        <w:t>ADDITIONAL</w:t>
      </w:r>
      <w:r w:rsidR="000F19AB" w:rsidRPr="00F848AE">
        <w:rPr>
          <w:sz w:val="20"/>
        </w:rPr>
        <w:t xml:space="preserve"> Data</w:t>
      </w:r>
    </w:p>
    <w:p w:rsidR="00824C20" w:rsidRPr="00F848AE" w:rsidRDefault="004C29A1" w:rsidP="00E27790">
      <w:pPr>
        <w:pStyle w:val="Date"/>
        <w:numPr>
          <w:ilvl w:val="0"/>
          <w:numId w:val="2"/>
        </w:numPr>
        <w:tabs>
          <w:tab w:val="left" w:pos="2520"/>
        </w:tabs>
        <w:spacing w:before="0"/>
        <w:ind w:left="2160" w:firstLine="0"/>
        <w:rPr>
          <w:rStyle w:val="Other"/>
          <w:sz w:val="20"/>
        </w:rPr>
      </w:pPr>
      <w:r w:rsidRPr="00F848AE">
        <w:rPr>
          <w:rStyle w:val="Other"/>
          <w:sz w:val="20"/>
        </w:rPr>
        <w:t xml:space="preserve">New Zealand Snowsports Instructors Alliance (NZSIA) </w:t>
      </w:r>
      <w:r w:rsidR="00BA5371" w:rsidRPr="00F848AE">
        <w:rPr>
          <w:rStyle w:val="Other"/>
          <w:sz w:val="20"/>
        </w:rPr>
        <w:t>certified snowboard instructor</w:t>
      </w:r>
    </w:p>
    <w:p w:rsidR="00C25366" w:rsidRDefault="00117C8F" w:rsidP="00E27790">
      <w:pPr>
        <w:pStyle w:val="Date"/>
        <w:numPr>
          <w:ilvl w:val="0"/>
          <w:numId w:val="2"/>
        </w:numPr>
        <w:tabs>
          <w:tab w:val="left" w:pos="2520"/>
        </w:tabs>
        <w:spacing w:before="0"/>
        <w:ind w:left="2160" w:firstLine="0"/>
        <w:rPr>
          <w:rStyle w:val="Other"/>
          <w:sz w:val="20"/>
        </w:rPr>
      </w:pPr>
      <w:r w:rsidRPr="00F848AE">
        <w:rPr>
          <w:rStyle w:val="Other"/>
          <w:sz w:val="20"/>
        </w:rPr>
        <w:t xml:space="preserve">Traveled to New Zealand, Chile, </w:t>
      </w:r>
      <w:r w:rsidR="00C25366" w:rsidRPr="00F848AE">
        <w:rPr>
          <w:rStyle w:val="Other"/>
          <w:sz w:val="20"/>
        </w:rPr>
        <w:t>Argentina</w:t>
      </w:r>
      <w:r w:rsidR="00945351">
        <w:rPr>
          <w:rStyle w:val="Other"/>
          <w:sz w:val="20"/>
        </w:rPr>
        <w:t>, and Switzerland</w:t>
      </w:r>
      <w:r w:rsidRPr="00F848AE">
        <w:rPr>
          <w:rStyle w:val="Other"/>
          <w:sz w:val="20"/>
        </w:rPr>
        <w:t xml:space="preserve"> for snowboarding</w:t>
      </w:r>
    </w:p>
    <w:p w:rsidR="00CE7892" w:rsidRPr="00F848AE" w:rsidRDefault="00CE7892" w:rsidP="00E27790">
      <w:pPr>
        <w:pStyle w:val="Date"/>
        <w:numPr>
          <w:ilvl w:val="0"/>
          <w:numId w:val="2"/>
        </w:numPr>
        <w:tabs>
          <w:tab w:val="left" w:pos="2520"/>
        </w:tabs>
        <w:spacing w:before="0"/>
        <w:ind w:left="2160" w:firstLine="0"/>
        <w:rPr>
          <w:rStyle w:val="Other"/>
          <w:sz w:val="20"/>
        </w:rPr>
      </w:pPr>
      <w:r w:rsidRPr="00F848AE">
        <w:rPr>
          <w:rStyle w:val="Other"/>
          <w:sz w:val="20"/>
        </w:rPr>
        <w:t>Manage personal portfolio of securities selected through fundamental analysis</w:t>
      </w:r>
    </w:p>
    <w:p w:rsidR="00A53316" w:rsidRDefault="00A53316" w:rsidP="00E27790">
      <w:pPr>
        <w:pStyle w:val="Date"/>
        <w:numPr>
          <w:ilvl w:val="0"/>
          <w:numId w:val="2"/>
        </w:numPr>
        <w:tabs>
          <w:tab w:val="left" w:pos="2520"/>
        </w:tabs>
        <w:spacing w:before="0"/>
        <w:ind w:left="2160" w:firstLine="0"/>
        <w:rPr>
          <w:rStyle w:val="Other"/>
          <w:sz w:val="20"/>
        </w:rPr>
      </w:pPr>
      <w:r w:rsidRPr="00F848AE">
        <w:rPr>
          <w:rStyle w:val="Other"/>
          <w:sz w:val="20"/>
        </w:rPr>
        <w:t>United States</w:t>
      </w:r>
      <w:r w:rsidR="00F73065" w:rsidRPr="00F848AE">
        <w:rPr>
          <w:rStyle w:val="Other"/>
          <w:sz w:val="20"/>
        </w:rPr>
        <w:t xml:space="preserve"> Permanent R</w:t>
      </w:r>
      <w:r w:rsidR="005448B5" w:rsidRPr="00F848AE">
        <w:rPr>
          <w:rStyle w:val="Other"/>
          <w:sz w:val="20"/>
        </w:rPr>
        <w:t>esident, Indian citizen</w:t>
      </w:r>
    </w:p>
    <w:sectPr w:rsidR="00A53316" w:rsidSect="004C485D">
      <w:headerReference w:type="default" r:id="rId9"/>
      <w:footerReference w:type="default" r:id="rId10"/>
      <w:pgSz w:w="12240" w:h="15840"/>
      <w:pgMar w:top="1152" w:right="1080" w:bottom="1152" w:left="1080" w:header="576" w:footer="576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508" w:rsidRDefault="00136508" w:rsidP="005F5836">
      <w:r>
        <w:separator/>
      </w:r>
    </w:p>
  </w:endnote>
  <w:endnote w:type="continuationSeparator" w:id="0">
    <w:p w:rsidR="00136508" w:rsidRDefault="00136508" w:rsidP="005F58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DDA" w:rsidRPr="006B3668" w:rsidRDefault="00CD1DDA" w:rsidP="004C485D">
    <w:pPr>
      <w:pStyle w:val="Revised"/>
      <w:ind w:left="7920"/>
      <w:jc w:val="left"/>
      <w:rPr>
        <w:sz w:val="20"/>
      </w:rPr>
    </w:pPr>
    <w:r>
      <w:rPr>
        <w:sz w:val="20"/>
      </w:rPr>
      <w:t xml:space="preserve">           </w:t>
    </w:r>
    <w:r w:rsidR="00941F58">
      <w:rPr>
        <w:sz w:val="20"/>
      </w:rPr>
      <w:fldChar w:fldCharType="begin"/>
    </w:r>
    <w:r>
      <w:rPr>
        <w:sz w:val="20"/>
      </w:rPr>
      <w:instrText xml:space="preserve"> DATE \@ "MMMM d, yyyy" </w:instrText>
    </w:r>
    <w:r w:rsidR="00941F58">
      <w:rPr>
        <w:sz w:val="20"/>
      </w:rPr>
      <w:fldChar w:fldCharType="separate"/>
    </w:r>
    <w:r w:rsidR="004F02BC">
      <w:rPr>
        <w:noProof/>
        <w:sz w:val="20"/>
      </w:rPr>
      <w:t>February 2, 2012</w:t>
    </w:r>
    <w:r w:rsidR="00941F58">
      <w:rPr>
        <w:sz w:val="20"/>
      </w:rPr>
      <w:fldChar w:fldCharType="end"/>
    </w:r>
  </w:p>
  <w:p w:rsidR="00CD1DDA" w:rsidRDefault="00CD1D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508" w:rsidRDefault="00136508" w:rsidP="005F5836">
      <w:r>
        <w:separator/>
      </w:r>
    </w:p>
  </w:footnote>
  <w:footnote w:type="continuationSeparator" w:id="0">
    <w:p w:rsidR="00136508" w:rsidRDefault="00136508" w:rsidP="005F58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DDA" w:rsidRPr="00196FE1" w:rsidRDefault="00CD1DDA">
    <w:pPr>
      <w:pStyle w:val="Header"/>
      <w:rPr>
        <w:sz w:val="18"/>
        <w:szCs w:val="18"/>
      </w:rPr>
    </w:pPr>
  </w:p>
  <w:p w:rsidR="00CD1DDA" w:rsidRDefault="00CD1DD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FA65B9"/>
    <w:multiLevelType w:val="hybridMultilevel"/>
    <w:tmpl w:val="974491A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0836323B"/>
    <w:multiLevelType w:val="hybridMultilevel"/>
    <w:tmpl w:val="65E8F04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>
    <w:nsid w:val="137054DA"/>
    <w:multiLevelType w:val="hybridMultilevel"/>
    <w:tmpl w:val="F01E2DD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6A150F7"/>
    <w:multiLevelType w:val="hybridMultilevel"/>
    <w:tmpl w:val="BEE4BD9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B891DD8"/>
    <w:multiLevelType w:val="hybridMultilevel"/>
    <w:tmpl w:val="07302F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F1E6861"/>
    <w:multiLevelType w:val="hybridMultilevel"/>
    <w:tmpl w:val="B8E473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2B6578DA"/>
    <w:multiLevelType w:val="hybridMultilevel"/>
    <w:tmpl w:val="18C6DF0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2C225BF9"/>
    <w:multiLevelType w:val="hybridMultilevel"/>
    <w:tmpl w:val="0A34E6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FF19B1"/>
    <w:multiLevelType w:val="hybridMultilevel"/>
    <w:tmpl w:val="84E6E2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DCB2DF1"/>
    <w:multiLevelType w:val="hybridMultilevel"/>
    <w:tmpl w:val="614C13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50A34C33"/>
    <w:multiLevelType w:val="hybridMultilevel"/>
    <w:tmpl w:val="F4C4BF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98A518D"/>
    <w:multiLevelType w:val="hybridMultilevel"/>
    <w:tmpl w:val="B8B2227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7D532DDB"/>
    <w:multiLevelType w:val="hybridMultilevel"/>
    <w:tmpl w:val="C23617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10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11"/>
  </w:num>
  <w:num w:numId="9">
    <w:abstractNumId w:val="9"/>
  </w:num>
  <w:num w:numId="10">
    <w:abstractNumId w:val="1"/>
  </w:num>
  <w:num w:numId="11">
    <w:abstractNumId w:val="12"/>
  </w:num>
  <w:num w:numId="12">
    <w:abstractNumId w:val="13"/>
  </w:num>
  <w:num w:numId="13">
    <w:abstractNumId w:val="4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embedSystemFonts/>
  <w:proofState w:spelling="clean" w:grammar="clean"/>
  <w:attachedTemplate r:id="rId1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16738"/>
  </w:hdrShapeDefaults>
  <w:footnotePr>
    <w:footnote w:id="-1"/>
    <w:footnote w:id="0"/>
  </w:footnotePr>
  <w:endnotePr>
    <w:endnote w:id="-1"/>
    <w:endnote w:id="0"/>
  </w:endnotePr>
  <w:compat/>
  <w:rsids>
    <w:rsidRoot w:val="001D0B7A"/>
    <w:rsid w:val="00005AE6"/>
    <w:rsid w:val="0001714D"/>
    <w:rsid w:val="00020DB5"/>
    <w:rsid w:val="00022CE5"/>
    <w:rsid w:val="00023026"/>
    <w:rsid w:val="00032961"/>
    <w:rsid w:val="00032E34"/>
    <w:rsid w:val="00042C43"/>
    <w:rsid w:val="00044057"/>
    <w:rsid w:val="00045559"/>
    <w:rsid w:val="0005267B"/>
    <w:rsid w:val="00063C12"/>
    <w:rsid w:val="00092C60"/>
    <w:rsid w:val="000B1ADF"/>
    <w:rsid w:val="000B7CF1"/>
    <w:rsid w:val="000C1C6E"/>
    <w:rsid w:val="000C4857"/>
    <w:rsid w:val="000C7121"/>
    <w:rsid w:val="000D688A"/>
    <w:rsid w:val="000F19AB"/>
    <w:rsid w:val="000F31B3"/>
    <w:rsid w:val="00102767"/>
    <w:rsid w:val="001079F7"/>
    <w:rsid w:val="00117C8F"/>
    <w:rsid w:val="00136508"/>
    <w:rsid w:val="0013706F"/>
    <w:rsid w:val="00164039"/>
    <w:rsid w:val="001724BD"/>
    <w:rsid w:val="00180C07"/>
    <w:rsid w:val="00184EA7"/>
    <w:rsid w:val="001966B3"/>
    <w:rsid w:val="00196FE1"/>
    <w:rsid w:val="001A0870"/>
    <w:rsid w:val="001A602E"/>
    <w:rsid w:val="001B1533"/>
    <w:rsid w:val="001B28B6"/>
    <w:rsid w:val="001B450D"/>
    <w:rsid w:val="001C40F2"/>
    <w:rsid w:val="001C4C07"/>
    <w:rsid w:val="001D0B7A"/>
    <w:rsid w:val="001D19E5"/>
    <w:rsid w:val="001E0894"/>
    <w:rsid w:val="001E7402"/>
    <w:rsid w:val="001F3C80"/>
    <w:rsid w:val="00211089"/>
    <w:rsid w:val="00216150"/>
    <w:rsid w:val="00220B4B"/>
    <w:rsid w:val="002224BB"/>
    <w:rsid w:val="002237B5"/>
    <w:rsid w:val="00227D9B"/>
    <w:rsid w:val="002323CA"/>
    <w:rsid w:val="00266195"/>
    <w:rsid w:val="0026670F"/>
    <w:rsid w:val="002764A6"/>
    <w:rsid w:val="002845AA"/>
    <w:rsid w:val="00286B37"/>
    <w:rsid w:val="00292A43"/>
    <w:rsid w:val="002A173F"/>
    <w:rsid w:val="002A52C3"/>
    <w:rsid w:val="002B3192"/>
    <w:rsid w:val="002B74CE"/>
    <w:rsid w:val="002D006A"/>
    <w:rsid w:val="002D7A03"/>
    <w:rsid w:val="002E4082"/>
    <w:rsid w:val="00331418"/>
    <w:rsid w:val="0035051E"/>
    <w:rsid w:val="00375B41"/>
    <w:rsid w:val="00380F80"/>
    <w:rsid w:val="003819A7"/>
    <w:rsid w:val="0039465E"/>
    <w:rsid w:val="003A170B"/>
    <w:rsid w:val="003A48C8"/>
    <w:rsid w:val="003B2257"/>
    <w:rsid w:val="003D47D3"/>
    <w:rsid w:val="003D6A99"/>
    <w:rsid w:val="003E3B73"/>
    <w:rsid w:val="003F53C9"/>
    <w:rsid w:val="003F6A18"/>
    <w:rsid w:val="004022DC"/>
    <w:rsid w:val="004054F4"/>
    <w:rsid w:val="00410E9C"/>
    <w:rsid w:val="00427E6F"/>
    <w:rsid w:val="00450E46"/>
    <w:rsid w:val="00463A47"/>
    <w:rsid w:val="00472F56"/>
    <w:rsid w:val="004916A4"/>
    <w:rsid w:val="00496F44"/>
    <w:rsid w:val="004A0E0F"/>
    <w:rsid w:val="004A32C1"/>
    <w:rsid w:val="004A54D8"/>
    <w:rsid w:val="004C29A1"/>
    <w:rsid w:val="004C485D"/>
    <w:rsid w:val="004D4713"/>
    <w:rsid w:val="004F02BC"/>
    <w:rsid w:val="004F6245"/>
    <w:rsid w:val="00500FD3"/>
    <w:rsid w:val="00501E17"/>
    <w:rsid w:val="005026D9"/>
    <w:rsid w:val="00502987"/>
    <w:rsid w:val="005212F5"/>
    <w:rsid w:val="00525D7F"/>
    <w:rsid w:val="0052650F"/>
    <w:rsid w:val="0053576A"/>
    <w:rsid w:val="00540774"/>
    <w:rsid w:val="005448B5"/>
    <w:rsid w:val="00551285"/>
    <w:rsid w:val="005526B2"/>
    <w:rsid w:val="00553054"/>
    <w:rsid w:val="005565E3"/>
    <w:rsid w:val="0056367F"/>
    <w:rsid w:val="00564F11"/>
    <w:rsid w:val="0056680B"/>
    <w:rsid w:val="005705A3"/>
    <w:rsid w:val="005712E2"/>
    <w:rsid w:val="00575290"/>
    <w:rsid w:val="00575A5A"/>
    <w:rsid w:val="00577B9F"/>
    <w:rsid w:val="00580774"/>
    <w:rsid w:val="00584520"/>
    <w:rsid w:val="00591A8F"/>
    <w:rsid w:val="005B2408"/>
    <w:rsid w:val="005D1B75"/>
    <w:rsid w:val="005D3E63"/>
    <w:rsid w:val="005D4192"/>
    <w:rsid w:val="005E30C7"/>
    <w:rsid w:val="005E658D"/>
    <w:rsid w:val="005F5836"/>
    <w:rsid w:val="006067F8"/>
    <w:rsid w:val="0062143D"/>
    <w:rsid w:val="00627EA4"/>
    <w:rsid w:val="006421D1"/>
    <w:rsid w:val="00645D87"/>
    <w:rsid w:val="00651193"/>
    <w:rsid w:val="0065504B"/>
    <w:rsid w:val="00675B91"/>
    <w:rsid w:val="00677C75"/>
    <w:rsid w:val="006874E6"/>
    <w:rsid w:val="006A1558"/>
    <w:rsid w:val="006B0899"/>
    <w:rsid w:val="006B3668"/>
    <w:rsid w:val="006B4A52"/>
    <w:rsid w:val="006C4283"/>
    <w:rsid w:val="006C7590"/>
    <w:rsid w:val="006E18B5"/>
    <w:rsid w:val="006E1C65"/>
    <w:rsid w:val="006E7B95"/>
    <w:rsid w:val="006F271B"/>
    <w:rsid w:val="007026FF"/>
    <w:rsid w:val="00716D07"/>
    <w:rsid w:val="00720A13"/>
    <w:rsid w:val="00723150"/>
    <w:rsid w:val="0072436C"/>
    <w:rsid w:val="00724F74"/>
    <w:rsid w:val="00727B29"/>
    <w:rsid w:val="00731B33"/>
    <w:rsid w:val="00741973"/>
    <w:rsid w:val="00743C57"/>
    <w:rsid w:val="00752AB0"/>
    <w:rsid w:val="00762070"/>
    <w:rsid w:val="007671FF"/>
    <w:rsid w:val="00786711"/>
    <w:rsid w:val="007871E9"/>
    <w:rsid w:val="007955FF"/>
    <w:rsid w:val="007A4306"/>
    <w:rsid w:val="007A6D0C"/>
    <w:rsid w:val="007B7D5A"/>
    <w:rsid w:val="007C4BA9"/>
    <w:rsid w:val="007C7B85"/>
    <w:rsid w:val="007D67A8"/>
    <w:rsid w:val="007E525C"/>
    <w:rsid w:val="007E71B8"/>
    <w:rsid w:val="007F5921"/>
    <w:rsid w:val="00814C7A"/>
    <w:rsid w:val="0082008A"/>
    <w:rsid w:val="00821869"/>
    <w:rsid w:val="00824C20"/>
    <w:rsid w:val="008442E7"/>
    <w:rsid w:val="008509F9"/>
    <w:rsid w:val="00850B31"/>
    <w:rsid w:val="00851FAF"/>
    <w:rsid w:val="00865C7F"/>
    <w:rsid w:val="00873E2A"/>
    <w:rsid w:val="00874459"/>
    <w:rsid w:val="008808CF"/>
    <w:rsid w:val="00881D30"/>
    <w:rsid w:val="0088542F"/>
    <w:rsid w:val="00890259"/>
    <w:rsid w:val="008A1E88"/>
    <w:rsid w:val="008A3BBD"/>
    <w:rsid w:val="008B3C96"/>
    <w:rsid w:val="008C4633"/>
    <w:rsid w:val="008D4D0F"/>
    <w:rsid w:val="008E1424"/>
    <w:rsid w:val="008E19F3"/>
    <w:rsid w:val="008F0C0C"/>
    <w:rsid w:val="008F3D0E"/>
    <w:rsid w:val="00901DAC"/>
    <w:rsid w:val="00913CE8"/>
    <w:rsid w:val="009144AD"/>
    <w:rsid w:val="00936B55"/>
    <w:rsid w:val="00937CF0"/>
    <w:rsid w:val="00941F58"/>
    <w:rsid w:val="00945351"/>
    <w:rsid w:val="00955F98"/>
    <w:rsid w:val="009563FC"/>
    <w:rsid w:val="00957C5C"/>
    <w:rsid w:val="00974FEE"/>
    <w:rsid w:val="00981AFF"/>
    <w:rsid w:val="00986A69"/>
    <w:rsid w:val="0099388F"/>
    <w:rsid w:val="00996E39"/>
    <w:rsid w:val="009A6D8E"/>
    <w:rsid w:val="009B2639"/>
    <w:rsid w:val="009B2788"/>
    <w:rsid w:val="009B5656"/>
    <w:rsid w:val="009C06C5"/>
    <w:rsid w:val="009C4CD1"/>
    <w:rsid w:val="009C6521"/>
    <w:rsid w:val="009E690D"/>
    <w:rsid w:val="009E7137"/>
    <w:rsid w:val="009F4848"/>
    <w:rsid w:val="009F4DB7"/>
    <w:rsid w:val="009F6229"/>
    <w:rsid w:val="00A00CAC"/>
    <w:rsid w:val="00A02C5F"/>
    <w:rsid w:val="00A10833"/>
    <w:rsid w:val="00A140EC"/>
    <w:rsid w:val="00A21B5B"/>
    <w:rsid w:val="00A37074"/>
    <w:rsid w:val="00A53316"/>
    <w:rsid w:val="00A71E4A"/>
    <w:rsid w:val="00A71F2B"/>
    <w:rsid w:val="00A87807"/>
    <w:rsid w:val="00AA2F06"/>
    <w:rsid w:val="00AA3D18"/>
    <w:rsid w:val="00AA45A3"/>
    <w:rsid w:val="00AB1545"/>
    <w:rsid w:val="00AB3AF7"/>
    <w:rsid w:val="00AC09D7"/>
    <w:rsid w:val="00AC5ACB"/>
    <w:rsid w:val="00AC77C6"/>
    <w:rsid w:val="00AD69CD"/>
    <w:rsid w:val="00AD746F"/>
    <w:rsid w:val="00B01143"/>
    <w:rsid w:val="00B440EF"/>
    <w:rsid w:val="00B47072"/>
    <w:rsid w:val="00B53A59"/>
    <w:rsid w:val="00B61E2F"/>
    <w:rsid w:val="00B71592"/>
    <w:rsid w:val="00B73D0C"/>
    <w:rsid w:val="00B83E00"/>
    <w:rsid w:val="00B92EDB"/>
    <w:rsid w:val="00BA0C3B"/>
    <w:rsid w:val="00BA4934"/>
    <w:rsid w:val="00BA5371"/>
    <w:rsid w:val="00BB3474"/>
    <w:rsid w:val="00BD4473"/>
    <w:rsid w:val="00BD579B"/>
    <w:rsid w:val="00BE1E6C"/>
    <w:rsid w:val="00BF4F17"/>
    <w:rsid w:val="00C16F21"/>
    <w:rsid w:val="00C20E4A"/>
    <w:rsid w:val="00C22E7F"/>
    <w:rsid w:val="00C25366"/>
    <w:rsid w:val="00C43660"/>
    <w:rsid w:val="00C54413"/>
    <w:rsid w:val="00C606B2"/>
    <w:rsid w:val="00C677C9"/>
    <w:rsid w:val="00C77C1E"/>
    <w:rsid w:val="00C910C0"/>
    <w:rsid w:val="00C97E44"/>
    <w:rsid w:val="00CB0A46"/>
    <w:rsid w:val="00CB0C73"/>
    <w:rsid w:val="00CB432B"/>
    <w:rsid w:val="00CB767C"/>
    <w:rsid w:val="00CC026B"/>
    <w:rsid w:val="00CD1DDA"/>
    <w:rsid w:val="00CD5175"/>
    <w:rsid w:val="00CD760D"/>
    <w:rsid w:val="00CE329D"/>
    <w:rsid w:val="00CE7892"/>
    <w:rsid w:val="00CE7DE9"/>
    <w:rsid w:val="00CF4D4E"/>
    <w:rsid w:val="00D10AC6"/>
    <w:rsid w:val="00D337DB"/>
    <w:rsid w:val="00D3664E"/>
    <w:rsid w:val="00D37A1F"/>
    <w:rsid w:val="00D42374"/>
    <w:rsid w:val="00D43EAD"/>
    <w:rsid w:val="00D44AF0"/>
    <w:rsid w:val="00D459FD"/>
    <w:rsid w:val="00D82C75"/>
    <w:rsid w:val="00D95B45"/>
    <w:rsid w:val="00DC423B"/>
    <w:rsid w:val="00E05A45"/>
    <w:rsid w:val="00E11F7C"/>
    <w:rsid w:val="00E147A4"/>
    <w:rsid w:val="00E20E03"/>
    <w:rsid w:val="00E243AE"/>
    <w:rsid w:val="00E26231"/>
    <w:rsid w:val="00E27790"/>
    <w:rsid w:val="00E30316"/>
    <w:rsid w:val="00E311D0"/>
    <w:rsid w:val="00E40E70"/>
    <w:rsid w:val="00E43CEE"/>
    <w:rsid w:val="00E45060"/>
    <w:rsid w:val="00E501DD"/>
    <w:rsid w:val="00E50A18"/>
    <w:rsid w:val="00E5251D"/>
    <w:rsid w:val="00E62E62"/>
    <w:rsid w:val="00E81BF4"/>
    <w:rsid w:val="00E93C67"/>
    <w:rsid w:val="00E952E7"/>
    <w:rsid w:val="00EA1386"/>
    <w:rsid w:val="00EC0A22"/>
    <w:rsid w:val="00EC2393"/>
    <w:rsid w:val="00EC5086"/>
    <w:rsid w:val="00ED5100"/>
    <w:rsid w:val="00EE1AFA"/>
    <w:rsid w:val="00EE3023"/>
    <w:rsid w:val="00EE5690"/>
    <w:rsid w:val="00EF1352"/>
    <w:rsid w:val="00EF1D2D"/>
    <w:rsid w:val="00F00CCA"/>
    <w:rsid w:val="00F12880"/>
    <w:rsid w:val="00F17290"/>
    <w:rsid w:val="00F233C3"/>
    <w:rsid w:val="00F252FE"/>
    <w:rsid w:val="00F260F4"/>
    <w:rsid w:val="00F448B1"/>
    <w:rsid w:val="00F4627B"/>
    <w:rsid w:val="00F506FF"/>
    <w:rsid w:val="00F51997"/>
    <w:rsid w:val="00F5611A"/>
    <w:rsid w:val="00F658ED"/>
    <w:rsid w:val="00F73065"/>
    <w:rsid w:val="00F848AE"/>
    <w:rsid w:val="00F85F27"/>
    <w:rsid w:val="00F95947"/>
    <w:rsid w:val="00F96866"/>
    <w:rsid w:val="00F97DC9"/>
    <w:rsid w:val="00FA11E7"/>
    <w:rsid w:val="00FA3FA3"/>
    <w:rsid w:val="00FB6ACB"/>
    <w:rsid w:val="00FC4649"/>
    <w:rsid w:val="00FD00C2"/>
    <w:rsid w:val="00FE0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D0F"/>
    <w:rPr>
      <w:sz w:val="24"/>
    </w:rPr>
  </w:style>
  <w:style w:type="paragraph" w:styleId="Heading3">
    <w:name w:val="heading 3"/>
    <w:basedOn w:val="Normal"/>
    <w:next w:val="Normal"/>
    <w:qFormat/>
    <w:rsid w:val="008D4D0F"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290"/>
    <w:rPr>
      <w:rFonts w:ascii="Tahoma" w:hAnsi="Tahoma" w:cs="Tahoma"/>
      <w:sz w:val="16"/>
      <w:szCs w:val="16"/>
    </w:rPr>
  </w:style>
  <w:style w:type="paragraph" w:customStyle="1" w:styleId="Name">
    <w:name w:val="Name"/>
    <w:basedOn w:val="Normal"/>
    <w:rsid w:val="008D4D0F"/>
    <w:pPr>
      <w:jc w:val="center"/>
    </w:pPr>
    <w:rPr>
      <w:b/>
      <w:caps/>
    </w:rPr>
  </w:style>
  <w:style w:type="paragraph" w:customStyle="1" w:styleId="Address">
    <w:name w:val="Address"/>
    <w:basedOn w:val="Normal"/>
    <w:rsid w:val="008D4D0F"/>
    <w:pPr>
      <w:jc w:val="center"/>
    </w:pPr>
  </w:style>
  <w:style w:type="paragraph" w:customStyle="1" w:styleId="PhoneNumber">
    <w:name w:val="Phone Number"/>
    <w:basedOn w:val="Normal"/>
    <w:rsid w:val="008D4D0F"/>
    <w:pPr>
      <w:spacing w:after="240"/>
      <w:jc w:val="center"/>
    </w:pPr>
  </w:style>
  <w:style w:type="paragraph" w:customStyle="1" w:styleId="SectionHeading">
    <w:name w:val="Section Heading"/>
    <w:basedOn w:val="Normal"/>
    <w:rsid w:val="008D4D0F"/>
    <w:pPr>
      <w:spacing w:before="240"/>
    </w:pPr>
    <w:rPr>
      <w:b/>
      <w:caps/>
    </w:rPr>
  </w:style>
  <w:style w:type="paragraph" w:styleId="Date">
    <w:name w:val="Date"/>
    <w:basedOn w:val="Normal"/>
    <w:link w:val="DateChar"/>
    <w:rsid w:val="008D4D0F"/>
    <w:pPr>
      <w:tabs>
        <w:tab w:val="left" w:pos="2160"/>
        <w:tab w:val="right" w:pos="10080"/>
      </w:tabs>
      <w:spacing w:before="120"/>
    </w:pPr>
  </w:style>
  <w:style w:type="character" w:customStyle="1" w:styleId="School">
    <w:name w:val="School"/>
    <w:basedOn w:val="DefaultParagraphFont"/>
    <w:rsid w:val="008D4D0F"/>
    <w:rPr>
      <w:b/>
      <w:caps/>
    </w:rPr>
  </w:style>
  <w:style w:type="paragraph" w:customStyle="1" w:styleId="Position">
    <w:name w:val="Position"/>
    <w:basedOn w:val="Normal"/>
    <w:rsid w:val="008D4D0F"/>
    <w:pPr>
      <w:ind w:left="2160"/>
    </w:pPr>
    <w:rPr>
      <w:i/>
    </w:rPr>
  </w:style>
  <w:style w:type="paragraph" w:customStyle="1" w:styleId="Details">
    <w:name w:val="Details"/>
    <w:basedOn w:val="Position"/>
    <w:rsid w:val="008D4D0F"/>
    <w:pPr>
      <w:ind w:left="2520" w:hanging="360"/>
    </w:pPr>
    <w:rPr>
      <w:i w:val="0"/>
    </w:rPr>
  </w:style>
  <w:style w:type="paragraph" w:customStyle="1" w:styleId="Body">
    <w:name w:val="Body"/>
    <w:basedOn w:val="Date"/>
    <w:rsid w:val="008D4D0F"/>
    <w:pPr>
      <w:spacing w:before="0"/>
      <w:ind w:left="2160"/>
    </w:pPr>
  </w:style>
  <w:style w:type="character" w:customStyle="1" w:styleId="Other">
    <w:name w:val="Other"/>
    <w:basedOn w:val="DefaultParagraphFont"/>
    <w:rsid w:val="008D4D0F"/>
  </w:style>
  <w:style w:type="paragraph" w:customStyle="1" w:styleId="Revised">
    <w:name w:val="Revised"/>
    <w:basedOn w:val="Normal"/>
    <w:rsid w:val="008D4D0F"/>
    <w:pPr>
      <w:jc w:val="right"/>
    </w:pPr>
    <w:rPr>
      <w:i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290"/>
    <w:rPr>
      <w:rFonts w:ascii="Tahoma" w:hAnsi="Tahoma" w:cs="Tahoma"/>
      <w:sz w:val="16"/>
      <w:szCs w:val="16"/>
    </w:rPr>
  </w:style>
  <w:style w:type="paragraph" w:customStyle="1" w:styleId="Email">
    <w:name w:val="Email"/>
    <w:basedOn w:val="E-mailSignature"/>
    <w:qFormat/>
    <w:rsid w:val="00331418"/>
    <w:pPr>
      <w:jc w:val="center"/>
    </w:p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141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1418"/>
    <w:rPr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F58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836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F58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836"/>
    <w:rPr>
      <w:sz w:val="24"/>
    </w:rPr>
  </w:style>
  <w:style w:type="character" w:styleId="Hyperlink">
    <w:name w:val="Hyperlink"/>
    <w:basedOn w:val="DefaultParagraphFont"/>
    <w:uiPriority w:val="99"/>
    <w:unhideWhenUsed/>
    <w:rsid w:val="005F58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0B7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C4CD1"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rsid w:val="005526B2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rinivasan2012@kellogg.northwester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ogg\AppData\Local\Temp\KelloggResumeTemplat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695EC-98E9-41C5-AB08-F566AE106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KelloggResumeTemplate2.dotx</Template>
  <TotalTime>34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ENTER NAME</vt:lpstr>
    </vt:vector>
  </TitlesOfParts>
  <Company>Kellogg Graduate School</Company>
  <LinksUpToDate>false</LinksUpToDate>
  <CharactersWithSpaces>3156</CharactersWithSpaces>
  <SharedDoc>false</SharedDoc>
  <HLinks>
    <vt:vector size="12" baseType="variant">
      <vt:variant>
        <vt:i4>3538978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http://www.kellogg.northwestern.edu/career_student/resume/resume_online.htm</vt:lpwstr>
      </vt:variant>
      <vt:variant>
        <vt:lpwstr/>
      </vt:variant>
      <vt:variant>
        <vt:i4>6226010</vt:i4>
      </vt:variant>
      <vt:variant>
        <vt:i4>0</vt:i4>
      </vt:variant>
      <vt:variant>
        <vt:i4>0</vt:i4>
      </vt:variant>
      <vt:variant>
        <vt:i4>5</vt:i4>
      </vt:variant>
      <vt:variant>
        <vt:lpwstr>http://www.kellogg.northwestern.edu/career_student/resume/resume_tips.htm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ENTER NAME</dc:title>
  <dc:creator>Srivatsan Srinivasan</dc:creator>
  <cp:lastModifiedBy>Srivatsan Srinivasan</cp:lastModifiedBy>
  <cp:revision>8</cp:revision>
  <cp:lastPrinted>2012-01-30T21:07:00Z</cp:lastPrinted>
  <dcterms:created xsi:type="dcterms:W3CDTF">2012-01-31T06:16:00Z</dcterms:created>
  <dcterms:modified xsi:type="dcterms:W3CDTF">2012-02-02T20:33:00Z</dcterms:modified>
</cp:coreProperties>
</file>